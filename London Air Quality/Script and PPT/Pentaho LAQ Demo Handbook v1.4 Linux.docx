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05554D" w14:textId="339A8485" w:rsidR="00AC53B0" w:rsidRDefault="00AC53B0" w:rsidP="000505E0">
      <w:pPr>
        <w:rPr>
          <w:lang w:eastAsia="ja-JP"/>
        </w:rPr>
      </w:pPr>
      <w:r>
        <w:rPr>
          <w:noProof/>
          <w:lang w:val="nl-NL" w:eastAsia="nl-NL"/>
        </w:rPr>
        <w:drawing>
          <wp:inline distT="0" distB="0" distL="0" distR="0" wp14:anchorId="016CFB9E" wp14:editId="4CFD85AF">
            <wp:extent cx="4038600" cy="1078686"/>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ntaho-logo-CMYK.png"/>
                    <pic:cNvPicPr/>
                  </pic:nvPicPr>
                  <pic:blipFill>
                    <a:blip r:embed="rId8">
                      <a:extLst>
                        <a:ext uri="{28A0092B-C50C-407E-A947-70E740481C1C}">
                          <a14:useLocalDpi xmlns:a14="http://schemas.microsoft.com/office/drawing/2010/main" val="0"/>
                        </a:ext>
                      </a:extLst>
                    </a:blip>
                    <a:stretch>
                      <a:fillRect/>
                    </a:stretch>
                  </pic:blipFill>
                  <pic:spPr>
                    <a:xfrm>
                      <a:off x="0" y="0"/>
                      <a:ext cx="4086562" cy="1091496"/>
                    </a:xfrm>
                    <a:prstGeom prst="rect">
                      <a:avLst/>
                    </a:prstGeom>
                  </pic:spPr>
                </pic:pic>
              </a:graphicData>
            </a:graphic>
          </wp:inline>
        </w:drawing>
      </w:r>
    </w:p>
    <w:p w14:paraId="50A65811" w14:textId="77777777" w:rsidR="00AC53B0" w:rsidRDefault="00AC53B0" w:rsidP="000E7423">
      <w:pPr>
        <w:rPr>
          <w:lang w:eastAsia="ja-JP"/>
        </w:rPr>
      </w:pPr>
    </w:p>
    <w:p w14:paraId="188D7000" w14:textId="1F796059" w:rsidR="00AC53B0" w:rsidRPr="001D4760" w:rsidRDefault="00AC53B0" w:rsidP="000E7423">
      <w:pPr>
        <w:jc w:val="center"/>
        <w:rPr>
          <w:b/>
          <w:sz w:val="44"/>
          <w:lang w:eastAsia="ja-JP"/>
        </w:rPr>
      </w:pPr>
      <w:r w:rsidRPr="001D4760">
        <w:rPr>
          <w:b/>
          <w:sz w:val="44"/>
          <w:lang w:eastAsia="ja-JP"/>
        </w:rPr>
        <w:t>London</w:t>
      </w:r>
      <w:r w:rsidR="00994097" w:rsidRPr="001D4760">
        <w:rPr>
          <w:b/>
          <w:sz w:val="44"/>
          <w:lang w:eastAsia="ja-JP"/>
        </w:rPr>
        <w:t xml:space="preserve"> </w:t>
      </w:r>
      <w:r w:rsidRPr="001D4760">
        <w:rPr>
          <w:b/>
          <w:sz w:val="44"/>
          <w:lang w:eastAsia="ja-JP"/>
        </w:rPr>
        <w:t>Air</w:t>
      </w:r>
      <w:r w:rsidR="00994097" w:rsidRPr="001D4760">
        <w:rPr>
          <w:b/>
          <w:sz w:val="44"/>
          <w:lang w:eastAsia="ja-JP"/>
        </w:rPr>
        <w:t xml:space="preserve"> </w:t>
      </w:r>
      <w:r w:rsidRPr="001D4760">
        <w:rPr>
          <w:b/>
          <w:sz w:val="44"/>
          <w:lang w:eastAsia="ja-JP"/>
        </w:rPr>
        <w:t>Quality</w:t>
      </w:r>
      <w:r w:rsidR="00FF0670" w:rsidRPr="001D4760">
        <w:rPr>
          <w:b/>
          <w:sz w:val="44"/>
          <w:lang w:eastAsia="ja-JP"/>
        </w:rPr>
        <w:t xml:space="preserve"> Demo</w:t>
      </w:r>
    </w:p>
    <w:p w14:paraId="0E71F054" w14:textId="73D6772E" w:rsidR="001D4760" w:rsidRDefault="001D4760" w:rsidP="000E7423">
      <w:pPr>
        <w:jc w:val="center"/>
        <w:rPr>
          <w:rStyle w:val="Strong"/>
          <w:rFonts w:ascii="Freestyle Script" w:hAnsi="Freestyle Script"/>
          <w:b w:val="0"/>
          <w:sz w:val="144"/>
        </w:rPr>
      </w:pPr>
      <w:r w:rsidRPr="001D4760">
        <w:rPr>
          <w:rStyle w:val="Strong"/>
          <w:rFonts w:ascii="Freestyle Script" w:hAnsi="Freestyle Script"/>
          <w:b w:val="0"/>
          <w:sz w:val="144"/>
        </w:rPr>
        <w:t>Handbook</w:t>
      </w:r>
    </w:p>
    <w:p w14:paraId="537BD42A" w14:textId="77777777" w:rsidR="00F60B5C" w:rsidRDefault="00F60B5C" w:rsidP="00F60B5C">
      <w:pPr>
        <w:spacing w:after="1200"/>
        <w:ind w:left="576" w:right="720" w:hanging="576"/>
        <w:jc w:val="center"/>
        <w:rPr>
          <w:b/>
          <w:bCs/>
          <w:color w:val="7C878E"/>
          <w:spacing w:val="16"/>
          <w:sz w:val="20"/>
          <w:szCs w:val="20"/>
        </w:rPr>
      </w:pPr>
      <w:r w:rsidRPr="00E9357E">
        <w:rPr>
          <w:b/>
          <w:bCs/>
          <w:color w:val="7C878E"/>
          <w:spacing w:val="16"/>
          <w:sz w:val="20"/>
          <w:szCs w:val="20"/>
        </w:rPr>
        <w:t>ENTERPRISE EDITION ONLY</w:t>
      </w:r>
    </w:p>
    <w:p w14:paraId="18B5459D" w14:textId="77777777" w:rsidR="00F60B5C" w:rsidRDefault="00F60B5C" w:rsidP="00F60B5C">
      <w:pPr>
        <w:spacing w:after="1200"/>
        <w:ind w:left="576" w:right="720" w:hanging="576"/>
        <w:jc w:val="center"/>
        <w:rPr>
          <w:b/>
          <w:bCs/>
          <w:color w:val="7C878E"/>
          <w:spacing w:val="16"/>
          <w:sz w:val="20"/>
          <w:szCs w:val="20"/>
        </w:rPr>
      </w:pPr>
    </w:p>
    <w:p w14:paraId="10CD085D" w14:textId="77777777" w:rsidR="00F60B5C" w:rsidRDefault="00F60B5C" w:rsidP="00F60B5C">
      <w:pPr>
        <w:spacing w:after="1200"/>
        <w:ind w:left="576" w:right="720" w:hanging="576"/>
        <w:jc w:val="center"/>
        <w:rPr>
          <w:b/>
          <w:bCs/>
          <w:color w:val="7C878E"/>
          <w:spacing w:val="16"/>
          <w:sz w:val="20"/>
          <w:szCs w:val="20"/>
        </w:rPr>
      </w:pPr>
    </w:p>
    <w:p w14:paraId="70ED4E98" w14:textId="77777777" w:rsidR="00F60B5C" w:rsidRDefault="00F60B5C" w:rsidP="00F60B5C">
      <w:pPr>
        <w:spacing w:after="1200"/>
        <w:ind w:left="576" w:right="720" w:hanging="576"/>
        <w:jc w:val="center"/>
        <w:rPr>
          <w:b/>
          <w:bCs/>
          <w:color w:val="7C878E"/>
          <w:spacing w:val="16"/>
          <w:sz w:val="20"/>
          <w:szCs w:val="20"/>
        </w:rPr>
      </w:pPr>
    </w:p>
    <w:p w14:paraId="50873708" w14:textId="5AED10FB" w:rsidR="00F60B5C" w:rsidRDefault="00F60B5C" w:rsidP="00F60B5C">
      <w:pPr>
        <w:spacing w:after="1200"/>
        <w:ind w:left="576" w:right="720" w:hanging="576"/>
        <w:jc w:val="center"/>
        <w:rPr>
          <w:b/>
          <w:bCs/>
          <w:color w:val="7C878E"/>
          <w:spacing w:val="16"/>
          <w:sz w:val="20"/>
          <w:szCs w:val="20"/>
        </w:rPr>
      </w:pPr>
      <w:r w:rsidRPr="00365573">
        <w:rPr>
          <w:b/>
          <w:bCs/>
          <w:color w:val="7C878E"/>
          <w:spacing w:val="16"/>
          <w:sz w:val="20"/>
          <w:szCs w:val="20"/>
        </w:rPr>
        <w:t>EMEA Training, as of 2018-0</w:t>
      </w:r>
      <w:r>
        <w:rPr>
          <w:b/>
          <w:bCs/>
          <w:color w:val="7C878E"/>
          <w:spacing w:val="16"/>
          <w:sz w:val="20"/>
          <w:szCs w:val="20"/>
        </w:rPr>
        <w:t>6</w:t>
      </w:r>
      <w:r w:rsidRPr="00365573">
        <w:rPr>
          <w:b/>
          <w:bCs/>
          <w:color w:val="7C878E"/>
          <w:spacing w:val="16"/>
          <w:sz w:val="20"/>
          <w:szCs w:val="20"/>
        </w:rPr>
        <w:t>-</w:t>
      </w:r>
      <w:r>
        <w:rPr>
          <w:b/>
          <w:bCs/>
          <w:color w:val="7C878E"/>
          <w:spacing w:val="16"/>
          <w:sz w:val="20"/>
          <w:szCs w:val="20"/>
        </w:rPr>
        <w:t>14</w:t>
      </w:r>
    </w:p>
    <w:p w14:paraId="050E7217" w14:textId="177630BD" w:rsidR="00AC53B0" w:rsidRDefault="00AC53B0" w:rsidP="000E7423">
      <w:r>
        <w:br w:type="page"/>
      </w:r>
    </w:p>
    <w:sdt>
      <w:sdtPr>
        <w:rPr>
          <w:rFonts w:ascii="Open Sans" w:eastAsiaTheme="minorHAnsi" w:hAnsi="Open Sans" w:cs="Arial Narrow"/>
          <w:b w:val="0"/>
          <w:bCs w:val="0"/>
          <w:color w:val="333E48"/>
          <w:sz w:val="22"/>
          <w:szCs w:val="22"/>
          <w:lang w:eastAsia="en-US"/>
        </w:rPr>
        <w:id w:val="2103827187"/>
        <w:docPartObj>
          <w:docPartGallery w:val="Table of Contents"/>
          <w:docPartUnique/>
        </w:docPartObj>
      </w:sdtPr>
      <w:sdtEndPr>
        <w:rPr>
          <w:noProof/>
        </w:rPr>
      </w:sdtEndPr>
      <w:sdtContent>
        <w:p w14:paraId="274B9359" w14:textId="757A7DDC" w:rsidR="00190668" w:rsidRDefault="00190668">
          <w:pPr>
            <w:pStyle w:val="TOCHeading"/>
          </w:pPr>
          <w:r>
            <w:t>Table of Contents</w:t>
          </w:r>
        </w:p>
        <w:p w14:paraId="57EA97D9" w14:textId="105A4AA8" w:rsidR="008C03E6" w:rsidRDefault="00190668">
          <w:pPr>
            <w:pStyle w:val="TOC1"/>
            <w:rPr>
              <w:rFonts w:asciiTheme="minorHAnsi" w:eastAsiaTheme="minorEastAsia" w:hAnsiTheme="minorHAnsi" w:cstheme="minorBidi"/>
              <w:bCs w:val="0"/>
              <w:noProof/>
              <w:color w:val="auto"/>
              <w:szCs w:val="22"/>
            </w:rPr>
          </w:pPr>
          <w:r>
            <w:rPr>
              <w:bCs w:val="0"/>
            </w:rPr>
            <w:fldChar w:fldCharType="begin"/>
          </w:r>
          <w:r>
            <w:instrText xml:space="preserve"> TOC \o "1-3" \h \z \u </w:instrText>
          </w:r>
          <w:r>
            <w:rPr>
              <w:bCs w:val="0"/>
            </w:rPr>
            <w:fldChar w:fldCharType="separate"/>
          </w:r>
          <w:hyperlink w:anchor="_Toc505952540" w:history="1">
            <w:r w:rsidR="008C03E6" w:rsidRPr="00391F14">
              <w:rPr>
                <w:rStyle w:val="Hyperlink"/>
                <w:noProof/>
              </w:rPr>
              <w:t>Introduction</w:t>
            </w:r>
            <w:r w:rsidR="008C03E6">
              <w:rPr>
                <w:noProof/>
                <w:webHidden/>
              </w:rPr>
              <w:tab/>
            </w:r>
            <w:r w:rsidR="008C03E6">
              <w:rPr>
                <w:noProof/>
                <w:webHidden/>
              </w:rPr>
              <w:fldChar w:fldCharType="begin"/>
            </w:r>
            <w:r w:rsidR="008C03E6">
              <w:rPr>
                <w:noProof/>
                <w:webHidden/>
              </w:rPr>
              <w:instrText xml:space="preserve"> PAGEREF _Toc505952540 \h </w:instrText>
            </w:r>
            <w:r w:rsidR="008C03E6">
              <w:rPr>
                <w:noProof/>
                <w:webHidden/>
              </w:rPr>
            </w:r>
            <w:r w:rsidR="008C03E6">
              <w:rPr>
                <w:noProof/>
                <w:webHidden/>
              </w:rPr>
              <w:fldChar w:fldCharType="separate"/>
            </w:r>
            <w:r w:rsidR="00D35A89">
              <w:rPr>
                <w:noProof/>
                <w:webHidden/>
              </w:rPr>
              <w:t>3</w:t>
            </w:r>
            <w:r w:rsidR="008C03E6">
              <w:rPr>
                <w:noProof/>
                <w:webHidden/>
              </w:rPr>
              <w:fldChar w:fldCharType="end"/>
            </w:r>
          </w:hyperlink>
        </w:p>
        <w:p w14:paraId="5DD0334D" w14:textId="43617124" w:rsidR="008C03E6" w:rsidRDefault="00AC6DAB">
          <w:pPr>
            <w:pStyle w:val="TOC1"/>
            <w:rPr>
              <w:rFonts w:asciiTheme="minorHAnsi" w:eastAsiaTheme="minorEastAsia" w:hAnsiTheme="minorHAnsi" w:cstheme="minorBidi"/>
              <w:bCs w:val="0"/>
              <w:noProof/>
              <w:color w:val="auto"/>
              <w:szCs w:val="22"/>
            </w:rPr>
          </w:pPr>
          <w:hyperlink w:anchor="_Toc505952541" w:history="1">
            <w:r w:rsidR="008C03E6" w:rsidRPr="00391F14">
              <w:rPr>
                <w:rStyle w:val="Hyperlink"/>
                <w:noProof/>
              </w:rPr>
              <w:t>Problem Statement</w:t>
            </w:r>
            <w:r w:rsidR="008C03E6">
              <w:rPr>
                <w:noProof/>
                <w:webHidden/>
              </w:rPr>
              <w:tab/>
            </w:r>
            <w:r w:rsidR="008C03E6">
              <w:rPr>
                <w:noProof/>
                <w:webHidden/>
              </w:rPr>
              <w:fldChar w:fldCharType="begin"/>
            </w:r>
            <w:r w:rsidR="008C03E6">
              <w:rPr>
                <w:noProof/>
                <w:webHidden/>
              </w:rPr>
              <w:instrText xml:space="preserve"> PAGEREF _Toc505952541 \h </w:instrText>
            </w:r>
            <w:r w:rsidR="008C03E6">
              <w:rPr>
                <w:noProof/>
                <w:webHidden/>
              </w:rPr>
            </w:r>
            <w:r w:rsidR="008C03E6">
              <w:rPr>
                <w:noProof/>
                <w:webHidden/>
              </w:rPr>
              <w:fldChar w:fldCharType="separate"/>
            </w:r>
            <w:r w:rsidR="00D35A89">
              <w:rPr>
                <w:noProof/>
                <w:webHidden/>
              </w:rPr>
              <w:t>3</w:t>
            </w:r>
            <w:r w:rsidR="008C03E6">
              <w:rPr>
                <w:noProof/>
                <w:webHidden/>
              </w:rPr>
              <w:fldChar w:fldCharType="end"/>
            </w:r>
          </w:hyperlink>
        </w:p>
        <w:p w14:paraId="174CF827" w14:textId="4F0FAFBB" w:rsidR="008C03E6" w:rsidRDefault="00AC6DAB">
          <w:pPr>
            <w:pStyle w:val="TOC1"/>
            <w:rPr>
              <w:rFonts w:asciiTheme="minorHAnsi" w:eastAsiaTheme="minorEastAsia" w:hAnsiTheme="minorHAnsi" w:cstheme="minorBidi"/>
              <w:bCs w:val="0"/>
              <w:noProof/>
              <w:color w:val="auto"/>
              <w:szCs w:val="22"/>
            </w:rPr>
          </w:pPr>
          <w:hyperlink w:anchor="_Toc505952542" w:history="1">
            <w:r w:rsidR="008C03E6" w:rsidRPr="00391F14">
              <w:rPr>
                <w:rStyle w:val="Hyperlink"/>
                <w:noProof/>
              </w:rPr>
              <w:t>Brief</w:t>
            </w:r>
            <w:r w:rsidR="008C03E6">
              <w:rPr>
                <w:noProof/>
                <w:webHidden/>
              </w:rPr>
              <w:tab/>
            </w:r>
            <w:r w:rsidR="008C03E6">
              <w:rPr>
                <w:noProof/>
                <w:webHidden/>
              </w:rPr>
              <w:fldChar w:fldCharType="begin"/>
            </w:r>
            <w:r w:rsidR="008C03E6">
              <w:rPr>
                <w:noProof/>
                <w:webHidden/>
              </w:rPr>
              <w:instrText xml:space="preserve"> PAGEREF _Toc505952542 \h </w:instrText>
            </w:r>
            <w:r w:rsidR="008C03E6">
              <w:rPr>
                <w:noProof/>
                <w:webHidden/>
              </w:rPr>
            </w:r>
            <w:r w:rsidR="008C03E6">
              <w:rPr>
                <w:noProof/>
                <w:webHidden/>
              </w:rPr>
              <w:fldChar w:fldCharType="separate"/>
            </w:r>
            <w:r w:rsidR="00D35A89">
              <w:rPr>
                <w:noProof/>
                <w:webHidden/>
              </w:rPr>
              <w:t>3</w:t>
            </w:r>
            <w:r w:rsidR="008C03E6">
              <w:rPr>
                <w:noProof/>
                <w:webHidden/>
              </w:rPr>
              <w:fldChar w:fldCharType="end"/>
            </w:r>
          </w:hyperlink>
        </w:p>
        <w:p w14:paraId="7ED8A836" w14:textId="4170354F" w:rsidR="008C03E6" w:rsidRDefault="00AC6DAB">
          <w:pPr>
            <w:pStyle w:val="TOC1"/>
            <w:rPr>
              <w:rFonts w:asciiTheme="minorHAnsi" w:eastAsiaTheme="minorEastAsia" w:hAnsiTheme="minorHAnsi" w:cstheme="minorBidi"/>
              <w:bCs w:val="0"/>
              <w:noProof/>
              <w:color w:val="auto"/>
              <w:szCs w:val="22"/>
            </w:rPr>
          </w:pPr>
          <w:hyperlink w:anchor="_Toc505952543" w:history="1">
            <w:r w:rsidR="008C03E6" w:rsidRPr="00391F14">
              <w:rPr>
                <w:rStyle w:val="Hyperlink"/>
                <w:noProof/>
              </w:rPr>
              <w:t>Important aspects about jobs and transformations</w:t>
            </w:r>
            <w:r w:rsidR="008C03E6">
              <w:rPr>
                <w:noProof/>
                <w:webHidden/>
              </w:rPr>
              <w:tab/>
            </w:r>
            <w:r w:rsidR="008C03E6">
              <w:rPr>
                <w:noProof/>
                <w:webHidden/>
              </w:rPr>
              <w:fldChar w:fldCharType="begin"/>
            </w:r>
            <w:r w:rsidR="008C03E6">
              <w:rPr>
                <w:noProof/>
                <w:webHidden/>
              </w:rPr>
              <w:instrText xml:space="preserve"> PAGEREF _Toc505952543 \h </w:instrText>
            </w:r>
            <w:r w:rsidR="008C03E6">
              <w:rPr>
                <w:noProof/>
                <w:webHidden/>
              </w:rPr>
            </w:r>
            <w:r w:rsidR="008C03E6">
              <w:rPr>
                <w:noProof/>
                <w:webHidden/>
              </w:rPr>
              <w:fldChar w:fldCharType="separate"/>
            </w:r>
            <w:r w:rsidR="00D35A89">
              <w:rPr>
                <w:noProof/>
                <w:webHidden/>
              </w:rPr>
              <w:t>4</w:t>
            </w:r>
            <w:r w:rsidR="008C03E6">
              <w:rPr>
                <w:noProof/>
                <w:webHidden/>
              </w:rPr>
              <w:fldChar w:fldCharType="end"/>
            </w:r>
          </w:hyperlink>
        </w:p>
        <w:p w14:paraId="58BA1AB9" w14:textId="629BF3F9" w:rsidR="008C03E6" w:rsidRDefault="00AC6DAB">
          <w:pPr>
            <w:pStyle w:val="TOC1"/>
            <w:rPr>
              <w:rFonts w:asciiTheme="minorHAnsi" w:eastAsiaTheme="minorEastAsia" w:hAnsiTheme="minorHAnsi" w:cstheme="minorBidi"/>
              <w:bCs w:val="0"/>
              <w:noProof/>
              <w:color w:val="auto"/>
              <w:szCs w:val="22"/>
            </w:rPr>
          </w:pPr>
          <w:hyperlink w:anchor="_Toc505952544" w:history="1">
            <w:r w:rsidR="008C03E6" w:rsidRPr="00391F14">
              <w:rPr>
                <w:rStyle w:val="Hyperlink"/>
                <w:noProof/>
              </w:rPr>
              <w:t>Important aspects for the exercises</w:t>
            </w:r>
            <w:r w:rsidR="008C03E6">
              <w:rPr>
                <w:noProof/>
                <w:webHidden/>
              </w:rPr>
              <w:tab/>
            </w:r>
            <w:r w:rsidR="008C03E6">
              <w:rPr>
                <w:noProof/>
                <w:webHidden/>
              </w:rPr>
              <w:fldChar w:fldCharType="begin"/>
            </w:r>
            <w:r w:rsidR="008C03E6">
              <w:rPr>
                <w:noProof/>
                <w:webHidden/>
              </w:rPr>
              <w:instrText xml:space="preserve"> PAGEREF _Toc505952544 \h </w:instrText>
            </w:r>
            <w:r w:rsidR="008C03E6">
              <w:rPr>
                <w:noProof/>
                <w:webHidden/>
              </w:rPr>
            </w:r>
            <w:r w:rsidR="008C03E6">
              <w:rPr>
                <w:noProof/>
                <w:webHidden/>
              </w:rPr>
              <w:fldChar w:fldCharType="separate"/>
            </w:r>
            <w:r w:rsidR="00D35A89">
              <w:rPr>
                <w:noProof/>
                <w:webHidden/>
              </w:rPr>
              <w:t>5</w:t>
            </w:r>
            <w:r w:rsidR="008C03E6">
              <w:rPr>
                <w:noProof/>
                <w:webHidden/>
              </w:rPr>
              <w:fldChar w:fldCharType="end"/>
            </w:r>
          </w:hyperlink>
        </w:p>
        <w:p w14:paraId="76A015D4" w14:textId="4C7CEA3A" w:rsidR="008C03E6" w:rsidRDefault="00AC6DAB">
          <w:pPr>
            <w:pStyle w:val="TOC1"/>
            <w:rPr>
              <w:rFonts w:asciiTheme="minorHAnsi" w:eastAsiaTheme="minorEastAsia" w:hAnsiTheme="minorHAnsi" w:cstheme="minorBidi"/>
              <w:bCs w:val="0"/>
              <w:noProof/>
              <w:color w:val="auto"/>
              <w:szCs w:val="22"/>
            </w:rPr>
          </w:pPr>
          <w:hyperlink w:anchor="_Toc505952545" w:history="1">
            <w:r w:rsidR="008C03E6" w:rsidRPr="00391F14">
              <w:rPr>
                <w:rStyle w:val="Hyperlink"/>
                <w:noProof/>
              </w:rPr>
              <w:t>Creating the transformation</w:t>
            </w:r>
            <w:r w:rsidR="008C03E6">
              <w:rPr>
                <w:noProof/>
                <w:webHidden/>
              </w:rPr>
              <w:tab/>
            </w:r>
            <w:r w:rsidR="008C03E6">
              <w:rPr>
                <w:noProof/>
                <w:webHidden/>
              </w:rPr>
              <w:fldChar w:fldCharType="begin"/>
            </w:r>
            <w:r w:rsidR="008C03E6">
              <w:rPr>
                <w:noProof/>
                <w:webHidden/>
              </w:rPr>
              <w:instrText xml:space="preserve"> PAGEREF _Toc505952545 \h </w:instrText>
            </w:r>
            <w:r w:rsidR="008C03E6">
              <w:rPr>
                <w:noProof/>
                <w:webHidden/>
              </w:rPr>
            </w:r>
            <w:r w:rsidR="008C03E6">
              <w:rPr>
                <w:noProof/>
                <w:webHidden/>
              </w:rPr>
              <w:fldChar w:fldCharType="separate"/>
            </w:r>
            <w:r w:rsidR="00D35A89">
              <w:rPr>
                <w:noProof/>
                <w:webHidden/>
              </w:rPr>
              <w:t>6</w:t>
            </w:r>
            <w:r w:rsidR="008C03E6">
              <w:rPr>
                <w:noProof/>
                <w:webHidden/>
              </w:rPr>
              <w:fldChar w:fldCharType="end"/>
            </w:r>
          </w:hyperlink>
        </w:p>
        <w:p w14:paraId="7672520F" w14:textId="016017CE" w:rsidR="008C03E6" w:rsidRDefault="00AC6DAB">
          <w:pPr>
            <w:pStyle w:val="TOC2"/>
            <w:tabs>
              <w:tab w:val="right" w:leader="dot" w:pos="9350"/>
            </w:tabs>
            <w:rPr>
              <w:rFonts w:asciiTheme="minorHAnsi" w:eastAsiaTheme="minorEastAsia" w:hAnsiTheme="minorHAnsi" w:cstheme="minorBidi"/>
              <w:iCs w:val="0"/>
              <w:noProof/>
              <w:color w:val="auto"/>
              <w:szCs w:val="22"/>
            </w:rPr>
          </w:pPr>
          <w:hyperlink w:anchor="_Toc505952546" w:history="1">
            <w:r w:rsidR="008C03E6" w:rsidRPr="00391F14">
              <w:rPr>
                <w:rStyle w:val="Hyperlink"/>
                <w:noProof/>
              </w:rPr>
              <w:t>Gathering and loading data</w:t>
            </w:r>
            <w:r w:rsidR="008C03E6">
              <w:rPr>
                <w:noProof/>
                <w:webHidden/>
              </w:rPr>
              <w:tab/>
            </w:r>
            <w:r w:rsidR="008C03E6">
              <w:rPr>
                <w:noProof/>
                <w:webHidden/>
              </w:rPr>
              <w:fldChar w:fldCharType="begin"/>
            </w:r>
            <w:r w:rsidR="008C03E6">
              <w:rPr>
                <w:noProof/>
                <w:webHidden/>
              </w:rPr>
              <w:instrText xml:space="preserve"> PAGEREF _Toc505952546 \h </w:instrText>
            </w:r>
            <w:r w:rsidR="008C03E6">
              <w:rPr>
                <w:noProof/>
                <w:webHidden/>
              </w:rPr>
            </w:r>
            <w:r w:rsidR="008C03E6">
              <w:rPr>
                <w:noProof/>
                <w:webHidden/>
              </w:rPr>
              <w:fldChar w:fldCharType="separate"/>
            </w:r>
            <w:r w:rsidR="00D35A89">
              <w:rPr>
                <w:noProof/>
                <w:webHidden/>
              </w:rPr>
              <w:t>6</w:t>
            </w:r>
            <w:r w:rsidR="008C03E6">
              <w:rPr>
                <w:noProof/>
                <w:webHidden/>
              </w:rPr>
              <w:fldChar w:fldCharType="end"/>
            </w:r>
          </w:hyperlink>
        </w:p>
        <w:p w14:paraId="1AC306F5" w14:textId="1D8204B5" w:rsidR="008C03E6" w:rsidRDefault="00AC6DAB">
          <w:pPr>
            <w:pStyle w:val="TOC1"/>
            <w:rPr>
              <w:rFonts w:asciiTheme="minorHAnsi" w:eastAsiaTheme="minorEastAsia" w:hAnsiTheme="minorHAnsi" w:cstheme="minorBidi"/>
              <w:bCs w:val="0"/>
              <w:noProof/>
              <w:color w:val="auto"/>
              <w:szCs w:val="22"/>
            </w:rPr>
          </w:pPr>
          <w:hyperlink w:anchor="_Toc505952547" w:history="1">
            <w:r w:rsidR="008C03E6" w:rsidRPr="00391F14">
              <w:rPr>
                <w:rStyle w:val="Hyperlink"/>
                <w:noProof/>
              </w:rPr>
              <w:t>Get started</w:t>
            </w:r>
            <w:r w:rsidR="008C03E6">
              <w:rPr>
                <w:noProof/>
                <w:webHidden/>
              </w:rPr>
              <w:tab/>
            </w:r>
            <w:r w:rsidR="008C03E6">
              <w:rPr>
                <w:noProof/>
                <w:webHidden/>
              </w:rPr>
              <w:fldChar w:fldCharType="begin"/>
            </w:r>
            <w:r w:rsidR="008C03E6">
              <w:rPr>
                <w:noProof/>
                <w:webHidden/>
              </w:rPr>
              <w:instrText xml:space="preserve"> PAGEREF _Toc505952547 \h </w:instrText>
            </w:r>
            <w:r w:rsidR="008C03E6">
              <w:rPr>
                <w:noProof/>
                <w:webHidden/>
              </w:rPr>
            </w:r>
            <w:r w:rsidR="008C03E6">
              <w:rPr>
                <w:noProof/>
                <w:webHidden/>
              </w:rPr>
              <w:fldChar w:fldCharType="separate"/>
            </w:r>
            <w:r w:rsidR="00D35A89">
              <w:rPr>
                <w:noProof/>
                <w:webHidden/>
              </w:rPr>
              <w:t>6</w:t>
            </w:r>
            <w:r w:rsidR="008C03E6">
              <w:rPr>
                <w:noProof/>
                <w:webHidden/>
              </w:rPr>
              <w:fldChar w:fldCharType="end"/>
            </w:r>
          </w:hyperlink>
        </w:p>
        <w:p w14:paraId="46EEA212" w14:textId="07EAFCF6" w:rsidR="008C03E6" w:rsidRDefault="00AC6DAB">
          <w:pPr>
            <w:pStyle w:val="TOC1"/>
            <w:rPr>
              <w:rFonts w:asciiTheme="minorHAnsi" w:eastAsiaTheme="minorEastAsia" w:hAnsiTheme="minorHAnsi" w:cstheme="minorBidi"/>
              <w:bCs w:val="0"/>
              <w:noProof/>
              <w:color w:val="auto"/>
              <w:szCs w:val="22"/>
            </w:rPr>
          </w:pPr>
          <w:hyperlink w:anchor="_Toc505952548" w:history="1">
            <w:r w:rsidR="008C03E6" w:rsidRPr="00391F14">
              <w:rPr>
                <w:rStyle w:val="Hyperlink"/>
                <w:noProof/>
              </w:rPr>
              <w:t>Use transformation parameter to call site info API to get current list of monitoring sites</w:t>
            </w:r>
            <w:r w:rsidR="008C03E6">
              <w:rPr>
                <w:noProof/>
                <w:webHidden/>
              </w:rPr>
              <w:tab/>
            </w:r>
            <w:r w:rsidR="008C03E6">
              <w:rPr>
                <w:noProof/>
                <w:webHidden/>
              </w:rPr>
              <w:fldChar w:fldCharType="begin"/>
            </w:r>
            <w:r w:rsidR="008C03E6">
              <w:rPr>
                <w:noProof/>
                <w:webHidden/>
              </w:rPr>
              <w:instrText xml:space="preserve"> PAGEREF _Toc505952548 \h </w:instrText>
            </w:r>
            <w:r w:rsidR="008C03E6">
              <w:rPr>
                <w:noProof/>
                <w:webHidden/>
              </w:rPr>
            </w:r>
            <w:r w:rsidR="008C03E6">
              <w:rPr>
                <w:noProof/>
                <w:webHidden/>
              </w:rPr>
              <w:fldChar w:fldCharType="separate"/>
            </w:r>
            <w:r w:rsidR="00D35A89">
              <w:rPr>
                <w:noProof/>
                <w:webHidden/>
              </w:rPr>
              <w:t>7</w:t>
            </w:r>
            <w:r w:rsidR="008C03E6">
              <w:rPr>
                <w:noProof/>
                <w:webHidden/>
              </w:rPr>
              <w:fldChar w:fldCharType="end"/>
            </w:r>
          </w:hyperlink>
        </w:p>
        <w:p w14:paraId="4BCC67CD" w14:textId="0DB8CC0D" w:rsidR="008C03E6" w:rsidRDefault="00AC6DAB">
          <w:pPr>
            <w:pStyle w:val="TOC1"/>
            <w:rPr>
              <w:rFonts w:asciiTheme="minorHAnsi" w:eastAsiaTheme="minorEastAsia" w:hAnsiTheme="minorHAnsi" w:cstheme="minorBidi"/>
              <w:bCs w:val="0"/>
              <w:noProof/>
              <w:color w:val="auto"/>
              <w:szCs w:val="22"/>
            </w:rPr>
          </w:pPr>
          <w:hyperlink w:anchor="_Toc505952549" w:history="1">
            <w:r w:rsidR="008C03E6" w:rsidRPr="00391F14">
              <w:rPr>
                <w:rStyle w:val="Hyperlink"/>
                <w:noProof/>
              </w:rPr>
              <w:t>Make API calls to each monitoring site and check for HTTP response code</w:t>
            </w:r>
            <w:r w:rsidR="008C03E6">
              <w:rPr>
                <w:noProof/>
                <w:webHidden/>
              </w:rPr>
              <w:tab/>
            </w:r>
            <w:r w:rsidR="008C03E6">
              <w:rPr>
                <w:noProof/>
                <w:webHidden/>
              </w:rPr>
              <w:fldChar w:fldCharType="begin"/>
            </w:r>
            <w:r w:rsidR="008C03E6">
              <w:rPr>
                <w:noProof/>
                <w:webHidden/>
              </w:rPr>
              <w:instrText xml:space="preserve"> PAGEREF _Toc505952549 \h </w:instrText>
            </w:r>
            <w:r w:rsidR="008C03E6">
              <w:rPr>
                <w:noProof/>
                <w:webHidden/>
              </w:rPr>
            </w:r>
            <w:r w:rsidR="008C03E6">
              <w:rPr>
                <w:noProof/>
                <w:webHidden/>
              </w:rPr>
              <w:fldChar w:fldCharType="separate"/>
            </w:r>
            <w:r w:rsidR="00D35A89">
              <w:rPr>
                <w:noProof/>
                <w:webHidden/>
              </w:rPr>
              <w:t>10</w:t>
            </w:r>
            <w:r w:rsidR="008C03E6">
              <w:rPr>
                <w:noProof/>
                <w:webHidden/>
              </w:rPr>
              <w:fldChar w:fldCharType="end"/>
            </w:r>
          </w:hyperlink>
        </w:p>
        <w:p w14:paraId="7BB70673" w14:textId="05E702E2" w:rsidR="008C03E6" w:rsidRDefault="00AC6DAB">
          <w:pPr>
            <w:pStyle w:val="TOC1"/>
            <w:rPr>
              <w:rFonts w:asciiTheme="minorHAnsi" w:eastAsiaTheme="minorEastAsia" w:hAnsiTheme="minorHAnsi" w:cstheme="minorBidi"/>
              <w:bCs w:val="0"/>
              <w:noProof/>
              <w:color w:val="auto"/>
              <w:szCs w:val="22"/>
            </w:rPr>
          </w:pPr>
          <w:hyperlink w:anchor="_Toc505952550" w:history="1">
            <w:r w:rsidR="008C03E6" w:rsidRPr="00391F14">
              <w:rPr>
                <w:rStyle w:val="Hyperlink"/>
                <w:noProof/>
              </w:rPr>
              <w:t>Read in returned data in JSON format and discard values</w:t>
            </w:r>
            <w:r w:rsidR="008C03E6">
              <w:rPr>
                <w:noProof/>
                <w:webHidden/>
              </w:rPr>
              <w:tab/>
            </w:r>
            <w:r w:rsidR="008C03E6">
              <w:rPr>
                <w:noProof/>
                <w:webHidden/>
              </w:rPr>
              <w:fldChar w:fldCharType="begin"/>
            </w:r>
            <w:r w:rsidR="008C03E6">
              <w:rPr>
                <w:noProof/>
                <w:webHidden/>
              </w:rPr>
              <w:instrText xml:space="preserve"> PAGEREF _Toc505952550 \h </w:instrText>
            </w:r>
            <w:r w:rsidR="008C03E6">
              <w:rPr>
                <w:noProof/>
                <w:webHidden/>
              </w:rPr>
            </w:r>
            <w:r w:rsidR="008C03E6">
              <w:rPr>
                <w:noProof/>
                <w:webHidden/>
              </w:rPr>
              <w:fldChar w:fldCharType="separate"/>
            </w:r>
            <w:r w:rsidR="00D35A89">
              <w:rPr>
                <w:noProof/>
                <w:webHidden/>
              </w:rPr>
              <w:t>15</w:t>
            </w:r>
            <w:r w:rsidR="008C03E6">
              <w:rPr>
                <w:noProof/>
                <w:webHidden/>
              </w:rPr>
              <w:fldChar w:fldCharType="end"/>
            </w:r>
          </w:hyperlink>
        </w:p>
        <w:p w14:paraId="377F67F5" w14:textId="10FE237C" w:rsidR="008C03E6" w:rsidRDefault="00AC6DAB">
          <w:pPr>
            <w:pStyle w:val="TOC1"/>
            <w:rPr>
              <w:rFonts w:asciiTheme="minorHAnsi" w:eastAsiaTheme="minorEastAsia" w:hAnsiTheme="minorHAnsi" w:cstheme="minorBidi"/>
              <w:bCs w:val="0"/>
              <w:noProof/>
              <w:color w:val="auto"/>
              <w:szCs w:val="22"/>
            </w:rPr>
          </w:pPr>
          <w:hyperlink w:anchor="_Toc505952551" w:history="1">
            <w:r w:rsidR="008C03E6" w:rsidRPr="00391F14">
              <w:rPr>
                <w:rStyle w:val="Hyperlink"/>
                <w:noProof/>
              </w:rPr>
              <w:t>Lookup postal code from text file</w:t>
            </w:r>
            <w:r w:rsidR="008C03E6">
              <w:rPr>
                <w:noProof/>
                <w:webHidden/>
              </w:rPr>
              <w:tab/>
            </w:r>
            <w:r w:rsidR="008C03E6">
              <w:rPr>
                <w:noProof/>
                <w:webHidden/>
              </w:rPr>
              <w:fldChar w:fldCharType="begin"/>
            </w:r>
            <w:r w:rsidR="008C03E6">
              <w:rPr>
                <w:noProof/>
                <w:webHidden/>
              </w:rPr>
              <w:instrText xml:space="preserve"> PAGEREF _Toc505952551 \h </w:instrText>
            </w:r>
            <w:r w:rsidR="008C03E6">
              <w:rPr>
                <w:noProof/>
                <w:webHidden/>
              </w:rPr>
            </w:r>
            <w:r w:rsidR="008C03E6">
              <w:rPr>
                <w:noProof/>
                <w:webHidden/>
              </w:rPr>
              <w:fldChar w:fldCharType="separate"/>
            </w:r>
            <w:r w:rsidR="00D35A89">
              <w:rPr>
                <w:noProof/>
                <w:webHidden/>
              </w:rPr>
              <w:t>17</w:t>
            </w:r>
            <w:r w:rsidR="008C03E6">
              <w:rPr>
                <w:noProof/>
                <w:webHidden/>
              </w:rPr>
              <w:fldChar w:fldCharType="end"/>
            </w:r>
          </w:hyperlink>
        </w:p>
        <w:p w14:paraId="2DC3F759" w14:textId="2F941D96" w:rsidR="008C03E6" w:rsidRDefault="00AC6DAB">
          <w:pPr>
            <w:pStyle w:val="TOC1"/>
            <w:rPr>
              <w:rFonts w:asciiTheme="minorHAnsi" w:eastAsiaTheme="minorEastAsia" w:hAnsiTheme="minorHAnsi" w:cstheme="minorBidi"/>
              <w:bCs w:val="0"/>
              <w:noProof/>
              <w:color w:val="auto"/>
              <w:szCs w:val="22"/>
            </w:rPr>
          </w:pPr>
          <w:hyperlink w:anchor="_Toc505952552" w:history="1">
            <w:r w:rsidR="008C03E6" w:rsidRPr="00391F14">
              <w:rPr>
                <w:rStyle w:val="Hyperlink"/>
                <w:noProof/>
              </w:rPr>
              <w:t>Create fields for reporting and select required data to load into table</w:t>
            </w:r>
            <w:r w:rsidR="008C03E6">
              <w:rPr>
                <w:noProof/>
                <w:webHidden/>
              </w:rPr>
              <w:tab/>
            </w:r>
            <w:r w:rsidR="008C03E6">
              <w:rPr>
                <w:noProof/>
                <w:webHidden/>
              </w:rPr>
              <w:fldChar w:fldCharType="begin"/>
            </w:r>
            <w:r w:rsidR="008C03E6">
              <w:rPr>
                <w:noProof/>
                <w:webHidden/>
              </w:rPr>
              <w:instrText xml:space="preserve"> PAGEREF _Toc505952552 \h </w:instrText>
            </w:r>
            <w:r w:rsidR="008C03E6">
              <w:rPr>
                <w:noProof/>
                <w:webHidden/>
              </w:rPr>
            </w:r>
            <w:r w:rsidR="008C03E6">
              <w:rPr>
                <w:noProof/>
                <w:webHidden/>
              </w:rPr>
              <w:fldChar w:fldCharType="separate"/>
            </w:r>
            <w:r w:rsidR="00D35A89">
              <w:rPr>
                <w:noProof/>
                <w:webHidden/>
              </w:rPr>
              <w:t>20</w:t>
            </w:r>
            <w:r w:rsidR="008C03E6">
              <w:rPr>
                <w:noProof/>
                <w:webHidden/>
              </w:rPr>
              <w:fldChar w:fldCharType="end"/>
            </w:r>
          </w:hyperlink>
        </w:p>
        <w:p w14:paraId="51F4E6E6" w14:textId="0894772D" w:rsidR="008C03E6" w:rsidRDefault="00AC6DAB">
          <w:pPr>
            <w:pStyle w:val="TOC2"/>
            <w:tabs>
              <w:tab w:val="right" w:leader="dot" w:pos="9350"/>
            </w:tabs>
            <w:rPr>
              <w:rFonts w:asciiTheme="minorHAnsi" w:eastAsiaTheme="minorEastAsia" w:hAnsiTheme="minorHAnsi" w:cstheme="minorBidi"/>
              <w:iCs w:val="0"/>
              <w:noProof/>
              <w:color w:val="auto"/>
              <w:szCs w:val="22"/>
            </w:rPr>
          </w:pPr>
          <w:hyperlink w:anchor="_Toc505952553" w:history="1">
            <w:r w:rsidR="008C03E6" w:rsidRPr="00391F14">
              <w:rPr>
                <w:rStyle w:val="Hyperlink"/>
                <w:noProof/>
              </w:rPr>
              <w:t>Dimensional tables</w:t>
            </w:r>
            <w:r w:rsidR="008C03E6">
              <w:rPr>
                <w:noProof/>
                <w:webHidden/>
              </w:rPr>
              <w:tab/>
            </w:r>
            <w:r w:rsidR="008C03E6">
              <w:rPr>
                <w:noProof/>
                <w:webHidden/>
              </w:rPr>
              <w:fldChar w:fldCharType="begin"/>
            </w:r>
            <w:r w:rsidR="008C03E6">
              <w:rPr>
                <w:noProof/>
                <w:webHidden/>
              </w:rPr>
              <w:instrText xml:space="preserve"> PAGEREF _Toc505952553 \h </w:instrText>
            </w:r>
            <w:r w:rsidR="008C03E6">
              <w:rPr>
                <w:noProof/>
                <w:webHidden/>
              </w:rPr>
            </w:r>
            <w:r w:rsidR="008C03E6">
              <w:rPr>
                <w:noProof/>
                <w:webHidden/>
              </w:rPr>
              <w:fldChar w:fldCharType="separate"/>
            </w:r>
            <w:r w:rsidR="00D35A89">
              <w:rPr>
                <w:noProof/>
                <w:webHidden/>
              </w:rPr>
              <w:t>25</w:t>
            </w:r>
            <w:r w:rsidR="008C03E6">
              <w:rPr>
                <w:noProof/>
                <w:webHidden/>
              </w:rPr>
              <w:fldChar w:fldCharType="end"/>
            </w:r>
          </w:hyperlink>
        </w:p>
        <w:p w14:paraId="3B4AF007" w14:textId="737DA2B2" w:rsidR="008C03E6" w:rsidRDefault="00AC6DAB">
          <w:pPr>
            <w:pStyle w:val="TOC1"/>
            <w:rPr>
              <w:rFonts w:asciiTheme="minorHAnsi" w:eastAsiaTheme="minorEastAsia" w:hAnsiTheme="minorHAnsi" w:cstheme="minorBidi"/>
              <w:bCs w:val="0"/>
              <w:noProof/>
              <w:color w:val="auto"/>
              <w:szCs w:val="22"/>
            </w:rPr>
          </w:pPr>
          <w:hyperlink w:anchor="_Toc505952554" w:history="1">
            <w:r w:rsidR="008C03E6" w:rsidRPr="00391F14">
              <w:rPr>
                <w:rStyle w:val="Hyperlink"/>
                <w:noProof/>
              </w:rPr>
              <w:t>Months table</w:t>
            </w:r>
            <w:r w:rsidR="008C03E6">
              <w:rPr>
                <w:noProof/>
                <w:webHidden/>
              </w:rPr>
              <w:tab/>
            </w:r>
            <w:r w:rsidR="008C03E6">
              <w:rPr>
                <w:noProof/>
                <w:webHidden/>
              </w:rPr>
              <w:fldChar w:fldCharType="begin"/>
            </w:r>
            <w:r w:rsidR="008C03E6">
              <w:rPr>
                <w:noProof/>
                <w:webHidden/>
              </w:rPr>
              <w:instrText xml:space="preserve"> PAGEREF _Toc505952554 \h </w:instrText>
            </w:r>
            <w:r w:rsidR="008C03E6">
              <w:rPr>
                <w:noProof/>
                <w:webHidden/>
              </w:rPr>
            </w:r>
            <w:r w:rsidR="008C03E6">
              <w:rPr>
                <w:noProof/>
                <w:webHidden/>
              </w:rPr>
              <w:fldChar w:fldCharType="separate"/>
            </w:r>
            <w:r w:rsidR="00D35A89">
              <w:rPr>
                <w:noProof/>
                <w:webHidden/>
              </w:rPr>
              <w:t>25</w:t>
            </w:r>
            <w:r w:rsidR="008C03E6">
              <w:rPr>
                <w:noProof/>
                <w:webHidden/>
              </w:rPr>
              <w:fldChar w:fldCharType="end"/>
            </w:r>
          </w:hyperlink>
        </w:p>
        <w:p w14:paraId="44E71AA7" w14:textId="25E840A5" w:rsidR="008C03E6" w:rsidRDefault="00AC6DAB">
          <w:pPr>
            <w:pStyle w:val="TOC1"/>
            <w:rPr>
              <w:rFonts w:asciiTheme="minorHAnsi" w:eastAsiaTheme="minorEastAsia" w:hAnsiTheme="minorHAnsi" w:cstheme="minorBidi"/>
              <w:bCs w:val="0"/>
              <w:noProof/>
              <w:color w:val="auto"/>
              <w:szCs w:val="22"/>
            </w:rPr>
          </w:pPr>
          <w:hyperlink w:anchor="_Toc505952555" w:history="1">
            <w:r w:rsidR="008C03E6" w:rsidRPr="00391F14">
              <w:rPr>
                <w:rStyle w:val="Hyperlink"/>
                <w:noProof/>
              </w:rPr>
              <w:t>Days table</w:t>
            </w:r>
            <w:r w:rsidR="008C03E6">
              <w:rPr>
                <w:noProof/>
                <w:webHidden/>
              </w:rPr>
              <w:tab/>
            </w:r>
            <w:r w:rsidR="008C03E6">
              <w:rPr>
                <w:noProof/>
                <w:webHidden/>
              </w:rPr>
              <w:fldChar w:fldCharType="begin"/>
            </w:r>
            <w:r w:rsidR="008C03E6">
              <w:rPr>
                <w:noProof/>
                <w:webHidden/>
              </w:rPr>
              <w:instrText xml:space="preserve"> PAGEREF _Toc505952555 \h </w:instrText>
            </w:r>
            <w:r w:rsidR="008C03E6">
              <w:rPr>
                <w:noProof/>
                <w:webHidden/>
              </w:rPr>
            </w:r>
            <w:r w:rsidR="008C03E6">
              <w:rPr>
                <w:noProof/>
                <w:webHidden/>
              </w:rPr>
              <w:fldChar w:fldCharType="separate"/>
            </w:r>
            <w:r w:rsidR="00D35A89">
              <w:rPr>
                <w:noProof/>
                <w:webHidden/>
              </w:rPr>
              <w:t>27</w:t>
            </w:r>
            <w:r w:rsidR="008C03E6">
              <w:rPr>
                <w:noProof/>
                <w:webHidden/>
              </w:rPr>
              <w:fldChar w:fldCharType="end"/>
            </w:r>
          </w:hyperlink>
        </w:p>
        <w:p w14:paraId="70F657E6" w14:textId="0371B189" w:rsidR="008C03E6" w:rsidRDefault="00AC6DAB">
          <w:pPr>
            <w:pStyle w:val="TOC1"/>
            <w:rPr>
              <w:rFonts w:asciiTheme="minorHAnsi" w:eastAsiaTheme="minorEastAsia" w:hAnsiTheme="minorHAnsi" w:cstheme="minorBidi"/>
              <w:bCs w:val="0"/>
              <w:noProof/>
              <w:color w:val="auto"/>
              <w:szCs w:val="22"/>
            </w:rPr>
          </w:pPr>
          <w:hyperlink w:anchor="_Toc505952556" w:history="1">
            <w:r w:rsidR="008C03E6" w:rsidRPr="00391F14">
              <w:rPr>
                <w:rStyle w:val="Hyperlink"/>
                <w:noProof/>
              </w:rPr>
              <w:t>Creating Visualizations</w:t>
            </w:r>
            <w:r w:rsidR="008C03E6">
              <w:rPr>
                <w:noProof/>
                <w:webHidden/>
              </w:rPr>
              <w:tab/>
            </w:r>
            <w:r w:rsidR="008C03E6">
              <w:rPr>
                <w:noProof/>
                <w:webHidden/>
              </w:rPr>
              <w:fldChar w:fldCharType="begin"/>
            </w:r>
            <w:r w:rsidR="008C03E6">
              <w:rPr>
                <w:noProof/>
                <w:webHidden/>
              </w:rPr>
              <w:instrText xml:space="preserve"> PAGEREF _Toc505952556 \h </w:instrText>
            </w:r>
            <w:r w:rsidR="008C03E6">
              <w:rPr>
                <w:noProof/>
                <w:webHidden/>
              </w:rPr>
            </w:r>
            <w:r w:rsidR="008C03E6">
              <w:rPr>
                <w:noProof/>
                <w:webHidden/>
              </w:rPr>
              <w:fldChar w:fldCharType="separate"/>
            </w:r>
            <w:r w:rsidR="00D35A89">
              <w:rPr>
                <w:noProof/>
                <w:webHidden/>
              </w:rPr>
              <w:t>29</w:t>
            </w:r>
            <w:r w:rsidR="008C03E6">
              <w:rPr>
                <w:noProof/>
                <w:webHidden/>
              </w:rPr>
              <w:fldChar w:fldCharType="end"/>
            </w:r>
          </w:hyperlink>
        </w:p>
        <w:p w14:paraId="35970D97" w14:textId="16579C05" w:rsidR="008C03E6" w:rsidRDefault="00AC6DAB">
          <w:pPr>
            <w:pStyle w:val="TOC1"/>
            <w:rPr>
              <w:rFonts w:asciiTheme="minorHAnsi" w:eastAsiaTheme="minorEastAsia" w:hAnsiTheme="minorHAnsi" w:cstheme="minorBidi"/>
              <w:bCs w:val="0"/>
              <w:noProof/>
              <w:color w:val="auto"/>
              <w:szCs w:val="22"/>
            </w:rPr>
          </w:pPr>
          <w:hyperlink w:anchor="_Toc505952557" w:history="1">
            <w:r w:rsidR="008C03E6" w:rsidRPr="00391F14">
              <w:rPr>
                <w:rStyle w:val="Hyperlink"/>
                <w:noProof/>
              </w:rPr>
              <w:t>Important aspects of the Data Source Wizard</w:t>
            </w:r>
            <w:r w:rsidR="008C03E6">
              <w:rPr>
                <w:noProof/>
                <w:webHidden/>
              </w:rPr>
              <w:tab/>
            </w:r>
            <w:r w:rsidR="008C03E6">
              <w:rPr>
                <w:noProof/>
                <w:webHidden/>
              </w:rPr>
              <w:fldChar w:fldCharType="begin"/>
            </w:r>
            <w:r w:rsidR="008C03E6">
              <w:rPr>
                <w:noProof/>
                <w:webHidden/>
              </w:rPr>
              <w:instrText xml:space="preserve"> PAGEREF _Toc505952557 \h </w:instrText>
            </w:r>
            <w:r w:rsidR="008C03E6">
              <w:rPr>
                <w:noProof/>
                <w:webHidden/>
              </w:rPr>
            </w:r>
            <w:r w:rsidR="008C03E6">
              <w:rPr>
                <w:noProof/>
                <w:webHidden/>
              </w:rPr>
              <w:fldChar w:fldCharType="separate"/>
            </w:r>
            <w:r w:rsidR="00D35A89">
              <w:rPr>
                <w:noProof/>
                <w:webHidden/>
              </w:rPr>
              <w:t>29</w:t>
            </w:r>
            <w:r w:rsidR="008C03E6">
              <w:rPr>
                <w:noProof/>
                <w:webHidden/>
              </w:rPr>
              <w:fldChar w:fldCharType="end"/>
            </w:r>
          </w:hyperlink>
        </w:p>
        <w:p w14:paraId="7EF11738" w14:textId="0DD3D176" w:rsidR="008C03E6" w:rsidRDefault="00AC6DAB">
          <w:pPr>
            <w:pStyle w:val="TOC1"/>
            <w:rPr>
              <w:rFonts w:asciiTheme="minorHAnsi" w:eastAsiaTheme="minorEastAsia" w:hAnsiTheme="minorHAnsi" w:cstheme="minorBidi"/>
              <w:bCs w:val="0"/>
              <w:noProof/>
              <w:color w:val="auto"/>
              <w:szCs w:val="22"/>
            </w:rPr>
          </w:pPr>
          <w:hyperlink w:anchor="_Toc505952558" w:history="1">
            <w:r w:rsidR="008C03E6" w:rsidRPr="00391F14">
              <w:rPr>
                <w:rStyle w:val="Hyperlink"/>
                <w:noProof/>
              </w:rPr>
              <w:t>Important aspects of Analyzer</w:t>
            </w:r>
            <w:r w:rsidR="008C03E6">
              <w:rPr>
                <w:noProof/>
                <w:webHidden/>
              </w:rPr>
              <w:tab/>
            </w:r>
            <w:r w:rsidR="008C03E6">
              <w:rPr>
                <w:noProof/>
                <w:webHidden/>
              </w:rPr>
              <w:fldChar w:fldCharType="begin"/>
            </w:r>
            <w:r w:rsidR="008C03E6">
              <w:rPr>
                <w:noProof/>
                <w:webHidden/>
              </w:rPr>
              <w:instrText xml:space="preserve"> PAGEREF _Toc505952558 \h </w:instrText>
            </w:r>
            <w:r w:rsidR="008C03E6">
              <w:rPr>
                <w:noProof/>
                <w:webHidden/>
              </w:rPr>
            </w:r>
            <w:r w:rsidR="008C03E6">
              <w:rPr>
                <w:noProof/>
                <w:webHidden/>
              </w:rPr>
              <w:fldChar w:fldCharType="separate"/>
            </w:r>
            <w:r w:rsidR="00D35A89">
              <w:rPr>
                <w:noProof/>
                <w:webHidden/>
              </w:rPr>
              <w:t>31</w:t>
            </w:r>
            <w:r w:rsidR="008C03E6">
              <w:rPr>
                <w:noProof/>
                <w:webHidden/>
              </w:rPr>
              <w:fldChar w:fldCharType="end"/>
            </w:r>
          </w:hyperlink>
        </w:p>
        <w:p w14:paraId="0214B67C" w14:textId="237112F6" w:rsidR="008C03E6" w:rsidRDefault="00AC6DAB">
          <w:pPr>
            <w:pStyle w:val="TOC1"/>
            <w:rPr>
              <w:rFonts w:asciiTheme="minorHAnsi" w:eastAsiaTheme="minorEastAsia" w:hAnsiTheme="minorHAnsi" w:cstheme="minorBidi"/>
              <w:bCs w:val="0"/>
              <w:noProof/>
              <w:color w:val="auto"/>
              <w:szCs w:val="22"/>
            </w:rPr>
          </w:pPr>
          <w:hyperlink w:anchor="_Toc505952559" w:history="1">
            <w:r w:rsidR="008C03E6" w:rsidRPr="00391F14">
              <w:rPr>
                <w:rStyle w:val="Hyperlink"/>
                <w:noProof/>
              </w:rPr>
              <w:t>Important aspects of Dashboard Designer</w:t>
            </w:r>
            <w:r w:rsidR="008C03E6">
              <w:rPr>
                <w:noProof/>
                <w:webHidden/>
              </w:rPr>
              <w:tab/>
            </w:r>
            <w:r w:rsidR="008C03E6">
              <w:rPr>
                <w:noProof/>
                <w:webHidden/>
              </w:rPr>
              <w:fldChar w:fldCharType="begin"/>
            </w:r>
            <w:r w:rsidR="008C03E6">
              <w:rPr>
                <w:noProof/>
                <w:webHidden/>
              </w:rPr>
              <w:instrText xml:space="preserve"> PAGEREF _Toc505952559 \h </w:instrText>
            </w:r>
            <w:r w:rsidR="008C03E6">
              <w:rPr>
                <w:noProof/>
                <w:webHidden/>
              </w:rPr>
            </w:r>
            <w:r w:rsidR="008C03E6">
              <w:rPr>
                <w:noProof/>
                <w:webHidden/>
              </w:rPr>
              <w:fldChar w:fldCharType="separate"/>
            </w:r>
            <w:r w:rsidR="00D35A89">
              <w:rPr>
                <w:noProof/>
                <w:webHidden/>
              </w:rPr>
              <w:t>33</w:t>
            </w:r>
            <w:r w:rsidR="008C03E6">
              <w:rPr>
                <w:noProof/>
                <w:webHidden/>
              </w:rPr>
              <w:fldChar w:fldCharType="end"/>
            </w:r>
          </w:hyperlink>
        </w:p>
        <w:p w14:paraId="6FA95F54" w14:textId="17069AF5" w:rsidR="008C03E6" w:rsidRDefault="00AC6DAB">
          <w:pPr>
            <w:pStyle w:val="TOC1"/>
            <w:rPr>
              <w:rFonts w:asciiTheme="minorHAnsi" w:eastAsiaTheme="minorEastAsia" w:hAnsiTheme="minorHAnsi" w:cstheme="minorBidi"/>
              <w:bCs w:val="0"/>
              <w:noProof/>
              <w:color w:val="auto"/>
              <w:szCs w:val="22"/>
            </w:rPr>
          </w:pPr>
          <w:hyperlink w:anchor="_Toc505952560" w:history="1">
            <w:r w:rsidR="008C03E6" w:rsidRPr="00391F14">
              <w:rPr>
                <w:rStyle w:val="Hyperlink"/>
                <w:noProof/>
              </w:rPr>
              <w:t>Get started</w:t>
            </w:r>
            <w:r w:rsidR="008C03E6">
              <w:rPr>
                <w:noProof/>
                <w:webHidden/>
              </w:rPr>
              <w:tab/>
            </w:r>
            <w:r w:rsidR="008C03E6">
              <w:rPr>
                <w:noProof/>
                <w:webHidden/>
              </w:rPr>
              <w:fldChar w:fldCharType="begin"/>
            </w:r>
            <w:r w:rsidR="008C03E6">
              <w:rPr>
                <w:noProof/>
                <w:webHidden/>
              </w:rPr>
              <w:instrText xml:space="preserve"> PAGEREF _Toc505952560 \h </w:instrText>
            </w:r>
            <w:r w:rsidR="008C03E6">
              <w:rPr>
                <w:noProof/>
                <w:webHidden/>
              </w:rPr>
            </w:r>
            <w:r w:rsidR="008C03E6">
              <w:rPr>
                <w:noProof/>
                <w:webHidden/>
              </w:rPr>
              <w:fldChar w:fldCharType="separate"/>
            </w:r>
            <w:r w:rsidR="00D35A89">
              <w:rPr>
                <w:noProof/>
                <w:webHidden/>
              </w:rPr>
              <w:t>34</w:t>
            </w:r>
            <w:r w:rsidR="008C03E6">
              <w:rPr>
                <w:noProof/>
                <w:webHidden/>
              </w:rPr>
              <w:fldChar w:fldCharType="end"/>
            </w:r>
          </w:hyperlink>
        </w:p>
        <w:p w14:paraId="4FBB00C5" w14:textId="2E366F42" w:rsidR="008C03E6" w:rsidRDefault="00AC6DAB">
          <w:pPr>
            <w:pStyle w:val="TOC1"/>
            <w:rPr>
              <w:rFonts w:asciiTheme="minorHAnsi" w:eastAsiaTheme="minorEastAsia" w:hAnsiTheme="minorHAnsi" w:cstheme="minorBidi"/>
              <w:bCs w:val="0"/>
              <w:noProof/>
              <w:color w:val="auto"/>
              <w:szCs w:val="22"/>
            </w:rPr>
          </w:pPr>
          <w:hyperlink w:anchor="_Toc505952561" w:history="1">
            <w:r w:rsidR="008C03E6" w:rsidRPr="00391F14">
              <w:rPr>
                <w:rStyle w:val="Hyperlink"/>
                <w:noProof/>
              </w:rPr>
              <w:t>Creating the data source</w:t>
            </w:r>
            <w:r w:rsidR="008C03E6">
              <w:rPr>
                <w:noProof/>
                <w:webHidden/>
              </w:rPr>
              <w:tab/>
            </w:r>
            <w:r w:rsidR="008C03E6">
              <w:rPr>
                <w:noProof/>
                <w:webHidden/>
              </w:rPr>
              <w:fldChar w:fldCharType="begin"/>
            </w:r>
            <w:r w:rsidR="008C03E6">
              <w:rPr>
                <w:noProof/>
                <w:webHidden/>
              </w:rPr>
              <w:instrText xml:space="preserve"> PAGEREF _Toc505952561 \h </w:instrText>
            </w:r>
            <w:r w:rsidR="008C03E6">
              <w:rPr>
                <w:noProof/>
                <w:webHidden/>
              </w:rPr>
            </w:r>
            <w:r w:rsidR="008C03E6">
              <w:rPr>
                <w:noProof/>
                <w:webHidden/>
              </w:rPr>
              <w:fldChar w:fldCharType="separate"/>
            </w:r>
            <w:r w:rsidR="00D35A89">
              <w:rPr>
                <w:noProof/>
                <w:webHidden/>
              </w:rPr>
              <w:t>35</w:t>
            </w:r>
            <w:r w:rsidR="008C03E6">
              <w:rPr>
                <w:noProof/>
                <w:webHidden/>
              </w:rPr>
              <w:fldChar w:fldCharType="end"/>
            </w:r>
          </w:hyperlink>
        </w:p>
        <w:p w14:paraId="54195BA8" w14:textId="1B247F80" w:rsidR="008C03E6" w:rsidRDefault="00AC6DAB">
          <w:pPr>
            <w:pStyle w:val="TOC1"/>
            <w:rPr>
              <w:rFonts w:asciiTheme="minorHAnsi" w:eastAsiaTheme="minorEastAsia" w:hAnsiTheme="minorHAnsi" w:cstheme="minorBidi"/>
              <w:bCs w:val="0"/>
              <w:noProof/>
              <w:color w:val="auto"/>
              <w:szCs w:val="22"/>
            </w:rPr>
          </w:pPr>
          <w:hyperlink w:anchor="_Toc505952562" w:history="1">
            <w:r w:rsidR="008C03E6" w:rsidRPr="00391F14">
              <w:rPr>
                <w:rStyle w:val="Hyperlink"/>
                <w:noProof/>
              </w:rPr>
              <w:t>Creating the Average Pollutant by Hour Analysis</w:t>
            </w:r>
            <w:r w:rsidR="008C03E6">
              <w:rPr>
                <w:noProof/>
                <w:webHidden/>
              </w:rPr>
              <w:tab/>
            </w:r>
            <w:r w:rsidR="008C03E6">
              <w:rPr>
                <w:noProof/>
                <w:webHidden/>
              </w:rPr>
              <w:fldChar w:fldCharType="begin"/>
            </w:r>
            <w:r w:rsidR="008C03E6">
              <w:rPr>
                <w:noProof/>
                <w:webHidden/>
              </w:rPr>
              <w:instrText xml:space="preserve"> PAGEREF _Toc505952562 \h </w:instrText>
            </w:r>
            <w:r w:rsidR="008C03E6">
              <w:rPr>
                <w:noProof/>
                <w:webHidden/>
              </w:rPr>
            </w:r>
            <w:r w:rsidR="008C03E6">
              <w:rPr>
                <w:noProof/>
                <w:webHidden/>
              </w:rPr>
              <w:fldChar w:fldCharType="separate"/>
            </w:r>
            <w:r w:rsidR="00D35A89">
              <w:rPr>
                <w:noProof/>
                <w:webHidden/>
              </w:rPr>
              <w:t>48</w:t>
            </w:r>
            <w:r w:rsidR="008C03E6">
              <w:rPr>
                <w:noProof/>
                <w:webHidden/>
              </w:rPr>
              <w:fldChar w:fldCharType="end"/>
            </w:r>
          </w:hyperlink>
        </w:p>
        <w:p w14:paraId="6BDE30EB" w14:textId="32DFC4C5" w:rsidR="008C03E6" w:rsidRDefault="00AC6DAB">
          <w:pPr>
            <w:pStyle w:val="TOC1"/>
            <w:rPr>
              <w:rFonts w:asciiTheme="minorHAnsi" w:eastAsiaTheme="minorEastAsia" w:hAnsiTheme="minorHAnsi" w:cstheme="minorBidi"/>
              <w:bCs w:val="0"/>
              <w:noProof/>
              <w:color w:val="auto"/>
              <w:szCs w:val="22"/>
            </w:rPr>
          </w:pPr>
          <w:hyperlink w:anchor="_Toc505952563" w:history="1">
            <w:r w:rsidR="008C03E6" w:rsidRPr="00391F14">
              <w:rPr>
                <w:rStyle w:val="Hyperlink"/>
                <w:noProof/>
              </w:rPr>
              <w:t>Creating the Geospatial Report</w:t>
            </w:r>
            <w:r w:rsidR="008C03E6">
              <w:rPr>
                <w:noProof/>
                <w:webHidden/>
              </w:rPr>
              <w:tab/>
            </w:r>
            <w:r w:rsidR="008C03E6">
              <w:rPr>
                <w:noProof/>
                <w:webHidden/>
              </w:rPr>
              <w:fldChar w:fldCharType="begin"/>
            </w:r>
            <w:r w:rsidR="008C03E6">
              <w:rPr>
                <w:noProof/>
                <w:webHidden/>
              </w:rPr>
              <w:instrText xml:space="preserve"> PAGEREF _Toc505952563 \h </w:instrText>
            </w:r>
            <w:r w:rsidR="008C03E6">
              <w:rPr>
                <w:noProof/>
                <w:webHidden/>
              </w:rPr>
            </w:r>
            <w:r w:rsidR="008C03E6">
              <w:rPr>
                <w:noProof/>
                <w:webHidden/>
              </w:rPr>
              <w:fldChar w:fldCharType="separate"/>
            </w:r>
            <w:r w:rsidR="00D35A89">
              <w:rPr>
                <w:noProof/>
                <w:webHidden/>
              </w:rPr>
              <w:t>56</w:t>
            </w:r>
            <w:r w:rsidR="008C03E6">
              <w:rPr>
                <w:noProof/>
                <w:webHidden/>
              </w:rPr>
              <w:fldChar w:fldCharType="end"/>
            </w:r>
          </w:hyperlink>
        </w:p>
        <w:p w14:paraId="46078EFF" w14:textId="24369782" w:rsidR="008C03E6" w:rsidRDefault="00AC6DAB">
          <w:pPr>
            <w:pStyle w:val="TOC1"/>
            <w:rPr>
              <w:rFonts w:asciiTheme="minorHAnsi" w:eastAsiaTheme="minorEastAsia" w:hAnsiTheme="minorHAnsi" w:cstheme="minorBidi"/>
              <w:bCs w:val="0"/>
              <w:noProof/>
              <w:color w:val="auto"/>
              <w:szCs w:val="22"/>
            </w:rPr>
          </w:pPr>
          <w:hyperlink w:anchor="_Toc505952564" w:history="1">
            <w:r w:rsidR="008C03E6" w:rsidRPr="00391F14">
              <w:rPr>
                <w:rStyle w:val="Hyperlink"/>
                <w:noProof/>
              </w:rPr>
              <w:t>Creating the Air Quality Dashboard</w:t>
            </w:r>
            <w:r w:rsidR="008C03E6">
              <w:rPr>
                <w:noProof/>
                <w:webHidden/>
              </w:rPr>
              <w:tab/>
            </w:r>
            <w:r w:rsidR="008C03E6">
              <w:rPr>
                <w:noProof/>
                <w:webHidden/>
              </w:rPr>
              <w:fldChar w:fldCharType="begin"/>
            </w:r>
            <w:r w:rsidR="008C03E6">
              <w:rPr>
                <w:noProof/>
                <w:webHidden/>
              </w:rPr>
              <w:instrText xml:space="preserve"> PAGEREF _Toc505952564 \h </w:instrText>
            </w:r>
            <w:r w:rsidR="008C03E6">
              <w:rPr>
                <w:noProof/>
                <w:webHidden/>
              </w:rPr>
            </w:r>
            <w:r w:rsidR="008C03E6">
              <w:rPr>
                <w:noProof/>
                <w:webHidden/>
              </w:rPr>
              <w:fldChar w:fldCharType="separate"/>
            </w:r>
            <w:r w:rsidR="00D35A89">
              <w:rPr>
                <w:noProof/>
                <w:webHidden/>
              </w:rPr>
              <w:t>60</w:t>
            </w:r>
            <w:r w:rsidR="008C03E6">
              <w:rPr>
                <w:noProof/>
                <w:webHidden/>
              </w:rPr>
              <w:fldChar w:fldCharType="end"/>
            </w:r>
          </w:hyperlink>
        </w:p>
        <w:p w14:paraId="1960918E" w14:textId="260B6A06" w:rsidR="00190668" w:rsidRDefault="00190668">
          <w:r>
            <w:rPr>
              <w:b/>
              <w:bCs/>
              <w:noProof/>
            </w:rPr>
            <w:fldChar w:fldCharType="end"/>
          </w:r>
        </w:p>
      </w:sdtContent>
    </w:sdt>
    <w:p w14:paraId="1D66DA87" w14:textId="159A4020" w:rsidR="00AC53B0" w:rsidRDefault="00AC53B0" w:rsidP="00400EE0">
      <w:pPr>
        <w:pStyle w:val="TOC1"/>
      </w:pPr>
      <w:r>
        <w:br w:type="page"/>
      </w:r>
    </w:p>
    <w:p w14:paraId="2A3C49FA" w14:textId="77777777" w:rsidR="00985E7A" w:rsidRPr="00812388" w:rsidRDefault="00985E7A" w:rsidP="00985E7A">
      <w:pPr>
        <w:pStyle w:val="PenHeading1"/>
      </w:pPr>
      <w:bookmarkStart w:id="0" w:name="_Toc505952540"/>
      <w:bookmarkStart w:id="1" w:name="_Toc491269302"/>
      <w:r w:rsidRPr="008C52A4">
        <w:lastRenderedPageBreak/>
        <w:t>Introduction</w:t>
      </w:r>
      <w:bookmarkEnd w:id="0"/>
    </w:p>
    <w:p w14:paraId="65EEB43D" w14:textId="77777777" w:rsidR="00985E7A" w:rsidRPr="00C070E9" w:rsidRDefault="00985E7A" w:rsidP="00985E7A">
      <w:pPr>
        <w:pStyle w:val="PenHeading4"/>
        <w:rPr>
          <w:b w:val="0"/>
        </w:rPr>
      </w:pPr>
      <w:bookmarkStart w:id="2" w:name="_Toc505952541"/>
      <w:r w:rsidRPr="00C070E9">
        <w:t>Problem Statement</w:t>
      </w:r>
      <w:bookmarkEnd w:id="2"/>
    </w:p>
    <w:p w14:paraId="11857FC0" w14:textId="77777777" w:rsidR="00985E7A" w:rsidRPr="00C070E9" w:rsidRDefault="00985E7A" w:rsidP="00985E7A">
      <w:r w:rsidRPr="00C070E9">
        <w:t xml:space="preserve">Air pollution causes 40,000 early deaths a year in the </w:t>
      </w:r>
      <w:r w:rsidRPr="00BA1F2D">
        <w:t>UK</w:t>
      </w:r>
      <w:r>
        <w:rPr>
          <w:rStyle w:val="FootnoteReference"/>
        </w:rPr>
        <w:footnoteReference w:id="1"/>
      </w:r>
      <w:r w:rsidRPr="00BA1F2D">
        <w:t>.</w:t>
      </w:r>
      <w:r w:rsidRPr="00C070E9">
        <w:t xml:space="preserve"> 9,000 of those affected are residents of London. The health problems resulting from exposure to air pollution also have a high cost to society and business, our health services, and people who suffer from illness and premature death. In the UK, these costs add up to m</w:t>
      </w:r>
      <w:r w:rsidRPr="00BC7951">
        <w:t>ore than £20 billion every year</w:t>
      </w:r>
      <w:r>
        <w:rPr>
          <w:vertAlign w:val="superscript"/>
        </w:rPr>
        <w:t>1</w:t>
      </w:r>
      <w:r w:rsidRPr="00C070E9">
        <w:t xml:space="preserve">. In addition to these costs the EU Commission has enacted legislation that cities in the EU must abide by or risk being </w:t>
      </w:r>
      <w:r w:rsidRPr="00BA1F2D">
        <w:t>fined</w:t>
      </w:r>
      <w:r>
        <w:rPr>
          <w:rStyle w:val="FootnoteReference"/>
        </w:rPr>
        <w:footnoteReference w:id="2"/>
      </w:r>
      <w:r w:rsidRPr="00BA1F2D">
        <w:t>.</w:t>
      </w:r>
      <w:r w:rsidRPr="00C070E9">
        <w:t xml:space="preserve"> </w:t>
      </w:r>
    </w:p>
    <w:p w14:paraId="49829854" w14:textId="77777777" w:rsidR="00985E7A" w:rsidRPr="00C070E9" w:rsidRDefault="00985E7A" w:rsidP="00985E7A">
      <w:pPr>
        <w:pStyle w:val="PenHeading4"/>
        <w:rPr>
          <w:b w:val="0"/>
        </w:rPr>
      </w:pPr>
      <w:bookmarkStart w:id="3" w:name="_Toc505952542"/>
      <w:r w:rsidRPr="00C070E9">
        <w:t>Brief</w:t>
      </w:r>
      <w:bookmarkEnd w:id="3"/>
    </w:p>
    <w:p w14:paraId="321AB578" w14:textId="77777777" w:rsidR="00985E7A" w:rsidRPr="00C070E9" w:rsidRDefault="00985E7A" w:rsidP="00985E7A">
      <w:r w:rsidRPr="00C070E9">
        <w:t>In this workshop, we will use publicly available open data and the Pentaho platform to build a demonstration using data published by Kings College London on air quality in London to analyse pollution in the capital.</w:t>
      </w:r>
    </w:p>
    <w:p w14:paraId="45B08619" w14:textId="77777777" w:rsidR="00985E7A" w:rsidRPr="00C070E9" w:rsidRDefault="00985E7A" w:rsidP="00985E7A">
      <w:r w:rsidRPr="00C070E9">
        <w:t xml:space="preserve">The data provided by King’s College London includes hourly readings from sensor sites across London. </w:t>
      </w:r>
    </w:p>
    <w:p w14:paraId="20154E31" w14:textId="77777777" w:rsidR="00985E7A" w:rsidRDefault="00985E7A" w:rsidP="00985E7A">
      <w:r w:rsidRPr="00C070E9">
        <w:t>This workshop will make use of a breadth of Pentaho capabilities: onboarding multiple data sources, data cleansing, data blending and dashboards. This will enable us to report on air quality trends and lay the foundations for a data science team to use machine learning to predict air quality and breaches of thresholds.</w:t>
      </w:r>
    </w:p>
    <w:p w14:paraId="6C6570DC" w14:textId="77777777" w:rsidR="00985E7A" w:rsidRDefault="00985E7A" w:rsidP="00985E7A">
      <w:pPr>
        <w:rPr>
          <w:rFonts w:eastAsiaTheme="majorEastAsia" w:cstheme="majorBidi"/>
          <w:b/>
          <w:bCs/>
          <w:sz w:val="28"/>
          <w:szCs w:val="28"/>
        </w:rPr>
      </w:pPr>
      <w:r w:rsidRPr="00C070E9">
        <w:rPr>
          <w:rFonts w:eastAsiaTheme="majorEastAsia" w:cstheme="majorBidi"/>
          <w:b/>
          <w:bCs/>
          <w:sz w:val="28"/>
          <w:szCs w:val="28"/>
        </w:rPr>
        <w:t>What is it</w:t>
      </w:r>
      <w:r>
        <w:rPr>
          <w:rFonts w:eastAsiaTheme="majorEastAsia" w:cstheme="majorBidi"/>
          <w:b/>
          <w:bCs/>
          <w:sz w:val="28"/>
          <w:szCs w:val="28"/>
        </w:rPr>
        <w:t>?</w:t>
      </w:r>
    </w:p>
    <w:p w14:paraId="1CD81B33" w14:textId="19271F79" w:rsidR="00985E7A" w:rsidRPr="0014151E" w:rsidRDefault="00985E7A" w:rsidP="0065282C">
      <w:r>
        <w:t xml:space="preserve">This </w:t>
      </w:r>
      <w:r w:rsidRPr="000E7423">
        <w:t>handbook</w:t>
      </w:r>
      <w:r>
        <w:t xml:space="preserve"> </w:t>
      </w:r>
      <w:r w:rsidRPr="000E7423">
        <w:t>discusses</w:t>
      </w:r>
      <w:r>
        <w:t xml:space="preserve"> how we can use data from the King’s College London to do analytics on Air Quality. Air pollution is an increasing health issue in all major cities of the world. Air quality is well reported and cities are faced with legal action if they do not act to reduce levels of pollutants. To understand the problem, we turn to this well reported data. In this case we are using open data provided by King’s College London who provide open data on the London Air website</w:t>
      </w:r>
      <w:r>
        <w:rPr>
          <w:rStyle w:val="FootnoteReference"/>
        </w:rPr>
        <w:footnoteReference w:id="3"/>
      </w:r>
      <w:r>
        <w:t xml:space="preserve">. </w:t>
      </w:r>
    </w:p>
    <w:p w14:paraId="299824AF" w14:textId="0B59B31D" w:rsidR="0065282C" w:rsidRDefault="00985E7A" w:rsidP="00985E7A">
      <w:r>
        <w:t>During the exercises, we will build a transformation the fetch the London data. After the creation of the transformation we will build some analytics and a dashboard.</w:t>
      </w:r>
    </w:p>
    <w:p w14:paraId="0B391EC7" w14:textId="77777777" w:rsidR="0065282C" w:rsidRDefault="0065282C">
      <w:pPr>
        <w:tabs>
          <w:tab w:val="clear" w:pos="864"/>
          <w:tab w:val="clear" w:pos="1008"/>
          <w:tab w:val="clear" w:pos="1296"/>
          <w:tab w:val="clear" w:pos="1728"/>
        </w:tabs>
        <w:autoSpaceDE/>
        <w:autoSpaceDN/>
        <w:adjustRightInd/>
        <w:spacing w:after="0"/>
        <w:textAlignment w:val="auto"/>
      </w:pPr>
      <w:r>
        <w:br w:type="page"/>
      </w:r>
    </w:p>
    <w:p w14:paraId="4CC4070B" w14:textId="77777777" w:rsidR="00985E7A" w:rsidRDefault="00985E7A" w:rsidP="00985E7A">
      <w:pPr>
        <w:pStyle w:val="PenHeading4"/>
      </w:pPr>
      <w:bookmarkStart w:id="4" w:name="_Toc505952543"/>
      <w:r>
        <w:lastRenderedPageBreak/>
        <w:t>Important aspects about j</w:t>
      </w:r>
      <w:r w:rsidRPr="00637C50">
        <w:t>obs</w:t>
      </w:r>
      <w:r>
        <w:t xml:space="preserve"> </w:t>
      </w:r>
      <w:r w:rsidRPr="00637C50">
        <w:t>and</w:t>
      </w:r>
      <w:r>
        <w:t xml:space="preserve"> </w:t>
      </w:r>
      <w:r w:rsidRPr="00637C50">
        <w:t>transformations</w:t>
      </w:r>
      <w:bookmarkEnd w:id="4"/>
    </w:p>
    <w:p w14:paraId="174F170D" w14:textId="77777777" w:rsidR="00985E7A" w:rsidRDefault="00985E7A" w:rsidP="00985E7A">
      <w:r w:rsidRPr="00637C50">
        <w:t>A</w:t>
      </w:r>
      <w:r>
        <w:t xml:space="preserve"> </w:t>
      </w:r>
      <w:r w:rsidRPr="002E4F0F">
        <w:rPr>
          <w:rStyle w:val="Strong"/>
        </w:rPr>
        <w:t>transformation</w:t>
      </w:r>
      <w:r>
        <w:rPr>
          <w:color w:val="002060"/>
        </w:rPr>
        <w:t xml:space="preserve"> </w:t>
      </w:r>
      <w:r w:rsidRPr="00637C50">
        <w:t>is</w:t>
      </w:r>
      <w:r>
        <w:t xml:space="preserve"> </w:t>
      </w:r>
      <w:r w:rsidRPr="00637C50">
        <w:t>a</w:t>
      </w:r>
      <w:r>
        <w:t xml:space="preserve"> </w:t>
      </w:r>
      <w:r w:rsidRPr="00637C50">
        <w:t>network</w:t>
      </w:r>
      <w:r>
        <w:t xml:space="preserve"> </w:t>
      </w:r>
      <w:r w:rsidRPr="00637C50">
        <w:t>of</w:t>
      </w:r>
      <w:r>
        <w:t xml:space="preserve"> </w:t>
      </w:r>
      <w:r w:rsidRPr="00637C50">
        <w:t>logical</w:t>
      </w:r>
      <w:r>
        <w:t xml:space="preserve"> </w:t>
      </w:r>
      <w:r w:rsidRPr="00637C50">
        <w:t>tasks</w:t>
      </w:r>
      <w:r>
        <w:t xml:space="preserve"> </w:t>
      </w:r>
      <w:r w:rsidRPr="00637C50">
        <w:t>called</w:t>
      </w:r>
      <w:r>
        <w:t xml:space="preserve"> </w:t>
      </w:r>
      <w:r w:rsidRPr="00637C50">
        <w:rPr>
          <w:rStyle w:val="Emphasis"/>
          <w:rFonts w:cs="Open Sans"/>
          <w:color w:val="333333"/>
        </w:rPr>
        <w:t>steps</w:t>
      </w:r>
      <w:r w:rsidRPr="00637C50">
        <w:t>.</w:t>
      </w:r>
      <w:r>
        <w:t xml:space="preserve"> </w:t>
      </w:r>
      <w:r w:rsidRPr="00637C50">
        <w:t>Transformations</w:t>
      </w:r>
      <w:r>
        <w:t xml:space="preserve"> </w:t>
      </w:r>
      <w:r w:rsidRPr="00637C50">
        <w:t>are</w:t>
      </w:r>
      <w:r>
        <w:t xml:space="preserve"> </w:t>
      </w:r>
      <w:r w:rsidRPr="00637C50">
        <w:t>essentially</w:t>
      </w:r>
      <w:r>
        <w:t xml:space="preserve"> </w:t>
      </w:r>
      <w:r w:rsidRPr="00637C50">
        <w:rPr>
          <w:rStyle w:val="Emphasis"/>
          <w:rFonts w:cs="Open Sans"/>
          <w:color w:val="333333"/>
        </w:rPr>
        <w:t>data</w:t>
      </w:r>
      <w:r>
        <w:rPr>
          <w:rStyle w:val="Emphasis"/>
          <w:rFonts w:cs="Open Sans"/>
          <w:color w:val="333333"/>
        </w:rPr>
        <w:t xml:space="preserve"> </w:t>
      </w:r>
      <w:r w:rsidRPr="00637C50">
        <w:rPr>
          <w:rStyle w:val="Emphasis"/>
          <w:rFonts w:cs="Open Sans"/>
          <w:color w:val="333333"/>
        </w:rPr>
        <w:t>flows</w:t>
      </w:r>
      <w:r w:rsidRPr="00637C50">
        <w:t>.</w:t>
      </w:r>
      <w:r>
        <w:t xml:space="preserve"> </w:t>
      </w:r>
      <w:r w:rsidRPr="00637C50">
        <w:t>The</w:t>
      </w:r>
      <w:r>
        <w:t xml:space="preserve"> </w:t>
      </w:r>
      <w:r w:rsidRPr="00637C50">
        <w:t>transformation</w:t>
      </w:r>
      <w:r>
        <w:t xml:space="preserve"> </w:t>
      </w:r>
      <w:r w:rsidRPr="00637C50">
        <w:t>is</w:t>
      </w:r>
      <w:r>
        <w:t xml:space="preserve"> </w:t>
      </w:r>
      <w:r w:rsidRPr="00637C50">
        <w:t>a</w:t>
      </w:r>
      <w:r>
        <w:t xml:space="preserve"> </w:t>
      </w:r>
      <w:r w:rsidRPr="00637C50">
        <w:t>directed</w:t>
      </w:r>
      <w:r>
        <w:t xml:space="preserve"> </w:t>
      </w:r>
      <w:r w:rsidRPr="00637C50">
        <w:t>graph</w:t>
      </w:r>
      <w:r>
        <w:t xml:space="preserve"> </w:t>
      </w:r>
      <w:r w:rsidRPr="00637C50">
        <w:t>of</w:t>
      </w:r>
      <w:r>
        <w:t xml:space="preserve"> </w:t>
      </w:r>
      <w:r w:rsidRPr="00637C50">
        <w:t>a</w:t>
      </w:r>
      <w:r>
        <w:t xml:space="preserve"> </w:t>
      </w:r>
      <w:r w:rsidRPr="00637C50">
        <w:t>logical</w:t>
      </w:r>
      <w:r>
        <w:t xml:space="preserve"> </w:t>
      </w:r>
      <w:r w:rsidRPr="00637C50">
        <w:t>set</w:t>
      </w:r>
      <w:r>
        <w:t xml:space="preserve"> </w:t>
      </w:r>
      <w:r w:rsidRPr="00637C50">
        <w:t>of</w:t>
      </w:r>
      <w:r>
        <w:t xml:space="preserve"> </w:t>
      </w:r>
      <w:r w:rsidRPr="00637C50">
        <w:t>data</w:t>
      </w:r>
      <w:r>
        <w:t xml:space="preserve"> transformation configurations.</w:t>
      </w:r>
    </w:p>
    <w:p w14:paraId="50341055" w14:textId="77777777" w:rsidR="00985E7A" w:rsidRDefault="00985E7A" w:rsidP="00985E7A">
      <w:r w:rsidRPr="00637C50">
        <w:t>The</w:t>
      </w:r>
      <w:r>
        <w:t xml:space="preserve"> </w:t>
      </w:r>
      <w:r w:rsidRPr="00637C50">
        <w:t>two</w:t>
      </w:r>
      <w:r>
        <w:t xml:space="preserve"> </w:t>
      </w:r>
      <w:r w:rsidRPr="00637C50">
        <w:t>main</w:t>
      </w:r>
      <w:r>
        <w:t xml:space="preserve"> </w:t>
      </w:r>
      <w:r w:rsidRPr="00637C50">
        <w:t>components</w:t>
      </w:r>
      <w:r>
        <w:t xml:space="preserve"> </w:t>
      </w:r>
      <w:r w:rsidRPr="00637C50">
        <w:t>associated</w:t>
      </w:r>
      <w:r>
        <w:t xml:space="preserve"> </w:t>
      </w:r>
      <w:r w:rsidRPr="00637C50">
        <w:t>with</w:t>
      </w:r>
      <w:r>
        <w:t xml:space="preserve"> </w:t>
      </w:r>
      <w:r w:rsidRPr="00637C50">
        <w:t>transformations</w:t>
      </w:r>
      <w:r>
        <w:t xml:space="preserve"> </w:t>
      </w:r>
      <w:r w:rsidRPr="00637C50">
        <w:t>are</w:t>
      </w:r>
      <w:r>
        <w:t xml:space="preserve"> </w:t>
      </w:r>
      <w:r w:rsidRPr="002E4F0F">
        <w:rPr>
          <w:rStyle w:val="Strong"/>
        </w:rPr>
        <w:t>steps</w:t>
      </w:r>
      <w:r>
        <w:t xml:space="preserve"> </w:t>
      </w:r>
      <w:r w:rsidRPr="00637C50">
        <w:t>and</w:t>
      </w:r>
      <w:r>
        <w:t xml:space="preserve"> </w:t>
      </w:r>
      <w:r w:rsidRPr="002E4F0F">
        <w:rPr>
          <w:rStyle w:val="Strong"/>
        </w:rPr>
        <w:t>hops</w:t>
      </w:r>
      <w:r>
        <w:t>.</w:t>
      </w:r>
    </w:p>
    <w:p w14:paraId="78637912" w14:textId="77777777" w:rsidR="00985E7A" w:rsidRDefault="00985E7A" w:rsidP="00985E7A">
      <w:r w:rsidRPr="002E4F0F">
        <w:rPr>
          <w:rStyle w:val="Strong"/>
        </w:rPr>
        <w:t>Transformation</w:t>
      </w:r>
      <w:r>
        <w:rPr>
          <w:rStyle w:val="Strong"/>
        </w:rPr>
        <w:t xml:space="preserve"> </w:t>
      </w:r>
      <w:r w:rsidRPr="002E4F0F">
        <w:rPr>
          <w:rStyle w:val="Strong"/>
        </w:rPr>
        <w:t>steps</w:t>
      </w:r>
      <w:r>
        <w:rPr>
          <w:color w:val="002060"/>
        </w:rPr>
        <w:t xml:space="preserve"> </w:t>
      </w:r>
      <w:r w:rsidRPr="00637C50">
        <w:t>are</w:t>
      </w:r>
      <w:r>
        <w:t xml:space="preserve"> </w:t>
      </w:r>
      <w:r w:rsidRPr="00637C50">
        <w:t>the</w:t>
      </w:r>
      <w:r>
        <w:t xml:space="preserve"> </w:t>
      </w:r>
      <w:r w:rsidRPr="00637C50">
        <w:t>building</w:t>
      </w:r>
      <w:r>
        <w:t xml:space="preserve"> </w:t>
      </w:r>
      <w:r w:rsidRPr="00637C50">
        <w:t>blocks</w:t>
      </w:r>
      <w:r>
        <w:t xml:space="preserve"> </w:t>
      </w:r>
      <w:r w:rsidRPr="00637C50">
        <w:t>of</w:t>
      </w:r>
      <w:r>
        <w:t xml:space="preserve"> </w:t>
      </w:r>
      <w:r w:rsidRPr="00637C50">
        <w:t>a</w:t>
      </w:r>
      <w:r>
        <w:t xml:space="preserve"> data flow</w:t>
      </w:r>
      <w:r w:rsidRPr="00637C50">
        <w:t>,</w:t>
      </w:r>
      <w:r>
        <w:t xml:space="preserve"> </w:t>
      </w:r>
      <w:r w:rsidRPr="00637C50">
        <w:t>for</w:t>
      </w:r>
      <w:r>
        <w:t xml:space="preserve"> </w:t>
      </w:r>
      <w:r w:rsidRPr="00637C50">
        <w:t>example</w:t>
      </w:r>
      <w:r>
        <w:t xml:space="preserve"> </w:t>
      </w:r>
      <w:r w:rsidRPr="00637C50">
        <w:t>a</w:t>
      </w:r>
      <w:r>
        <w:t xml:space="preserve"> </w:t>
      </w:r>
      <w:r w:rsidRPr="00637C50">
        <w:t>text</w:t>
      </w:r>
      <w:r>
        <w:t xml:space="preserve"> </w:t>
      </w:r>
      <w:r w:rsidRPr="00637C50">
        <w:t>file</w:t>
      </w:r>
      <w:r>
        <w:t xml:space="preserve"> </w:t>
      </w:r>
      <w:r w:rsidRPr="00637C50">
        <w:t>input</w:t>
      </w:r>
      <w:r>
        <w:t xml:space="preserve"> </w:t>
      </w:r>
      <w:r w:rsidRPr="00637C50">
        <w:t>or</w:t>
      </w:r>
      <w:r>
        <w:t xml:space="preserve"> </w:t>
      </w:r>
      <w:r w:rsidRPr="00637C50">
        <w:t>a</w:t>
      </w:r>
      <w:r>
        <w:t xml:space="preserve"> table output. There are over 30</w:t>
      </w:r>
      <w:r w:rsidRPr="00637C50">
        <w:t>0</w:t>
      </w:r>
      <w:r>
        <w:t xml:space="preserve"> </w:t>
      </w:r>
      <w:r w:rsidRPr="00637C50">
        <w:t>steps</w:t>
      </w:r>
      <w:r>
        <w:t xml:space="preserve"> </w:t>
      </w:r>
      <w:r w:rsidRPr="00637C50">
        <w:t>available</w:t>
      </w:r>
      <w:r>
        <w:t xml:space="preserve"> </w:t>
      </w:r>
      <w:r w:rsidRPr="00637C50">
        <w:t>in</w:t>
      </w:r>
      <w:r>
        <w:t xml:space="preserve"> </w:t>
      </w:r>
      <w:r w:rsidRPr="00637C50">
        <w:t>Pentaho</w:t>
      </w:r>
      <w:r>
        <w:t xml:space="preserve"> </w:t>
      </w:r>
      <w:r w:rsidRPr="00637C50">
        <w:t>Data</w:t>
      </w:r>
      <w:r>
        <w:t xml:space="preserve"> </w:t>
      </w:r>
      <w:r w:rsidRPr="00637C50">
        <w:t>Integration</w:t>
      </w:r>
      <w:r>
        <w:t xml:space="preserve"> </w:t>
      </w:r>
      <w:r w:rsidRPr="00637C50">
        <w:t>and</w:t>
      </w:r>
      <w:r>
        <w:t xml:space="preserve"> </w:t>
      </w:r>
      <w:r w:rsidRPr="00637C50">
        <w:t>they</w:t>
      </w:r>
      <w:r>
        <w:t xml:space="preserve"> </w:t>
      </w:r>
      <w:r w:rsidRPr="00637C50">
        <w:t>are</w:t>
      </w:r>
      <w:r>
        <w:t xml:space="preserve"> </w:t>
      </w:r>
      <w:r w:rsidRPr="00637C50">
        <w:t>grouped</w:t>
      </w:r>
      <w:r>
        <w:t xml:space="preserve"> </w:t>
      </w:r>
      <w:r w:rsidRPr="00637C50">
        <w:t>according</w:t>
      </w:r>
      <w:r>
        <w:t xml:space="preserve"> </w:t>
      </w:r>
      <w:r w:rsidRPr="00637C50">
        <w:t>to</w:t>
      </w:r>
      <w:r>
        <w:t xml:space="preserve"> </w:t>
      </w:r>
      <w:r w:rsidRPr="00637C50">
        <w:t>function;</w:t>
      </w:r>
      <w:r>
        <w:t xml:space="preserve"> </w:t>
      </w:r>
      <w:r w:rsidRPr="00637C50">
        <w:t>for</w:t>
      </w:r>
      <w:r>
        <w:t xml:space="preserve"> </w:t>
      </w:r>
      <w:r w:rsidRPr="00637C50">
        <w:t>example,</w:t>
      </w:r>
      <w:r>
        <w:t xml:space="preserve"> </w:t>
      </w:r>
      <w:r w:rsidRPr="00637C50">
        <w:t>input,</w:t>
      </w:r>
      <w:r>
        <w:t xml:space="preserve"> </w:t>
      </w:r>
      <w:r w:rsidRPr="00637C50">
        <w:t>output,</w:t>
      </w:r>
      <w:r>
        <w:t xml:space="preserve"> </w:t>
      </w:r>
      <w:r w:rsidRPr="00637C50">
        <w:t>scripting,</w:t>
      </w:r>
      <w:r>
        <w:t xml:space="preserve"> </w:t>
      </w:r>
      <w:r w:rsidRPr="00637C50">
        <w:t>and</w:t>
      </w:r>
      <w:r>
        <w:t xml:space="preserve"> </w:t>
      </w:r>
      <w:r w:rsidRPr="00637C50">
        <w:t>so</w:t>
      </w:r>
      <w:r>
        <w:t xml:space="preserve"> </w:t>
      </w:r>
      <w:r w:rsidRPr="00637C50">
        <w:t>on.</w:t>
      </w:r>
      <w:r>
        <w:t xml:space="preserve"> </w:t>
      </w:r>
      <w:r w:rsidRPr="00637C50">
        <w:t>Each</w:t>
      </w:r>
      <w:r>
        <w:t xml:space="preserve"> </w:t>
      </w:r>
      <w:r w:rsidRPr="00637C50">
        <w:t>step</w:t>
      </w:r>
      <w:r>
        <w:t xml:space="preserve"> </w:t>
      </w:r>
      <w:r w:rsidRPr="00637C50">
        <w:t>is</w:t>
      </w:r>
      <w:r>
        <w:t xml:space="preserve"> </w:t>
      </w:r>
      <w:r w:rsidRPr="00637C50">
        <w:t>designed</w:t>
      </w:r>
      <w:r>
        <w:t xml:space="preserve"> </w:t>
      </w:r>
      <w:r w:rsidRPr="00637C50">
        <w:t>to</w:t>
      </w:r>
      <w:r>
        <w:t xml:space="preserve"> </w:t>
      </w:r>
      <w:r w:rsidRPr="00637C50">
        <w:t>perform</w:t>
      </w:r>
      <w:r>
        <w:t xml:space="preserve"> </w:t>
      </w:r>
      <w:r w:rsidRPr="00637C50">
        <w:t>a</w:t>
      </w:r>
      <w:r>
        <w:t xml:space="preserve"> </w:t>
      </w:r>
      <w:r w:rsidRPr="00637C50">
        <w:t>specific</w:t>
      </w:r>
      <w:r>
        <w:t xml:space="preserve"> </w:t>
      </w:r>
      <w:r w:rsidRPr="00637C50">
        <w:t>task,</w:t>
      </w:r>
      <w:r>
        <w:t xml:space="preserve"> </w:t>
      </w:r>
      <w:r w:rsidRPr="00637C50">
        <w:t>such</w:t>
      </w:r>
      <w:r>
        <w:t xml:space="preserve"> </w:t>
      </w:r>
      <w:r w:rsidRPr="00637C50">
        <w:t>as</w:t>
      </w:r>
      <w:r>
        <w:t xml:space="preserve"> </w:t>
      </w:r>
      <w:r w:rsidRPr="00637C50">
        <w:t>reading</w:t>
      </w:r>
      <w:r>
        <w:t xml:space="preserve"> </w:t>
      </w:r>
      <w:r w:rsidRPr="00637C50">
        <w:t>data</w:t>
      </w:r>
      <w:r>
        <w:t xml:space="preserve"> </w:t>
      </w:r>
      <w:r w:rsidRPr="00637C50">
        <w:t>from</w:t>
      </w:r>
      <w:r>
        <w:t xml:space="preserve"> </w:t>
      </w:r>
      <w:r w:rsidRPr="00637C50">
        <w:t>a</w:t>
      </w:r>
      <w:r>
        <w:t xml:space="preserve"> </w:t>
      </w:r>
      <w:r w:rsidRPr="00637C50">
        <w:t>flat</w:t>
      </w:r>
      <w:r>
        <w:t xml:space="preserve"> </w:t>
      </w:r>
      <w:r w:rsidRPr="00637C50">
        <w:t>file,</w:t>
      </w:r>
      <w:r>
        <w:t xml:space="preserve"> </w:t>
      </w:r>
      <w:r w:rsidRPr="00637C50">
        <w:t>filtering</w:t>
      </w:r>
      <w:r>
        <w:t xml:space="preserve"> </w:t>
      </w:r>
      <w:r w:rsidRPr="00637C50">
        <w:t>rows,</w:t>
      </w:r>
      <w:r>
        <w:t xml:space="preserve"> </w:t>
      </w:r>
      <w:r w:rsidRPr="00637C50">
        <w:t>and</w:t>
      </w:r>
      <w:r>
        <w:t xml:space="preserve"> </w:t>
      </w:r>
      <w:r w:rsidRPr="00637C50">
        <w:t>logging</w:t>
      </w:r>
      <w:r>
        <w:t xml:space="preserve"> </w:t>
      </w:r>
      <w:r w:rsidRPr="00637C50">
        <w:t>to</w:t>
      </w:r>
      <w:r>
        <w:t xml:space="preserve"> </w:t>
      </w:r>
      <w:r w:rsidRPr="00637C50">
        <w:t>a</w:t>
      </w:r>
      <w:r>
        <w:t xml:space="preserve"> </w:t>
      </w:r>
      <w:r w:rsidRPr="00637C50">
        <w:t>database.</w:t>
      </w:r>
      <w:r>
        <w:t xml:space="preserve"> </w:t>
      </w:r>
      <w:r w:rsidRPr="00637C50">
        <w:t>Steps</w:t>
      </w:r>
      <w:r>
        <w:t xml:space="preserve"> </w:t>
      </w:r>
      <w:r w:rsidRPr="00637C50">
        <w:t>can</w:t>
      </w:r>
      <w:r>
        <w:t xml:space="preserve"> </w:t>
      </w:r>
      <w:r w:rsidRPr="00637C50">
        <w:t>be</w:t>
      </w:r>
      <w:r>
        <w:t xml:space="preserve"> </w:t>
      </w:r>
      <w:r w:rsidRPr="00637C50">
        <w:t>configured</w:t>
      </w:r>
      <w:r>
        <w:t xml:space="preserve"> </w:t>
      </w:r>
      <w:r w:rsidRPr="00637C50">
        <w:t>to</w:t>
      </w:r>
      <w:r>
        <w:t xml:space="preserve"> </w:t>
      </w:r>
      <w:r w:rsidRPr="00637C50">
        <w:t>perform</w:t>
      </w:r>
      <w:r>
        <w:t xml:space="preserve"> </w:t>
      </w:r>
      <w:r w:rsidRPr="00637C50">
        <w:t>the</w:t>
      </w:r>
      <w:r>
        <w:t xml:space="preserve"> </w:t>
      </w:r>
      <w:r w:rsidRPr="00637C50">
        <w:t>tasks</w:t>
      </w:r>
      <w:r>
        <w:t xml:space="preserve"> </w:t>
      </w:r>
      <w:r w:rsidRPr="00637C50">
        <w:t>you</w:t>
      </w:r>
      <w:r>
        <w:t xml:space="preserve"> </w:t>
      </w:r>
      <w:r w:rsidRPr="00637C50">
        <w:t>require.</w:t>
      </w:r>
    </w:p>
    <w:p w14:paraId="1B28B2D5" w14:textId="77777777" w:rsidR="00985E7A" w:rsidRDefault="00985E7A" w:rsidP="00985E7A">
      <w:r w:rsidRPr="002E4F0F">
        <w:rPr>
          <w:rStyle w:val="Strong"/>
        </w:rPr>
        <w:t>Transformation</w:t>
      </w:r>
      <w:r>
        <w:rPr>
          <w:rStyle w:val="Strong"/>
          <w:rFonts w:cs="Open Sans"/>
          <w:color w:val="002060"/>
        </w:rPr>
        <w:t xml:space="preserve"> </w:t>
      </w:r>
      <w:r w:rsidRPr="002E4F0F">
        <w:rPr>
          <w:rStyle w:val="Strong"/>
        </w:rPr>
        <w:t>hops</w:t>
      </w:r>
      <w:r>
        <w:rPr>
          <w:color w:val="002060"/>
        </w:rPr>
        <w:t xml:space="preserve"> </w:t>
      </w:r>
      <w:r w:rsidRPr="00637C50">
        <w:t>are</w:t>
      </w:r>
      <w:r>
        <w:t xml:space="preserve"> </w:t>
      </w:r>
      <w:r w:rsidRPr="00637C50">
        <w:t>data</w:t>
      </w:r>
      <w:r>
        <w:t xml:space="preserve"> </w:t>
      </w:r>
      <w:r w:rsidRPr="00637C50">
        <w:t>pathways</w:t>
      </w:r>
      <w:r>
        <w:t xml:space="preserve"> </w:t>
      </w:r>
      <w:r w:rsidRPr="00637C50">
        <w:t>that</w:t>
      </w:r>
      <w:r>
        <w:t xml:space="preserve"> </w:t>
      </w:r>
      <w:r w:rsidRPr="00637C50">
        <w:t>connect</w:t>
      </w:r>
      <w:r>
        <w:t xml:space="preserve"> </w:t>
      </w:r>
      <w:r w:rsidRPr="00637C50">
        <w:t>steps</w:t>
      </w:r>
      <w:r>
        <w:t xml:space="preserve"> </w:t>
      </w:r>
      <w:r w:rsidRPr="00637C50">
        <w:t>together</w:t>
      </w:r>
      <w:r>
        <w:t xml:space="preserve"> </w:t>
      </w:r>
      <w:r w:rsidRPr="00637C50">
        <w:t>and</w:t>
      </w:r>
      <w:r>
        <w:t xml:space="preserve"> </w:t>
      </w:r>
      <w:r w:rsidRPr="00637C50">
        <w:t>allow</w:t>
      </w:r>
      <w:r>
        <w:t xml:space="preserve"> </w:t>
      </w:r>
      <w:r w:rsidRPr="00637C50">
        <w:t>schema</w:t>
      </w:r>
      <w:r>
        <w:t xml:space="preserve"> </w:t>
      </w:r>
      <w:r w:rsidRPr="00637C50">
        <w:t>metadata</w:t>
      </w:r>
      <w:r>
        <w:t xml:space="preserve"> </w:t>
      </w:r>
      <w:r w:rsidRPr="00637C50">
        <w:t>to</w:t>
      </w:r>
      <w:r>
        <w:t xml:space="preserve"> </w:t>
      </w:r>
      <w:r w:rsidRPr="00637C50">
        <w:t>pass</w:t>
      </w:r>
      <w:r>
        <w:t xml:space="preserve"> </w:t>
      </w:r>
      <w:r w:rsidRPr="00637C50">
        <w:t>from</w:t>
      </w:r>
      <w:r>
        <w:t xml:space="preserve"> </w:t>
      </w:r>
      <w:r w:rsidRPr="00637C50">
        <w:t>one</w:t>
      </w:r>
      <w:r>
        <w:t xml:space="preserve"> </w:t>
      </w:r>
      <w:r w:rsidRPr="00637C50">
        <w:t>step</w:t>
      </w:r>
      <w:r>
        <w:t xml:space="preserve"> </w:t>
      </w:r>
      <w:r w:rsidRPr="00637C50">
        <w:t>to</w:t>
      </w:r>
      <w:r>
        <w:t xml:space="preserve"> </w:t>
      </w:r>
      <w:r w:rsidRPr="00637C50">
        <w:t>another.</w:t>
      </w:r>
      <w:r>
        <w:t xml:space="preserve"> </w:t>
      </w:r>
      <w:r w:rsidRPr="00637C50">
        <w:t>Hops</w:t>
      </w:r>
      <w:r>
        <w:t xml:space="preserve"> </w:t>
      </w:r>
      <w:r w:rsidRPr="00637C50">
        <w:t>determine</w:t>
      </w:r>
      <w:r>
        <w:t xml:space="preserve"> </w:t>
      </w:r>
      <w:r w:rsidRPr="00637C50">
        <w:t>the</w:t>
      </w:r>
      <w:r>
        <w:t xml:space="preserve"> </w:t>
      </w:r>
      <w:r w:rsidRPr="00637C50">
        <w:t>flow</w:t>
      </w:r>
      <w:r>
        <w:t xml:space="preserve"> </w:t>
      </w:r>
      <w:r w:rsidRPr="00637C50">
        <w:t>of</w:t>
      </w:r>
      <w:r>
        <w:t xml:space="preserve"> </w:t>
      </w:r>
      <w:r w:rsidRPr="00637C50">
        <w:t>data</w:t>
      </w:r>
      <w:r>
        <w:t xml:space="preserve"> </w:t>
      </w:r>
      <w:r w:rsidRPr="00637C50">
        <w:rPr>
          <w:rStyle w:val="Emphasis"/>
          <w:rFonts w:cs="Open Sans"/>
          <w:color w:val="333333"/>
        </w:rPr>
        <w:t>through</w:t>
      </w:r>
      <w:r>
        <w:t xml:space="preserve"> </w:t>
      </w:r>
      <w:r w:rsidRPr="00637C50">
        <w:t>the</w:t>
      </w:r>
      <w:r>
        <w:t xml:space="preserve"> </w:t>
      </w:r>
      <w:r w:rsidRPr="00637C50">
        <w:t>steps</w:t>
      </w:r>
      <w:r>
        <w:t xml:space="preserve"> </w:t>
      </w:r>
      <w:r w:rsidRPr="00637C50">
        <w:t>not</w:t>
      </w:r>
      <w:r>
        <w:t xml:space="preserve"> </w:t>
      </w:r>
      <w:r w:rsidRPr="00637C50">
        <w:t>necessarily</w:t>
      </w:r>
      <w:r>
        <w:t xml:space="preserve"> </w:t>
      </w:r>
      <w:r w:rsidRPr="00637C50">
        <w:t>the</w:t>
      </w:r>
      <w:r>
        <w:t xml:space="preserve"> </w:t>
      </w:r>
      <w:r w:rsidRPr="00637C50">
        <w:t>sequence</w:t>
      </w:r>
      <w:r>
        <w:t xml:space="preserve"> </w:t>
      </w:r>
      <w:r w:rsidRPr="00637C50">
        <w:t>in</w:t>
      </w:r>
      <w:r>
        <w:t xml:space="preserve"> </w:t>
      </w:r>
      <w:r w:rsidRPr="00637C50">
        <w:t>which</w:t>
      </w:r>
      <w:r>
        <w:t xml:space="preserve"> </w:t>
      </w:r>
      <w:r w:rsidRPr="00637C50">
        <w:t>they</w:t>
      </w:r>
      <w:r>
        <w:t xml:space="preserve"> </w:t>
      </w:r>
      <w:r w:rsidRPr="00637C50">
        <w:t>run.</w:t>
      </w:r>
      <w:r>
        <w:t xml:space="preserve"> </w:t>
      </w:r>
      <w:r w:rsidRPr="00637C50">
        <w:t>When</w:t>
      </w:r>
      <w:r>
        <w:t xml:space="preserve"> </w:t>
      </w:r>
      <w:r w:rsidRPr="00637C50">
        <w:t>you</w:t>
      </w:r>
      <w:r>
        <w:t xml:space="preserve"> </w:t>
      </w:r>
      <w:r w:rsidRPr="00637C50">
        <w:t>run</w:t>
      </w:r>
      <w:r>
        <w:t xml:space="preserve"> </w:t>
      </w:r>
      <w:r w:rsidRPr="00637C50">
        <w:t>a</w:t>
      </w:r>
      <w:r>
        <w:t xml:space="preserve"> </w:t>
      </w:r>
      <w:r w:rsidRPr="00637C50">
        <w:t>transformation,</w:t>
      </w:r>
      <w:r>
        <w:t xml:space="preserve"> </w:t>
      </w:r>
      <w:r w:rsidRPr="00EE050A">
        <w:rPr>
          <w:i/>
        </w:rPr>
        <w:t>each</w:t>
      </w:r>
      <w:r>
        <w:rPr>
          <w:i/>
        </w:rPr>
        <w:t xml:space="preserve"> </w:t>
      </w:r>
      <w:r w:rsidRPr="00EE050A">
        <w:rPr>
          <w:i/>
        </w:rPr>
        <w:t>step</w:t>
      </w:r>
      <w:r>
        <w:rPr>
          <w:i/>
        </w:rPr>
        <w:t xml:space="preserve"> </w:t>
      </w:r>
      <w:r w:rsidRPr="00EE050A">
        <w:rPr>
          <w:i/>
        </w:rPr>
        <w:t>starts</w:t>
      </w:r>
      <w:r>
        <w:rPr>
          <w:i/>
        </w:rPr>
        <w:t xml:space="preserve"> </w:t>
      </w:r>
      <w:r w:rsidRPr="00EE050A">
        <w:rPr>
          <w:i/>
        </w:rPr>
        <w:t>up</w:t>
      </w:r>
      <w:r>
        <w:rPr>
          <w:i/>
        </w:rPr>
        <w:t xml:space="preserve"> </w:t>
      </w:r>
      <w:r w:rsidRPr="00EE050A">
        <w:rPr>
          <w:i/>
        </w:rPr>
        <w:t>in</w:t>
      </w:r>
      <w:r>
        <w:rPr>
          <w:i/>
        </w:rPr>
        <w:t xml:space="preserve"> </w:t>
      </w:r>
      <w:r w:rsidRPr="00EE050A">
        <w:rPr>
          <w:i/>
        </w:rPr>
        <w:t>its</w:t>
      </w:r>
      <w:r>
        <w:rPr>
          <w:i/>
        </w:rPr>
        <w:t xml:space="preserve"> </w:t>
      </w:r>
      <w:r w:rsidRPr="00EE050A">
        <w:rPr>
          <w:i/>
        </w:rPr>
        <w:t>own</w:t>
      </w:r>
      <w:r>
        <w:rPr>
          <w:i/>
        </w:rPr>
        <w:t xml:space="preserve"> </w:t>
      </w:r>
      <w:r w:rsidRPr="00EE050A">
        <w:rPr>
          <w:i/>
        </w:rPr>
        <w:t>thread</w:t>
      </w:r>
      <w:r>
        <w:rPr>
          <w:i/>
        </w:rPr>
        <w:t xml:space="preserve"> </w:t>
      </w:r>
      <w:r w:rsidRPr="00EE050A">
        <w:rPr>
          <w:i/>
        </w:rPr>
        <w:t>and</w:t>
      </w:r>
      <w:r>
        <w:rPr>
          <w:i/>
        </w:rPr>
        <w:t xml:space="preserve"> </w:t>
      </w:r>
      <w:r w:rsidRPr="00EE050A">
        <w:rPr>
          <w:i/>
        </w:rPr>
        <w:t>pushes</w:t>
      </w:r>
      <w:r>
        <w:rPr>
          <w:i/>
        </w:rPr>
        <w:t xml:space="preserve"> </w:t>
      </w:r>
      <w:r w:rsidRPr="00EE050A">
        <w:rPr>
          <w:i/>
        </w:rPr>
        <w:t>and</w:t>
      </w:r>
      <w:r>
        <w:rPr>
          <w:i/>
        </w:rPr>
        <w:t xml:space="preserve"> </w:t>
      </w:r>
      <w:r w:rsidRPr="00EE050A">
        <w:rPr>
          <w:i/>
        </w:rPr>
        <w:t>passes</w:t>
      </w:r>
      <w:r>
        <w:rPr>
          <w:i/>
        </w:rPr>
        <w:t xml:space="preserve"> </w:t>
      </w:r>
      <w:r w:rsidRPr="00EE050A">
        <w:rPr>
          <w:i/>
        </w:rPr>
        <w:t>data</w:t>
      </w:r>
      <w:r w:rsidRPr="00637C50">
        <w:t>.</w:t>
      </w:r>
    </w:p>
    <w:p w14:paraId="036162A2" w14:textId="77777777" w:rsidR="00985E7A" w:rsidRDefault="00985E7A" w:rsidP="00985E7A">
      <w:pPr>
        <w:rPr>
          <w:shd w:val="clear" w:color="auto" w:fill="FFFFFF"/>
        </w:rPr>
      </w:pPr>
      <w:r w:rsidRPr="00EE050A">
        <w:rPr>
          <w:shd w:val="clear" w:color="auto" w:fill="FFFFFF"/>
        </w:rPr>
        <w:t>A</w:t>
      </w:r>
      <w:r>
        <w:rPr>
          <w:shd w:val="clear" w:color="auto" w:fill="FFFFFF"/>
        </w:rPr>
        <w:t xml:space="preserve"> </w:t>
      </w:r>
      <w:r w:rsidRPr="002E4F0F">
        <w:rPr>
          <w:rStyle w:val="Strong"/>
        </w:rPr>
        <w:t>job</w:t>
      </w:r>
      <w:r>
        <w:rPr>
          <w:color w:val="002060"/>
          <w:shd w:val="clear" w:color="auto" w:fill="FFFFFF"/>
        </w:rPr>
        <w:t xml:space="preserve"> </w:t>
      </w:r>
      <w:r w:rsidRPr="00EE050A">
        <w:rPr>
          <w:shd w:val="clear" w:color="auto" w:fill="FFFFFF"/>
        </w:rPr>
        <w:t>is</w:t>
      </w:r>
      <w:r>
        <w:rPr>
          <w:b/>
          <w:color w:val="002060"/>
          <w:shd w:val="clear" w:color="auto" w:fill="FFFFFF"/>
        </w:rPr>
        <w:t xml:space="preserve"> </w:t>
      </w:r>
      <w:r w:rsidRPr="00EE050A">
        <w:rPr>
          <w:shd w:val="clear" w:color="auto" w:fill="FFFFFF"/>
        </w:rPr>
        <w:t>a</w:t>
      </w:r>
      <w:r>
        <w:rPr>
          <w:shd w:val="clear" w:color="auto" w:fill="FFFFFF"/>
        </w:rPr>
        <w:t xml:space="preserve"> workflow-like model </w:t>
      </w:r>
      <w:r w:rsidRPr="00EE050A">
        <w:rPr>
          <w:shd w:val="clear" w:color="auto" w:fill="FFFFFF"/>
        </w:rPr>
        <w:t>for</w:t>
      </w:r>
      <w:r>
        <w:rPr>
          <w:shd w:val="clear" w:color="auto" w:fill="FFFFFF"/>
        </w:rPr>
        <w:t xml:space="preserve"> </w:t>
      </w:r>
      <w:r w:rsidRPr="00EE050A">
        <w:rPr>
          <w:shd w:val="clear" w:color="auto" w:fill="FFFFFF"/>
        </w:rPr>
        <w:t>coordinating</w:t>
      </w:r>
      <w:r>
        <w:rPr>
          <w:shd w:val="clear" w:color="auto" w:fill="FFFFFF"/>
        </w:rPr>
        <w:t xml:space="preserve"> </w:t>
      </w:r>
      <w:r w:rsidRPr="00EE050A">
        <w:rPr>
          <w:shd w:val="clear" w:color="auto" w:fill="FFFFFF"/>
        </w:rPr>
        <w:t>resources,</w:t>
      </w:r>
      <w:r>
        <w:rPr>
          <w:shd w:val="clear" w:color="auto" w:fill="FFFFFF"/>
        </w:rPr>
        <w:t xml:space="preserve"> </w:t>
      </w:r>
      <w:r w:rsidRPr="00EE050A">
        <w:rPr>
          <w:shd w:val="clear" w:color="auto" w:fill="FFFFFF"/>
        </w:rPr>
        <w:t>execution,</w:t>
      </w:r>
      <w:r>
        <w:rPr>
          <w:shd w:val="clear" w:color="auto" w:fill="FFFFFF"/>
        </w:rPr>
        <w:t xml:space="preserve"> </w:t>
      </w:r>
      <w:r w:rsidRPr="00EE050A">
        <w:rPr>
          <w:shd w:val="clear" w:color="auto" w:fill="FFFFFF"/>
        </w:rPr>
        <w:t>and</w:t>
      </w:r>
      <w:r>
        <w:rPr>
          <w:shd w:val="clear" w:color="auto" w:fill="FFFFFF"/>
        </w:rPr>
        <w:t xml:space="preserve"> </w:t>
      </w:r>
      <w:r w:rsidRPr="00EE050A">
        <w:rPr>
          <w:shd w:val="clear" w:color="auto" w:fill="FFFFFF"/>
        </w:rPr>
        <w:t>dependencies</w:t>
      </w:r>
      <w:r>
        <w:rPr>
          <w:shd w:val="clear" w:color="auto" w:fill="FFFFFF"/>
        </w:rPr>
        <w:t xml:space="preserve"> </w:t>
      </w:r>
      <w:r w:rsidRPr="00EE050A">
        <w:rPr>
          <w:shd w:val="clear" w:color="auto" w:fill="FFFFFF"/>
        </w:rPr>
        <w:t>of</w:t>
      </w:r>
      <w:r>
        <w:rPr>
          <w:shd w:val="clear" w:color="auto" w:fill="FFFFFF"/>
        </w:rPr>
        <w:t xml:space="preserve"> </w:t>
      </w:r>
      <w:r w:rsidRPr="00EE050A">
        <w:rPr>
          <w:shd w:val="clear" w:color="auto" w:fill="FFFFFF"/>
        </w:rPr>
        <w:t>data</w:t>
      </w:r>
      <w:r>
        <w:rPr>
          <w:shd w:val="clear" w:color="auto" w:fill="FFFFFF"/>
        </w:rPr>
        <w:t xml:space="preserve"> </w:t>
      </w:r>
      <w:r w:rsidRPr="00EE050A">
        <w:rPr>
          <w:shd w:val="clear" w:color="auto" w:fill="FFFFFF"/>
        </w:rPr>
        <w:t>integration</w:t>
      </w:r>
      <w:r>
        <w:rPr>
          <w:shd w:val="clear" w:color="auto" w:fill="FFFFFF"/>
        </w:rPr>
        <w:t xml:space="preserve"> </w:t>
      </w:r>
      <w:r w:rsidRPr="00EE050A">
        <w:rPr>
          <w:shd w:val="clear" w:color="auto" w:fill="FFFFFF"/>
        </w:rPr>
        <w:t>activities.</w:t>
      </w:r>
      <w:r>
        <w:rPr>
          <w:shd w:val="clear" w:color="auto" w:fill="FFFFFF"/>
        </w:rPr>
        <w:t xml:space="preserve"> </w:t>
      </w:r>
      <w:r w:rsidRPr="007E032A">
        <w:rPr>
          <w:shd w:val="clear" w:color="auto" w:fill="FFFFFF"/>
        </w:rPr>
        <w:t>Jobs</w:t>
      </w:r>
      <w:r>
        <w:rPr>
          <w:shd w:val="clear" w:color="auto" w:fill="FFFFFF"/>
        </w:rPr>
        <w:t xml:space="preserve"> </w:t>
      </w:r>
      <w:r w:rsidRPr="007E032A">
        <w:rPr>
          <w:shd w:val="clear" w:color="auto" w:fill="FFFFFF"/>
        </w:rPr>
        <w:t>aggregate</w:t>
      </w:r>
      <w:r>
        <w:rPr>
          <w:shd w:val="clear" w:color="auto" w:fill="FFFFFF"/>
        </w:rPr>
        <w:t xml:space="preserve"> </w:t>
      </w:r>
      <w:r w:rsidRPr="007E032A">
        <w:rPr>
          <w:shd w:val="clear" w:color="auto" w:fill="FFFFFF"/>
        </w:rPr>
        <w:t>up</w:t>
      </w:r>
      <w:r>
        <w:rPr>
          <w:shd w:val="clear" w:color="auto" w:fill="FFFFFF"/>
        </w:rPr>
        <w:t xml:space="preserve"> </w:t>
      </w:r>
      <w:r w:rsidRPr="007E032A">
        <w:rPr>
          <w:shd w:val="clear" w:color="auto" w:fill="FFFFFF"/>
        </w:rPr>
        <w:t>individual</w:t>
      </w:r>
      <w:r>
        <w:rPr>
          <w:shd w:val="clear" w:color="auto" w:fill="FFFFFF"/>
        </w:rPr>
        <w:t xml:space="preserve"> </w:t>
      </w:r>
      <w:r w:rsidRPr="007E032A">
        <w:rPr>
          <w:shd w:val="clear" w:color="auto" w:fill="FFFFFF"/>
        </w:rPr>
        <w:t>pieces</w:t>
      </w:r>
      <w:r>
        <w:rPr>
          <w:shd w:val="clear" w:color="auto" w:fill="FFFFFF"/>
        </w:rPr>
        <w:t xml:space="preserve"> </w:t>
      </w:r>
      <w:r w:rsidRPr="007E032A">
        <w:rPr>
          <w:shd w:val="clear" w:color="auto" w:fill="FFFFFF"/>
        </w:rPr>
        <w:t>of</w:t>
      </w:r>
      <w:r>
        <w:rPr>
          <w:shd w:val="clear" w:color="auto" w:fill="FFFFFF"/>
        </w:rPr>
        <w:t xml:space="preserve"> </w:t>
      </w:r>
      <w:r w:rsidRPr="007E032A">
        <w:rPr>
          <w:shd w:val="clear" w:color="auto" w:fill="FFFFFF"/>
        </w:rPr>
        <w:t>functionality</w:t>
      </w:r>
      <w:r>
        <w:rPr>
          <w:shd w:val="clear" w:color="auto" w:fill="FFFFFF"/>
        </w:rPr>
        <w:t xml:space="preserve"> </w:t>
      </w:r>
      <w:r w:rsidRPr="007E032A">
        <w:rPr>
          <w:shd w:val="clear" w:color="auto" w:fill="FFFFFF"/>
        </w:rPr>
        <w:t>to</w:t>
      </w:r>
      <w:r>
        <w:rPr>
          <w:shd w:val="clear" w:color="auto" w:fill="FFFFFF"/>
        </w:rPr>
        <w:t xml:space="preserve"> </w:t>
      </w:r>
      <w:r w:rsidRPr="007E032A">
        <w:rPr>
          <w:shd w:val="clear" w:color="auto" w:fill="FFFFFF"/>
        </w:rPr>
        <w:t>implement</w:t>
      </w:r>
      <w:r>
        <w:rPr>
          <w:shd w:val="clear" w:color="auto" w:fill="FFFFFF"/>
        </w:rPr>
        <w:t xml:space="preserve"> </w:t>
      </w:r>
      <w:r w:rsidRPr="007E032A">
        <w:rPr>
          <w:shd w:val="clear" w:color="auto" w:fill="FFFFFF"/>
        </w:rPr>
        <w:t>an</w:t>
      </w:r>
      <w:r>
        <w:rPr>
          <w:shd w:val="clear" w:color="auto" w:fill="FFFFFF"/>
        </w:rPr>
        <w:t xml:space="preserve"> </w:t>
      </w:r>
      <w:r w:rsidRPr="007E032A">
        <w:rPr>
          <w:shd w:val="clear" w:color="auto" w:fill="FFFFFF"/>
        </w:rPr>
        <w:t>entire</w:t>
      </w:r>
      <w:r>
        <w:rPr>
          <w:shd w:val="clear" w:color="auto" w:fill="FFFFFF"/>
        </w:rPr>
        <w:t xml:space="preserve"> </w:t>
      </w:r>
      <w:r w:rsidRPr="007E032A">
        <w:rPr>
          <w:shd w:val="clear" w:color="auto" w:fill="FFFFFF"/>
        </w:rPr>
        <w:t>process.</w:t>
      </w:r>
    </w:p>
    <w:p w14:paraId="4A119EBE" w14:textId="77777777" w:rsidR="00985E7A" w:rsidRDefault="00985E7A" w:rsidP="00985E7A">
      <w:pPr>
        <w:rPr>
          <w:shd w:val="clear" w:color="auto" w:fill="FFFFFF"/>
        </w:rPr>
      </w:pPr>
      <w:r w:rsidRPr="00EE050A">
        <w:rPr>
          <w:shd w:val="clear" w:color="auto" w:fill="FFFFFF"/>
        </w:rPr>
        <w:t>Jobs</w:t>
      </w:r>
      <w:r>
        <w:rPr>
          <w:shd w:val="clear" w:color="auto" w:fill="FFFFFF"/>
        </w:rPr>
        <w:t xml:space="preserve"> </w:t>
      </w:r>
      <w:r w:rsidRPr="00EE050A">
        <w:rPr>
          <w:shd w:val="clear" w:color="auto" w:fill="FFFFFF"/>
        </w:rPr>
        <w:t>are</w:t>
      </w:r>
      <w:r>
        <w:rPr>
          <w:shd w:val="clear" w:color="auto" w:fill="FFFFFF"/>
        </w:rPr>
        <w:t xml:space="preserve"> </w:t>
      </w:r>
      <w:r w:rsidRPr="00EE050A">
        <w:rPr>
          <w:shd w:val="clear" w:color="auto" w:fill="FFFFFF"/>
        </w:rPr>
        <w:t>composed</w:t>
      </w:r>
      <w:r>
        <w:rPr>
          <w:shd w:val="clear" w:color="auto" w:fill="FFFFFF"/>
        </w:rPr>
        <w:t xml:space="preserve"> </w:t>
      </w:r>
      <w:r w:rsidRPr="00EE050A">
        <w:rPr>
          <w:shd w:val="clear" w:color="auto" w:fill="FFFFFF"/>
        </w:rPr>
        <w:t>of</w:t>
      </w:r>
      <w:r>
        <w:rPr>
          <w:shd w:val="clear" w:color="auto" w:fill="FFFFFF"/>
        </w:rPr>
        <w:t xml:space="preserve"> </w:t>
      </w:r>
      <w:r w:rsidRPr="00EE050A">
        <w:rPr>
          <w:shd w:val="clear" w:color="auto" w:fill="FFFFFF"/>
        </w:rPr>
        <w:t>job</w:t>
      </w:r>
      <w:r>
        <w:rPr>
          <w:shd w:val="clear" w:color="auto" w:fill="FFFFFF"/>
        </w:rPr>
        <w:t xml:space="preserve"> </w:t>
      </w:r>
      <w:r w:rsidRPr="00EE050A">
        <w:rPr>
          <w:shd w:val="clear" w:color="auto" w:fill="FFFFFF"/>
        </w:rPr>
        <w:t>hops,</w:t>
      </w:r>
      <w:r>
        <w:rPr>
          <w:shd w:val="clear" w:color="auto" w:fill="FFFFFF"/>
        </w:rPr>
        <w:t xml:space="preserve"> </w:t>
      </w:r>
      <w:r w:rsidRPr="00EE050A">
        <w:rPr>
          <w:shd w:val="clear" w:color="auto" w:fill="FFFFFF"/>
        </w:rPr>
        <w:t>job</w:t>
      </w:r>
      <w:r>
        <w:rPr>
          <w:shd w:val="clear" w:color="auto" w:fill="FFFFFF"/>
        </w:rPr>
        <w:t xml:space="preserve"> </w:t>
      </w:r>
      <w:r w:rsidRPr="00EE050A">
        <w:rPr>
          <w:shd w:val="clear" w:color="auto" w:fill="FFFFFF"/>
        </w:rPr>
        <w:t>entries,</w:t>
      </w:r>
      <w:r>
        <w:rPr>
          <w:shd w:val="clear" w:color="auto" w:fill="FFFFFF"/>
        </w:rPr>
        <w:t xml:space="preserve"> </w:t>
      </w:r>
      <w:r w:rsidRPr="00EE050A">
        <w:rPr>
          <w:shd w:val="clear" w:color="auto" w:fill="FFFFFF"/>
        </w:rPr>
        <w:t>and</w:t>
      </w:r>
      <w:r>
        <w:rPr>
          <w:shd w:val="clear" w:color="auto" w:fill="FFFFFF"/>
        </w:rPr>
        <w:t xml:space="preserve"> </w:t>
      </w:r>
      <w:r w:rsidRPr="00EE050A">
        <w:rPr>
          <w:shd w:val="clear" w:color="auto" w:fill="FFFFFF"/>
        </w:rPr>
        <w:t>job</w:t>
      </w:r>
      <w:r>
        <w:rPr>
          <w:shd w:val="clear" w:color="auto" w:fill="FFFFFF"/>
        </w:rPr>
        <w:t xml:space="preserve"> </w:t>
      </w:r>
      <w:r w:rsidRPr="00EE050A">
        <w:rPr>
          <w:shd w:val="clear" w:color="auto" w:fill="FFFFFF"/>
        </w:rPr>
        <w:t>settings</w:t>
      </w:r>
      <w:r>
        <w:rPr>
          <w:shd w:val="clear" w:color="auto" w:fill="FFFFFF"/>
        </w:rPr>
        <w:t>.</w:t>
      </w:r>
    </w:p>
    <w:p w14:paraId="2103BA37" w14:textId="77777777" w:rsidR="00985E7A" w:rsidRDefault="00985E7A" w:rsidP="00985E7A">
      <w:r w:rsidRPr="002E4F0F">
        <w:rPr>
          <w:rStyle w:val="Strong"/>
        </w:rPr>
        <w:t>Job</w:t>
      </w:r>
      <w:r>
        <w:rPr>
          <w:b/>
          <w:color w:val="002060"/>
          <w:shd w:val="clear" w:color="auto" w:fill="FFFFFF"/>
        </w:rPr>
        <w:t xml:space="preserve"> </w:t>
      </w:r>
      <w:r w:rsidRPr="002E4F0F">
        <w:rPr>
          <w:rStyle w:val="Strong"/>
        </w:rPr>
        <w:t>hops</w:t>
      </w:r>
      <w:r>
        <w:rPr>
          <w:color w:val="002060"/>
          <w:shd w:val="clear" w:color="auto" w:fill="FFFFFF"/>
        </w:rPr>
        <w:t xml:space="preserve"> </w:t>
      </w:r>
      <w:r w:rsidRPr="00EE050A">
        <w:t>behave</w:t>
      </w:r>
      <w:r>
        <w:t xml:space="preserve"> </w:t>
      </w:r>
      <w:r w:rsidRPr="00EE050A">
        <w:t>differently</w:t>
      </w:r>
      <w:r>
        <w:t xml:space="preserve"> </w:t>
      </w:r>
      <w:r w:rsidRPr="00EE050A">
        <w:t>when</w:t>
      </w:r>
      <w:r>
        <w:t xml:space="preserve"> </w:t>
      </w:r>
      <w:r w:rsidRPr="00EE050A">
        <w:t>used</w:t>
      </w:r>
      <w:r>
        <w:t xml:space="preserve"> </w:t>
      </w:r>
      <w:r w:rsidRPr="00EE050A">
        <w:t>in</w:t>
      </w:r>
      <w:r>
        <w:t xml:space="preserve"> </w:t>
      </w:r>
      <w:r w:rsidRPr="00EE050A">
        <w:t>a</w:t>
      </w:r>
      <w:r>
        <w:t xml:space="preserve"> </w:t>
      </w:r>
      <w:r w:rsidRPr="00EE050A">
        <w:t>job.</w:t>
      </w:r>
      <w:r>
        <w:t xml:space="preserve"> </w:t>
      </w:r>
      <w:r w:rsidRPr="00EE050A">
        <w:t>Besides</w:t>
      </w:r>
      <w:r>
        <w:t xml:space="preserve"> </w:t>
      </w:r>
      <w:r w:rsidRPr="00EE050A">
        <w:t>the</w:t>
      </w:r>
      <w:r>
        <w:t xml:space="preserve"> </w:t>
      </w:r>
      <w:r w:rsidRPr="00EE050A">
        <w:t>execution</w:t>
      </w:r>
      <w:r>
        <w:t xml:space="preserve"> </w:t>
      </w:r>
      <w:r w:rsidRPr="00EE050A">
        <w:t>order,</w:t>
      </w:r>
      <w:r>
        <w:t xml:space="preserve"> </w:t>
      </w:r>
      <w:r w:rsidRPr="00EE050A">
        <w:t>a</w:t>
      </w:r>
      <w:r>
        <w:t xml:space="preserve"> </w:t>
      </w:r>
      <w:r w:rsidRPr="00EE050A">
        <w:t>hop</w:t>
      </w:r>
      <w:r>
        <w:t xml:space="preserve"> </w:t>
      </w:r>
      <w:r w:rsidRPr="00EE050A">
        <w:t>also</w:t>
      </w:r>
      <w:r>
        <w:t xml:space="preserve"> </w:t>
      </w:r>
      <w:r w:rsidRPr="00EE050A">
        <w:t>specifies</w:t>
      </w:r>
      <w:r>
        <w:t xml:space="preserve"> </w:t>
      </w:r>
      <w:r w:rsidRPr="00EE050A">
        <w:t>the</w:t>
      </w:r>
      <w:r>
        <w:t xml:space="preserve"> </w:t>
      </w:r>
      <w:r w:rsidRPr="00EE050A">
        <w:t>condition</w:t>
      </w:r>
      <w:r>
        <w:t xml:space="preserve"> </w:t>
      </w:r>
      <w:r w:rsidRPr="00EE050A">
        <w:t>on</w:t>
      </w:r>
      <w:r>
        <w:t xml:space="preserve"> </w:t>
      </w:r>
      <w:r w:rsidRPr="00EE050A">
        <w:t>which</w:t>
      </w:r>
      <w:r>
        <w:t xml:space="preserve"> </w:t>
      </w:r>
      <w:r w:rsidRPr="00EE050A">
        <w:t>the</w:t>
      </w:r>
      <w:r>
        <w:t xml:space="preserve"> </w:t>
      </w:r>
      <w:r w:rsidRPr="00EE050A">
        <w:t>next</w:t>
      </w:r>
      <w:r>
        <w:t xml:space="preserve"> </w:t>
      </w:r>
      <w:r w:rsidRPr="00EE050A">
        <w:t>job</w:t>
      </w:r>
      <w:r>
        <w:t xml:space="preserve"> </w:t>
      </w:r>
      <w:r w:rsidRPr="00EE050A">
        <w:t>entry</w:t>
      </w:r>
      <w:r>
        <w:t xml:space="preserve"> </w:t>
      </w:r>
      <w:r w:rsidRPr="00EE050A">
        <w:t>will</w:t>
      </w:r>
      <w:r>
        <w:t xml:space="preserve"> </w:t>
      </w:r>
      <w:r w:rsidRPr="00EE050A">
        <w:t>be</w:t>
      </w:r>
      <w:r>
        <w:t xml:space="preserve"> </w:t>
      </w:r>
      <w:r w:rsidRPr="00EE050A">
        <w:t>executed.</w:t>
      </w:r>
      <w:r>
        <w:t xml:space="preserve"> </w:t>
      </w:r>
      <w:r w:rsidRPr="00EE050A">
        <w:t>You</w:t>
      </w:r>
      <w:r>
        <w:t xml:space="preserve"> </w:t>
      </w:r>
      <w:r w:rsidRPr="00EE050A">
        <w:t>can</w:t>
      </w:r>
      <w:r>
        <w:t xml:space="preserve"> </w:t>
      </w:r>
      <w:r w:rsidRPr="00EE050A">
        <w:t>specify</w:t>
      </w:r>
      <w:r>
        <w:t xml:space="preserve"> </w:t>
      </w:r>
      <w:r w:rsidRPr="00EE050A">
        <w:t>the</w:t>
      </w:r>
      <w:r>
        <w:t xml:space="preserve"> </w:t>
      </w:r>
      <w:r w:rsidRPr="00EE050A">
        <w:t>Evaluation</w:t>
      </w:r>
      <w:r>
        <w:t xml:space="preserve"> </w:t>
      </w:r>
      <w:r w:rsidRPr="00EE050A">
        <w:t>mode</w:t>
      </w:r>
      <w:r>
        <w:t xml:space="preserve"> </w:t>
      </w:r>
      <w:r w:rsidRPr="00EE050A">
        <w:t>by</w:t>
      </w:r>
      <w:r>
        <w:t xml:space="preserve"> </w:t>
      </w:r>
      <w:r w:rsidRPr="00EE050A">
        <w:t>right</w:t>
      </w:r>
      <w:r>
        <w:t xml:space="preserve"> </w:t>
      </w:r>
      <w:r w:rsidRPr="00EE050A">
        <w:t>clicking</w:t>
      </w:r>
      <w:r>
        <w:t xml:space="preserve"> </w:t>
      </w:r>
      <w:r w:rsidRPr="00EE050A">
        <w:t>on</w:t>
      </w:r>
      <w:r>
        <w:t xml:space="preserve"> </w:t>
      </w:r>
      <w:r w:rsidRPr="00EE050A">
        <w:t>the</w:t>
      </w:r>
      <w:r>
        <w:t xml:space="preserve"> </w:t>
      </w:r>
      <w:r w:rsidRPr="00EE050A">
        <w:t>job</w:t>
      </w:r>
      <w:r>
        <w:t xml:space="preserve"> </w:t>
      </w:r>
      <w:r w:rsidRPr="00EE050A">
        <w:t>hop.</w:t>
      </w:r>
      <w:r>
        <w:t xml:space="preserve"> </w:t>
      </w:r>
      <w:r w:rsidRPr="00EE050A">
        <w:t>A</w:t>
      </w:r>
      <w:r>
        <w:t xml:space="preserve"> </w:t>
      </w:r>
      <w:r w:rsidRPr="00EE050A">
        <w:t>job</w:t>
      </w:r>
      <w:r>
        <w:t xml:space="preserve"> </w:t>
      </w:r>
      <w:r w:rsidRPr="00EE050A">
        <w:t>hop</w:t>
      </w:r>
      <w:r>
        <w:t xml:space="preserve"> </w:t>
      </w:r>
      <w:r w:rsidRPr="00EE050A">
        <w:t>is</w:t>
      </w:r>
      <w:r>
        <w:t xml:space="preserve"> </w:t>
      </w:r>
      <w:r w:rsidRPr="00EE050A">
        <w:t>just</w:t>
      </w:r>
      <w:r>
        <w:t xml:space="preserve"> </w:t>
      </w:r>
      <w:r w:rsidRPr="00EE050A">
        <w:t>a</w:t>
      </w:r>
      <w:r>
        <w:t xml:space="preserve"> </w:t>
      </w:r>
      <w:r w:rsidRPr="00EE050A">
        <w:t>flow</w:t>
      </w:r>
      <w:r>
        <w:t xml:space="preserve"> </w:t>
      </w:r>
      <w:r w:rsidRPr="00EE050A">
        <w:t>of</w:t>
      </w:r>
      <w:r>
        <w:t xml:space="preserve"> </w:t>
      </w:r>
      <w:r w:rsidRPr="00EE050A">
        <w:t>control.</w:t>
      </w:r>
      <w:r>
        <w:t xml:space="preserve"> </w:t>
      </w:r>
      <w:r w:rsidRPr="00EE050A">
        <w:t>Hops</w:t>
      </w:r>
      <w:r>
        <w:t xml:space="preserve"> </w:t>
      </w:r>
      <w:r w:rsidRPr="00EE050A">
        <w:t>link</w:t>
      </w:r>
      <w:r>
        <w:t xml:space="preserve"> </w:t>
      </w:r>
      <w:r w:rsidRPr="00EE050A">
        <w:t>to</w:t>
      </w:r>
      <w:r>
        <w:t xml:space="preserve"> </w:t>
      </w:r>
      <w:r w:rsidRPr="00EE050A">
        <w:t>job</w:t>
      </w:r>
      <w:r>
        <w:t xml:space="preserve"> </w:t>
      </w:r>
      <w:r w:rsidRPr="00EE050A">
        <w:t>entries</w:t>
      </w:r>
      <w:r>
        <w:t xml:space="preserve"> </w:t>
      </w:r>
      <w:r w:rsidRPr="00EE050A">
        <w:t>and,</w:t>
      </w:r>
      <w:r>
        <w:t xml:space="preserve"> </w:t>
      </w:r>
      <w:r w:rsidRPr="00EE050A">
        <w:t>based</w:t>
      </w:r>
      <w:r>
        <w:t xml:space="preserve"> </w:t>
      </w:r>
      <w:r w:rsidRPr="00EE050A">
        <w:t>on</w:t>
      </w:r>
      <w:r>
        <w:t xml:space="preserve"> </w:t>
      </w:r>
      <w:r w:rsidRPr="00EE050A">
        <w:t>the</w:t>
      </w:r>
      <w:r>
        <w:t xml:space="preserve"> </w:t>
      </w:r>
      <w:r w:rsidRPr="00EE050A">
        <w:t>results</w:t>
      </w:r>
      <w:r>
        <w:t xml:space="preserve"> </w:t>
      </w:r>
      <w:r w:rsidRPr="00EE050A">
        <w:t>of</w:t>
      </w:r>
      <w:r>
        <w:t xml:space="preserve"> </w:t>
      </w:r>
      <w:r w:rsidRPr="00EE050A">
        <w:t>the</w:t>
      </w:r>
      <w:r>
        <w:t xml:space="preserve"> </w:t>
      </w:r>
      <w:r w:rsidRPr="00EE050A">
        <w:t>previous</w:t>
      </w:r>
      <w:r>
        <w:t xml:space="preserve"> </w:t>
      </w:r>
      <w:r w:rsidRPr="00EE050A">
        <w:t>job</w:t>
      </w:r>
      <w:r>
        <w:t xml:space="preserve"> </w:t>
      </w:r>
      <w:r w:rsidRPr="00EE050A">
        <w:t>entry,</w:t>
      </w:r>
      <w:r>
        <w:t xml:space="preserve"> </w:t>
      </w:r>
      <w:r w:rsidRPr="00EE050A">
        <w:t>determine</w:t>
      </w:r>
      <w:r>
        <w:t xml:space="preserve"> </w:t>
      </w:r>
      <w:r w:rsidRPr="00EE050A">
        <w:t>what</w:t>
      </w:r>
      <w:r>
        <w:t xml:space="preserve"> </w:t>
      </w:r>
      <w:r w:rsidRPr="00EE050A">
        <w:t>happens</w:t>
      </w:r>
      <w:r>
        <w:t xml:space="preserve"> </w:t>
      </w:r>
      <w:r w:rsidRPr="00EE050A">
        <w:t>next.</w:t>
      </w:r>
    </w:p>
    <w:p w14:paraId="270B85A2" w14:textId="77777777" w:rsidR="00985E7A" w:rsidRDefault="00985E7A" w:rsidP="00985E7A">
      <w:r>
        <w:t>The Evaluation modes are:</w:t>
      </w:r>
    </w:p>
    <w:p w14:paraId="00124D6E" w14:textId="77777777" w:rsidR="00985E7A" w:rsidRPr="002C55D2" w:rsidRDefault="00985E7A" w:rsidP="00985E7A">
      <w:pPr>
        <w:pStyle w:val="PenBulleted1"/>
      </w:pPr>
      <w:r w:rsidRPr="00280156">
        <w:rPr>
          <w:rStyle w:val="Strong"/>
        </w:rPr>
        <w:t>Unconditional</w:t>
      </w:r>
      <w:r w:rsidRPr="002C55D2">
        <w:t>:</w:t>
      </w:r>
      <w:r>
        <w:t xml:space="preserve"> </w:t>
      </w:r>
      <w:r w:rsidRPr="00BF15C4">
        <w:t>Specifies</w:t>
      </w:r>
      <w:r>
        <w:t xml:space="preserve"> </w:t>
      </w:r>
      <w:r w:rsidRPr="00BF15C4">
        <w:t>that</w:t>
      </w:r>
      <w:r>
        <w:t xml:space="preserve"> </w:t>
      </w:r>
      <w:r w:rsidRPr="00BF15C4">
        <w:t>the</w:t>
      </w:r>
      <w:r>
        <w:t xml:space="preserve"> </w:t>
      </w:r>
      <w:r w:rsidRPr="00BF15C4">
        <w:t>next</w:t>
      </w:r>
      <w:r>
        <w:t xml:space="preserve"> </w:t>
      </w:r>
      <w:r w:rsidRPr="00BF15C4">
        <w:t>job</w:t>
      </w:r>
      <w:r>
        <w:t xml:space="preserve"> </w:t>
      </w:r>
      <w:r w:rsidRPr="00BF15C4">
        <w:t>entry</w:t>
      </w:r>
      <w:r>
        <w:t xml:space="preserve"> </w:t>
      </w:r>
      <w:r w:rsidRPr="00BF15C4">
        <w:t>will</w:t>
      </w:r>
      <w:r>
        <w:t xml:space="preserve"> </w:t>
      </w:r>
      <w:r w:rsidRPr="00BF15C4">
        <w:t>be</w:t>
      </w:r>
      <w:r>
        <w:t xml:space="preserve"> </w:t>
      </w:r>
      <w:r w:rsidRPr="00BF15C4">
        <w:t>executed</w:t>
      </w:r>
      <w:r>
        <w:t xml:space="preserve"> </w:t>
      </w:r>
      <w:r w:rsidRPr="00BF15C4">
        <w:t>regardless</w:t>
      </w:r>
      <w:r>
        <w:t xml:space="preserve"> </w:t>
      </w:r>
      <w:r w:rsidRPr="00BF15C4">
        <w:t>of</w:t>
      </w:r>
      <w:r>
        <w:t xml:space="preserve"> </w:t>
      </w:r>
      <w:r w:rsidRPr="00BF15C4">
        <w:t>the</w:t>
      </w:r>
      <w:r>
        <w:t xml:space="preserve"> </w:t>
      </w:r>
      <w:r w:rsidRPr="00BF15C4">
        <w:t>result</w:t>
      </w:r>
      <w:r>
        <w:t xml:space="preserve"> </w:t>
      </w:r>
      <w:r w:rsidRPr="00BF15C4">
        <w:t>of</w:t>
      </w:r>
      <w:r>
        <w:t xml:space="preserve"> </w:t>
      </w:r>
      <w:r w:rsidRPr="00BF15C4">
        <w:t>the</w:t>
      </w:r>
      <w:r>
        <w:t xml:space="preserve"> </w:t>
      </w:r>
      <w:r w:rsidRPr="00BF15C4">
        <w:t>originating</w:t>
      </w:r>
      <w:r>
        <w:t xml:space="preserve"> </w:t>
      </w:r>
      <w:r w:rsidRPr="00BF15C4">
        <w:t>job</w:t>
      </w:r>
      <w:r>
        <w:t xml:space="preserve"> </w:t>
      </w:r>
      <w:r w:rsidRPr="00BF15C4">
        <w:t>entry</w:t>
      </w:r>
    </w:p>
    <w:p w14:paraId="59312391" w14:textId="77777777" w:rsidR="00985E7A" w:rsidRPr="002C55D2" w:rsidRDefault="00985E7A" w:rsidP="00985E7A">
      <w:pPr>
        <w:pStyle w:val="PenBulleted1"/>
      </w:pPr>
      <w:r w:rsidRPr="002E4F0F">
        <w:rPr>
          <w:rStyle w:val="Strong"/>
        </w:rPr>
        <w:t>Follow</w:t>
      </w:r>
      <w:r>
        <w:rPr>
          <w:b/>
          <w:color w:val="002060"/>
        </w:rPr>
        <w:t xml:space="preserve"> </w:t>
      </w:r>
      <w:r w:rsidRPr="002E4F0F">
        <w:rPr>
          <w:rStyle w:val="Strong"/>
        </w:rPr>
        <w:t>when</w:t>
      </w:r>
      <w:r>
        <w:rPr>
          <w:b/>
          <w:color w:val="002060"/>
        </w:rPr>
        <w:t xml:space="preserve"> </w:t>
      </w:r>
      <w:r w:rsidRPr="002E4F0F">
        <w:rPr>
          <w:rStyle w:val="Strong"/>
        </w:rPr>
        <w:t>result</w:t>
      </w:r>
      <w:r>
        <w:rPr>
          <w:b/>
          <w:color w:val="002060"/>
        </w:rPr>
        <w:t xml:space="preserve"> </w:t>
      </w:r>
      <w:r w:rsidRPr="002E4F0F">
        <w:rPr>
          <w:rStyle w:val="Strong"/>
        </w:rPr>
        <w:t>is</w:t>
      </w:r>
      <w:r>
        <w:rPr>
          <w:b/>
          <w:color w:val="002060"/>
        </w:rPr>
        <w:t xml:space="preserve"> </w:t>
      </w:r>
      <w:r w:rsidRPr="002E4F0F">
        <w:rPr>
          <w:rStyle w:val="Strong"/>
        </w:rPr>
        <w:t>true</w:t>
      </w:r>
      <w:r w:rsidRPr="002C55D2">
        <w:t>:</w:t>
      </w:r>
      <w:r>
        <w:t xml:space="preserve"> </w:t>
      </w:r>
      <w:r w:rsidRPr="00BF15C4">
        <w:rPr>
          <w:shd w:val="clear" w:color="auto" w:fill="FFFFFF"/>
        </w:rPr>
        <w:t>Specifies</w:t>
      </w:r>
      <w:r>
        <w:rPr>
          <w:shd w:val="clear" w:color="auto" w:fill="FFFFFF"/>
        </w:rPr>
        <w:t xml:space="preserve"> </w:t>
      </w:r>
      <w:r w:rsidRPr="00BF15C4">
        <w:rPr>
          <w:shd w:val="clear" w:color="auto" w:fill="FFFFFF"/>
        </w:rPr>
        <w:t>that</w:t>
      </w:r>
      <w:r>
        <w:rPr>
          <w:shd w:val="clear" w:color="auto" w:fill="FFFFFF"/>
        </w:rPr>
        <w:t xml:space="preserve"> </w:t>
      </w:r>
      <w:r w:rsidRPr="00BF15C4">
        <w:rPr>
          <w:shd w:val="clear" w:color="auto" w:fill="FFFFFF"/>
        </w:rPr>
        <w:t>the</w:t>
      </w:r>
      <w:r>
        <w:rPr>
          <w:shd w:val="clear" w:color="auto" w:fill="FFFFFF"/>
        </w:rPr>
        <w:t xml:space="preserve"> </w:t>
      </w:r>
      <w:r w:rsidRPr="00BF15C4">
        <w:rPr>
          <w:shd w:val="clear" w:color="auto" w:fill="FFFFFF"/>
        </w:rPr>
        <w:t>next</w:t>
      </w:r>
      <w:r>
        <w:rPr>
          <w:shd w:val="clear" w:color="auto" w:fill="FFFFFF"/>
        </w:rPr>
        <w:t xml:space="preserve"> </w:t>
      </w:r>
      <w:r w:rsidRPr="00BF15C4">
        <w:rPr>
          <w:shd w:val="clear" w:color="auto" w:fill="FFFFFF"/>
        </w:rPr>
        <w:t>job</w:t>
      </w:r>
      <w:r>
        <w:rPr>
          <w:shd w:val="clear" w:color="auto" w:fill="FFFFFF"/>
        </w:rPr>
        <w:t xml:space="preserve"> </w:t>
      </w:r>
      <w:r w:rsidRPr="00BF15C4">
        <w:rPr>
          <w:shd w:val="clear" w:color="auto" w:fill="FFFFFF"/>
        </w:rPr>
        <w:t>entry</w:t>
      </w:r>
      <w:r>
        <w:rPr>
          <w:shd w:val="clear" w:color="auto" w:fill="FFFFFF"/>
        </w:rPr>
        <w:t xml:space="preserve"> </w:t>
      </w:r>
      <w:r w:rsidRPr="00BF15C4">
        <w:rPr>
          <w:shd w:val="clear" w:color="auto" w:fill="FFFFFF"/>
        </w:rPr>
        <w:t>will</w:t>
      </w:r>
      <w:r>
        <w:rPr>
          <w:shd w:val="clear" w:color="auto" w:fill="FFFFFF"/>
        </w:rPr>
        <w:t xml:space="preserve"> </w:t>
      </w:r>
      <w:r w:rsidRPr="00BF15C4">
        <w:rPr>
          <w:shd w:val="clear" w:color="auto" w:fill="FFFFFF"/>
        </w:rPr>
        <w:t>be</w:t>
      </w:r>
      <w:r>
        <w:rPr>
          <w:shd w:val="clear" w:color="auto" w:fill="FFFFFF"/>
        </w:rPr>
        <w:t xml:space="preserve"> </w:t>
      </w:r>
      <w:r w:rsidRPr="00BF15C4">
        <w:rPr>
          <w:shd w:val="clear" w:color="auto" w:fill="FFFFFF"/>
        </w:rPr>
        <w:t>executed</w:t>
      </w:r>
      <w:r>
        <w:rPr>
          <w:shd w:val="clear" w:color="auto" w:fill="FFFFFF"/>
        </w:rPr>
        <w:t xml:space="preserve"> </w:t>
      </w:r>
      <w:r w:rsidRPr="00BF15C4">
        <w:rPr>
          <w:shd w:val="clear" w:color="auto" w:fill="FFFFFF"/>
        </w:rPr>
        <w:t>only</w:t>
      </w:r>
      <w:r>
        <w:rPr>
          <w:shd w:val="clear" w:color="auto" w:fill="FFFFFF"/>
        </w:rPr>
        <w:t xml:space="preserve"> </w:t>
      </w:r>
      <w:r w:rsidRPr="00BF15C4">
        <w:rPr>
          <w:shd w:val="clear" w:color="auto" w:fill="FFFFFF"/>
        </w:rPr>
        <w:t>when</w:t>
      </w:r>
      <w:r>
        <w:rPr>
          <w:shd w:val="clear" w:color="auto" w:fill="FFFFFF"/>
        </w:rPr>
        <w:t xml:space="preserve"> </w:t>
      </w:r>
      <w:r w:rsidRPr="00BF15C4">
        <w:rPr>
          <w:shd w:val="clear" w:color="auto" w:fill="FFFFFF"/>
        </w:rPr>
        <w:t>the</w:t>
      </w:r>
      <w:r>
        <w:rPr>
          <w:shd w:val="clear" w:color="auto" w:fill="FFFFFF"/>
        </w:rPr>
        <w:t xml:space="preserve"> </w:t>
      </w:r>
      <w:r w:rsidRPr="00BF15C4">
        <w:rPr>
          <w:shd w:val="clear" w:color="auto" w:fill="FFFFFF"/>
        </w:rPr>
        <w:t>result</w:t>
      </w:r>
      <w:r>
        <w:rPr>
          <w:shd w:val="clear" w:color="auto" w:fill="FFFFFF"/>
        </w:rPr>
        <w:t xml:space="preserve"> </w:t>
      </w:r>
      <w:r w:rsidRPr="00BF15C4">
        <w:rPr>
          <w:shd w:val="clear" w:color="auto" w:fill="FFFFFF"/>
        </w:rPr>
        <w:t>of</w:t>
      </w:r>
      <w:r>
        <w:rPr>
          <w:shd w:val="clear" w:color="auto" w:fill="FFFFFF"/>
        </w:rPr>
        <w:t xml:space="preserve"> </w:t>
      </w:r>
      <w:r w:rsidRPr="00BF15C4">
        <w:rPr>
          <w:shd w:val="clear" w:color="auto" w:fill="FFFFFF"/>
        </w:rPr>
        <w:t>the</w:t>
      </w:r>
      <w:r>
        <w:rPr>
          <w:shd w:val="clear" w:color="auto" w:fill="FFFFFF"/>
        </w:rPr>
        <w:t xml:space="preserve"> </w:t>
      </w:r>
      <w:r w:rsidRPr="00BF15C4">
        <w:rPr>
          <w:shd w:val="clear" w:color="auto" w:fill="FFFFFF"/>
        </w:rPr>
        <w:t>originating</w:t>
      </w:r>
      <w:r>
        <w:rPr>
          <w:shd w:val="clear" w:color="auto" w:fill="FFFFFF"/>
        </w:rPr>
        <w:t xml:space="preserve"> </w:t>
      </w:r>
      <w:r w:rsidRPr="00BF15C4">
        <w:rPr>
          <w:shd w:val="clear" w:color="auto" w:fill="FFFFFF"/>
        </w:rPr>
        <w:t>job</w:t>
      </w:r>
      <w:r>
        <w:rPr>
          <w:shd w:val="clear" w:color="auto" w:fill="FFFFFF"/>
        </w:rPr>
        <w:t xml:space="preserve"> </w:t>
      </w:r>
      <w:r w:rsidRPr="00BF15C4">
        <w:rPr>
          <w:shd w:val="clear" w:color="auto" w:fill="FFFFFF"/>
        </w:rPr>
        <w:t>entry</w:t>
      </w:r>
      <w:r>
        <w:rPr>
          <w:shd w:val="clear" w:color="auto" w:fill="FFFFFF"/>
        </w:rPr>
        <w:t xml:space="preserve"> </w:t>
      </w:r>
      <w:r w:rsidRPr="00BF15C4">
        <w:rPr>
          <w:shd w:val="clear" w:color="auto" w:fill="FFFFFF"/>
        </w:rPr>
        <w:t>is</w:t>
      </w:r>
      <w:r>
        <w:rPr>
          <w:shd w:val="clear" w:color="auto" w:fill="FFFFFF"/>
        </w:rPr>
        <w:t xml:space="preserve"> </w:t>
      </w:r>
      <w:r w:rsidRPr="00BF15C4">
        <w:rPr>
          <w:shd w:val="clear" w:color="auto" w:fill="FFFFFF"/>
        </w:rPr>
        <w:t>true;</w:t>
      </w:r>
      <w:r>
        <w:rPr>
          <w:shd w:val="clear" w:color="auto" w:fill="FFFFFF"/>
        </w:rPr>
        <w:t xml:space="preserve"> </w:t>
      </w:r>
      <w:r w:rsidRPr="00BF15C4">
        <w:rPr>
          <w:shd w:val="clear" w:color="auto" w:fill="FFFFFF"/>
        </w:rPr>
        <w:t>this</w:t>
      </w:r>
      <w:r>
        <w:rPr>
          <w:shd w:val="clear" w:color="auto" w:fill="FFFFFF"/>
        </w:rPr>
        <w:t xml:space="preserve"> </w:t>
      </w:r>
      <w:r w:rsidRPr="00BF15C4">
        <w:rPr>
          <w:shd w:val="clear" w:color="auto" w:fill="FFFFFF"/>
        </w:rPr>
        <w:t>means</w:t>
      </w:r>
      <w:r>
        <w:rPr>
          <w:shd w:val="clear" w:color="auto" w:fill="FFFFFF"/>
        </w:rPr>
        <w:t xml:space="preserve"> </w:t>
      </w:r>
      <w:r w:rsidRPr="00BF15C4">
        <w:rPr>
          <w:shd w:val="clear" w:color="auto" w:fill="FFFFFF"/>
        </w:rPr>
        <w:t>a</w:t>
      </w:r>
      <w:r>
        <w:rPr>
          <w:shd w:val="clear" w:color="auto" w:fill="FFFFFF"/>
        </w:rPr>
        <w:t xml:space="preserve"> </w:t>
      </w:r>
      <w:r w:rsidRPr="00BF15C4">
        <w:rPr>
          <w:shd w:val="clear" w:color="auto" w:fill="FFFFFF"/>
        </w:rPr>
        <w:t>successful</w:t>
      </w:r>
      <w:r>
        <w:rPr>
          <w:shd w:val="clear" w:color="auto" w:fill="FFFFFF"/>
        </w:rPr>
        <w:t xml:space="preserve"> </w:t>
      </w:r>
      <w:r w:rsidRPr="00BF15C4">
        <w:rPr>
          <w:shd w:val="clear" w:color="auto" w:fill="FFFFFF"/>
        </w:rPr>
        <w:t>execution</w:t>
      </w:r>
      <w:r>
        <w:rPr>
          <w:shd w:val="clear" w:color="auto" w:fill="FFFFFF"/>
        </w:rPr>
        <w:t xml:space="preserve"> </w:t>
      </w:r>
      <w:r w:rsidRPr="00BF15C4">
        <w:rPr>
          <w:shd w:val="clear" w:color="auto" w:fill="FFFFFF"/>
        </w:rPr>
        <w:t>such</w:t>
      </w:r>
      <w:r>
        <w:rPr>
          <w:shd w:val="clear" w:color="auto" w:fill="FFFFFF"/>
        </w:rPr>
        <w:t xml:space="preserve"> </w:t>
      </w:r>
      <w:r w:rsidRPr="00BF15C4">
        <w:rPr>
          <w:shd w:val="clear" w:color="auto" w:fill="FFFFFF"/>
        </w:rPr>
        <w:t>as,</w:t>
      </w:r>
      <w:r>
        <w:rPr>
          <w:shd w:val="clear" w:color="auto" w:fill="FFFFFF"/>
        </w:rPr>
        <w:t xml:space="preserve"> </w:t>
      </w:r>
      <w:r w:rsidRPr="00BF15C4">
        <w:rPr>
          <w:shd w:val="clear" w:color="auto" w:fill="FFFFFF"/>
        </w:rPr>
        <w:t>file</w:t>
      </w:r>
      <w:r>
        <w:rPr>
          <w:shd w:val="clear" w:color="auto" w:fill="FFFFFF"/>
        </w:rPr>
        <w:t xml:space="preserve"> </w:t>
      </w:r>
      <w:r w:rsidRPr="00BF15C4">
        <w:rPr>
          <w:shd w:val="clear" w:color="auto" w:fill="FFFFFF"/>
        </w:rPr>
        <w:t>found,</w:t>
      </w:r>
      <w:r>
        <w:rPr>
          <w:shd w:val="clear" w:color="auto" w:fill="FFFFFF"/>
        </w:rPr>
        <w:t xml:space="preserve"> </w:t>
      </w:r>
      <w:r w:rsidRPr="00BF15C4">
        <w:rPr>
          <w:shd w:val="clear" w:color="auto" w:fill="FFFFFF"/>
        </w:rPr>
        <w:t>table</w:t>
      </w:r>
      <w:r>
        <w:rPr>
          <w:shd w:val="clear" w:color="auto" w:fill="FFFFFF"/>
        </w:rPr>
        <w:t xml:space="preserve"> </w:t>
      </w:r>
      <w:r w:rsidRPr="00BF15C4">
        <w:rPr>
          <w:shd w:val="clear" w:color="auto" w:fill="FFFFFF"/>
        </w:rPr>
        <w:t>found,</w:t>
      </w:r>
      <w:r>
        <w:rPr>
          <w:shd w:val="clear" w:color="auto" w:fill="FFFFFF"/>
        </w:rPr>
        <w:t xml:space="preserve"> </w:t>
      </w:r>
      <w:r w:rsidRPr="00BF15C4">
        <w:rPr>
          <w:shd w:val="clear" w:color="auto" w:fill="FFFFFF"/>
        </w:rPr>
        <w:t>without</w:t>
      </w:r>
      <w:r>
        <w:rPr>
          <w:shd w:val="clear" w:color="auto" w:fill="FFFFFF"/>
        </w:rPr>
        <w:t xml:space="preserve"> </w:t>
      </w:r>
      <w:r w:rsidRPr="00BF15C4">
        <w:rPr>
          <w:shd w:val="clear" w:color="auto" w:fill="FFFFFF"/>
        </w:rPr>
        <w:t>error,</w:t>
      </w:r>
      <w:r>
        <w:rPr>
          <w:shd w:val="clear" w:color="auto" w:fill="FFFFFF"/>
        </w:rPr>
        <w:t xml:space="preserve"> </w:t>
      </w:r>
      <w:r w:rsidRPr="00BF15C4">
        <w:rPr>
          <w:shd w:val="clear" w:color="auto" w:fill="FFFFFF"/>
        </w:rPr>
        <w:t>and</w:t>
      </w:r>
      <w:r>
        <w:rPr>
          <w:shd w:val="clear" w:color="auto" w:fill="FFFFFF"/>
        </w:rPr>
        <w:t xml:space="preserve"> </w:t>
      </w:r>
      <w:r w:rsidRPr="00BF15C4">
        <w:rPr>
          <w:shd w:val="clear" w:color="auto" w:fill="FFFFFF"/>
        </w:rPr>
        <w:t>so</w:t>
      </w:r>
      <w:r>
        <w:rPr>
          <w:shd w:val="clear" w:color="auto" w:fill="FFFFFF"/>
        </w:rPr>
        <w:t xml:space="preserve"> </w:t>
      </w:r>
      <w:r w:rsidRPr="00BF15C4">
        <w:rPr>
          <w:shd w:val="clear" w:color="auto" w:fill="FFFFFF"/>
        </w:rPr>
        <w:t>on</w:t>
      </w:r>
    </w:p>
    <w:p w14:paraId="4D2E4AC4" w14:textId="77777777" w:rsidR="00985E7A" w:rsidRPr="002C55D2" w:rsidRDefault="00985E7A" w:rsidP="00985E7A">
      <w:pPr>
        <w:pStyle w:val="PenBulleted1"/>
      </w:pPr>
      <w:r w:rsidRPr="002E4F0F">
        <w:rPr>
          <w:rStyle w:val="Strong"/>
        </w:rPr>
        <w:t>Follow</w:t>
      </w:r>
      <w:r>
        <w:rPr>
          <w:b/>
          <w:color w:val="002060"/>
        </w:rPr>
        <w:t xml:space="preserve"> </w:t>
      </w:r>
      <w:r w:rsidRPr="002E4F0F">
        <w:rPr>
          <w:rStyle w:val="Strong"/>
        </w:rPr>
        <w:t>when</w:t>
      </w:r>
      <w:r>
        <w:rPr>
          <w:b/>
          <w:color w:val="002060"/>
        </w:rPr>
        <w:t xml:space="preserve"> </w:t>
      </w:r>
      <w:r w:rsidRPr="002E4F0F">
        <w:rPr>
          <w:rStyle w:val="Strong"/>
        </w:rPr>
        <w:t>result</w:t>
      </w:r>
      <w:r>
        <w:rPr>
          <w:b/>
          <w:color w:val="002060"/>
        </w:rPr>
        <w:t xml:space="preserve"> </w:t>
      </w:r>
      <w:r w:rsidRPr="002E4F0F">
        <w:rPr>
          <w:rStyle w:val="Strong"/>
        </w:rPr>
        <w:t>is</w:t>
      </w:r>
      <w:r>
        <w:rPr>
          <w:b/>
          <w:color w:val="002060"/>
        </w:rPr>
        <w:t xml:space="preserve"> </w:t>
      </w:r>
      <w:r w:rsidRPr="002E4F0F">
        <w:rPr>
          <w:rStyle w:val="Strong"/>
        </w:rPr>
        <w:t>false</w:t>
      </w:r>
      <w:r w:rsidRPr="002C55D2">
        <w:t>:</w:t>
      </w:r>
      <w:r>
        <w:t xml:space="preserve"> </w:t>
      </w:r>
      <w:r w:rsidRPr="00BF15C4">
        <w:rPr>
          <w:shd w:val="clear" w:color="auto" w:fill="FFFFFF"/>
        </w:rPr>
        <w:t>Specifies</w:t>
      </w:r>
      <w:r>
        <w:rPr>
          <w:shd w:val="clear" w:color="auto" w:fill="FFFFFF"/>
        </w:rPr>
        <w:t xml:space="preserve"> </w:t>
      </w:r>
      <w:r w:rsidRPr="00BF15C4">
        <w:rPr>
          <w:shd w:val="clear" w:color="auto" w:fill="FFFFFF"/>
        </w:rPr>
        <w:t>that</w:t>
      </w:r>
      <w:r>
        <w:rPr>
          <w:shd w:val="clear" w:color="auto" w:fill="FFFFFF"/>
        </w:rPr>
        <w:t xml:space="preserve"> </w:t>
      </w:r>
      <w:r w:rsidRPr="00BF15C4">
        <w:rPr>
          <w:shd w:val="clear" w:color="auto" w:fill="FFFFFF"/>
        </w:rPr>
        <w:t>the</w:t>
      </w:r>
      <w:r>
        <w:rPr>
          <w:shd w:val="clear" w:color="auto" w:fill="FFFFFF"/>
        </w:rPr>
        <w:t xml:space="preserve"> </w:t>
      </w:r>
      <w:r w:rsidRPr="00BF15C4">
        <w:rPr>
          <w:shd w:val="clear" w:color="auto" w:fill="FFFFFF"/>
        </w:rPr>
        <w:t>next</w:t>
      </w:r>
      <w:r>
        <w:rPr>
          <w:shd w:val="clear" w:color="auto" w:fill="FFFFFF"/>
        </w:rPr>
        <w:t xml:space="preserve"> </w:t>
      </w:r>
      <w:r w:rsidRPr="00BF15C4">
        <w:rPr>
          <w:shd w:val="clear" w:color="auto" w:fill="FFFFFF"/>
        </w:rPr>
        <w:t>job</w:t>
      </w:r>
      <w:r>
        <w:rPr>
          <w:shd w:val="clear" w:color="auto" w:fill="FFFFFF"/>
        </w:rPr>
        <w:t xml:space="preserve"> </w:t>
      </w:r>
      <w:r w:rsidRPr="00BF15C4">
        <w:rPr>
          <w:shd w:val="clear" w:color="auto" w:fill="FFFFFF"/>
        </w:rPr>
        <w:t>entry</w:t>
      </w:r>
      <w:r>
        <w:rPr>
          <w:shd w:val="clear" w:color="auto" w:fill="FFFFFF"/>
        </w:rPr>
        <w:t xml:space="preserve"> </w:t>
      </w:r>
      <w:r w:rsidRPr="00BF15C4">
        <w:rPr>
          <w:shd w:val="clear" w:color="auto" w:fill="FFFFFF"/>
        </w:rPr>
        <w:t>will</w:t>
      </w:r>
      <w:r>
        <w:rPr>
          <w:shd w:val="clear" w:color="auto" w:fill="FFFFFF"/>
        </w:rPr>
        <w:t xml:space="preserve"> </w:t>
      </w:r>
      <w:r w:rsidRPr="00BF15C4">
        <w:rPr>
          <w:shd w:val="clear" w:color="auto" w:fill="FFFFFF"/>
        </w:rPr>
        <w:t>only</w:t>
      </w:r>
      <w:r>
        <w:rPr>
          <w:shd w:val="clear" w:color="auto" w:fill="FFFFFF"/>
        </w:rPr>
        <w:t xml:space="preserve"> </w:t>
      </w:r>
      <w:r w:rsidRPr="00BF15C4">
        <w:rPr>
          <w:shd w:val="clear" w:color="auto" w:fill="FFFFFF"/>
        </w:rPr>
        <w:t>be</w:t>
      </w:r>
      <w:r>
        <w:rPr>
          <w:shd w:val="clear" w:color="auto" w:fill="FFFFFF"/>
        </w:rPr>
        <w:t xml:space="preserve"> </w:t>
      </w:r>
      <w:r w:rsidRPr="00BF15C4">
        <w:rPr>
          <w:shd w:val="clear" w:color="auto" w:fill="FFFFFF"/>
        </w:rPr>
        <w:t>executed</w:t>
      </w:r>
      <w:r>
        <w:rPr>
          <w:shd w:val="clear" w:color="auto" w:fill="FFFFFF"/>
        </w:rPr>
        <w:t xml:space="preserve"> </w:t>
      </w:r>
      <w:r w:rsidRPr="00BF15C4">
        <w:rPr>
          <w:shd w:val="clear" w:color="auto" w:fill="FFFFFF"/>
        </w:rPr>
        <w:t>when</w:t>
      </w:r>
      <w:r>
        <w:rPr>
          <w:shd w:val="clear" w:color="auto" w:fill="FFFFFF"/>
        </w:rPr>
        <w:t xml:space="preserve"> </w:t>
      </w:r>
      <w:r w:rsidRPr="00BF15C4">
        <w:rPr>
          <w:shd w:val="clear" w:color="auto" w:fill="FFFFFF"/>
        </w:rPr>
        <w:t>the</w:t>
      </w:r>
      <w:r>
        <w:rPr>
          <w:shd w:val="clear" w:color="auto" w:fill="FFFFFF"/>
        </w:rPr>
        <w:t xml:space="preserve"> </w:t>
      </w:r>
      <w:r w:rsidRPr="00BF15C4">
        <w:rPr>
          <w:shd w:val="clear" w:color="auto" w:fill="FFFFFF"/>
        </w:rPr>
        <w:t>result</w:t>
      </w:r>
      <w:r>
        <w:rPr>
          <w:shd w:val="clear" w:color="auto" w:fill="FFFFFF"/>
        </w:rPr>
        <w:t xml:space="preserve"> </w:t>
      </w:r>
      <w:r w:rsidRPr="00BF15C4">
        <w:rPr>
          <w:shd w:val="clear" w:color="auto" w:fill="FFFFFF"/>
        </w:rPr>
        <w:t>of</w:t>
      </w:r>
      <w:r>
        <w:rPr>
          <w:shd w:val="clear" w:color="auto" w:fill="FFFFFF"/>
        </w:rPr>
        <w:t xml:space="preserve"> </w:t>
      </w:r>
      <w:r w:rsidRPr="00BF15C4">
        <w:rPr>
          <w:shd w:val="clear" w:color="auto" w:fill="FFFFFF"/>
        </w:rPr>
        <w:t>the</w:t>
      </w:r>
      <w:r>
        <w:rPr>
          <w:shd w:val="clear" w:color="auto" w:fill="FFFFFF"/>
        </w:rPr>
        <w:t xml:space="preserve"> </w:t>
      </w:r>
      <w:r w:rsidRPr="00BF15C4">
        <w:rPr>
          <w:shd w:val="clear" w:color="auto" w:fill="FFFFFF"/>
        </w:rPr>
        <w:t>originating</w:t>
      </w:r>
      <w:r>
        <w:rPr>
          <w:shd w:val="clear" w:color="auto" w:fill="FFFFFF"/>
        </w:rPr>
        <w:t xml:space="preserve"> </w:t>
      </w:r>
      <w:r w:rsidRPr="00BF15C4">
        <w:rPr>
          <w:shd w:val="clear" w:color="auto" w:fill="FFFFFF"/>
        </w:rPr>
        <w:t>job</w:t>
      </w:r>
      <w:r>
        <w:rPr>
          <w:shd w:val="clear" w:color="auto" w:fill="FFFFFF"/>
        </w:rPr>
        <w:t xml:space="preserve"> </w:t>
      </w:r>
      <w:r w:rsidRPr="00BF15C4">
        <w:rPr>
          <w:shd w:val="clear" w:color="auto" w:fill="FFFFFF"/>
        </w:rPr>
        <w:t>entry</w:t>
      </w:r>
      <w:r>
        <w:rPr>
          <w:shd w:val="clear" w:color="auto" w:fill="FFFFFF"/>
        </w:rPr>
        <w:t xml:space="preserve"> </w:t>
      </w:r>
      <w:r w:rsidRPr="00BF15C4">
        <w:rPr>
          <w:shd w:val="clear" w:color="auto" w:fill="FFFFFF"/>
        </w:rPr>
        <w:t>was</w:t>
      </w:r>
      <w:r>
        <w:rPr>
          <w:shd w:val="clear" w:color="auto" w:fill="FFFFFF"/>
        </w:rPr>
        <w:t xml:space="preserve"> </w:t>
      </w:r>
      <w:r w:rsidRPr="00BF15C4">
        <w:rPr>
          <w:shd w:val="clear" w:color="auto" w:fill="FFFFFF"/>
        </w:rPr>
        <w:t>false,</w:t>
      </w:r>
      <w:r>
        <w:rPr>
          <w:shd w:val="clear" w:color="auto" w:fill="FFFFFF"/>
        </w:rPr>
        <w:t xml:space="preserve"> </w:t>
      </w:r>
      <w:r w:rsidRPr="00BF15C4">
        <w:rPr>
          <w:shd w:val="clear" w:color="auto" w:fill="FFFFFF"/>
        </w:rPr>
        <w:t>meaning</w:t>
      </w:r>
      <w:r>
        <w:rPr>
          <w:shd w:val="clear" w:color="auto" w:fill="FFFFFF"/>
        </w:rPr>
        <w:t xml:space="preserve"> </w:t>
      </w:r>
      <w:r w:rsidRPr="00BF15C4">
        <w:rPr>
          <w:shd w:val="clear" w:color="auto" w:fill="FFFFFF"/>
        </w:rPr>
        <w:t>unsuccessful</w:t>
      </w:r>
      <w:r>
        <w:rPr>
          <w:shd w:val="clear" w:color="auto" w:fill="FFFFFF"/>
        </w:rPr>
        <w:t xml:space="preserve"> </w:t>
      </w:r>
      <w:r w:rsidRPr="00BF15C4">
        <w:rPr>
          <w:shd w:val="clear" w:color="auto" w:fill="FFFFFF"/>
        </w:rPr>
        <w:t>execution,</w:t>
      </w:r>
      <w:r>
        <w:rPr>
          <w:shd w:val="clear" w:color="auto" w:fill="FFFFFF"/>
        </w:rPr>
        <w:t xml:space="preserve"> </w:t>
      </w:r>
      <w:r w:rsidRPr="00BF15C4">
        <w:rPr>
          <w:shd w:val="clear" w:color="auto" w:fill="FFFFFF"/>
        </w:rPr>
        <w:t>file</w:t>
      </w:r>
      <w:r>
        <w:rPr>
          <w:shd w:val="clear" w:color="auto" w:fill="FFFFFF"/>
        </w:rPr>
        <w:t xml:space="preserve"> </w:t>
      </w:r>
      <w:r w:rsidRPr="00BF15C4">
        <w:rPr>
          <w:shd w:val="clear" w:color="auto" w:fill="FFFFFF"/>
        </w:rPr>
        <w:t>not</w:t>
      </w:r>
      <w:r>
        <w:rPr>
          <w:shd w:val="clear" w:color="auto" w:fill="FFFFFF"/>
        </w:rPr>
        <w:t xml:space="preserve"> </w:t>
      </w:r>
      <w:r w:rsidRPr="00BF15C4">
        <w:rPr>
          <w:shd w:val="clear" w:color="auto" w:fill="FFFFFF"/>
        </w:rPr>
        <w:t>found,</w:t>
      </w:r>
      <w:r>
        <w:rPr>
          <w:shd w:val="clear" w:color="auto" w:fill="FFFFFF"/>
        </w:rPr>
        <w:t xml:space="preserve"> </w:t>
      </w:r>
      <w:r w:rsidRPr="00BF15C4">
        <w:rPr>
          <w:shd w:val="clear" w:color="auto" w:fill="FFFFFF"/>
        </w:rPr>
        <w:t>table</w:t>
      </w:r>
      <w:r>
        <w:rPr>
          <w:shd w:val="clear" w:color="auto" w:fill="FFFFFF"/>
        </w:rPr>
        <w:t xml:space="preserve"> </w:t>
      </w:r>
      <w:r w:rsidRPr="00BF15C4">
        <w:rPr>
          <w:shd w:val="clear" w:color="auto" w:fill="FFFFFF"/>
        </w:rPr>
        <w:t>not</w:t>
      </w:r>
      <w:r>
        <w:rPr>
          <w:shd w:val="clear" w:color="auto" w:fill="FFFFFF"/>
        </w:rPr>
        <w:t xml:space="preserve"> </w:t>
      </w:r>
      <w:r w:rsidRPr="00BF15C4">
        <w:rPr>
          <w:shd w:val="clear" w:color="auto" w:fill="FFFFFF"/>
        </w:rPr>
        <w:t>found,</w:t>
      </w:r>
      <w:r>
        <w:rPr>
          <w:shd w:val="clear" w:color="auto" w:fill="FFFFFF"/>
        </w:rPr>
        <w:t xml:space="preserve"> </w:t>
      </w:r>
      <w:r w:rsidRPr="00BF15C4">
        <w:rPr>
          <w:shd w:val="clear" w:color="auto" w:fill="FFFFFF"/>
        </w:rPr>
        <w:t>error(s)</w:t>
      </w:r>
      <w:r>
        <w:rPr>
          <w:shd w:val="clear" w:color="auto" w:fill="FFFFFF"/>
        </w:rPr>
        <w:t xml:space="preserve"> </w:t>
      </w:r>
      <w:r w:rsidRPr="00BF15C4">
        <w:rPr>
          <w:shd w:val="clear" w:color="auto" w:fill="FFFFFF"/>
        </w:rPr>
        <w:t>occurred,</w:t>
      </w:r>
      <w:r>
        <w:rPr>
          <w:shd w:val="clear" w:color="auto" w:fill="FFFFFF"/>
        </w:rPr>
        <w:t xml:space="preserve"> </w:t>
      </w:r>
      <w:r w:rsidRPr="00BF15C4">
        <w:rPr>
          <w:shd w:val="clear" w:color="auto" w:fill="FFFFFF"/>
        </w:rPr>
        <w:t>and</w:t>
      </w:r>
      <w:r>
        <w:rPr>
          <w:shd w:val="clear" w:color="auto" w:fill="FFFFFF"/>
        </w:rPr>
        <w:t xml:space="preserve"> </w:t>
      </w:r>
      <w:r w:rsidRPr="00BF15C4">
        <w:rPr>
          <w:shd w:val="clear" w:color="auto" w:fill="FFFFFF"/>
        </w:rPr>
        <w:t>so</w:t>
      </w:r>
      <w:r>
        <w:rPr>
          <w:shd w:val="clear" w:color="auto" w:fill="FFFFFF"/>
        </w:rPr>
        <w:t xml:space="preserve"> </w:t>
      </w:r>
      <w:r w:rsidRPr="00BF15C4">
        <w:rPr>
          <w:shd w:val="clear" w:color="auto" w:fill="FFFFFF"/>
        </w:rPr>
        <w:t>on</w:t>
      </w:r>
    </w:p>
    <w:p w14:paraId="03F7278F" w14:textId="77777777" w:rsidR="00985E7A" w:rsidRDefault="00985E7A" w:rsidP="00985E7A">
      <w:pPr>
        <w:rPr>
          <w:shd w:val="clear" w:color="auto" w:fill="FFFFFF"/>
        </w:rPr>
      </w:pPr>
      <w:r w:rsidRPr="002E4F0F">
        <w:rPr>
          <w:rStyle w:val="Strong"/>
        </w:rPr>
        <w:t>Job</w:t>
      </w:r>
      <w:r>
        <w:rPr>
          <w:b/>
          <w:color w:val="002060"/>
          <w:shd w:val="clear" w:color="auto" w:fill="FFFFFF"/>
        </w:rPr>
        <w:t xml:space="preserve"> </w:t>
      </w:r>
      <w:r w:rsidRPr="002E4F0F">
        <w:rPr>
          <w:rStyle w:val="Strong"/>
        </w:rPr>
        <w:t>entries</w:t>
      </w:r>
      <w:r>
        <w:rPr>
          <w:color w:val="002060"/>
          <w:shd w:val="clear" w:color="auto" w:fill="FFFFFF"/>
        </w:rPr>
        <w:t xml:space="preserve"> </w:t>
      </w:r>
      <w:r w:rsidRPr="00EE050A">
        <w:rPr>
          <w:shd w:val="clear" w:color="auto" w:fill="FFFFFF"/>
        </w:rPr>
        <w:t>are</w:t>
      </w:r>
      <w:r>
        <w:rPr>
          <w:shd w:val="clear" w:color="auto" w:fill="FFFFFF"/>
        </w:rPr>
        <w:t xml:space="preserve"> </w:t>
      </w:r>
      <w:r w:rsidRPr="00EE050A">
        <w:rPr>
          <w:shd w:val="clear" w:color="auto" w:fill="FFFFFF"/>
        </w:rPr>
        <w:t>the</w:t>
      </w:r>
      <w:r>
        <w:rPr>
          <w:shd w:val="clear" w:color="auto" w:fill="FFFFFF"/>
        </w:rPr>
        <w:t xml:space="preserve"> </w:t>
      </w:r>
      <w:r w:rsidRPr="00EE050A">
        <w:rPr>
          <w:shd w:val="clear" w:color="auto" w:fill="FFFFFF"/>
        </w:rPr>
        <w:t>individual</w:t>
      </w:r>
      <w:r>
        <w:rPr>
          <w:shd w:val="clear" w:color="auto" w:fill="FFFFFF"/>
        </w:rPr>
        <w:t xml:space="preserve"> </w:t>
      </w:r>
      <w:r w:rsidRPr="00EE050A">
        <w:rPr>
          <w:shd w:val="clear" w:color="auto" w:fill="FFFFFF"/>
        </w:rPr>
        <w:t>configured</w:t>
      </w:r>
      <w:r>
        <w:rPr>
          <w:shd w:val="clear" w:color="auto" w:fill="FFFFFF"/>
        </w:rPr>
        <w:t xml:space="preserve"> </w:t>
      </w:r>
      <w:r w:rsidRPr="00EE050A">
        <w:rPr>
          <w:shd w:val="clear" w:color="auto" w:fill="FFFFFF"/>
        </w:rPr>
        <w:t>pieces</w:t>
      </w:r>
      <w:r>
        <w:rPr>
          <w:shd w:val="clear" w:color="auto" w:fill="FFFFFF"/>
        </w:rPr>
        <w:t xml:space="preserve">, </w:t>
      </w:r>
      <w:r w:rsidRPr="00EE050A">
        <w:rPr>
          <w:shd w:val="clear" w:color="auto" w:fill="FFFFFF"/>
        </w:rPr>
        <w:t>the</w:t>
      </w:r>
      <w:r>
        <w:rPr>
          <w:shd w:val="clear" w:color="auto" w:fill="FFFFFF"/>
        </w:rPr>
        <w:t xml:space="preserve"> </w:t>
      </w:r>
      <w:r w:rsidRPr="00EE050A">
        <w:rPr>
          <w:shd w:val="clear" w:color="auto" w:fill="FFFFFF"/>
        </w:rPr>
        <w:t>primary</w:t>
      </w:r>
      <w:r>
        <w:rPr>
          <w:shd w:val="clear" w:color="auto" w:fill="FFFFFF"/>
        </w:rPr>
        <w:t xml:space="preserve"> </w:t>
      </w:r>
      <w:r w:rsidRPr="00EE050A">
        <w:rPr>
          <w:shd w:val="clear" w:color="auto" w:fill="FFFFFF"/>
        </w:rPr>
        <w:t>building</w:t>
      </w:r>
      <w:r>
        <w:rPr>
          <w:shd w:val="clear" w:color="auto" w:fill="FFFFFF"/>
        </w:rPr>
        <w:t xml:space="preserve"> </w:t>
      </w:r>
      <w:r w:rsidRPr="00EE050A">
        <w:rPr>
          <w:shd w:val="clear" w:color="auto" w:fill="FFFFFF"/>
        </w:rPr>
        <w:t>blocks</w:t>
      </w:r>
      <w:r>
        <w:rPr>
          <w:shd w:val="clear" w:color="auto" w:fill="FFFFFF"/>
        </w:rPr>
        <w:t xml:space="preserve"> </w:t>
      </w:r>
      <w:r w:rsidRPr="00EE050A">
        <w:rPr>
          <w:shd w:val="clear" w:color="auto" w:fill="FFFFFF"/>
        </w:rPr>
        <w:t>of</w:t>
      </w:r>
      <w:r>
        <w:rPr>
          <w:shd w:val="clear" w:color="auto" w:fill="FFFFFF"/>
        </w:rPr>
        <w:t xml:space="preserve"> </w:t>
      </w:r>
      <w:r w:rsidRPr="00EE050A">
        <w:rPr>
          <w:shd w:val="clear" w:color="auto" w:fill="FFFFFF"/>
        </w:rPr>
        <w:t>a</w:t>
      </w:r>
      <w:r>
        <w:rPr>
          <w:shd w:val="clear" w:color="auto" w:fill="FFFFFF"/>
        </w:rPr>
        <w:t xml:space="preserve"> </w:t>
      </w:r>
      <w:r w:rsidRPr="00EE050A">
        <w:rPr>
          <w:shd w:val="clear" w:color="auto" w:fill="FFFFFF"/>
        </w:rPr>
        <w:t>job.</w:t>
      </w:r>
      <w:r>
        <w:rPr>
          <w:shd w:val="clear" w:color="auto" w:fill="FFFFFF"/>
        </w:rPr>
        <w:t xml:space="preserve"> (</w:t>
      </w:r>
      <w:r w:rsidRPr="00EE050A">
        <w:rPr>
          <w:shd w:val="clear" w:color="auto" w:fill="FFFFFF"/>
        </w:rPr>
        <w:t>In</w:t>
      </w:r>
      <w:r>
        <w:rPr>
          <w:shd w:val="clear" w:color="auto" w:fill="FFFFFF"/>
        </w:rPr>
        <w:t xml:space="preserve"> </w:t>
      </w:r>
      <w:r w:rsidRPr="00EE050A">
        <w:rPr>
          <w:shd w:val="clear" w:color="auto" w:fill="FFFFFF"/>
        </w:rPr>
        <w:t>data</w:t>
      </w:r>
      <w:r>
        <w:rPr>
          <w:shd w:val="clear" w:color="auto" w:fill="FFFFFF"/>
        </w:rPr>
        <w:t xml:space="preserve"> </w:t>
      </w:r>
      <w:r w:rsidRPr="00EE050A">
        <w:rPr>
          <w:shd w:val="clear" w:color="auto" w:fill="FFFFFF"/>
        </w:rPr>
        <w:t>transformations,</w:t>
      </w:r>
      <w:r>
        <w:rPr>
          <w:shd w:val="clear" w:color="auto" w:fill="FFFFFF"/>
        </w:rPr>
        <w:t xml:space="preserve"> </w:t>
      </w:r>
      <w:r w:rsidRPr="00EE050A">
        <w:rPr>
          <w:shd w:val="clear" w:color="auto" w:fill="FFFFFF"/>
        </w:rPr>
        <w:t>these</w:t>
      </w:r>
      <w:r>
        <w:rPr>
          <w:shd w:val="clear" w:color="auto" w:fill="FFFFFF"/>
        </w:rPr>
        <w:t xml:space="preserve"> </w:t>
      </w:r>
      <w:r w:rsidRPr="00EE050A">
        <w:rPr>
          <w:shd w:val="clear" w:color="auto" w:fill="FFFFFF"/>
        </w:rPr>
        <w:t>individual</w:t>
      </w:r>
      <w:r>
        <w:rPr>
          <w:shd w:val="clear" w:color="auto" w:fill="FFFFFF"/>
        </w:rPr>
        <w:t xml:space="preserve"> </w:t>
      </w:r>
      <w:r w:rsidRPr="00EE050A">
        <w:rPr>
          <w:shd w:val="clear" w:color="auto" w:fill="FFFFFF"/>
        </w:rPr>
        <w:t>pieces</w:t>
      </w:r>
      <w:r>
        <w:rPr>
          <w:shd w:val="clear" w:color="auto" w:fill="FFFFFF"/>
        </w:rPr>
        <w:t xml:space="preserve"> </w:t>
      </w:r>
      <w:r w:rsidRPr="00EE050A">
        <w:rPr>
          <w:shd w:val="clear" w:color="auto" w:fill="FFFFFF"/>
        </w:rPr>
        <w:t>are</w:t>
      </w:r>
      <w:r>
        <w:rPr>
          <w:shd w:val="clear" w:color="auto" w:fill="FFFFFF"/>
        </w:rPr>
        <w:t xml:space="preserve"> </w:t>
      </w:r>
      <w:r w:rsidRPr="00EE050A">
        <w:rPr>
          <w:shd w:val="clear" w:color="auto" w:fill="FFFFFF"/>
        </w:rPr>
        <w:t>called</w:t>
      </w:r>
      <w:r>
        <w:rPr>
          <w:shd w:val="clear" w:color="auto" w:fill="FFFFFF"/>
        </w:rPr>
        <w:t xml:space="preserve"> </w:t>
      </w:r>
      <w:r w:rsidRPr="00EE050A">
        <w:rPr>
          <w:shd w:val="clear" w:color="auto" w:fill="FFFFFF"/>
        </w:rPr>
        <w:t>steps.</w:t>
      </w:r>
      <w:r>
        <w:rPr>
          <w:shd w:val="clear" w:color="auto" w:fill="FFFFFF"/>
        </w:rPr>
        <w:t xml:space="preserve">) </w:t>
      </w:r>
      <w:r w:rsidRPr="00EE050A">
        <w:rPr>
          <w:shd w:val="clear" w:color="auto" w:fill="FFFFFF"/>
        </w:rPr>
        <w:t>Job</w:t>
      </w:r>
      <w:r>
        <w:rPr>
          <w:shd w:val="clear" w:color="auto" w:fill="FFFFFF"/>
        </w:rPr>
        <w:t xml:space="preserve"> </w:t>
      </w:r>
      <w:r w:rsidRPr="00EE050A">
        <w:rPr>
          <w:shd w:val="clear" w:color="auto" w:fill="FFFFFF"/>
        </w:rPr>
        <w:t>entries</w:t>
      </w:r>
      <w:r>
        <w:rPr>
          <w:shd w:val="clear" w:color="auto" w:fill="FFFFFF"/>
        </w:rPr>
        <w:t xml:space="preserve"> </w:t>
      </w:r>
      <w:r w:rsidRPr="00EE050A">
        <w:rPr>
          <w:shd w:val="clear" w:color="auto" w:fill="FFFFFF"/>
        </w:rPr>
        <w:t>can</w:t>
      </w:r>
      <w:r>
        <w:rPr>
          <w:shd w:val="clear" w:color="auto" w:fill="FFFFFF"/>
        </w:rPr>
        <w:t xml:space="preserve"> </w:t>
      </w:r>
      <w:r w:rsidRPr="00EE050A">
        <w:rPr>
          <w:shd w:val="clear" w:color="auto" w:fill="FFFFFF"/>
        </w:rPr>
        <w:t>provide</w:t>
      </w:r>
      <w:r>
        <w:rPr>
          <w:shd w:val="clear" w:color="auto" w:fill="FFFFFF"/>
        </w:rPr>
        <w:t xml:space="preserve"> </w:t>
      </w:r>
      <w:r w:rsidRPr="00EE050A">
        <w:rPr>
          <w:shd w:val="clear" w:color="auto" w:fill="FFFFFF"/>
        </w:rPr>
        <w:t>you</w:t>
      </w:r>
      <w:r>
        <w:rPr>
          <w:shd w:val="clear" w:color="auto" w:fill="FFFFFF"/>
        </w:rPr>
        <w:t xml:space="preserve"> </w:t>
      </w:r>
      <w:r w:rsidRPr="00EE050A">
        <w:rPr>
          <w:shd w:val="clear" w:color="auto" w:fill="FFFFFF"/>
        </w:rPr>
        <w:t>with</w:t>
      </w:r>
      <w:r>
        <w:rPr>
          <w:shd w:val="clear" w:color="auto" w:fill="FFFFFF"/>
        </w:rPr>
        <w:t xml:space="preserve"> </w:t>
      </w:r>
      <w:r w:rsidRPr="00EE050A">
        <w:rPr>
          <w:shd w:val="clear" w:color="auto" w:fill="FFFFFF"/>
        </w:rPr>
        <w:t>a</w:t>
      </w:r>
      <w:r>
        <w:rPr>
          <w:shd w:val="clear" w:color="auto" w:fill="FFFFFF"/>
        </w:rPr>
        <w:t xml:space="preserve"> </w:t>
      </w:r>
      <w:r w:rsidRPr="00EE050A">
        <w:rPr>
          <w:shd w:val="clear" w:color="auto" w:fill="FFFFFF"/>
        </w:rPr>
        <w:t>wide</w:t>
      </w:r>
      <w:r>
        <w:rPr>
          <w:shd w:val="clear" w:color="auto" w:fill="FFFFFF"/>
        </w:rPr>
        <w:t xml:space="preserve"> </w:t>
      </w:r>
      <w:r w:rsidRPr="00EE050A">
        <w:rPr>
          <w:shd w:val="clear" w:color="auto" w:fill="FFFFFF"/>
        </w:rPr>
        <w:t>range</w:t>
      </w:r>
      <w:r>
        <w:rPr>
          <w:shd w:val="clear" w:color="auto" w:fill="FFFFFF"/>
        </w:rPr>
        <w:t xml:space="preserve"> </w:t>
      </w:r>
      <w:r w:rsidRPr="00EE050A">
        <w:rPr>
          <w:shd w:val="clear" w:color="auto" w:fill="FFFFFF"/>
        </w:rPr>
        <w:t>of</w:t>
      </w:r>
      <w:r>
        <w:rPr>
          <w:shd w:val="clear" w:color="auto" w:fill="FFFFFF"/>
        </w:rPr>
        <w:t xml:space="preserve"> </w:t>
      </w:r>
      <w:r w:rsidRPr="00EE050A">
        <w:rPr>
          <w:shd w:val="clear" w:color="auto" w:fill="FFFFFF"/>
        </w:rPr>
        <w:t>functionality</w:t>
      </w:r>
      <w:r>
        <w:rPr>
          <w:shd w:val="clear" w:color="auto" w:fill="FFFFFF"/>
        </w:rPr>
        <w:t xml:space="preserve"> </w:t>
      </w:r>
      <w:r w:rsidRPr="00EE050A">
        <w:rPr>
          <w:shd w:val="clear" w:color="auto" w:fill="FFFFFF"/>
        </w:rPr>
        <w:t>ranging</w:t>
      </w:r>
      <w:r>
        <w:rPr>
          <w:shd w:val="clear" w:color="auto" w:fill="FFFFFF"/>
        </w:rPr>
        <w:t xml:space="preserve"> </w:t>
      </w:r>
      <w:r w:rsidRPr="00EE050A">
        <w:rPr>
          <w:shd w:val="clear" w:color="auto" w:fill="FFFFFF"/>
        </w:rPr>
        <w:t>from</w:t>
      </w:r>
      <w:r>
        <w:rPr>
          <w:shd w:val="clear" w:color="auto" w:fill="FFFFFF"/>
        </w:rPr>
        <w:t xml:space="preserve"> </w:t>
      </w:r>
      <w:r w:rsidRPr="00EE050A">
        <w:rPr>
          <w:shd w:val="clear" w:color="auto" w:fill="FFFFFF"/>
        </w:rPr>
        <w:t>executing</w:t>
      </w:r>
      <w:r>
        <w:rPr>
          <w:shd w:val="clear" w:color="auto" w:fill="FFFFFF"/>
        </w:rPr>
        <w:t xml:space="preserve"> </w:t>
      </w:r>
      <w:r w:rsidRPr="00EE050A">
        <w:rPr>
          <w:shd w:val="clear" w:color="auto" w:fill="FFFFFF"/>
        </w:rPr>
        <w:t>transformations</w:t>
      </w:r>
      <w:r>
        <w:rPr>
          <w:shd w:val="clear" w:color="auto" w:fill="FFFFFF"/>
        </w:rPr>
        <w:t xml:space="preserve"> </w:t>
      </w:r>
      <w:r w:rsidRPr="00EE050A">
        <w:rPr>
          <w:shd w:val="clear" w:color="auto" w:fill="FFFFFF"/>
        </w:rPr>
        <w:t>to</w:t>
      </w:r>
      <w:r>
        <w:rPr>
          <w:shd w:val="clear" w:color="auto" w:fill="FFFFFF"/>
        </w:rPr>
        <w:t xml:space="preserve"> </w:t>
      </w:r>
      <w:r w:rsidRPr="00EE050A">
        <w:rPr>
          <w:shd w:val="clear" w:color="auto" w:fill="FFFFFF"/>
        </w:rPr>
        <w:t>g</w:t>
      </w:r>
      <w:r>
        <w:rPr>
          <w:shd w:val="clear" w:color="auto" w:fill="FFFFFF"/>
        </w:rPr>
        <w:t>etting files from a Web server.</w:t>
      </w:r>
    </w:p>
    <w:p w14:paraId="3BB55112" w14:textId="77777777" w:rsidR="00985E7A" w:rsidRDefault="00985E7A" w:rsidP="00985E7A">
      <w:pPr>
        <w:rPr>
          <w:shd w:val="clear" w:color="auto" w:fill="FFFFFF"/>
        </w:rPr>
      </w:pPr>
      <w:r w:rsidRPr="002E4F0F">
        <w:rPr>
          <w:rStyle w:val="Strong"/>
        </w:rPr>
        <w:t>Job</w:t>
      </w:r>
      <w:r>
        <w:rPr>
          <w:b/>
          <w:color w:val="002060"/>
          <w:shd w:val="clear" w:color="auto" w:fill="FFFFFF"/>
        </w:rPr>
        <w:t xml:space="preserve"> </w:t>
      </w:r>
      <w:r w:rsidRPr="002E4F0F">
        <w:rPr>
          <w:rStyle w:val="Strong"/>
        </w:rPr>
        <w:t>settings</w:t>
      </w:r>
      <w:r>
        <w:rPr>
          <w:color w:val="002060"/>
          <w:shd w:val="clear" w:color="auto" w:fill="FFFFFF"/>
        </w:rPr>
        <w:t xml:space="preserve"> </w:t>
      </w:r>
      <w:r w:rsidRPr="00EE050A">
        <w:rPr>
          <w:shd w:val="clear" w:color="auto" w:fill="FFFFFF"/>
        </w:rPr>
        <w:t>are</w:t>
      </w:r>
      <w:r>
        <w:rPr>
          <w:shd w:val="clear" w:color="auto" w:fill="FFFFFF"/>
        </w:rPr>
        <w:t xml:space="preserve"> </w:t>
      </w:r>
      <w:r w:rsidRPr="00EE050A">
        <w:rPr>
          <w:shd w:val="clear" w:color="auto" w:fill="FFFFFF"/>
        </w:rPr>
        <w:t>the</w:t>
      </w:r>
      <w:r>
        <w:rPr>
          <w:shd w:val="clear" w:color="auto" w:fill="FFFFFF"/>
        </w:rPr>
        <w:t xml:space="preserve"> </w:t>
      </w:r>
      <w:r w:rsidRPr="00EE050A">
        <w:rPr>
          <w:shd w:val="clear" w:color="auto" w:fill="FFFFFF"/>
        </w:rPr>
        <w:t>options</w:t>
      </w:r>
      <w:r>
        <w:rPr>
          <w:shd w:val="clear" w:color="auto" w:fill="FFFFFF"/>
        </w:rPr>
        <w:t xml:space="preserve"> </w:t>
      </w:r>
      <w:r w:rsidRPr="00EE050A">
        <w:rPr>
          <w:shd w:val="clear" w:color="auto" w:fill="FFFFFF"/>
        </w:rPr>
        <w:t>that</w:t>
      </w:r>
      <w:r>
        <w:rPr>
          <w:shd w:val="clear" w:color="auto" w:fill="FFFFFF"/>
        </w:rPr>
        <w:t xml:space="preserve"> </w:t>
      </w:r>
      <w:r w:rsidRPr="00EE050A">
        <w:rPr>
          <w:shd w:val="clear" w:color="auto" w:fill="FFFFFF"/>
        </w:rPr>
        <w:t>control</w:t>
      </w:r>
      <w:r>
        <w:rPr>
          <w:shd w:val="clear" w:color="auto" w:fill="FFFFFF"/>
        </w:rPr>
        <w:t xml:space="preserve"> </w:t>
      </w:r>
      <w:r w:rsidRPr="00EE050A">
        <w:rPr>
          <w:shd w:val="clear" w:color="auto" w:fill="FFFFFF"/>
        </w:rPr>
        <w:t>the</w:t>
      </w:r>
      <w:r>
        <w:rPr>
          <w:shd w:val="clear" w:color="auto" w:fill="FFFFFF"/>
        </w:rPr>
        <w:t xml:space="preserve"> </w:t>
      </w:r>
      <w:r w:rsidRPr="00EE050A">
        <w:rPr>
          <w:shd w:val="clear" w:color="auto" w:fill="FFFFFF"/>
        </w:rPr>
        <w:t>behavior</w:t>
      </w:r>
      <w:r>
        <w:rPr>
          <w:shd w:val="clear" w:color="auto" w:fill="FFFFFF"/>
        </w:rPr>
        <w:t xml:space="preserve"> </w:t>
      </w:r>
      <w:r w:rsidRPr="00EE050A">
        <w:rPr>
          <w:shd w:val="clear" w:color="auto" w:fill="FFFFFF"/>
        </w:rPr>
        <w:t>of</w:t>
      </w:r>
      <w:r>
        <w:rPr>
          <w:shd w:val="clear" w:color="auto" w:fill="FFFFFF"/>
        </w:rPr>
        <w:t xml:space="preserve"> </w:t>
      </w:r>
      <w:r w:rsidRPr="00EE050A">
        <w:rPr>
          <w:shd w:val="clear" w:color="auto" w:fill="FFFFFF"/>
        </w:rPr>
        <w:t>a</w:t>
      </w:r>
      <w:r>
        <w:rPr>
          <w:shd w:val="clear" w:color="auto" w:fill="FFFFFF"/>
        </w:rPr>
        <w:t xml:space="preserve"> </w:t>
      </w:r>
      <w:r w:rsidRPr="00EE050A">
        <w:rPr>
          <w:shd w:val="clear" w:color="auto" w:fill="FFFFFF"/>
        </w:rPr>
        <w:t>job</w:t>
      </w:r>
      <w:r>
        <w:rPr>
          <w:shd w:val="clear" w:color="auto" w:fill="FFFFFF"/>
        </w:rPr>
        <w:t xml:space="preserve"> </w:t>
      </w:r>
      <w:r w:rsidRPr="00EE050A">
        <w:rPr>
          <w:shd w:val="clear" w:color="auto" w:fill="FFFFFF"/>
        </w:rPr>
        <w:t>and</w:t>
      </w:r>
      <w:r>
        <w:rPr>
          <w:shd w:val="clear" w:color="auto" w:fill="FFFFFF"/>
        </w:rPr>
        <w:t xml:space="preserve"> </w:t>
      </w:r>
      <w:r w:rsidRPr="00EE050A">
        <w:rPr>
          <w:shd w:val="clear" w:color="auto" w:fill="FFFFFF"/>
        </w:rPr>
        <w:t>the</w:t>
      </w:r>
      <w:r>
        <w:rPr>
          <w:shd w:val="clear" w:color="auto" w:fill="FFFFFF"/>
        </w:rPr>
        <w:t xml:space="preserve"> </w:t>
      </w:r>
      <w:r w:rsidRPr="00EE050A">
        <w:rPr>
          <w:shd w:val="clear" w:color="auto" w:fill="FFFFFF"/>
        </w:rPr>
        <w:t>met</w:t>
      </w:r>
      <w:r>
        <w:rPr>
          <w:shd w:val="clear" w:color="auto" w:fill="FFFFFF"/>
        </w:rPr>
        <w:t>hod of logging a job’s actions.</w:t>
      </w:r>
    </w:p>
    <w:p w14:paraId="35F3FB41" w14:textId="77777777" w:rsidR="00985E7A" w:rsidRDefault="00985E7A" w:rsidP="00985E7A">
      <w:r w:rsidRPr="00637C50">
        <w:t>Transformation</w:t>
      </w:r>
      <w:r>
        <w:t xml:space="preserve"> and jobs </w:t>
      </w:r>
      <w:r w:rsidRPr="00637C50">
        <w:t>file</w:t>
      </w:r>
      <w:r>
        <w:t xml:space="preserve">s are xml files and transformation </w:t>
      </w:r>
      <w:r w:rsidRPr="00637C50">
        <w:t>names</w:t>
      </w:r>
      <w:r>
        <w:t xml:space="preserve"> </w:t>
      </w:r>
      <w:r w:rsidRPr="00637C50">
        <w:t>have</w:t>
      </w:r>
      <w:r>
        <w:t xml:space="preserve"> </w:t>
      </w:r>
      <w:r w:rsidRPr="00637C50">
        <w:t>a</w:t>
      </w:r>
      <w:r>
        <w:t xml:space="preserve"> </w:t>
      </w:r>
      <w:r w:rsidRPr="00637C50">
        <w:t>.ktr</w:t>
      </w:r>
      <w:r>
        <w:t xml:space="preserve"> </w:t>
      </w:r>
      <w:r w:rsidRPr="00637C50">
        <w:t>extension</w:t>
      </w:r>
      <w:r>
        <w:t xml:space="preserve"> and job names a .kjb extension</w:t>
      </w:r>
      <w:r w:rsidRPr="00637C50">
        <w:t>.</w:t>
      </w:r>
    </w:p>
    <w:p w14:paraId="6BFAACAD" w14:textId="77777777" w:rsidR="00985E7A" w:rsidRPr="00A94909" w:rsidRDefault="00985E7A" w:rsidP="00985E7A">
      <w:pPr>
        <w:pStyle w:val="PenHeading4"/>
      </w:pPr>
      <w:bookmarkStart w:id="5" w:name="_Toc505952544"/>
      <w:r w:rsidRPr="00A94909">
        <w:lastRenderedPageBreak/>
        <w:t>Important</w:t>
      </w:r>
      <w:r>
        <w:t xml:space="preserve"> </w:t>
      </w:r>
      <w:r w:rsidRPr="00A94909">
        <w:t>aspects</w:t>
      </w:r>
      <w:r>
        <w:t xml:space="preserve"> </w:t>
      </w:r>
      <w:r w:rsidRPr="00A94909">
        <w:t>for</w:t>
      </w:r>
      <w:r>
        <w:t xml:space="preserve"> </w:t>
      </w:r>
      <w:r w:rsidRPr="00A94909">
        <w:t>the</w:t>
      </w:r>
      <w:r>
        <w:t xml:space="preserve"> </w:t>
      </w:r>
      <w:r w:rsidRPr="00A94909">
        <w:t>exercises</w:t>
      </w:r>
      <w:bookmarkEnd w:id="5"/>
    </w:p>
    <w:p w14:paraId="0ABF4E4E" w14:textId="77777777" w:rsidR="00985E7A" w:rsidRDefault="00985E7A" w:rsidP="00985E7A">
      <w:r>
        <w:t>The Design tab in the Pentaho Data Integration client has a search bar to search for steps with a specific word in its name.</w:t>
      </w:r>
    </w:p>
    <w:p w14:paraId="682BB7B6" w14:textId="0A6F22B9" w:rsidR="00985E7A" w:rsidRDefault="00985E7A" w:rsidP="00985E7A">
      <w:r>
        <w:t>In case of not knowing where a step is for or what some fields in a step mea</w:t>
      </w:r>
      <w:r w:rsidR="00EB091D">
        <w:t xml:space="preserve">n you can look up the manual for a </w:t>
      </w:r>
      <w:r>
        <w:t>step in two ways:</w:t>
      </w:r>
    </w:p>
    <w:p w14:paraId="7033B5DA" w14:textId="77777777" w:rsidR="00985E7A" w:rsidRPr="00AF1831" w:rsidRDefault="00985E7A" w:rsidP="00985E7A">
      <w:pPr>
        <w:pStyle w:val="PenBulleted1"/>
      </w:pPr>
      <w:r w:rsidRPr="00CD3FA8">
        <w:t>Press</w:t>
      </w:r>
      <w:r>
        <w:t xml:space="preserve"> </w:t>
      </w:r>
      <w:r w:rsidRPr="00AF1831">
        <w:t>the</w:t>
      </w:r>
      <w:r>
        <w:t xml:space="preserve"> </w:t>
      </w:r>
      <w:r w:rsidRPr="00AF1831">
        <w:t>help</w:t>
      </w:r>
      <w:r>
        <w:t xml:space="preserve"> </w:t>
      </w:r>
      <w:r w:rsidRPr="00AF1831">
        <w:t>button</w:t>
      </w:r>
      <w:r>
        <w:t xml:space="preserve"> </w:t>
      </w:r>
      <w:r w:rsidRPr="00AF1831">
        <w:t>in</w:t>
      </w:r>
      <w:r>
        <w:t xml:space="preserve"> </w:t>
      </w:r>
      <w:r w:rsidRPr="00AF1831">
        <w:t>the</w:t>
      </w:r>
      <w:r>
        <w:t xml:space="preserve"> </w:t>
      </w:r>
      <w:r w:rsidRPr="00AF1831">
        <w:t>step,</w:t>
      </w:r>
      <w:r>
        <w:t xml:space="preserve"> </w:t>
      </w:r>
      <w:r w:rsidRPr="00AF1831">
        <w:t>or</w:t>
      </w:r>
    </w:p>
    <w:p w14:paraId="0AD46C40" w14:textId="77777777" w:rsidR="00985E7A" w:rsidRPr="00CD3FA8" w:rsidRDefault="00985E7A" w:rsidP="00985E7A">
      <w:pPr>
        <w:pStyle w:val="PenBulleted1"/>
      </w:pPr>
      <w:r w:rsidRPr="00AF1831">
        <w:t>Look</w:t>
      </w:r>
      <w:r>
        <w:t xml:space="preserve"> </w:t>
      </w:r>
      <w:r w:rsidRPr="00AF1831">
        <w:t>up</w:t>
      </w:r>
      <w:r>
        <w:t xml:space="preserve"> </w:t>
      </w:r>
      <w:r w:rsidRPr="00CD3FA8">
        <w:t>the</w:t>
      </w:r>
      <w:r>
        <w:t xml:space="preserve"> </w:t>
      </w:r>
      <w:r w:rsidRPr="00CD3FA8">
        <w:t>step</w:t>
      </w:r>
      <w:r>
        <w:t xml:space="preserve"> </w:t>
      </w:r>
      <w:r w:rsidRPr="00CD3FA8">
        <w:t>at</w:t>
      </w:r>
      <w:r>
        <w:t xml:space="preserve"> </w:t>
      </w:r>
      <w:r w:rsidRPr="00CD3FA8">
        <w:t>the</w:t>
      </w:r>
      <w:r>
        <w:t xml:space="preserve"> </w:t>
      </w:r>
      <w:r w:rsidRPr="00CD3FA8">
        <w:t>following</w:t>
      </w:r>
      <w:r>
        <w:t xml:space="preserve"> </w:t>
      </w:r>
      <w:r w:rsidRPr="00CD3FA8">
        <w:t>links:</w:t>
      </w:r>
    </w:p>
    <w:p w14:paraId="12499710" w14:textId="6FAED8F2" w:rsidR="00985E7A" w:rsidRDefault="00F60B5C" w:rsidP="00F60B5C">
      <w:pPr>
        <w:pStyle w:val="PenBulleted2"/>
      </w:pPr>
      <w:r>
        <w:t>J</w:t>
      </w:r>
      <w:r w:rsidR="00985E7A" w:rsidRPr="00BF15C4">
        <w:t>ob</w:t>
      </w:r>
      <w:r>
        <w:t xml:space="preserve"> entry Reference </w:t>
      </w:r>
      <w:r>
        <w:sym w:font="Wingdings" w:char="F0E0"/>
      </w:r>
      <w:r>
        <w:t xml:space="preserve"> </w:t>
      </w:r>
      <w:hyperlink r:id="rId9" w:history="1">
        <w:r w:rsidRPr="00F60B5C">
          <w:rPr>
            <w:rStyle w:val="Hyperlink"/>
          </w:rPr>
          <w:t>Online Document</w:t>
        </w:r>
      </w:hyperlink>
      <w:r w:rsidR="00985E7A" w:rsidRPr="00BF15C4">
        <w:t>:</w:t>
      </w:r>
      <w:r w:rsidR="00985E7A" w:rsidRPr="00BF15C4">
        <w:br/>
      </w:r>
    </w:p>
    <w:p w14:paraId="2C35030D" w14:textId="30DEDE42" w:rsidR="00985E7A" w:rsidRDefault="00F60B5C" w:rsidP="00985E7A">
      <w:pPr>
        <w:pStyle w:val="PenBulleted1"/>
        <w:numPr>
          <w:ilvl w:val="1"/>
          <w:numId w:val="1"/>
        </w:numPr>
        <w:tabs>
          <w:tab w:val="clear" w:pos="864"/>
          <w:tab w:val="clear" w:pos="1008"/>
          <w:tab w:val="left" w:pos="1080"/>
        </w:tabs>
      </w:pPr>
      <w:r>
        <w:t>T</w:t>
      </w:r>
      <w:r w:rsidR="00985E7A">
        <w:t>ransformation</w:t>
      </w:r>
      <w:r>
        <w:t xml:space="preserve"> Step Reference </w:t>
      </w:r>
      <w:r>
        <w:sym w:font="Wingdings" w:char="F0E0"/>
      </w:r>
      <w:r>
        <w:t xml:space="preserve"> </w:t>
      </w:r>
      <w:hyperlink r:id="rId10" w:history="1">
        <w:r w:rsidRPr="00F60B5C">
          <w:rPr>
            <w:rStyle w:val="Hyperlink"/>
          </w:rPr>
          <w:t>Online Document</w:t>
        </w:r>
      </w:hyperlink>
    </w:p>
    <w:p w14:paraId="6F7D2E08" w14:textId="02D995DE" w:rsidR="00EB091D" w:rsidRDefault="00EB091D" w:rsidP="00EB091D">
      <w:pPr>
        <w:pStyle w:val="PenHeading5"/>
      </w:pPr>
      <w:r>
        <w:t>Files</w:t>
      </w:r>
    </w:p>
    <w:p w14:paraId="3F61629B" w14:textId="3C86F767" w:rsidR="00A74A55" w:rsidRDefault="00EB091D" w:rsidP="00EB091D">
      <w:pPr>
        <w:pStyle w:val="PenBody"/>
      </w:pPr>
      <w:r>
        <w:t xml:space="preserve">Files </w:t>
      </w:r>
      <w:r w:rsidR="00A74A55">
        <w:t xml:space="preserve">and supporting materials for the </w:t>
      </w:r>
      <w:r>
        <w:t xml:space="preserve">exercises </w:t>
      </w:r>
      <w:r w:rsidR="00AE49F0">
        <w:t>are in</w:t>
      </w:r>
      <w:r>
        <w:t xml:space="preserve"> the </w:t>
      </w:r>
      <w:r w:rsidR="00A74A55">
        <w:t xml:space="preserve">folder </w:t>
      </w:r>
    </w:p>
    <w:p w14:paraId="1ADF45A4" w14:textId="77777777" w:rsidR="00A74A55" w:rsidRPr="00A74A55" w:rsidRDefault="00EB091D" w:rsidP="00EB091D">
      <w:pPr>
        <w:pStyle w:val="PenBody"/>
        <w:rPr>
          <w:rFonts w:ascii="Courier New" w:hAnsi="Courier New" w:cs="Courier New"/>
          <w:b/>
          <w:color w:val="auto"/>
          <w:sz w:val="24"/>
        </w:rPr>
      </w:pPr>
      <w:r w:rsidRPr="00A74A55">
        <w:rPr>
          <w:rFonts w:ascii="Courier New" w:hAnsi="Courier New" w:cs="Courier New"/>
          <w:b/>
          <w:color w:val="auto"/>
          <w:sz w:val="24"/>
        </w:rPr>
        <w:t>/home/</w:t>
      </w:r>
      <w:r w:rsidR="00A74A55" w:rsidRPr="00A74A55">
        <w:rPr>
          <w:rFonts w:ascii="Courier New" w:hAnsi="Courier New" w:cs="Courier New"/>
          <w:b/>
          <w:color w:val="auto"/>
          <w:sz w:val="24"/>
        </w:rPr>
        <w:t>demouser</w:t>
      </w:r>
      <w:r w:rsidRPr="00A74A55">
        <w:rPr>
          <w:rFonts w:ascii="Courier New" w:hAnsi="Courier New" w:cs="Courier New"/>
          <w:b/>
          <w:color w:val="auto"/>
          <w:sz w:val="24"/>
        </w:rPr>
        <w:t>/</w:t>
      </w:r>
      <w:r w:rsidR="00A74A55" w:rsidRPr="00A74A55">
        <w:rPr>
          <w:rFonts w:ascii="Courier New" w:hAnsi="Courier New" w:cs="Courier New"/>
          <w:b/>
          <w:color w:val="auto"/>
          <w:sz w:val="24"/>
        </w:rPr>
        <w:t xml:space="preserve">EMEA-Training/London-Air-Quality </w:t>
      </w:r>
    </w:p>
    <w:p w14:paraId="70571ED1" w14:textId="14C71BB5" w:rsidR="00EB091D" w:rsidRDefault="00A74A55" w:rsidP="00EB091D">
      <w:pPr>
        <w:pStyle w:val="PenBody"/>
      </w:pPr>
      <w:r>
        <w:t>A</w:t>
      </w:r>
      <w:r w:rsidR="00EB091D">
        <w:t>pplication logfiles need to be written there as well.</w:t>
      </w:r>
    </w:p>
    <w:p w14:paraId="4F068D98" w14:textId="6422DEA5" w:rsidR="00B52F8E" w:rsidRDefault="00B52F8E" w:rsidP="00B52F8E">
      <w:pPr>
        <w:pStyle w:val="PenHeading5"/>
      </w:pPr>
      <w:r>
        <w:t>Database drivers</w:t>
      </w:r>
    </w:p>
    <w:p w14:paraId="28C45368" w14:textId="2B809564" w:rsidR="00B52F8E" w:rsidRDefault="00B52F8E" w:rsidP="00EB091D">
      <w:pPr>
        <w:pStyle w:val="PenBody"/>
      </w:pPr>
      <w:r>
        <w:t>The exercises are done on the default Postgres database for the Pentaho Repository. This is fine for this ‘learning’ exercise, but not for production. It slows down the performance for reading and writing saved Pentaho objects.</w:t>
      </w:r>
    </w:p>
    <w:p w14:paraId="60B83864" w14:textId="66A7EBD4" w:rsidR="004820E5" w:rsidRPr="00EB091D" w:rsidRDefault="00B52F8E" w:rsidP="00EB091D">
      <w:pPr>
        <w:pStyle w:val="PenBody"/>
      </w:pPr>
      <w:r>
        <w:t xml:space="preserve">You can use your own database, but you need to make sure that the </w:t>
      </w:r>
      <w:r w:rsidRPr="004820E5">
        <w:rPr>
          <w:rStyle w:val="Strong"/>
        </w:rPr>
        <w:t>database JDBC driver</w:t>
      </w:r>
      <w:r>
        <w:t xml:space="preserve"> is installed and accessible for Pentaho. For this you need to install the JDBC driver </w:t>
      </w:r>
      <w:r w:rsidR="004820E5">
        <w:t xml:space="preserve">(.jar file) </w:t>
      </w:r>
      <w:r>
        <w:t xml:space="preserve">in a Pentaho folder, with the help of the </w:t>
      </w:r>
      <w:r w:rsidRPr="004820E5">
        <w:rPr>
          <w:rStyle w:val="Strong"/>
        </w:rPr>
        <w:t>distribute-files script</w:t>
      </w:r>
      <w:r>
        <w:t xml:space="preserve"> that can be found in the pentaho/jdbc-distribution folder.</w:t>
      </w:r>
      <w:r w:rsidR="004820E5">
        <w:t xml:space="preserve"> If the correct driver is not there you will get an error when trying to connect to the data source.</w:t>
      </w:r>
    </w:p>
    <w:p w14:paraId="71D411E7" w14:textId="77777777" w:rsidR="00F72922" w:rsidRDefault="00F72922">
      <w:pPr>
        <w:tabs>
          <w:tab w:val="clear" w:pos="864"/>
          <w:tab w:val="clear" w:pos="1008"/>
          <w:tab w:val="clear" w:pos="1296"/>
          <w:tab w:val="clear" w:pos="1728"/>
        </w:tabs>
        <w:autoSpaceDE/>
        <w:autoSpaceDN/>
        <w:adjustRightInd/>
        <w:spacing w:after="0"/>
        <w:textAlignment w:val="auto"/>
        <w:rPr>
          <w:rFonts w:eastAsiaTheme="majorEastAsia" w:cstheme="majorBidi"/>
          <w:b/>
          <w:bCs/>
          <w:color w:val="005DA6"/>
          <w:sz w:val="44"/>
          <w:szCs w:val="28"/>
        </w:rPr>
      </w:pPr>
      <w:r>
        <w:br w:type="page"/>
      </w:r>
    </w:p>
    <w:p w14:paraId="35287970" w14:textId="78A52046" w:rsidR="00985E7A" w:rsidRDefault="00985E7A" w:rsidP="00985E7A">
      <w:pPr>
        <w:pStyle w:val="PenHeading1"/>
      </w:pPr>
      <w:bookmarkStart w:id="6" w:name="_Toc505952545"/>
      <w:r>
        <w:lastRenderedPageBreak/>
        <w:t>Creating the t</w:t>
      </w:r>
      <w:r w:rsidRPr="004F27C9">
        <w:t>ransformation</w:t>
      </w:r>
      <w:bookmarkEnd w:id="6"/>
    </w:p>
    <w:p w14:paraId="36D33999" w14:textId="4DD58ED9" w:rsidR="00C559BB" w:rsidRPr="004F27C9" w:rsidRDefault="00C559BB" w:rsidP="00C559BB">
      <w:pPr>
        <w:pStyle w:val="PenHeading2"/>
      </w:pPr>
      <w:bookmarkStart w:id="7" w:name="_Toc505952546"/>
      <w:r>
        <w:t>Gathering and loading data</w:t>
      </w:r>
      <w:bookmarkEnd w:id="7"/>
    </w:p>
    <w:p w14:paraId="6CC788FD" w14:textId="77777777" w:rsidR="00985E7A" w:rsidRDefault="00985E7A" w:rsidP="00985E7A">
      <w:r w:rsidRPr="00FC37F4">
        <w:t>Pentaho</w:t>
      </w:r>
      <w:r>
        <w:t xml:space="preserve"> </w:t>
      </w:r>
      <w:r w:rsidRPr="00FC37F4">
        <w:t>Data</w:t>
      </w:r>
      <w:r>
        <w:t xml:space="preserve"> </w:t>
      </w:r>
      <w:r w:rsidRPr="00FC37F4">
        <w:t>Integration</w:t>
      </w:r>
      <w:r>
        <w:t xml:space="preserve"> </w:t>
      </w:r>
      <w:r w:rsidRPr="00FC37F4">
        <w:t>to</w:t>
      </w:r>
      <w:r>
        <w:t xml:space="preserve"> </w:t>
      </w:r>
      <w:r w:rsidRPr="00FC37F4">
        <w:t>aggregate,</w:t>
      </w:r>
      <w:r>
        <w:t xml:space="preserve"> </w:t>
      </w:r>
      <w:r w:rsidRPr="00FC37F4">
        <w:t>cleanse</w:t>
      </w:r>
      <w:r>
        <w:t xml:space="preserve"> </w:t>
      </w:r>
      <w:r w:rsidRPr="00FC37F4">
        <w:t>and</w:t>
      </w:r>
      <w:r>
        <w:t xml:space="preserve"> </w:t>
      </w:r>
      <w:r w:rsidRPr="00FC37F4">
        <w:t>blend</w:t>
      </w:r>
      <w:r>
        <w:t xml:space="preserve"> </w:t>
      </w:r>
      <w:r w:rsidRPr="00FC37F4">
        <w:t>data</w:t>
      </w:r>
      <w:r>
        <w:t xml:space="preserve"> </w:t>
      </w:r>
      <w:r w:rsidRPr="00FC37F4">
        <w:t>to</w:t>
      </w:r>
      <w:r>
        <w:t xml:space="preserve"> </w:t>
      </w:r>
      <w:r w:rsidRPr="00FC37F4">
        <w:t>drive</w:t>
      </w:r>
      <w:r>
        <w:t xml:space="preserve"> </w:t>
      </w:r>
      <w:r w:rsidRPr="00FC37F4">
        <w:t>analytics.</w:t>
      </w:r>
      <w:r>
        <w:t xml:space="preserve"> </w:t>
      </w:r>
      <w:r w:rsidRPr="00FC37F4">
        <w:t>To</w:t>
      </w:r>
      <w:r>
        <w:t xml:space="preserve"> </w:t>
      </w:r>
      <w:r w:rsidRPr="00FC37F4">
        <w:t>gather</w:t>
      </w:r>
      <w:r>
        <w:t xml:space="preserve"> </w:t>
      </w:r>
      <w:r w:rsidRPr="00FC37F4">
        <w:t>this</w:t>
      </w:r>
      <w:r>
        <w:t xml:space="preserve"> </w:t>
      </w:r>
      <w:r w:rsidRPr="00FC37F4">
        <w:t>data,</w:t>
      </w:r>
      <w:r>
        <w:t xml:space="preserve"> </w:t>
      </w:r>
      <w:r w:rsidRPr="00FC37F4">
        <w:t>we</w:t>
      </w:r>
      <w:r>
        <w:t xml:space="preserve"> </w:t>
      </w:r>
      <w:r w:rsidRPr="00FC37F4">
        <w:t>need</w:t>
      </w:r>
      <w:r>
        <w:t xml:space="preserve"> </w:t>
      </w:r>
      <w:r w:rsidRPr="00FC37F4">
        <w:t>to</w:t>
      </w:r>
      <w:r>
        <w:t xml:space="preserve"> </w:t>
      </w:r>
      <w:r w:rsidRPr="00FC37F4">
        <w:t>make</w:t>
      </w:r>
      <w:r>
        <w:t xml:space="preserve"> </w:t>
      </w:r>
      <w:r w:rsidRPr="00FC37F4">
        <w:t>API</w:t>
      </w:r>
      <w:r>
        <w:t xml:space="preserve"> </w:t>
      </w:r>
      <w:r w:rsidRPr="00FC37F4">
        <w:t>calls</w:t>
      </w:r>
      <w:r>
        <w:t xml:space="preserve"> </w:t>
      </w:r>
      <w:r w:rsidRPr="00FC37F4">
        <w:t>to</w:t>
      </w:r>
      <w:r>
        <w:t xml:space="preserve"> </w:t>
      </w:r>
      <w:r w:rsidRPr="00FC37F4">
        <w:t>each</w:t>
      </w:r>
      <w:r>
        <w:t xml:space="preserve"> </w:t>
      </w:r>
      <w:r w:rsidRPr="00FC37F4">
        <w:t>of</w:t>
      </w:r>
      <w:r>
        <w:t xml:space="preserve"> </w:t>
      </w:r>
      <w:r w:rsidRPr="00FC37F4">
        <w:t>the</w:t>
      </w:r>
      <w:r>
        <w:t xml:space="preserve"> </w:t>
      </w:r>
      <w:r w:rsidRPr="00FC37F4">
        <w:t>monitoring</w:t>
      </w:r>
      <w:r>
        <w:t xml:space="preserve"> </w:t>
      </w:r>
      <w:r w:rsidRPr="00FC37F4">
        <w:t>sites</w:t>
      </w:r>
      <w:r>
        <w:t xml:space="preserve"> </w:t>
      </w:r>
      <w:r w:rsidRPr="00FC37F4">
        <w:t>individually.</w:t>
      </w:r>
    </w:p>
    <w:p w14:paraId="3DDF40CE" w14:textId="5FCF9C75" w:rsidR="00985E7A" w:rsidRPr="00AC53B0" w:rsidRDefault="00FE0FE8" w:rsidP="00985E7A">
      <w:pPr>
        <w:pStyle w:val="PenHeading4"/>
      </w:pPr>
      <w:bookmarkStart w:id="8" w:name="_Toc505952547"/>
      <w:r w:rsidRPr="004F27C9">
        <w:rPr>
          <w:noProof/>
        </w:rPr>
        <w:drawing>
          <wp:anchor distT="0" distB="0" distL="114300" distR="114300" simplePos="0" relativeHeight="251720704" behindDoc="1" locked="0" layoutInCell="1" allowOverlap="1" wp14:anchorId="0C035286" wp14:editId="6A37F0EB">
            <wp:simplePos x="0" y="0"/>
            <wp:positionH relativeFrom="column">
              <wp:posOffset>4046220</wp:posOffset>
            </wp:positionH>
            <wp:positionV relativeFrom="paragraph">
              <wp:posOffset>205105</wp:posOffset>
            </wp:positionV>
            <wp:extent cx="350520" cy="370205"/>
            <wp:effectExtent l="0" t="0"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50520" cy="370205"/>
                    </a:xfrm>
                    <a:prstGeom prst="rect">
                      <a:avLst/>
                    </a:prstGeom>
                  </pic:spPr>
                </pic:pic>
              </a:graphicData>
            </a:graphic>
            <wp14:sizeRelH relativeFrom="page">
              <wp14:pctWidth>0</wp14:pctWidth>
            </wp14:sizeRelH>
            <wp14:sizeRelV relativeFrom="page">
              <wp14:pctHeight>0</wp14:pctHeight>
            </wp14:sizeRelV>
          </wp:anchor>
        </w:drawing>
      </w:r>
      <w:r w:rsidR="00985E7A" w:rsidRPr="004F27C9">
        <w:t>Get</w:t>
      </w:r>
      <w:r w:rsidR="00985E7A">
        <w:t xml:space="preserve"> </w:t>
      </w:r>
      <w:r w:rsidR="00985E7A" w:rsidRPr="004F27C9">
        <w:t>started</w:t>
      </w:r>
      <w:bookmarkEnd w:id="8"/>
    </w:p>
    <w:p w14:paraId="1CE4E1E7" w14:textId="5E7F96F8" w:rsidR="00985E7A" w:rsidRPr="004F27C9" w:rsidRDefault="00985E7A" w:rsidP="00FE0FE8">
      <w:pPr>
        <w:pStyle w:val="PenNumbered"/>
        <w:numPr>
          <w:ilvl w:val="0"/>
          <w:numId w:val="7"/>
        </w:numPr>
      </w:pPr>
      <w:r w:rsidRPr="004F27C9">
        <w:t>Open</w:t>
      </w:r>
      <w:r>
        <w:t xml:space="preserve"> </w:t>
      </w:r>
      <w:r w:rsidRPr="004F27C9">
        <w:t>Pentaho</w:t>
      </w:r>
      <w:r>
        <w:t xml:space="preserve"> </w:t>
      </w:r>
      <w:r w:rsidRPr="004F27C9">
        <w:t>Data</w:t>
      </w:r>
      <w:r>
        <w:t xml:space="preserve"> </w:t>
      </w:r>
      <w:r w:rsidRPr="004F27C9">
        <w:t>Integration</w:t>
      </w:r>
      <w:r>
        <w:t xml:space="preserve"> </w:t>
      </w:r>
      <w:r w:rsidRPr="004F27C9">
        <w:t>by</w:t>
      </w:r>
      <w:r>
        <w:t xml:space="preserve"> </w:t>
      </w:r>
      <w:r w:rsidRPr="004F27C9">
        <w:t>clicking</w:t>
      </w:r>
      <w:r>
        <w:t xml:space="preserve"> </w:t>
      </w:r>
      <w:r w:rsidRPr="004F27C9">
        <w:t>on</w:t>
      </w:r>
      <w:r>
        <w:t xml:space="preserve"> </w:t>
      </w:r>
      <w:r w:rsidRPr="004F27C9">
        <w:t>the</w:t>
      </w:r>
      <w:r>
        <w:t xml:space="preserve"> </w:t>
      </w:r>
      <w:r w:rsidRPr="004F27C9">
        <w:t>PDI</w:t>
      </w:r>
      <w:r>
        <w:t xml:space="preserve"> </w:t>
      </w:r>
      <w:r w:rsidRPr="004F27C9">
        <w:t>icon</w:t>
      </w:r>
      <w:r w:rsidR="00FE0FE8">
        <w:t xml:space="preserve"> </w:t>
      </w:r>
    </w:p>
    <w:p w14:paraId="13BB1F55" w14:textId="77777777" w:rsidR="00985E7A" w:rsidRPr="004F27C9" w:rsidRDefault="00985E7A" w:rsidP="00985E7A">
      <w:pPr>
        <w:pStyle w:val="PenNumbered"/>
      </w:pPr>
      <w:r w:rsidRPr="004F27C9">
        <w:t>Create</w:t>
      </w:r>
      <w:r>
        <w:t xml:space="preserve"> </w:t>
      </w:r>
      <w:r w:rsidRPr="004F27C9">
        <w:t>a</w:t>
      </w:r>
      <w:r>
        <w:t xml:space="preserve"> </w:t>
      </w:r>
      <w:r w:rsidRPr="004F27C9">
        <w:t>Pentaho</w:t>
      </w:r>
      <w:r>
        <w:t xml:space="preserve"> </w:t>
      </w:r>
      <w:r w:rsidRPr="004F27C9">
        <w:t>Data</w:t>
      </w:r>
      <w:r>
        <w:t xml:space="preserve"> </w:t>
      </w:r>
      <w:r w:rsidRPr="004F27C9">
        <w:t>Integration</w:t>
      </w:r>
      <w:r>
        <w:t xml:space="preserve"> </w:t>
      </w:r>
      <w:r w:rsidRPr="004F27C9">
        <w:t>(PDI)</w:t>
      </w:r>
      <w:r>
        <w:t xml:space="preserve"> </w:t>
      </w:r>
      <w:r w:rsidRPr="004F27C9">
        <w:t>transformation.</w:t>
      </w:r>
    </w:p>
    <w:p w14:paraId="0CADAD24" w14:textId="77777777" w:rsidR="00985E7A" w:rsidRDefault="00985E7A" w:rsidP="00985E7A">
      <w:pPr>
        <w:pStyle w:val="PenNumberedContinued"/>
      </w:pPr>
      <w:r w:rsidRPr="004F27C9">
        <w:t>From</w:t>
      </w:r>
      <w:r>
        <w:t xml:space="preserve"> </w:t>
      </w:r>
      <w:r w:rsidRPr="004F27C9">
        <w:t>the</w:t>
      </w:r>
      <w:r>
        <w:t xml:space="preserve"> </w:t>
      </w:r>
      <w:r w:rsidRPr="004F27C9">
        <w:t>main</w:t>
      </w:r>
      <w:r>
        <w:t xml:space="preserve"> </w:t>
      </w:r>
      <w:r w:rsidRPr="004F27C9">
        <w:t>menu</w:t>
      </w:r>
      <w:r>
        <w:t xml:space="preserve"> </w:t>
      </w:r>
      <w:r w:rsidRPr="004F27C9">
        <w:t>choose</w:t>
      </w:r>
      <w:r>
        <w:t xml:space="preserve"> </w:t>
      </w:r>
      <w:r w:rsidRPr="00BE0417">
        <w:rPr>
          <w:rStyle w:val="Strong"/>
        </w:rPr>
        <w:t>File &gt; New &gt; Transformation</w:t>
      </w:r>
    </w:p>
    <w:p w14:paraId="7DD7E676" w14:textId="54222EC3" w:rsidR="00985E7A" w:rsidRPr="006603E0" w:rsidRDefault="00985E7A" w:rsidP="00985E7A">
      <w:pPr>
        <w:pStyle w:val="PenNumbered"/>
      </w:pPr>
      <w:r>
        <w:rPr>
          <w:noProof/>
        </w:rPr>
        <w:drawing>
          <wp:inline distT="0" distB="0" distL="0" distR="0" wp14:anchorId="03FCBD4A" wp14:editId="11F6857F">
            <wp:extent cx="285750" cy="285750"/>
            <wp:effectExtent l="0" t="0" r="0" b="0"/>
            <wp:docPr id="341" name="Graphic 34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ownload?provider=MicrosoftIcon&amp;fileName=Warning.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85750" cy="285750"/>
                    </a:xfrm>
                    <a:prstGeom prst="rect">
                      <a:avLst/>
                    </a:prstGeom>
                  </pic:spPr>
                </pic:pic>
              </a:graphicData>
            </a:graphic>
          </wp:inline>
        </w:drawing>
      </w:r>
      <w:r>
        <w:t xml:space="preserve">Save your transformation before you proceed. It is good practice to prefix your transformation with </w:t>
      </w:r>
      <w:r w:rsidRPr="00943D5F">
        <w:rPr>
          <w:rStyle w:val="Strong"/>
        </w:rPr>
        <w:t>t_</w:t>
      </w:r>
      <w:r>
        <w:rPr>
          <w:rStyle w:val="Strong"/>
        </w:rPr>
        <w:t xml:space="preserve"> </w:t>
      </w:r>
      <w:r w:rsidRPr="00943D5F">
        <w:rPr>
          <w:i/>
        </w:rPr>
        <w:t>i.e. t_london_air_quality.ktr</w:t>
      </w:r>
    </w:p>
    <w:p w14:paraId="6B920995" w14:textId="77777777" w:rsidR="006603E0" w:rsidRPr="007E032A" w:rsidRDefault="006603E0" w:rsidP="006603E0">
      <w:pPr>
        <w:pStyle w:val="PenNoteSubNumbered"/>
      </w:pPr>
      <w:r w:rsidRPr="008C52A4">
        <w:rPr>
          <w:noProof/>
          <w:lang w:val="nl-NL" w:eastAsia="nl-NL"/>
        </w:rPr>
        <w:drawing>
          <wp:anchor distT="0" distB="0" distL="114300" distR="114300" simplePos="0" relativeHeight="251713536" behindDoc="0" locked="0" layoutInCell="1" allowOverlap="1" wp14:anchorId="5C86906A" wp14:editId="315F12F1">
            <wp:simplePos x="0" y="0"/>
            <wp:positionH relativeFrom="margin">
              <wp:align>left</wp:align>
            </wp:positionH>
            <wp:positionV relativeFrom="paragraph">
              <wp:posOffset>60960</wp:posOffset>
            </wp:positionV>
            <wp:extent cx="420370" cy="530225"/>
            <wp:effectExtent l="0" t="0" r="0" b="3175"/>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21D7">
        <w:t>A</w:t>
      </w:r>
      <w:r>
        <w:t xml:space="preserve"> </w:t>
      </w:r>
      <w:r w:rsidRPr="003421D7">
        <w:t>transformation</w:t>
      </w:r>
      <w:r>
        <w:t xml:space="preserve"> </w:t>
      </w:r>
      <w:r w:rsidRPr="003421D7">
        <w:t>can</w:t>
      </w:r>
      <w:r>
        <w:t xml:space="preserve"> </w:t>
      </w:r>
      <w:r w:rsidRPr="003421D7">
        <w:t>be</w:t>
      </w:r>
      <w:r>
        <w:t xml:space="preserve"> </w:t>
      </w:r>
      <w:r w:rsidRPr="003421D7">
        <w:t>save</w:t>
      </w:r>
      <w:r>
        <w:t xml:space="preserve"> </w:t>
      </w:r>
      <w:r w:rsidRPr="003421D7">
        <w:t>in</w:t>
      </w:r>
      <w:r>
        <w:t xml:space="preserve"> </w:t>
      </w:r>
      <w:r w:rsidRPr="003421D7">
        <w:t>the</w:t>
      </w:r>
      <w:r>
        <w:t xml:space="preserve"> </w:t>
      </w:r>
      <w:r w:rsidRPr="003421D7">
        <w:t>following</w:t>
      </w:r>
      <w:r>
        <w:t xml:space="preserve"> </w:t>
      </w:r>
      <w:r w:rsidRPr="003421D7">
        <w:t>ways:</w:t>
      </w:r>
      <w:r w:rsidRPr="003421D7">
        <w:br/>
        <w:t>-</w:t>
      </w:r>
      <w:r>
        <w:t xml:space="preserve"> </w:t>
      </w:r>
      <w:r w:rsidRPr="003421D7">
        <w:t>by</w:t>
      </w:r>
      <w:r>
        <w:t xml:space="preserve"> </w:t>
      </w:r>
      <w:r w:rsidRPr="003421D7">
        <w:t>clicking</w:t>
      </w:r>
      <w:r>
        <w:t xml:space="preserve"> </w:t>
      </w:r>
      <w:r w:rsidRPr="003421D7">
        <w:t>on</w:t>
      </w:r>
      <w:r>
        <w:t xml:space="preserve"> </w:t>
      </w:r>
      <w:r w:rsidRPr="003421D7">
        <w:t>the</w:t>
      </w:r>
      <w:r>
        <w:t xml:space="preserve"> </w:t>
      </w:r>
      <w:r w:rsidRPr="003421D7">
        <w:rPr>
          <w:b/>
        </w:rPr>
        <w:t>Save</w:t>
      </w:r>
      <w:r>
        <w:rPr>
          <w:b/>
        </w:rPr>
        <w:t xml:space="preserve"> </w:t>
      </w:r>
      <w:r w:rsidRPr="003421D7">
        <w:rPr>
          <w:b/>
        </w:rPr>
        <w:t>current</w:t>
      </w:r>
      <w:r>
        <w:rPr>
          <w:b/>
        </w:rPr>
        <w:t xml:space="preserve"> </w:t>
      </w:r>
      <w:r w:rsidRPr="003421D7">
        <w:rPr>
          <w:b/>
        </w:rPr>
        <w:t>file</w:t>
      </w:r>
      <w:r>
        <w:t xml:space="preserve"> </w:t>
      </w:r>
      <w:r w:rsidRPr="003421D7">
        <w:t>button</w:t>
      </w:r>
      <w:r>
        <w:t xml:space="preserve"> </w:t>
      </w:r>
      <w:r w:rsidRPr="003421D7">
        <w:rPr>
          <w:noProof/>
        </w:rPr>
        <w:drawing>
          <wp:inline distT="0" distB="0" distL="0" distR="0" wp14:anchorId="276678A0" wp14:editId="212E5A22">
            <wp:extent cx="228600" cy="23812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8600" cy="238125"/>
                    </a:xfrm>
                    <a:prstGeom prst="rect">
                      <a:avLst/>
                    </a:prstGeom>
                  </pic:spPr>
                </pic:pic>
              </a:graphicData>
            </a:graphic>
          </wp:inline>
        </w:drawing>
      </w:r>
      <w:r>
        <w:t xml:space="preserve"> </w:t>
      </w:r>
      <w:r w:rsidRPr="003421D7">
        <w:t>or</w:t>
      </w:r>
      <w:r>
        <w:t xml:space="preserve"> </w:t>
      </w:r>
      <w:r w:rsidRPr="003421D7">
        <w:br/>
        <w:t>-</w:t>
      </w:r>
      <w:r>
        <w:t xml:space="preserve"> </w:t>
      </w:r>
      <w:r w:rsidRPr="003421D7">
        <w:t>choose</w:t>
      </w:r>
      <w:r>
        <w:t xml:space="preserve"> </w:t>
      </w:r>
      <w:r w:rsidRPr="003421D7">
        <w:rPr>
          <w:b/>
        </w:rPr>
        <w:t>Save</w:t>
      </w:r>
      <w:r>
        <w:t xml:space="preserve"> </w:t>
      </w:r>
      <w:r w:rsidRPr="003421D7">
        <w:t>from</w:t>
      </w:r>
      <w:r>
        <w:t xml:space="preserve"> </w:t>
      </w:r>
      <w:r w:rsidRPr="003421D7">
        <w:t>the</w:t>
      </w:r>
      <w:r>
        <w:t xml:space="preserve"> </w:t>
      </w:r>
      <w:r w:rsidRPr="003421D7">
        <w:rPr>
          <w:b/>
        </w:rPr>
        <w:t>File</w:t>
      </w:r>
      <w:r>
        <w:t xml:space="preserve"> </w:t>
      </w:r>
      <w:r w:rsidRPr="003421D7">
        <w:t>menu</w:t>
      </w:r>
    </w:p>
    <w:p w14:paraId="3E68BF50" w14:textId="77777777" w:rsidR="006603E0" w:rsidRDefault="006603E0" w:rsidP="006603E0">
      <w:pPr>
        <w:pStyle w:val="PenNumbered"/>
        <w:numPr>
          <w:ilvl w:val="0"/>
          <w:numId w:val="0"/>
        </w:numPr>
      </w:pPr>
    </w:p>
    <w:p w14:paraId="5EB13965" w14:textId="77777777" w:rsidR="00985E7A" w:rsidRDefault="00985E7A" w:rsidP="00985E7A">
      <w:pPr>
        <w:pStyle w:val="PenNumbered"/>
      </w:pPr>
      <w:r>
        <w:t>Right click on the canvas to specify some parameters we are going to use in the transformation.</w:t>
      </w:r>
    </w:p>
    <w:p w14:paraId="4FF3D3B2" w14:textId="77777777" w:rsidR="00985E7A" w:rsidRDefault="00985E7A" w:rsidP="00985E7A">
      <w:pPr>
        <w:pStyle w:val="PenNumbered"/>
      </w:pPr>
      <w:r>
        <w:t xml:space="preserve">In the Transformation properties window, we go to the </w:t>
      </w:r>
      <w:r w:rsidRPr="00A97D49">
        <w:rPr>
          <w:rStyle w:val="Strong"/>
        </w:rPr>
        <w:t>Parameters</w:t>
      </w:r>
      <w:r>
        <w:t xml:space="preserve"> tab and enter the following parameters:</w:t>
      </w:r>
    </w:p>
    <w:p w14:paraId="580D451B" w14:textId="7A159377" w:rsidR="00985E7A" w:rsidRPr="000F02D5" w:rsidRDefault="00A74A55" w:rsidP="00985E7A">
      <w:pPr>
        <w:pStyle w:val="PenNumbered"/>
        <w:numPr>
          <w:ilvl w:val="0"/>
          <w:numId w:val="0"/>
        </w:numPr>
      </w:pPr>
      <w:r>
        <w:rPr>
          <w:noProof/>
        </w:rPr>
        <w:drawing>
          <wp:inline distT="0" distB="0" distL="0" distR="0" wp14:anchorId="28C72535" wp14:editId="3E34D222">
            <wp:extent cx="5943600" cy="1560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60830"/>
                    </a:xfrm>
                    <a:prstGeom prst="rect">
                      <a:avLst/>
                    </a:prstGeom>
                  </pic:spPr>
                </pic:pic>
              </a:graphicData>
            </a:graphic>
          </wp:inline>
        </w:drawing>
      </w:r>
    </w:p>
    <w:tbl>
      <w:tblPr>
        <w:tblStyle w:val="PlainTable1"/>
        <w:tblpPr w:leftFromText="180" w:rightFromText="180" w:vertAnchor="text" w:horzAnchor="page" w:tblpX="2065" w:tblpY="-28"/>
        <w:tblW w:w="4666" w:type="pct"/>
        <w:tblLayout w:type="fixed"/>
        <w:tblLook w:val="04A0" w:firstRow="1" w:lastRow="0" w:firstColumn="1" w:lastColumn="0" w:noHBand="0" w:noVBand="1"/>
      </w:tblPr>
      <w:tblGrid>
        <w:gridCol w:w="1365"/>
        <w:gridCol w:w="5314"/>
        <w:gridCol w:w="1735"/>
      </w:tblGrid>
      <w:tr w:rsidR="00FE0FE8" w:rsidRPr="00416153" w14:paraId="4CFF004C" w14:textId="77777777" w:rsidTr="00FE0FE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 w:type="pct"/>
            <w:noWrap/>
            <w:hideMark/>
          </w:tcPr>
          <w:p w14:paraId="385B8C74" w14:textId="77777777" w:rsidR="00FE0FE8" w:rsidRPr="00C070E9" w:rsidRDefault="00FE0FE8" w:rsidP="00FE0FE8">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sz w:val="20"/>
                <w:lang w:val="en-GB" w:eastAsia="en-GB"/>
              </w:rPr>
            </w:pPr>
            <w:r w:rsidRPr="00C070E9">
              <w:rPr>
                <w:rFonts w:ascii="Calibri" w:eastAsia="Times New Roman" w:hAnsi="Calibri" w:cs="Calibri"/>
                <w:color w:val="000000"/>
                <w:sz w:val="20"/>
                <w:lang w:val="en-GB" w:eastAsia="en-GB"/>
              </w:rPr>
              <w:t>Parameter</w:t>
            </w:r>
          </w:p>
        </w:tc>
        <w:tc>
          <w:tcPr>
            <w:tcW w:w="3158" w:type="pct"/>
            <w:noWrap/>
            <w:hideMark/>
          </w:tcPr>
          <w:p w14:paraId="2B2805EC" w14:textId="77777777" w:rsidR="00FE0FE8" w:rsidRPr="00C070E9" w:rsidRDefault="00FE0FE8" w:rsidP="00FE0FE8">
            <w:pPr>
              <w:tabs>
                <w:tab w:val="clear" w:pos="864"/>
                <w:tab w:val="clear" w:pos="1008"/>
                <w:tab w:val="clear" w:pos="1296"/>
                <w:tab w:val="clear" w:pos="1728"/>
              </w:tabs>
              <w:autoSpaceDE/>
              <w:autoSpaceDN/>
              <w:adjustRightInd/>
              <w:spacing w:after="0"/>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GB" w:eastAsia="en-GB"/>
              </w:rPr>
            </w:pPr>
            <w:r w:rsidRPr="00C070E9">
              <w:rPr>
                <w:rFonts w:ascii="Calibri" w:eastAsia="Times New Roman" w:hAnsi="Calibri" w:cs="Calibri"/>
                <w:color w:val="000000"/>
                <w:sz w:val="20"/>
                <w:lang w:val="en-GB" w:eastAsia="en-GB"/>
              </w:rPr>
              <w:t>Default Value</w:t>
            </w:r>
          </w:p>
        </w:tc>
        <w:tc>
          <w:tcPr>
            <w:tcW w:w="1032" w:type="pct"/>
            <w:noWrap/>
            <w:hideMark/>
          </w:tcPr>
          <w:p w14:paraId="39780906" w14:textId="77777777" w:rsidR="00FE0FE8" w:rsidRPr="00C070E9" w:rsidRDefault="00FE0FE8" w:rsidP="00FE0FE8">
            <w:pPr>
              <w:tabs>
                <w:tab w:val="clear" w:pos="864"/>
                <w:tab w:val="clear" w:pos="1008"/>
                <w:tab w:val="clear" w:pos="1296"/>
                <w:tab w:val="clear" w:pos="1728"/>
              </w:tabs>
              <w:autoSpaceDE/>
              <w:autoSpaceDN/>
              <w:adjustRightInd/>
              <w:spacing w:after="0"/>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GB" w:eastAsia="en-GB"/>
              </w:rPr>
            </w:pPr>
            <w:r w:rsidRPr="00C070E9">
              <w:rPr>
                <w:rFonts w:ascii="Calibri" w:eastAsia="Times New Roman" w:hAnsi="Calibri" w:cs="Calibri"/>
                <w:color w:val="000000"/>
                <w:sz w:val="20"/>
                <w:lang w:val="en-GB" w:eastAsia="en-GB"/>
              </w:rPr>
              <w:t>Description</w:t>
            </w:r>
          </w:p>
        </w:tc>
      </w:tr>
      <w:tr w:rsidR="00FE0FE8" w:rsidRPr="00416153" w14:paraId="111D2A47" w14:textId="77777777" w:rsidTr="00FE0F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 w:type="pct"/>
            <w:noWrap/>
            <w:hideMark/>
          </w:tcPr>
          <w:p w14:paraId="6DBB4AA2" w14:textId="77777777" w:rsidR="00FE0FE8" w:rsidRPr="00C070E9" w:rsidRDefault="00FE0FE8" w:rsidP="00FE0FE8">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sz w:val="20"/>
                <w:lang w:val="en-GB" w:eastAsia="en-GB"/>
              </w:rPr>
            </w:pPr>
            <w:r w:rsidRPr="006A3E5A">
              <w:rPr>
                <w:rFonts w:ascii="Calibri" w:eastAsia="Times New Roman" w:hAnsi="Calibri" w:cs="Calibri"/>
                <w:color w:val="000000"/>
                <w:sz w:val="20"/>
                <w:lang w:val="en-GB" w:eastAsia="en-GB"/>
              </w:rPr>
              <w:t>site_info_url</w:t>
            </w:r>
          </w:p>
        </w:tc>
        <w:tc>
          <w:tcPr>
            <w:tcW w:w="3158" w:type="pct"/>
            <w:noWrap/>
          </w:tcPr>
          <w:p w14:paraId="452B1FB0" w14:textId="77777777" w:rsidR="00FE0FE8" w:rsidRPr="00C070E9" w:rsidRDefault="00FE0FE8" w:rsidP="00FE0FE8">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GB" w:eastAsia="en-GB"/>
              </w:rPr>
            </w:pPr>
            <w:r w:rsidRPr="006A3E5A">
              <w:rPr>
                <w:rFonts w:ascii="Calibri" w:eastAsia="Times New Roman" w:hAnsi="Calibri" w:cs="Calibri"/>
                <w:color w:val="000000"/>
                <w:sz w:val="20"/>
                <w:lang w:val="en-GB" w:eastAsia="en-GB"/>
              </w:rPr>
              <w:t>http://api.erg.kcl.ac.uk/AirQuality/Information/MonitoringSites/GroupName=London/json</w:t>
            </w:r>
          </w:p>
        </w:tc>
        <w:tc>
          <w:tcPr>
            <w:tcW w:w="1032" w:type="pct"/>
            <w:noWrap/>
            <w:hideMark/>
          </w:tcPr>
          <w:p w14:paraId="226B8013" w14:textId="77777777" w:rsidR="00FE0FE8" w:rsidRPr="00C070E9" w:rsidRDefault="00FE0FE8" w:rsidP="00FE0FE8">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GB" w:eastAsia="en-GB"/>
              </w:rPr>
            </w:pPr>
            <w:r>
              <w:rPr>
                <w:rFonts w:ascii="Calibri" w:eastAsia="Times New Roman" w:hAnsi="Calibri" w:cs="Calibri"/>
                <w:color w:val="000000"/>
                <w:sz w:val="20"/>
                <w:lang w:val="en-GB" w:eastAsia="en-GB"/>
              </w:rPr>
              <w:t>Site Info API URL</w:t>
            </w:r>
          </w:p>
        </w:tc>
      </w:tr>
      <w:tr w:rsidR="00FE0FE8" w:rsidRPr="00416153" w14:paraId="72561D1E" w14:textId="77777777" w:rsidTr="00FE0FE8">
        <w:trPr>
          <w:trHeight w:val="300"/>
        </w:trPr>
        <w:tc>
          <w:tcPr>
            <w:cnfStyle w:val="001000000000" w:firstRow="0" w:lastRow="0" w:firstColumn="1" w:lastColumn="0" w:oddVBand="0" w:evenVBand="0" w:oddHBand="0" w:evenHBand="0" w:firstRowFirstColumn="0" w:firstRowLastColumn="0" w:lastRowFirstColumn="0" w:lastRowLastColumn="0"/>
            <w:tcW w:w="811" w:type="pct"/>
            <w:noWrap/>
          </w:tcPr>
          <w:p w14:paraId="26EBA350" w14:textId="77777777" w:rsidR="00FE0FE8" w:rsidRPr="00C070E9" w:rsidRDefault="00FE0FE8" w:rsidP="00FE0FE8">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sz w:val="20"/>
                <w:lang w:val="en-GB" w:eastAsia="en-GB"/>
              </w:rPr>
            </w:pPr>
            <w:r>
              <w:rPr>
                <w:rFonts w:ascii="Calibri" w:eastAsia="Times New Roman" w:hAnsi="Calibri" w:cs="Calibri"/>
                <w:color w:val="000000"/>
                <w:sz w:val="20"/>
                <w:lang w:val="en-GB" w:eastAsia="en-GB"/>
              </w:rPr>
              <w:t>base_aqd_url</w:t>
            </w:r>
          </w:p>
        </w:tc>
        <w:tc>
          <w:tcPr>
            <w:tcW w:w="3158" w:type="pct"/>
            <w:noWrap/>
            <w:hideMark/>
          </w:tcPr>
          <w:p w14:paraId="38E4EC69" w14:textId="77777777" w:rsidR="00FE0FE8" w:rsidRPr="00C070E9" w:rsidRDefault="00FE0FE8" w:rsidP="00FE0FE8">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GB" w:eastAsia="en-GB"/>
              </w:rPr>
            </w:pPr>
            <w:r w:rsidRPr="00E33B09">
              <w:rPr>
                <w:rFonts w:ascii="Calibri" w:eastAsia="Times New Roman" w:hAnsi="Calibri" w:cs="Calibri"/>
                <w:color w:val="000000"/>
                <w:sz w:val="20"/>
                <w:lang w:val="en-GB" w:eastAsia="en-GB"/>
              </w:rPr>
              <w:t>http://api.erg.kcl.ac.uk/AirQuality/Data/Site/SiteCode=</w:t>
            </w:r>
          </w:p>
        </w:tc>
        <w:tc>
          <w:tcPr>
            <w:tcW w:w="1032" w:type="pct"/>
            <w:noWrap/>
            <w:hideMark/>
          </w:tcPr>
          <w:p w14:paraId="414E4266" w14:textId="77777777" w:rsidR="00FE0FE8" w:rsidRPr="00C070E9" w:rsidRDefault="00FE0FE8" w:rsidP="00FE0FE8">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GB" w:eastAsia="en-GB"/>
              </w:rPr>
            </w:pPr>
            <w:r>
              <w:rPr>
                <w:rFonts w:ascii="Calibri" w:eastAsia="Times New Roman" w:hAnsi="Calibri" w:cs="Calibri"/>
                <w:color w:val="000000"/>
                <w:sz w:val="20"/>
                <w:lang w:val="en-GB" w:eastAsia="en-GB"/>
              </w:rPr>
              <w:t>Air Quality Site API</w:t>
            </w:r>
          </w:p>
        </w:tc>
      </w:tr>
      <w:tr w:rsidR="00FE0FE8" w:rsidRPr="00416153" w14:paraId="278DD887" w14:textId="77777777" w:rsidTr="00FE0F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 w:type="pct"/>
            <w:noWrap/>
          </w:tcPr>
          <w:p w14:paraId="6CA7EE79" w14:textId="77777777" w:rsidR="00FE0FE8" w:rsidRPr="00C070E9" w:rsidRDefault="00FE0FE8" w:rsidP="00FE0FE8">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sz w:val="20"/>
                <w:lang w:val="en-GB" w:eastAsia="en-GB"/>
              </w:rPr>
            </w:pPr>
            <w:r w:rsidRPr="00C825B7">
              <w:rPr>
                <w:rFonts w:ascii="Calibri" w:eastAsia="Times New Roman" w:hAnsi="Calibri" w:cs="Calibri"/>
                <w:color w:val="000000"/>
                <w:sz w:val="20"/>
                <w:lang w:val="en-GB" w:eastAsia="en-GB"/>
              </w:rPr>
              <w:t>data_type</w:t>
            </w:r>
          </w:p>
        </w:tc>
        <w:tc>
          <w:tcPr>
            <w:tcW w:w="3158" w:type="pct"/>
            <w:noWrap/>
            <w:hideMark/>
          </w:tcPr>
          <w:p w14:paraId="01748B6D" w14:textId="77777777" w:rsidR="00FE0FE8" w:rsidRPr="00C070E9" w:rsidRDefault="00FE0FE8" w:rsidP="00FE0FE8">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GB" w:eastAsia="en-GB"/>
              </w:rPr>
            </w:pPr>
            <w:r>
              <w:rPr>
                <w:rFonts w:ascii="Calibri" w:eastAsia="Times New Roman" w:hAnsi="Calibri" w:cs="Calibri"/>
                <w:color w:val="000000"/>
                <w:sz w:val="20"/>
                <w:lang w:val="en-GB" w:eastAsia="en-GB"/>
              </w:rPr>
              <w:t>json</w:t>
            </w:r>
          </w:p>
        </w:tc>
        <w:tc>
          <w:tcPr>
            <w:tcW w:w="1032" w:type="pct"/>
            <w:noWrap/>
            <w:hideMark/>
          </w:tcPr>
          <w:p w14:paraId="6F1584A0" w14:textId="77777777" w:rsidR="00FE0FE8" w:rsidRPr="00C070E9" w:rsidRDefault="00FE0FE8" w:rsidP="00FE0FE8">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GB" w:eastAsia="en-GB"/>
              </w:rPr>
            </w:pPr>
            <w:r>
              <w:rPr>
                <w:rFonts w:ascii="Calibri" w:eastAsia="Times New Roman" w:hAnsi="Calibri" w:cs="Calibri"/>
                <w:color w:val="000000"/>
                <w:sz w:val="20"/>
                <w:lang w:val="en-GB" w:eastAsia="en-GB"/>
              </w:rPr>
              <w:t>Data Type</w:t>
            </w:r>
          </w:p>
        </w:tc>
      </w:tr>
      <w:tr w:rsidR="00FE0FE8" w:rsidRPr="00416153" w14:paraId="4DAB1C20" w14:textId="77777777" w:rsidTr="00FE0FE8">
        <w:trPr>
          <w:trHeight w:val="300"/>
        </w:trPr>
        <w:tc>
          <w:tcPr>
            <w:cnfStyle w:val="001000000000" w:firstRow="0" w:lastRow="0" w:firstColumn="1" w:lastColumn="0" w:oddVBand="0" w:evenVBand="0" w:oddHBand="0" w:evenHBand="0" w:firstRowFirstColumn="0" w:firstRowLastColumn="0" w:lastRowFirstColumn="0" w:lastRowLastColumn="0"/>
            <w:tcW w:w="811" w:type="pct"/>
            <w:noWrap/>
            <w:hideMark/>
          </w:tcPr>
          <w:p w14:paraId="07B86F5D" w14:textId="77777777" w:rsidR="00FE0FE8" w:rsidRPr="00C070E9" w:rsidRDefault="00FE0FE8" w:rsidP="00FE0FE8">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sz w:val="20"/>
                <w:lang w:val="en-GB" w:eastAsia="en-GB"/>
              </w:rPr>
            </w:pPr>
            <w:r w:rsidRPr="002F0F00">
              <w:rPr>
                <w:rFonts w:ascii="Calibri" w:eastAsia="Times New Roman" w:hAnsi="Calibri" w:cs="Calibri"/>
                <w:color w:val="000000"/>
                <w:sz w:val="20"/>
                <w:lang w:val="en-GB" w:eastAsia="en-GB"/>
              </w:rPr>
              <w:t>start_date</w:t>
            </w:r>
          </w:p>
        </w:tc>
        <w:tc>
          <w:tcPr>
            <w:tcW w:w="3158" w:type="pct"/>
            <w:noWrap/>
          </w:tcPr>
          <w:p w14:paraId="4994FEBA" w14:textId="37B1CB13" w:rsidR="00FE0FE8" w:rsidRPr="00C070E9" w:rsidRDefault="00973655" w:rsidP="00FE0FE8">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GB" w:eastAsia="en-GB"/>
              </w:rPr>
            </w:pPr>
            <w:r>
              <w:rPr>
                <w:rFonts w:ascii="Calibri" w:eastAsia="Times New Roman" w:hAnsi="Calibri" w:cs="Calibri"/>
                <w:color w:val="000000"/>
                <w:sz w:val="20"/>
                <w:lang w:val="en-GB" w:eastAsia="en-GB"/>
              </w:rPr>
              <w:t>StartDate=</w:t>
            </w:r>
            <w:r w:rsidRPr="00FF218A">
              <w:rPr>
                <w:rFonts w:ascii="Calibri" w:eastAsia="Times New Roman" w:hAnsi="Calibri" w:cs="Calibri"/>
                <w:color w:val="000000"/>
                <w:sz w:val="20"/>
                <w:lang w:val="en-GB" w:eastAsia="en-GB"/>
              </w:rPr>
              <w:t>2017</w:t>
            </w:r>
            <w:r w:rsidR="00FE0FE8" w:rsidRPr="00FF218A">
              <w:rPr>
                <w:rFonts w:ascii="Calibri" w:eastAsia="Times New Roman" w:hAnsi="Calibri" w:cs="Calibri"/>
                <w:color w:val="000000"/>
                <w:sz w:val="20"/>
                <w:lang w:val="en-GB" w:eastAsia="en-GB"/>
              </w:rPr>
              <w:t>-</w:t>
            </w:r>
            <w:r w:rsidR="00876C7C">
              <w:rPr>
                <w:rFonts w:ascii="Calibri" w:eastAsia="Times New Roman" w:hAnsi="Calibri" w:cs="Calibri"/>
                <w:color w:val="000000"/>
                <w:sz w:val="20"/>
                <w:lang w:val="en-GB" w:eastAsia="en-GB"/>
              </w:rPr>
              <w:t>12</w:t>
            </w:r>
            <w:r w:rsidR="00FE0FE8" w:rsidRPr="00FF218A">
              <w:rPr>
                <w:rFonts w:ascii="Calibri" w:eastAsia="Times New Roman" w:hAnsi="Calibri" w:cs="Calibri"/>
                <w:color w:val="000000"/>
                <w:sz w:val="20"/>
                <w:lang w:val="en-GB" w:eastAsia="en-GB"/>
              </w:rPr>
              <w:t>-</w:t>
            </w:r>
            <w:r w:rsidR="00876C7C">
              <w:rPr>
                <w:rFonts w:ascii="Calibri" w:eastAsia="Times New Roman" w:hAnsi="Calibri" w:cs="Calibri"/>
                <w:color w:val="000000"/>
                <w:sz w:val="20"/>
                <w:lang w:val="en-GB" w:eastAsia="en-GB"/>
              </w:rPr>
              <w:t>30</w:t>
            </w:r>
          </w:p>
        </w:tc>
        <w:tc>
          <w:tcPr>
            <w:tcW w:w="1032" w:type="pct"/>
            <w:noWrap/>
            <w:hideMark/>
          </w:tcPr>
          <w:p w14:paraId="73FD0B65" w14:textId="77777777" w:rsidR="00FE0FE8" w:rsidRPr="00C070E9" w:rsidRDefault="00FE0FE8" w:rsidP="00FE0FE8">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GB" w:eastAsia="en-GB"/>
              </w:rPr>
            </w:pPr>
            <w:r>
              <w:rPr>
                <w:rFonts w:ascii="Calibri" w:eastAsia="Times New Roman" w:hAnsi="Calibri" w:cs="Calibri"/>
                <w:color w:val="000000"/>
                <w:sz w:val="20"/>
                <w:lang w:val="en-GB" w:eastAsia="en-GB"/>
              </w:rPr>
              <w:t>Request from (inclusive)</w:t>
            </w:r>
          </w:p>
        </w:tc>
      </w:tr>
      <w:tr w:rsidR="00FE0FE8" w:rsidRPr="00416153" w14:paraId="1305F6A7" w14:textId="77777777" w:rsidTr="00FE0F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 w:type="pct"/>
            <w:noWrap/>
          </w:tcPr>
          <w:p w14:paraId="3862C9F9" w14:textId="77777777" w:rsidR="00FE0FE8" w:rsidRPr="00C070E9" w:rsidRDefault="00FE0FE8" w:rsidP="00FE0FE8">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sz w:val="20"/>
                <w:lang w:val="en-GB" w:eastAsia="en-GB"/>
              </w:rPr>
            </w:pPr>
            <w:r w:rsidRPr="00732E55">
              <w:rPr>
                <w:rFonts w:ascii="Calibri" w:eastAsia="Times New Roman" w:hAnsi="Calibri" w:cs="Calibri"/>
                <w:color w:val="000000"/>
                <w:sz w:val="20"/>
                <w:lang w:val="en-GB" w:eastAsia="en-GB"/>
              </w:rPr>
              <w:t>end_date</w:t>
            </w:r>
          </w:p>
        </w:tc>
        <w:tc>
          <w:tcPr>
            <w:tcW w:w="3158" w:type="pct"/>
            <w:noWrap/>
            <w:hideMark/>
          </w:tcPr>
          <w:p w14:paraId="40EB20D6" w14:textId="4A597ED0" w:rsidR="00FE0FE8" w:rsidRPr="00C070E9" w:rsidRDefault="00FE0FE8" w:rsidP="00FE0FE8">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GB" w:eastAsia="en-GB"/>
              </w:rPr>
            </w:pPr>
            <w:r w:rsidRPr="00BF0BC0">
              <w:rPr>
                <w:rFonts w:ascii="Calibri" w:eastAsia="Times New Roman" w:hAnsi="Calibri" w:cs="Calibri"/>
                <w:color w:val="000000"/>
                <w:sz w:val="20"/>
                <w:lang w:val="en-GB" w:eastAsia="en-GB"/>
              </w:rPr>
              <w:t>EndDate=201</w:t>
            </w:r>
            <w:r w:rsidR="00876C7C">
              <w:rPr>
                <w:rFonts w:ascii="Calibri" w:eastAsia="Times New Roman" w:hAnsi="Calibri" w:cs="Calibri"/>
                <w:color w:val="000000"/>
                <w:sz w:val="20"/>
                <w:lang w:val="en-GB" w:eastAsia="en-GB"/>
              </w:rPr>
              <w:t>8</w:t>
            </w:r>
            <w:r w:rsidRPr="00BF0BC0">
              <w:rPr>
                <w:rFonts w:ascii="Calibri" w:eastAsia="Times New Roman" w:hAnsi="Calibri" w:cs="Calibri"/>
                <w:color w:val="000000"/>
                <w:sz w:val="20"/>
                <w:lang w:val="en-GB" w:eastAsia="en-GB"/>
              </w:rPr>
              <w:t>-</w:t>
            </w:r>
            <w:r>
              <w:rPr>
                <w:rFonts w:ascii="Calibri" w:eastAsia="Times New Roman" w:hAnsi="Calibri" w:cs="Calibri"/>
                <w:color w:val="000000"/>
                <w:sz w:val="20"/>
                <w:lang w:val="en-GB" w:eastAsia="en-GB"/>
              </w:rPr>
              <w:t>0</w:t>
            </w:r>
            <w:r w:rsidR="00876C7C">
              <w:rPr>
                <w:rFonts w:ascii="Calibri" w:eastAsia="Times New Roman" w:hAnsi="Calibri" w:cs="Calibri"/>
                <w:color w:val="000000"/>
                <w:sz w:val="20"/>
                <w:lang w:val="en-GB" w:eastAsia="en-GB"/>
              </w:rPr>
              <w:t>1</w:t>
            </w:r>
            <w:r w:rsidRPr="00BF0BC0">
              <w:rPr>
                <w:rFonts w:ascii="Calibri" w:eastAsia="Times New Roman" w:hAnsi="Calibri" w:cs="Calibri"/>
                <w:color w:val="000000"/>
                <w:sz w:val="20"/>
                <w:lang w:val="en-GB" w:eastAsia="en-GB"/>
              </w:rPr>
              <w:t>-</w:t>
            </w:r>
            <w:r w:rsidR="00876C7C">
              <w:rPr>
                <w:rFonts w:ascii="Calibri" w:eastAsia="Times New Roman" w:hAnsi="Calibri" w:cs="Calibri"/>
                <w:color w:val="000000"/>
                <w:sz w:val="20"/>
                <w:lang w:val="en-GB" w:eastAsia="en-GB"/>
              </w:rPr>
              <w:t>03</w:t>
            </w:r>
          </w:p>
        </w:tc>
        <w:tc>
          <w:tcPr>
            <w:tcW w:w="1032" w:type="pct"/>
            <w:noWrap/>
            <w:hideMark/>
          </w:tcPr>
          <w:p w14:paraId="1757813E" w14:textId="77777777" w:rsidR="00FE0FE8" w:rsidRPr="00C070E9" w:rsidRDefault="00FE0FE8" w:rsidP="00FE0FE8">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GB" w:eastAsia="en-GB"/>
              </w:rPr>
            </w:pPr>
            <w:r>
              <w:rPr>
                <w:rFonts w:ascii="Calibri" w:eastAsia="Times New Roman" w:hAnsi="Calibri" w:cs="Calibri"/>
                <w:color w:val="000000"/>
                <w:sz w:val="20"/>
                <w:lang w:val="en-GB" w:eastAsia="en-GB"/>
              </w:rPr>
              <w:t>Request to (exclusive)</w:t>
            </w:r>
          </w:p>
        </w:tc>
      </w:tr>
    </w:tbl>
    <w:p w14:paraId="70A1FAF8" w14:textId="1A0DEA6C" w:rsidR="00B4330B" w:rsidRDefault="00FE0FE8" w:rsidP="00B4330B">
      <w:pPr>
        <w:pStyle w:val="PenNumbered"/>
        <w:keepNext/>
        <w:numPr>
          <w:ilvl w:val="0"/>
          <w:numId w:val="0"/>
        </w:numPr>
      </w:pPr>
      <w:r>
        <w:rPr>
          <w:noProof/>
        </w:rPr>
        <w:drawing>
          <wp:anchor distT="0" distB="0" distL="114300" distR="114300" simplePos="0" relativeHeight="251724800" behindDoc="0" locked="0" layoutInCell="1" allowOverlap="1" wp14:anchorId="70A99E10" wp14:editId="6A5B9392">
            <wp:simplePos x="0" y="0"/>
            <wp:positionH relativeFrom="column">
              <wp:posOffset>0</wp:posOffset>
            </wp:positionH>
            <wp:positionV relativeFrom="paragraph">
              <wp:posOffset>-3810</wp:posOffset>
            </wp:positionV>
            <wp:extent cx="265176" cy="265176"/>
            <wp:effectExtent l="0" t="0" r="1905" b="1905"/>
            <wp:wrapTopAndBottom/>
            <wp:docPr id="361" name="Picture 361" descr="Copy/pa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cop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5176" cy="2651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B5968" w14:textId="77777777" w:rsidR="000F02D5" w:rsidRDefault="000F02D5" w:rsidP="00985E7A">
      <w:pPr>
        <w:pStyle w:val="PenNumbered"/>
        <w:numPr>
          <w:ilvl w:val="0"/>
          <w:numId w:val="0"/>
        </w:numPr>
        <w:rPr>
          <w:color w:val="FFFF00"/>
        </w:rPr>
      </w:pPr>
    </w:p>
    <w:p w14:paraId="5B28177C" w14:textId="77777777" w:rsidR="000F02D5" w:rsidRDefault="000F02D5" w:rsidP="00985E7A">
      <w:pPr>
        <w:pStyle w:val="PenNumbered"/>
        <w:numPr>
          <w:ilvl w:val="0"/>
          <w:numId w:val="0"/>
        </w:numPr>
        <w:rPr>
          <w:color w:val="FFFF00"/>
        </w:rPr>
      </w:pPr>
    </w:p>
    <w:p w14:paraId="1056DEA1" w14:textId="72B71ABD" w:rsidR="00985E7A" w:rsidRPr="00DA36C8" w:rsidRDefault="00FE0FE8" w:rsidP="00985E7A">
      <w:pPr>
        <w:pStyle w:val="PenNumbered"/>
        <w:numPr>
          <w:ilvl w:val="0"/>
          <w:numId w:val="0"/>
        </w:numPr>
        <w:rPr>
          <w:color w:val="FFFF00"/>
        </w:rPr>
      </w:pPr>
      <w:r>
        <w:rPr>
          <w:color w:val="FFFF00"/>
        </w:rPr>
        <w:t xml:space="preserve"> </w:t>
      </w:r>
    </w:p>
    <w:p w14:paraId="5525398F" w14:textId="470FB8CF" w:rsidR="00985E7A" w:rsidRDefault="00985E7A" w:rsidP="00985E7A"/>
    <w:p w14:paraId="4131AEF2" w14:textId="792F6BC6" w:rsidR="00BA57D1" w:rsidRPr="00AC53B0" w:rsidRDefault="00BA57D1" w:rsidP="00BA57D1">
      <w:pPr>
        <w:pStyle w:val="PenNumberedSub"/>
        <w:ind w:hanging="396"/>
      </w:pPr>
      <w:r>
        <w:t>Press Ok to save and close this window</w:t>
      </w:r>
    </w:p>
    <w:p w14:paraId="101E0F26" w14:textId="77777777" w:rsidR="00985E7A" w:rsidRPr="00AC53B0" w:rsidRDefault="00985E7A" w:rsidP="00985E7A">
      <w:pPr>
        <w:pStyle w:val="PenHeading4"/>
      </w:pPr>
      <w:bookmarkStart w:id="9" w:name="_Toc505952548"/>
      <w:r w:rsidRPr="004F27C9">
        <w:lastRenderedPageBreak/>
        <w:t>Use</w:t>
      </w:r>
      <w:r>
        <w:t xml:space="preserve"> </w:t>
      </w:r>
      <w:r w:rsidRPr="004F27C9">
        <w:t>transformation</w:t>
      </w:r>
      <w:r>
        <w:t xml:space="preserve"> </w:t>
      </w:r>
      <w:r w:rsidRPr="004F27C9">
        <w:t>parameter</w:t>
      </w:r>
      <w:r>
        <w:t xml:space="preserve"> </w:t>
      </w:r>
      <w:r w:rsidRPr="004F27C9">
        <w:t>to</w:t>
      </w:r>
      <w:r>
        <w:t xml:space="preserve"> </w:t>
      </w:r>
      <w:r w:rsidRPr="004F27C9">
        <w:t>call</w:t>
      </w:r>
      <w:r>
        <w:t xml:space="preserve"> </w:t>
      </w:r>
      <w:r w:rsidRPr="004F27C9">
        <w:t>site</w:t>
      </w:r>
      <w:r>
        <w:t xml:space="preserve"> </w:t>
      </w:r>
      <w:r w:rsidRPr="004F27C9">
        <w:t>info</w:t>
      </w:r>
      <w:r>
        <w:t xml:space="preserve"> </w:t>
      </w:r>
      <w:r w:rsidRPr="004F27C9">
        <w:t>API</w:t>
      </w:r>
      <w:r>
        <w:t xml:space="preserve"> </w:t>
      </w:r>
      <w:r w:rsidRPr="004F27C9">
        <w:t>to</w:t>
      </w:r>
      <w:r>
        <w:t xml:space="preserve"> </w:t>
      </w:r>
      <w:r w:rsidRPr="004F27C9">
        <w:t>get</w:t>
      </w:r>
      <w:r>
        <w:t xml:space="preserve"> </w:t>
      </w:r>
      <w:r w:rsidRPr="004F27C9">
        <w:t>current</w:t>
      </w:r>
      <w:r>
        <w:t xml:space="preserve"> </w:t>
      </w:r>
      <w:r w:rsidRPr="004F27C9">
        <w:t>list</w:t>
      </w:r>
      <w:r>
        <w:t xml:space="preserve"> </w:t>
      </w:r>
      <w:r w:rsidRPr="004F27C9">
        <w:t>of</w:t>
      </w:r>
      <w:r>
        <w:t xml:space="preserve"> </w:t>
      </w:r>
      <w:r w:rsidRPr="004F27C9">
        <w:t>monitoring</w:t>
      </w:r>
      <w:r>
        <w:t xml:space="preserve"> </w:t>
      </w:r>
      <w:r w:rsidRPr="004F27C9">
        <w:t>sites</w:t>
      </w:r>
      <w:bookmarkEnd w:id="9"/>
    </w:p>
    <w:p w14:paraId="6C37E35E" w14:textId="77777777" w:rsidR="00985E7A" w:rsidRDefault="00985E7A" w:rsidP="00985E7A">
      <w:r w:rsidRPr="004F27C9">
        <w:t>We</w:t>
      </w:r>
      <w:r>
        <w:t xml:space="preserve"> </w:t>
      </w:r>
      <w:r w:rsidRPr="004F27C9">
        <w:t>first</w:t>
      </w:r>
      <w:r>
        <w:t xml:space="preserve"> </w:t>
      </w:r>
      <w:r w:rsidRPr="004F27C9">
        <w:t>must</w:t>
      </w:r>
      <w:r>
        <w:t xml:space="preserve"> </w:t>
      </w:r>
      <w:r w:rsidRPr="004F27C9">
        <w:t>make</w:t>
      </w:r>
      <w:r>
        <w:t xml:space="preserve"> </w:t>
      </w:r>
      <w:r w:rsidRPr="004F27C9">
        <w:t>sure</w:t>
      </w:r>
      <w:r>
        <w:t xml:space="preserve"> </w:t>
      </w:r>
      <w:r w:rsidRPr="004F27C9">
        <w:t>we</w:t>
      </w:r>
      <w:r>
        <w:t xml:space="preserve"> </w:t>
      </w:r>
      <w:r w:rsidRPr="004F27C9">
        <w:t>have</w:t>
      </w:r>
      <w:r>
        <w:t xml:space="preserve"> </w:t>
      </w:r>
      <w:r w:rsidRPr="004F27C9">
        <w:t>an</w:t>
      </w:r>
      <w:r>
        <w:t xml:space="preserve"> </w:t>
      </w:r>
      <w:r w:rsidRPr="004F27C9">
        <w:t>up-to-date</w:t>
      </w:r>
      <w:r>
        <w:t xml:space="preserve"> </w:t>
      </w:r>
      <w:r w:rsidRPr="004F27C9">
        <w:t>list</w:t>
      </w:r>
      <w:r>
        <w:t xml:space="preserve"> </w:t>
      </w:r>
      <w:r w:rsidRPr="004F27C9">
        <w:t>of</w:t>
      </w:r>
      <w:r>
        <w:t xml:space="preserve"> </w:t>
      </w:r>
      <w:r w:rsidRPr="004F27C9">
        <w:t>sites</w:t>
      </w:r>
      <w:r>
        <w:t xml:space="preserve"> </w:t>
      </w:r>
      <w:r w:rsidRPr="004F27C9">
        <w:t>by</w:t>
      </w:r>
      <w:r>
        <w:t xml:space="preserve"> </w:t>
      </w:r>
      <w:r w:rsidRPr="004F27C9">
        <w:t>making</w:t>
      </w:r>
      <w:r>
        <w:t xml:space="preserve"> </w:t>
      </w:r>
      <w:r w:rsidRPr="004F27C9">
        <w:t>an</w:t>
      </w:r>
      <w:r>
        <w:t xml:space="preserve"> </w:t>
      </w:r>
      <w:r w:rsidRPr="004F27C9">
        <w:t>initial</w:t>
      </w:r>
      <w:r>
        <w:t xml:space="preserve"> </w:t>
      </w:r>
      <w:r w:rsidRPr="004F27C9">
        <w:t>call</w:t>
      </w:r>
      <w:r>
        <w:t xml:space="preserve"> </w:t>
      </w:r>
      <w:r w:rsidRPr="004F27C9">
        <w:t>to</w:t>
      </w:r>
      <w:r>
        <w:t xml:space="preserve"> </w:t>
      </w:r>
      <w:r w:rsidRPr="004F27C9">
        <w:t>the</w:t>
      </w:r>
      <w:r>
        <w:t xml:space="preserve"> </w:t>
      </w:r>
      <w:r w:rsidRPr="004F27C9">
        <w:t>site</w:t>
      </w:r>
      <w:r>
        <w:t xml:space="preserve"> </w:t>
      </w:r>
      <w:r w:rsidRPr="004F27C9">
        <w:t>info</w:t>
      </w:r>
      <w:r>
        <w:t xml:space="preserve"> </w:t>
      </w:r>
      <w:r w:rsidRPr="004F27C9">
        <w:t>API.</w:t>
      </w:r>
    </w:p>
    <w:p w14:paraId="371A80B0" w14:textId="77777777" w:rsidR="00985E7A" w:rsidRDefault="00985E7A" w:rsidP="00985E7A">
      <w:pPr>
        <w:pStyle w:val="PenNumbered"/>
        <w:numPr>
          <w:ilvl w:val="0"/>
          <w:numId w:val="7"/>
        </w:numPr>
      </w:pPr>
      <w:r>
        <w:t xml:space="preserve">Place </w:t>
      </w:r>
      <w:r w:rsidRPr="004F27C9">
        <w:t>the</w:t>
      </w:r>
      <w:r>
        <w:t xml:space="preserve"> </w:t>
      </w:r>
      <w:r w:rsidRPr="002E4F0F">
        <w:rPr>
          <w:rStyle w:val="Strong"/>
        </w:rPr>
        <w:t>Get</w:t>
      </w:r>
      <w:r>
        <w:rPr>
          <w:b/>
          <w:color w:val="1F497D" w:themeColor="text2"/>
        </w:rPr>
        <w:t xml:space="preserve"> </w:t>
      </w:r>
      <w:r w:rsidRPr="002E4F0F">
        <w:rPr>
          <w:rStyle w:val="Strong"/>
        </w:rPr>
        <w:t>Variable</w:t>
      </w:r>
      <w:r>
        <w:rPr>
          <w:rStyle w:val="Strong"/>
        </w:rPr>
        <w:t>s</w:t>
      </w:r>
      <w:r>
        <w:rPr>
          <w:color w:val="002060"/>
        </w:rPr>
        <w:t xml:space="preserve"> </w:t>
      </w:r>
      <w:r>
        <w:t xml:space="preserve">step on </w:t>
      </w:r>
      <w:r w:rsidRPr="004F27C9">
        <w:t>the</w:t>
      </w:r>
      <w:r>
        <w:t xml:space="preserve"> </w:t>
      </w:r>
      <w:r w:rsidRPr="004F27C9">
        <w:t>canvas</w:t>
      </w:r>
      <w:r>
        <w:t xml:space="preserve"> </w:t>
      </w:r>
      <w:r w:rsidRPr="004F27C9">
        <w:t>to</w:t>
      </w:r>
      <w:r>
        <w:t xml:space="preserve"> </w:t>
      </w:r>
      <w:r w:rsidRPr="004F27C9">
        <w:t>load</w:t>
      </w:r>
      <w:r>
        <w:t xml:space="preserve"> </w:t>
      </w:r>
      <w:r w:rsidRPr="004F27C9">
        <w:t>transformation</w:t>
      </w:r>
      <w:r>
        <w:t xml:space="preserve"> </w:t>
      </w:r>
      <w:r w:rsidRPr="004F27C9">
        <w:t>parameters</w:t>
      </w:r>
    </w:p>
    <w:p w14:paraId="0EC7BD60" w14:textId="77777777" w:rsidR="00985E7A" w:rsidRPr="007E032A" w:rsidRDefault="00985E7A" w:rsidP="00985E7A">
      <w:pPr>
        <w:pStyle w:val="PenNoteSubNumbered"/>
      </w:pPr>
      <w:r w:rsidRPr="00F3166E">
        <w:rPr>
          <w:noProof/>
          <w:lang w:val="nl-NL" w:eastAsia="nl-NL"/>
        </w:rPr>
        <w:drawing>
          <wp:anchor distT="0" distB="0" distL="114300" distR="114300" simplePos="0" relativeHeight="251705344" behindDoc="0" locked="0" layoutInCell="1" allowOverlap="1" wp14:anchorId="3D152D78" wp14:editId="707E1840">
            <wp:simplePos x="0" y="0"/>
            <wp:positionH relativeFrom="margin">
              <wp:align>left</wp:align>
            </wp:positionH>
            <wp:positionV relativeFrom="paragraph">
              <wp:posOffset>62865</wp:posOffset>
            </wp:positionV>
            <wp:extent cx="420370" cy="530225"/>
            <wp:effectExtent l="0" t="0" r="0" b="3175"/>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166E">
        <w:t>Placing</w:t>
      </w:r>
      <w:r>
        <w:t xml:space="preserve"> </w:t>
      </w:r>
      <w:r w:rsidRPr="00F3166E">
        <w:t>a</w:t>
      </w:r>
      <w:r>
        <w:t xml:space="preserve"> </w:t>
      </w:r>
      <w:r w:rsidRPr="00F3166E">
        <w:t>step</w:t>
      </w:r>
      <w:r>
        <w:t xml:space="preserve"> </w:t>
      </w:r>
      <w:r w:rsidRPr="00F3166E">
        <w:t>on</w:t>
      </w:r>
      <w:r>
        <w:t xml:space="preserve"> </w:t>
      </w:r>
      <w:r w:rsidRPr="00F3166E">
        <w:t>the</w:t>
      </w:r>
      <w:r>
        <w:t xml:space="preserve"> </w:t>
      </w:r>
      <w:r w:rsidRPr="00F3166E">
        <w:t>canvas</w:t>
      </w:r>
      <w:r>
        <w:t xml:space="preserve"> </w:t>
      </w:r>
      <w:r w:rsidRPr="00F3166E">
        <w:t>can</w:t>
      </w:r>
      <w:r>
        <w:t xml:space="preserve"> </w:t>
      </w:r>
      <w:r w:rsidRPr="00F3166E">
        <w:t>be</w:t>
      </w:r>
      <w:r>
        <w:t xml:space="preserve"> </w:t>
      </w:r>
      <w:r w:rsidRPr="00F3166E">
        <w:t>done</w:t>
      </w:r>
      <w:r>
        <w:t xml:space="preserve"> </w:t>
      </w:r>
      <w:r w:rsidRPr="00F3166E">
        <w:t>by:</w:t>
      </w:r>
      <w:r w:rsidRPr="00F3166E">
        <w:br/>
        <w:t>-</w:t>
      </w:r>
      <w:r>
        <w:t xml:space="preserve"> </w:t>
      </w:r>
      <w:r w:rsidRPr="00F3166E">
        <w:t>Dragging</w:t>
      </w:r>
      <w:r>
        <w:t xml:space="preserve"> </w:t>
      </w:r>
      <w:r w:rsidRPr="00F3166E">
        <w:t>a</w:t>
      </w:r>
      <w:r>
        <w:t xml:space="preserve"> </w:t>
      </w:r>
      <w:r w:rsidRPr="00F3166E">
        <w:t>step</w:t>
      </w:r>
      <w:r>
        <w:t xml:space="preserve"> </w:t>
      </w:r>
      <w:r w:rsidRPr="00F3166E">
        <w:t>from</w:t>
      </w:r>
      <w:r>
        <w:t xml:space="preserve"> </w:t>
      </w:r>
      <w:r w:rsidRPr="00F3166E">
        <w:t>the</w:t>
      </w:r>
      <w:r>
        <w:t xml:space="preserve"> </w:t>
      </w:r>
      <w:r w:rsidRPr="00F3166E">
        <w:t>Design</w:t>
      </w:r>
      <w:r>
        <w:t xml:space="preserve"> </w:t>
      </w:r>
      <w:r w:rsidRPr="00F3166E">
        <w:t>tab</w:t>
      </w:r>
      <w:r>
        <w:t xml:space="preserve"> </w:t>
      </w:r>
      <w:r w:rsidRPr="00F3166E">
        <w:t>to</w:t>
      </w:r>
      <w:r>
        <w:t xml:space="preserve"> </w:t>
      </w:r>
      <w:r w:rsidRPr="00F3166E">
        <w:t>the</w:t>
      </w:r>
      <w:r>
        <w:t xml:space="preserve"> </w:t>
      </w:r>
      <w:r w:rsidRPr="00F3166E">
        <w:t>canvas</w:t>
      </w:r>
      <w:r w:rsidRPr="00F3166E">
        <w:br/>
        <w:t>-</w:t>
      </w:r>
      <w:r>
        <w:t xml:space="preserve"> </w:t>
      </w:r>
      <w:r w:rsidRPr="00F3166E">
        <w:t>Double</w:t>
      </w:r>
      <w:r>
        <w:t xml:space="preserve"> </w:t>
      </w:r>
      <w:r w:rsidRPr="00F3166E">
        <w:t>click</w:t>
      </w:r>
      <w:r>
        <w:t xml:space="preserve"> </w:t>
      </w:r>
      <w:r w:rsidRPr="00F3166E">
        <w:t>a</w:t>
      </w:r>
      <w:r>
        <w:t xml:space="preserve"> </w:t>
      </w:r>
      <w:r w:rsidRPr="00F3166E">
        <w:t>step</w:t>
      </w:r>
      <w:r>
        <w:t xml:space="preserve"> </w:t>
      </w:r>
      <w:r w:rsidRPr="00F3166E">
        <w:t>in</w:t>
      </w:r>
      <w:r>
        <w:t xml:space="preserve"> </w:t>
      </w:r>
      <w:r w:rsidRPr="00F3166E">
        <w:t>the</w:t>
      </w:r>
      <w:r>
        <w:t xml:space="preserve"> </w:t>
      </w:r>
      <w:r w:rsidRPr="00F3166E">
        <w:t>Design</w:t>
      </w:r>
      <w:r>
        <w:t xml:space="preserve"> </w:t>
      </w:r>
      <w:r w:rsidRPr="00F3166E">
        <w:t>tab</w:t>
      </w:r>
    </w:p>
    <w:p w14:paraId="1FB8D2C2" w14:textId="77777777" w:rsidR="00985E7A" w:rsidRDefault="00985E7A" w:rsidP="00985E7A">
      <w:pPr>
        <w:pStyle w:val="PenNumbered"/>
      </w:pPr>
      <w:r>
        <w:t xml:space="preserve">Double click on the </w:t>
      </w:r>
      <w:r w:rsidRPr="002E4F0F">
        <w:rPr>
          <w:rStyle w:val="Strong"/>
        </w:rPr>
        <w:t>Get</w:t>
      </w:r>
      <w:r>
        <w:rPr>
          <w:b/>
          <w:color w:val="002060"/>
        </w:rPr>
        <w:t xml:space="preserve"> </w:t>
      </w:r>
      <w:r w:rsidRPr="002E4F0F">
        <w:rPr>
          <w:rStyle w:val="Strong"/>
        </w:rPr>
        <w:t>Variable</w:t>
      </w:r>
      <w:r>
        <w:rPr>
          <w:rStyle w:val="Strong"/>
        </w:rPr>
        <w:t>s</w:t>
      </w:r>
      <w:r>
        <w:rPr>
          <w:color w:val="002060"/>
        </w:rPr>
        <w:t xml:space="preserve"> </w:t>
      </w:r>
      <w:r>
        <w:t>step to open specify the properties</w:t>
      </w:r>
    </w:p>
    <w:p w14:paraId="107A2FE0" w14:textId="77777777" w:rsidR="00985E7A" w:rsidRDefault="00985E7A" w:rsidP="00F7247F">
      <w:pPr>
        <w:pStyle w:val="PenNumberedSub"/>
        <w:numPr>
          <w:ilvl w:val="0"/>
          <w:numId w:val="33"/>
        </w:numPr>
      </w:pPr>
      <w:r>
        <w:t>Give it a name and enter the following parameters</w:t>
      </w:r>
    </w:p>
    <w:p w14:paraId="45A29879" w14:textId="77777777" w:rsidR="00985E7A" w:rsidRDefault="00985E7A" w:rsidP="00985E7A">
      <w:pPr>
        <w:pStyle w:val="PenNumberedSub"/>
        <w:numPr>
          <w:ilvl w:val="0"/>
          <w:numId w:val="0"/>
        </w:numPr>
        <w:ind w:left="720"/>
      </w:pPr>
    </w:p>
    <w:p w14:paraId="3E47C5D4" w14:textId="3A041B74" w:rsidR="00985E7A" w:rsidRDefault="00E4051E" w:rsidP="00985E7A">
      <w:pPr>
        <w:pStyle w:val="PenNumbered"/>
        <w:numPr>
          <w:ilvl w:val="0"/>
          <w:numId w:val="0"/>
        </w:numPr>
        <w:ind w:left="360"/>
      </w:pPr>
      <w:r>
        <w:rPr>
          <w:noProof/>
        </w:rPr>
        <w:drawing>
          <wp:inline distT="0" distB="0" distL="0" distR="0" wp14:anchorId="5B8A5916" wp14:editId="693B8D0A">
            <wp:extent cx="5943600" cy="1753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53235"/>
                    </a:xfrm>
                    <a:prstGeom prst="rect">
                      <a:avLst/>
                    </a:prstGeom>
                  </pic:spPr>
                </pic:pic>
              </a:graphicData>
            </a:graphic>
          </wp:inline>
        </w:drawing>
      </w:r>
    </w:p>
    <w:p w14:paraId="3458122D" w14:textId="782AC626" w:rsidR="00DA36C8" w:rsidRPr="000F02D5" w:rsidRDefault="00DA36C8" w:rsidP="00DA36C8">
      <w:pPr>
        <w:pStyle w:val="PenNumbered"/>
        <w:numPr>
          <w:ilvl w:val="0"/>
          <w:numId w:val="0"/>
        </w:numPr>
        <w:ind w:left="360"/>
        <w:rPr>
          <w:color w:val="auto"/>
        </w:rPr>
      </w:pPr>
    </w:p>
    <w:tbl>
      <w:tblPr>
        <w:tblStyle w:val="PlainTable1"/>
        <w:tblpPr w:leftFromText="180" w:rightFromText="180" w:vertAnchor="text" w:horzAnchor="margin" w:tblpX="1070" w:tblpY="-75"/>
        <w:tblW w:w="8635" w:type="dxa"/>
        <w:tblLook w:val="04A0" w:firstRow="1" w:lastRow="0" w:firstColumn="1" w:lastColumn="0" w:noHBand="0" w:noVBand="1"/>
      </w:tblPr>
      <w:tblGrid>
        <w:gridCol w:w="1456"/>
        <w:gridCol w:w="3280"/>
        <w:gridCol w:w="3899"/>
      </w:tblGrid>
      <w:tr w:rsidR="00985E7A" w:rsidRPr="00066591" w14:paraId="55F792D0" w14:textId="77777777" w:rsidTr="00FE0FE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56" w:type="dxa"/>
            <w:noWrap/>
            <w:hideMark/>
          </w:tcPr>
          <w:p w14:paraId="4C2F2513" w14:textId="77777777" w:rsidR="00985E7A" w:rsidRPr="00066591" w:rsidRDefault="00985E7A" w:rsidP="00FE0FE8">
            <w:pPr>
              <w:tabs>
                <w:tab w:val="clear" w:pos="864"/>
                <w:tab w:val="clear" w:pos="1008"/>
                <w:tab w:val="clear" w:pos="1296"/>
                <w:tab w:val="clear" w:pos="1728"/>
              </w:tabs>
              <w:autoSpaceDE/>
              <w:autoSpaceDN/>
              <w:adjustRightInd/>
              <w:spacing w:after="0"/>
              <w:ind w:left="-18"/>
              <w:textAlignment w:val="auto"/>
              <w:rPr>
                <w:rFonts w:ascii="Calibri" w:eastAsia="Times New Roman" w:hAnsi="Calibri" w:cs="Calibri"/>
                <w:color w:val="000000"/>
                <w:lang w:val="en-GB" w:eastAsia="en-GB"/>
              </w:rPr>
            </w:pPr>
            <w:r w:rsidRPr="00066591">
              <w:rPr>
                <w:rFonts w:ascii="Calibri" w:eastAsia="Times New Roman" w:hAnsi="Calibri" w:cs="Calibri"/>
                <w:color w:val="000000"/>
                <w:lang w:val="en-GB" w:eastAsia="en-GB"/>
              </w:rPr>
              <w:t>Name</w:t>
            </w:r>
          </w:p>
        </w:tc>
        <w:tc>
          <w:tcPr>
            <w:tcW w:w="3280" w:type="dxa"/>
            <w:noWrap/>
            <w:hideMark/>
          </w:tcPr>
          <w:p w14:paraId="47AE14D5" w14:textId="77777777" w:rsidR="00985E7A" w:rsidRPr="00066591" w:rsidRDefault="00985E7A" w:rsidP="00FE0FE8">
            <w:pPr>
              <w:tabs>
                <w:tab w:val="clear" w:pos="864"/>
                <w:tab w:val="clear" w:pos="1008"/>
                <w:tab w:val="clear" w:pos="1296"/>
                <w:tab w:val="clear" w:pos="1728"/>
              </w:tabs>
              <w:autoSpaceDE/>
              <w:autoSpaceDN/>
              <w:adjustRightInd/>
              <w:spacing w:after="0"/>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066591">
              <w:rPr>
                <w:rFonts w:ascii="Calibri" w:eastAsia="Times New Roman" w:hAnsi="Calibri" w:cs="Calibri"/>
                <w:color w:val="000000"/>
                <w:lang w:val="en-GB" w:eastAsia="en-GB"/>
              </w:rPr>
              <w:t>Variable</w:t>
            </w:r>
          </w:p>
        </w:tc>
        <w:tc>
          <w:tcPr>
            <w:tcW w:w="3899" w:type="dxa"/>
            <w:noWrap/>
            <w:hideMark/>
          </w:tcPr>
          <w:p w14:paraId="7C61FB6E" w14:textId="77777777" w:rsidR="00985E7A" w:rsidRPr="00066591" w:rsidRDefault="00985E7A" w:rsidP="00FE0FE8">
            <w:pPr>
              <w:tabs>
                <w:tab w:val="clear" w:pos="864"/>
                <w:tab w:val="clear" w:pos="1008"/>
                <w:tab w:val="clear" w:pos="1296"/>
                <w:tab w:val="clear" w:pos="1728"/>
              </w:tabs>
              <w:autoSpaceDE/>
              <w:autoSpaceDN/>
              <w:adjustRightInd/>
              <w:spacing w:after="0"/>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066591">
              <w:rPr>
                <w:rFonts w:ascii="Calibri" w:eastAsia="Times New Roman" w:hAnsi="Calibri" w:cs="Calibri"/>
                <w:color w:val="000000"/>
                <w:lang w:val="en-GB" w:eastAsia="en-GB"/>
              </w:rPr>
              <w:t>Type</w:t>
            </w:r>
          </w:p>
        </w:tc>
      </w:tr>
      <w:tr w:rsidR="00985E7A" w:rsidRPr="00066591" w14:paraId="7C0C2777" w14:textId="77777777" w:rsidTr="00FE0F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56" w:type="dxa"/>
            <w:noWrap/>
            <w:hideMark/>
          </w:tcPr>
          <w:p w14:paraId="15C8061D" w14:textId="77777777" w:rsidR="00985E7A" w:rsidRPr="00066591" w:rsidRDefault="00985E7A" w:rsidP="00FE0FE8">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sidRPr="00066591">
              <w:rPr>
                <w:rFonts w:ascii="Calibri" w:eastAsia="Times New Roman" w:hAnsi="Calibri" w:cs="Calibri"/>
                <w:color w:val="000000"/>
                <w:lang w:val="en-GB" w:eastAsia="en-GB"/>
              </w:rPr>
              <w:t>site_info_url</w:t>
            </w:r>
          </w:p>
        </w:tc>
        <w:tc>
          <w:tcPr>
            <w:tcW w:w="3280" w:type="dxa"/>
            <w:noWrap/>
            <w:hideMark/>
          </w:tcPr>
          <w:p w14:paraId="359F4421" w14:textId="77777777" w:rsidR="00985E7A" w:rsidRPr="00066591" w:rsidRDefault="00985E7A" w:rsidP="00FE0FE8">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sidRPr="00066591">
              <w:rPr>
                <w:rFonts w:ascii="Calibri" w:eastAsia="Times New Roman" w:hAnsi="Calibri" w:cs="Calibri"/>
                <w:color w:val="000000"/>
                <w:lang w:val="en-GB" w:eastAsia="en-GB"/>
              </w:rPr>
              <w:t>${site_info_url}</w:t>
            </w:r>
          </w:p>
        </w:tc>
        <w:tc>
          <w:tcPr>
            <w:tcW w:w="3899" w:type="dxa"/>
            <w:noWrap/>
            <w:hideMark/>
          </w:tcPr>
          <w:p w14:paraId="3A05654E" w14:textId="77777777" w:rsidR="00985E7A" w:rsidRPr="00066591" w:rsidRDefault="00985E7A" w:rsidP="00FE0FE8">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sidRPr="00066591">
              <w:rPr>
                <w:rFonts w:ascii="Calibri" w:eastAsia="Times New Roman" w:hAnsi="Calibri" w:cs="Calibri"/>
                <w:color w:val="000000"/>
                <w:lang w:val="en-GB" w:eastAsia="en-GB"/>
              </w:rPr>
              <w:t>String</w:t>
            </w:r>
          </w:p>
        </w:tc>
      </w:tr>
      <w:tr w:rsidR="00985E7A" w:rsidRPr="00066591" w14:paraId="254BC128" w14:textId="77777777" w:rsidTr="00FE0FE8">
        <w:trPr>
          <w:trHeight w:val="300"/>
        </w:trPr>
        <w:tc>
          <w:tcPr>
            <w:cnfStyle w:val="001000000000" w:firstRow="0" w:lastRow="0" w:firstColumn="1" w:lastColumn="0" w:oddVBand="0" w:evenVBand="0" w:oddHBand="0" w:evenHBand="0" w:firstRowFirstColumn="0" w:firstRowLastColumn="0" w:lastRowFirstColumn="0" w:lastRowLastColumn="0"/>
            <w:tcW w:w="1456" w:type="dxa"/>
            <w:noWrap/>
            <w:hideMark/>
          </w:tcPr>
          <w:p w14:paraId="79530107" w14:textId="1B52DD93" w:rsidR="00985E7A" w:rsidRPr="00D218DB" w:rsidRDefault="00985E7A" w:rsidP="00FE0FE8">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sidRPr="00D218DB">
              <w:rPr>
                <w:rFonts w:ascii="Calibri" w:eastAsia="Times New Roman" w:hAnsi="Calibri" w:cs="Calibri"/>
                <w:color w:val="000000"/>
                <w:lang w:val="en-GB" w:eastAsia="en-GB"/>
              </w:rPr>
              <w:t>base_url</w:t>
            </w:r>
          </w:p>
        </w:tc>
        <w:tc>
          <w:tcPr>
            <w:tcW w:w="3280" w:type="dxa"/>
            <w:noWrap/>
            <w:hideMark/>
          </w:tcPr>
          <w:p w14:paraId="005B730A" w14:textId="77777777" w:rsidR="00985E7A" w:rsidRPr="00066591" w:rsidRDefault="00985E7A" w:rsidP="00FE0FE8">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066591">
              <w:rPr>
                <w:rFonts w:ascii="Calibri" w:eastAsia="Times New Roman" w:hAnsi="Calibri" w:cs="Calibri"/>
                <w:color w:val="000000"/>
                <w:lang w:val="en-GB" w:eastAsia="en-GB"/>
              </w:rPr>
              <w:t>${base_aqd_url}</w:t>
            </w:r>
          </w:p>
        </w:tc>
        <w:tc>
          <w:tcPr>
            <w:tcW w:w="3899" w:type="dxa"/>
            <w:noWrap/>
            <w:hideMark/>
          </w:tcPr>
          <w:p w14:paraId="4F590619" w14:textId="77777777" w:rsidR="00985E7A" w:rsidRPr="00066591" w:rsidRDefault="00985E7A" w:rsidP="00FE0FE8">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066591">
              <w:rPr>
                <w:rFonts w:ascii="Calibri" w:eastAsia="Times New Roman" w:hAnsi="Calibri" w:cs="Calibri"/>
                <w:color w:val="000000"/>
                <w:lang w:val="en-GB" w:eastAsia="en-GB"/>
              </w:rPr>
              <w:t>String</w:t>
            </w:r>
          </w:p>
        </w:tc>
      </w:tr>
      <w:tr w:rsidR="00985E7A" w:rsidRPr="00066591" w14:paraId="7E9608F6" w14:textId="77777777" w:rsidTr="00FE0F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56" w:type="dxa"/>
            <w:noWrap/>
            <w:hideMark/>
          </w:tcPr>
          <w:p w14:paraId="663DD5C0" w14:textId="6691EEAF" w:rsidR="00985E7A" w:rsidRPr="00D218DB" w:rsidRDefault="00D218DB" w:rsidP="00FE0FE8">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sidRPr="00D218DB">
              <w:rPr>
                <w:rFonts w:ascii="Calibri" w:eastAsia="Times New Roman" w:hAnsi="Calibri" w:cs="Calibri"/>
                <w:color w:val="000000"/>
                <w:lang w:val="en-GB" w:eastAsia="en-GB"/>
              </w:rPr>
              <w:t>DataType</w:t>
            </w:r>
          </w:p>
        </w:tc>
        <w:tc>
          <w:tcPr>
            <w:tcW w:w="3280" w:type="dxa"/>
            <w:noWrap/>
            <w:hideMark/>
          </w:tcPr>
          <w:p w14:paraId="6D3E05C2" w14:textId="77777777" w:rsidR="00985E7A" w:rsidRPr="00066591" w:rsidRDefault="00985E7A" w:rsidP="00FE0FE8">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sidRPr="00066591">
              <w:rPr>
                <w:rFonts w:ascii="Calibri" w:eastAsia="Times New Roman" w:hAnsi="Calibri" w:cs="Calibri"/>
                <w:color w:val="000000"/>
                <w:lang w:val="en-GB" w:eastAsia="en-GB"/>
              </w:rPr>
              <w:t>${</w:t>
            </w:r>
            <w:r>
              <w:rPr>
                <w:rFonts w:ascii="Calibri" w:eastAsia="Times New Roman" w:hAnsi="Calibri" w:cs="Calibri"/>
                <w:color w:val="000000"/>
                <w:lang w:val="en-GB" w:eastAsia="en-GB"/>
              </w:rPr>
              <w:t>data_type</w:t>
            </w:r>
            <w:r w:rsidRPr="00066591">
              <w:rPr>
                <w:rFonts w:ascii="Calibri" w:eastAsia="Times New Roman" w:hAnsi="Calibri" w:cs="Calibri"/>
                <w:color w:val="000000"/>
                <w:lang w:val="en-GB" w:eastAsia="en-GB"/>
              </w:rPr>
              <w:t>}</w:t>
            </w:r>
          </w:p>
        </w:tc>
        <w:tc>
          <w:tcPr>
            <w:tcW w:w="3899" w:type="dxa"/>
            <w:noWrap/>
            <w:hideMark/>
          </w:tcPr>
          <w:p w14:paraId="7F6FC99A" w14:textId="77777777" w:rsidR="00985E7A" w:rsidRPr="00066591" w:rsidRDefault="00985E7A" w:rsidP="00FE0FE8">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sidRPr="00066591">
              <w:rPr>
                <w:rFonts w:ascii="Calibri" w:eastAsia="Times New Roman" w:hAnsi="Calibri" w:cs="Calibri"/>
                <w:color w:val="000000"/>
                <w:lang w:val="en-GB" w:eastAsia="en-GB"/>
              </w:rPr>
              <w:t>String</w:t>
            </w:r>
          </w:p>
        </w:tc>
      </w:tr>
      <w:tr w:rsidR="00985E7A" w:rsidRPr="00066591" w14:paraId="7E9A231C" w14:textId="77777777" w:rsidTr="00FE0FE8">
        <w:trPr>
          <w:trHeight w:val="300"/>
        </w:trPr>
        <w:tc>
          <w:tcPr>
            <w:cnfStyle w:val="001000000000" w:firstRow="0" w:lastRow="0" w:firstColumn="1" w:lastColumn="0" w:oddVBand="0" w:evenVBand="0" w:oddHBand="0" w:evenHBand="0" w:firstRowFirstColumn="0" w:firstRowLastColumn="0" w:lastRowFirstColumn="0" w:lastRowLastColumn="0"/>
            <w:tcW w:w="1456" w:type="dxa"/>
            <w:noWrap/>
            <w:hideMark/>
          </w:tcPr>
          <w:p w14:paraId="5CE2B47C" w14:textId="18259F21" w:rsidR="00985E7A" w:rsidRPr="00D218DB" w:rsidRDefault="00D218DB" w:rsidP="00FE0FE8">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sidRPr="00D218DB">
              <w:rPr>
                <w:rFonts w:ascii="Calibri" w:eastAsia="Times New Roman" w:hAnsi="Calibri" w:cs="Calibri"/>
                <w:color w:val="000000"/>
                <w:lang w:val="en-GB" w:eastAsia="en-GB"/>
              </w:rPr>
              <w:t>StartDate</w:t>
            </w:r>
          </w:p>
        </w:tc>
        <w:tc>
          <w:tcPr>
            <w:tcW w:w="3280" w:type="dxa"/>
            <w:noWrap/>
            <w:hideMark/>
          </w:tcPr>
          <w:p w14:paraId="0032E147" w14:textId="77777777" w:rsidR="00985E7A" w:rsidRPr="00066591" w:rsidRDefault="00985E7A" w:rsidP="00FE0FE8">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${start</w:t>
            </w:r>
            <w:r w:rsidRPr="00066591">
              <w:rPr>
                <w:rFonts w:ascii="Calibri" w:eastAsia="Times New Roman" w:hAnsi="Calibri" w:cs="Calibri"/>
                <w:color w:val="000000"/>
                <w:lang w:val="en-GB" w:eastAsia="en-GB"/>
              </w:rPr>
              <w:t>_date}</w:t>
            </w:r>
          </w:p>
        </w:tc>
        <w:tc>
          <w:tcPr>
            <w:tcW w:w="3899" w:type="dxa"/>
            <w:noWrap/>
            <w:hideMark/>
          </w:tcPr>
          <w:p w14:paraId="3AF9074F" w14:textId="77777777" w:rsidR="00985E7A" w:rsidRPr="00066591" w:rsidRDefault="00985E7A" w:rsidP="00FE0FE8">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066591">
              <w:rPr>
                <w:rFonts w:ascii="Calibri" w:eastAsia="Times New Roman" w:hAnsi="Calibri" w:cs="Calibri"/>
                <w:color w:val="000000"/>
                <w:lang w:val="en-GB" w:eastAsia="en-GB"/>
              </w:rPr>
              <w:t>String</w:t>
            </w:r>
          </w:p>
        </w:tc>
      </w:tr>
      <w:tr w:rsidR="00985E7A" w:rsidRPr="00066591" w14:paraId="38E034DF" w14:textId="77777777" w:rsidTr="00FE0F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56" w:type="dxa"/>
            <w:noWrap/>
            <w:hideMark/>
          </w:tcPr>
          <w:p w14:paraId="7A41E759" w14:textId="5BC7F91B" w:rsidR="00985E7A" w:rsidRPr="00D218DB" w:rsidRDefault="00D218DB" w:rsidP="00FE0FE8">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sidRPr="00D218DB">
              <w:rPr>
                <w:rFonts w:ascii="Calibri" w:eastAsia="Times New Roman" w:hAnsi="Calibri" w:cs="Calibri"/>
                <w:color w:val="000000"/>
                <w:lang w:val="en-GB" w:eastAsia="en-GB"/>
              </w:rPr>
              <w:t>EndDate</w:t>
            </w:r>
          </w:p>
        </w:tc>
        <w:tc>
          <w:tcPr>
            <w:tcW w:w="3280" w:type="dxa"/>
            <w:noWrap/>
            <w:hideMark/>
          </w:tcPr>
          <w:p w14:paraId="4D553D0A" w14:textId="77777777" w:rsidR="00985E7A" w:rsidRPr="00066591" w:rsidRDefault="00985E7A" w:rsidP="00FE0FE8">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${end_date</w:t>
            </w:r>
            <w:r w:rsidRPr="00066591">
              <w:rPr>
                <w:rFonts w:ascii="Calibri" w:eastAsia="Times New Roman" w:hAnsi="Calibri" w:cs="Calibri"/>
                <w:color w:val="000000"/>
                <w:lang w:val="en-GB" w:eastAsia="en-GB"/>
              </w:rPr>
              <w:t>}</w:t>
            </w:r>
          </w:p>
        </w:tc>
        <w:tc>
          <w:tcPr>
            <w:tcW w:w="3899" w:type="dxa"/>
            <w:noWrap/>
            <w:hideMark/>
          </w:tcPr>
          <w:p w14:paraId="5A137E46" w14:textId="77777777" w:rsidR="00985E7A" w:rsidRPr="00066591" w:rsidRDefault="00985E7A" w:rsidP="00FE0FE8">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sidRPr="00066591">
              <w:rPr>
                <w:rFonts w:ascii="Calibri" w:eastAsia="Times New Roman" w:hAnsi="Calibri" w:cs="Calibri"/>
                <w:color w:val="000000"/>
                <w:lang w:val="en-GB" w:eastAsia="en-GB"/>
              </w:rPr>
              <w:t>String</w:t>
            </w:r>
          </w:p>
        </w:tc>
      </w:tr>
    </w:tbl>
    <w:p w14:paraId="7C732DBA" w14:textId="1C00A99A" w:rsidR="00C448D9" w:rsidRDefault="00FE0FE8" w:rsidP="00FE0FE8">
      <w:pPr>
        <w:pStyle w:val="PenNumbered"/>
        <w:numPr>
          <w:ilvl w:val="0"/>
          <w:numId w:val="0"/>
        </w:numPr>
        <w:ind w:left="450"/>
      </w:pPr>
      <w:r>
        <w:rPr>
          <w:noProof/>
        </w:rPr>
        <w:drawing>
          <wp:anchor distT="0" distB="0" distL="114300" distR="114300" simplePos="0" relativeHeight="251723776" behindDoc="0" locked="0" layoutInCell="1" allowOverlap="1" wp14:anchorId="60772DEB" wp14:editId="02696302">
            <wp:simplePos x="0" y="0"/>
            <wp:positionH relativeFrom="column">
              <wp:posOffset>289560</wp:posOffset>
            </wp:positionH>
            <wp:positionV relativeFrom="paragraph">
              <wp:posOffset>0</wp:posOffset>
            </wp:positionV>
            <wp:extent cx="265176" cy="265176"/>
            <wp:effectExtent l="0" t="0" r="1905" b="1905"/>
            <wp:wrapTopAndBottom/>
            <wp:docPr id="362" name="Picture 362" descr="Afbeeldingsresultaat voor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cop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5176" cy="2651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1CCA3B" w14:textId="0DB26689" w:rsidR="00FE0FE8" w:rsidRDefault="00FE0FE8" w:rsidP="00FE0FE8">
      <w:pPr>
        <w:pStyle w:val="PenNumbered"/>
        <w:numPr>
          <w:ilvl w:val="0"/>
          <w:numId w:val="0"/>
        </w:numPr>
      </w:pPr>
    </w:p>
    <w:p w14:paraId="101454A3" w14:textId="01411B1C" w:rsidR="00FE0FE8" w:rsidRDefault="00FE0FE8" w:rsidP="00FE0FE8">
      <w:pPr>
        <w:pStyle w:val="PenNumbered"/>
        <w:numPr>
          <w:ilvl w:val="0"/>
          <w:numId w:val="0"/>
        </w:numPr>
      </w:pPr>
    </w:p>
    <w:p w14:paraId="39B9C163" w14:textId="7618EBE4" w:rsidR="00BA57D1" w:rsidRDefault="00BA57D1" w:rsidP="00FE0FE8">
      <w:pPr>
        <w:pStyle w:val="PenNumbered"/>
        <w:numPr>
          <w:ilvl w:val="0"/>
          <w:numId w:val="0"/>
        </w:numPr>
      </w:pPr>
    </w:p>
    <w:p w14:paraId="53FB9171" w14:textId="31CFC74C" w:rsidR="00FE0FE8" w:rsidRDefault="00BA57D1" w:rsidP="00BA57D1">
      <w:pPr>
        <w:pStyle w:val="PenNumberedSub"/>
      </w:pPr>
      <w:r>
        <w:t>Press OK to save and close this window</w:t>
      </w:r>
    </w:p>
    <w:p w14:paraId="2B68039D" w14:textId="33631D98" w:rsidR="00985E7A" w:rsidRDefault="00985E7A" w:rsidP="00985E7A">
      <w:pPr>
        <w:pStyle w:val="PenNumbered"/>
      </w:pPr>
      <w:r>
        <w:t xml:space="preserve">Drag the </w:t>
      </w:r>
      <w:r w:rsidRPr="00F86468">
        <w:rPr>
          <w:rStyle w:val="Strong"/>
        </w:rPr>
        <w:t>Json</w:t>
      </w:r>
      <w:r w:rsidRPr="00F86468">
        <w:rPr>
          <w:b/>
        </w:rPr>
        <w:t xml:space="preserve"> </w:t>
      </w:r>
      <w:r w:rsidRPr="00F86468">
        <w:rPr>
          <w:rStyle w:val="Strong"/>
        </w:rPr>
        <w:t>Input</w:t>
      </w:r>
      <w:r>
        <w:t xml:space="preserve"> step on to the canvas</w:t>
      </w:r>
    </w:p>
    <w:p w14:paraId="505F690A" w14:textId="77777777" w:rsidR="00985E7A" w:rsidRDefault="00985E7A" w:rsidP="00985E7A">
      <w:pPr>
        <w:pStyle w:val="PenNumbered"/>
      </w:pPr>
      <w:r>
        <w:t xml:space="preserve">Create a hop between the </w:t>
      </w:r>
      <w:r w:rsidRPr="00F86468">
        <w:rPr>
          <w:rStyle w:val="Strong"/>
        </w:rPr>
        <w:t>Get Variables</w:t>
      </w:r>
      <w:r>
        <w:t xml:space="preserve"> and </w:t>
      </w:r>
      <w:r w:rsidRPr="00F86468">
        <w:rPr>
          <w:rStyle w:val="Strong"/>
        </w:rPr>
        <w:t>Json Input</w:t>
      </w:r>
      <w:r>
        <w:t xml:space="preserve"> steps</w:t>
      </w:r>
    </w:p>
    <w:p w14:paraId="774D77A6" w14:textId="77777777" w:rsidR="00985E7A" w:rsidRPr="00637C50" w:rsidRDefault="00985E7A" w:rsidP="00985E7A">
      <w:pPr>
        <w:pStyle w:val="PenNoteSubNumbered"/>
      </w:pPr>
      <w:r w:rsidRPr="00006131">
        <w:rPr>
          <w:noProof/>
          <w:lang w:val="nl-NL" w:eastAsia="nl-NL"/>
        </w:rPr>
        <w:drawing>
          <wp:anchor distT="0" distB="0" distL="114300" distR="114300" simplePos="0" relativeHeight="251707392" behindDoc="0" locked="0" layoutInCell="1" allowOverlap="1" wp14:anchorId="4630DF7E" wp14:editId="5BFAAEE0">
            <wp:simplePos x="0" y="0"/>
            <wp:positionH relativeFrom="margin">
              <wp:align>left</wp:align>
            </wp:positionH>
            <wp:positionV relativeFrom="paragraph">
              <wp:posOffset>56515</wp:posOffset>
            </wp:positionV>
            <wp:extent cx="420370" cy="530225"/>
            <wp:effectExtent l="0" t="0" r="0" b="3175"/>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6131">
        <w:t>To</w:t>
      </w:r>
      <w:r>
        <w:t xml:space="preserve"> </w:t>
      </w:r>
      <w:r w:rsidRPr="00006131">
        <w:t>create</w:t>
      </w:r>
      <w:r>
        <w:t xml:space="preserve"> </w:t>
      </w:r>
      <w:r w:rsidRPr="00006131">
        <w:t>a</w:t>
      </w:r>
      <w:r>
        <w:t xml:space="preserve"> </w:t>
      </w:r>
      <w:r w:rsidRPr="00006131">
        <w:t>hop,</w:t>
      </w:r>
      <w:r>
        <w:t xml:space="preserve"> </w:t>
      </w:r>
      <w:r w:rsidRPr="00006131">
        <w:t>click</w:t>
      </w:r>
      <w:r>
        <w:t xml:space="preserve"> </w:t>
      </w:r>
      <w:r w:rsidRPr="00006131">
        <w:t>the</w:t>
      </w:r>
      <w:r>
        <w:t xml:space="preserve"> </w:t>
      </w:r>
      <w:r w:rsidRPr="00006131">
        <w:t>source</w:t>
      </w:r>
      <w:r>
        <w:t xml:space="preserve"> </w:t>
      </w:r>
      <w:r w:rsidRPr="00006131">
        <w:t>step,</w:t>
      </w:r>
      <w:r>
        <w:t xml:space="preserve"> </w:t>
      </w:r>
      <w:r w:rsidRPr="00006131">
        <w:t>then</w:t>
      </w:r>
      <w:r>
        <w:t xml:space="preserve"> </w:t>
      </w:r>
      <w:r w:rsidRPr="00006131">
        <w:t>press</w:t>
      </w:r>
      <w:r>
        <w:t xml:space="preserve"> </w:t>
      </w:r>
      <w:r w:rsidRPr="007E032A">
        <w:t>the</w:t>
      </w:r>
      <w:r>
        <w:t xml:space="preserve"> </w:t>
      </w:r>
      <w:r w:rsidRPr="00006131">
        <w:t>&lt;Shift&gt;</w:t>
      </w:r>
      <w:r>
        <w:t xml:space="preserve"> </w:t>
      </w:r>
      <w:r w:rsidRPr="00006131">
        <w:t>key</w:t>
      </w:r>
      <w:r>
        <w:t xml:space="preserve"> </w:t>
      </w:r>
      <w:r w:rsidRPr="00006131">
        <w:t>down</w:t>
      </w:r>
      <w:r>
        <w:t xml:space="preserve"> </w:t>
      </w:r>
      <w:r w:rsidRPr="00006131">
        <w:t>and</w:t>
      </w:r>
      <w:r>
        <w:t xml:space="preserve"> </w:t>
      </w:r>
      <w:r w:rsidRPr="00006131">
        <w:t>draw</w:t>
      </w:r>
      <w:r>
        <w:t xml:space="preserve"> </w:t>
      </w:r>
      <w:r w:rsidRPr="00006131">
        <w:t>a</w:t>
      </w:r>
      <w:r>
        <w:t xml:space="preserve"> </w:t>
      </w:r>
      <w:r w:rsidRPr="00006131">
        <w:t>line</w:t>
      </w:r>
      <w:r>
        <w:t xml:space="preserve"> </w:t>
      </w:r>
      <w:r w:rsidRPr="00006131">
        <w:t>to</w:t>
      </w:r>
      <w:r>
        <w:t xml:space="preserve"> </w:t>
      </w:r>
      <w:r w:rsidRPr="00006131">
        <w:t>the</w:t>
      </w:r>
      <w:r>
        <w:t xml:space="preserve"> </w:t>
      </w:r>
      <w:r w:rsidRPr="00006131">
        <w:t>target</w:t>
      </w:r>
      <w:r>
        <w:t xml:space="preserve"> </w:t>
      </w:r>
      <w:r w:rsidRPr="00006131">
        <w:t>step.</w:t>
      </w:r>
      <w:r>
        <w:t xml:space="preserve"> </w:t>
      </w:r>
      <w:r w:rsidRPr="00006131">
        <w:t>Alternatively,</w:t>
      </w:r>
      <w:r>
        <w:t xml:space="preserve"> </w:t>
      </w:r>
      <w:r w:rsidRPr="00006131">
        <w:t>you</w:t>
      </w:r>
      <w:r>
        <w:t xml:space="preserve"> </w:t>
      </w:r>
      <w:r w:rsidRPr="00006131">
        <w:t>can</w:t>
      </w:r>
      <w:r>
        <w:t xml:space="preserve"> </w:t>
      </w:r>
      <w:r w:rsidRPr="00006131">
        <w:t>draw</w:t>
      </w:r>
      <w:r>
        <w:t xml:space="preserve"> </w:t>
      </w:r>
      <w:r w:rsidRPr="00006131">
        <w:t>hops</w:t>
      </w:r>
      <w:r>
        <w:t xml:space="preserve"> </w:t>
      </w:r>
      <w:r w:rsidRPr="00006131">
        <w:t>by</w:t>
      </w:r>
      <w:r>
        <w:t xml:space="preserve"> </w:t>
      </w:r>
      <w:r w:rsidRPr="00006131">
        <w:t>hovering</w:t>
      </w:r>
      <w:r>
        <w:t xml:space="preserve"> </w:t>
      </w:r>
      <w:r w:rsidRPr="00006131">
        <w:t>over</w:t>
      </w:r>
      <w:r>
        <w:t xml:space="preserve"> </w:t>
      </w:r>
      <w:r w:rsidRPr="00006131">
        <w:t>a</w:t>
      </w:r>
      <w:r>
        <w:t xml:space="preserve"> </w:t>
      </w:r>
      <w:r w:rsidRPr="00006131">
        <w:t>step</w:t>
      </w:r>
      <w:r>
        <w:t xml:space="preserve"> </w:t>
      </w:r>
      <w:r w:rsidRPr="00006131">
        <w:t>until</w:t>
      </w:r>
      <w:r>
        <w:t xml:space="preserve"> </w:t>
      </w:r>
      <w:r w:rsidRPr="00006131">
        <w:t>the</w:t>
      </w:r>
      <w:r>
        <w:t xml:space="preserve"> </w:t>
      </w:r>
      <w:r w:rsidRPr="00006131">
        <w:t>hover</w:t>
      </w:r>
      <w:r>
        <w:t xml:space="preserve"> </w:t>
      </w:r>
      <w:r w:rsidRPr="00006131">
        <w:t>menu</w:t>
      </w:r>
      <w:r>
        <w:t xml:space="preserve"> </w:t>
      </w:r>
      <w:r w:rsidRPr="00006131">
        <w:t>appears.</w:t>
      </w:r>
      <w:r>
        <w:t xml:space="preserve"> </w:t>
      </w:r>
      <w:r w:rsidRPr="00006131">
        <w:t>Drag</w:t>
      </w:r>
      <w:r>
        <w:t xml:space="preserve"> </w:t>
      </w:r>
      <w:r w:rsidRPr="00006131">
        <w:t>the</w:t>
      </w:r>
      <w:r>
        <w:t xml:space="preserve"> </w:t>
      </w:r>
      <w:r w:rsidRPr="00006131">
        <w:t>hop</w:t>
      </w:r>
      <w:r>
        <w:t xml:space="preserve"> </w:t>
      </w:r>
      <w:r w:rsidRPr="00006131">
        <w:t>painter</w:t>
      </w:r>
      <w:r>
        <w:t xml:space="preserve"> </w:t>
      </w:r>
      <w:r w:rsidRPr="00006131">
        <w:t>icon</w:t>
      </w:r>
      <w:r>
        <w:t xml:space="preserve"> </w:t>
      </w:r>
      <w:r w:rsidRPr="00006131">
        <w:t>from</w:t>
      </w:r>
      <w:r>
        <w:t xml:space="preserve"> </w:t>
      </w:r>
      <w:r w:rsidRPr="00006131">
        <w:t>the</w:t>
      </w:r>
      <w:r>
        <w:t xml:space="preserve"> </w:t>
      </w:r>
      <w:r w:rsidRPr="00006131">
        <w:t>source</w:t>
      </w:r>
      <w:r>
        <w:t xml:space="preserve"> </w:t>
      </w:r>
      <w:r w:rsidRPr="00006131">
        <w:t>step</w:t>
      </w:r>
      <w:r>
        <w:t xml:space="preserve"> </w:t>
      </w:r>
      <w:r w:rsidRPr="00006131">
        <w:t>to</w:t>
      </w:r>
      <w:r>
        <w:t xml:space="preserve"> </w:t>
      </w:r>
      <w:r w:rsidRPr="00006131">
        <w:t>the</w:t>
      </w:r>
      <w:r>
        <w:t xml:space="preserve"> </w:t>
      </w:r>
      <w:r w:rsidRPr="00006131">
        <w:t>target</w:t>
      </w:r>
      <w:r>
        <w:t xml:space="preserve"> </w:t>
      </w:r>
      <w:r w:rsidRPr="00006131">
        <w:t>step.</w:t>
      </w:r>
      <w:r>
        <w:t xml:space="preserve"> </w:t>
      </w:r>
      <w:r w:rsidRPr="00006131">
        <w:t>Another</w:t>
      </w:r>
      <w:r>
        <w:t xml:space="preserve"> </w:t>
      </w:r>
      <w:r w:rsidRPr="00006131">
        <w:t>way</w:t>
      </w:r>
      <w:r>
        <w:t xml:space="preserve"> </w:t>
      </w:r>
      <w:r w:rsidRPr="00006131">
        <w:t>to</w:t>
      </w:r>
      <w:r>
        <w:t xml:space="preserve"> </w:t>
      </w:r>
      <w:r w:rsidRPr="00006131">
        <w:t>create</w:t>
      </w:r>
      <w:r>
        <w:t xml:space="preserve"> </w:t>
      </w:r>
      <w:r w:rsidRPr="00006131">
        <w:t>a</w:t>
      </w:r>
      <w:r>
        <w:t xml:space="preserve"> </w:t>
      </w:r>
      <w:r w:rsidRPr="00006131">
        <w:t>hop</w:t>
      </w:r>
      <w:r>
        <w:t xml:space="preserve"> </w:t>
      </w:r>
      <w:r w:rsidRPr="00006131">
        <w:t>automatically</w:t>
      </w:r>
      <w:r>
        <w:t xml:space="preserve"> </w:t>
      </w:r>
      <w:r w:rsidRPr="00006131">
        <w:t>is</w:t>
      </w:r>
      <w:r>
        <w:t xml:space="preserve"> </w:t>
      </w:r>
      <w:r w:rsidRPr="00006131">
        <w:t>by</w:t>
      </w:r>
      <w:r>
        <w:t xml:space="preserve"> </w:t>
      </w:r>
      <w:r w:rsidRPr="00006131">
        <w:t>first</w:t>
      </w:r>
      <w:r>
        <w:t xml:space="preserve"> </w:t>
      </w:r>
      <w:r w:rsidRPr="00006131">
        <w:t>selecting</w:t>
      </w:r>
      <w:r>
        <w:t xml:space="preserve"> </w:t>
      </w:r>
      <w:r w:rsidRPr="00006131">
        <w:t>a</w:t>
      </w:r>
      <w:r>
        <w:t xml:space="preserve"> </w:t>
      </w:r>
      <w:r w:rsidRPr="00006131">
        <w:t>step</w:t>
      </w:r>
      <w:r>
        <w:t xml:space="preserve"> </w:t>
      </w:r>
      <w:r w:rsidRPr="00006131">
        <w:t>on</w:t>
      </w:r>
      <w:r>
        <w:t xml:space="preserve"> </w:t>
      </w:r>
      <w:r w:rsidRPr="00006131">
        <w:t>the</w:t>
      </w:r>
      <w:r>
        <w:t xml:space="preserve"> </w:t>
      </w:r>
      <w:r w:rsidRPr="00006131">
        <w:t>canvas</w:t>
      </w:r>
      <w:r>
        <w:t xml:space="preserve"> </w:t>
      </w:r>
      <w:r w:rsidRPr="00006131">
        <w:t>and</w:t>
      </w:r>
      <w:r>
        <w:t xml:space="preserve"> </w:t>
      </w:r>
      <w:r w:rsidRPr="00006131">
        <w:t>then</w:t>
      </w:r>
      <w:r>
        <w:t xml:space="preserve"> </w:t>
      </w:r>
      <w:r w:rsidRPr="00006131">
        <w:t>instead</w:t>
      </w:r>
      <w:r>
        <w:t xml:space="preserve"> </w:t>
      </w:r>
      <w:r w:rsidRPr="00006131">
        <w:t>of</w:t>
      </w:r>
      <w:r>
        <w:t xml:space="preserve"> </w:t>
      </w:r>
      <w:r w:rsidRPr="00006131">
        <w:t>dragging</w:t>
      </w:r>
      <w:r>
        <w:t xml:space="preserve"> </w:t>
      </w:r>
      <w:r w:rsidRPr="00006131">
        <w:t>a</w:t>
      </w:r>
      <w:r>
        <w:t xml:space="preserve"> </w:t>
      </w:r>
      <w:r w:rsidRPr="00006131">
        <w:t>step</w:t>
      </w:r>
      <w:r>
        <w:t xml:space="preserve"> </w:t>
      </w:r>
      <w:r w:rsidRPr="00006131">
        <w:t>from</w:t>
      </w:r>
      <w:r>
        <w:t xml:space="preserve"> </w:t>
      </w:r>
      <w:r w:rsidRPr="00006131">
        <w:t>the</w:t>
      </w:r>
      <w:r>
        <w:t xml:space="preserve"> </w:t>
      </w:r>
      <w:r w:rsidRPr="00006131">
        <w:t>Design</w:t>
      </w:r>
      <w:r>
        <w:t xml:space="preserve"> </w:t>
      </w:r>
      <w:r w:rsidRPr="00006131">
        <w:t>tab</w:t>
      </w:r>
      <w:r>
        <w:t xml:space="preserve"> </w:t>
      </w:r>
      <w:r w:rsidRPr="00006131">
        <w:t>to</w:t>
      </w:r>
      <w:r>
        <w:t xml:space="preserve"> </w:t>
      </w:r>
      <w:r w:rsidRPr="00006131">
        <w:t>the</w:t>
      </w:r>
      <w:r>
        <w:t xml:space="preserve"> </w:t>
      </w:r>
      <w:r w:rsidRPr="00006131">
        <w:t>canvas,</w:t>
      </w:r>
      <w:r>
        <w:t xml:space="preserve"> </w:t>
      </w:r>
      <w:r w:rsidRPr="00006131">
        <w:t>&lt;Ctrl&gt;-double</w:t>
      </w:r>
      <w:r>
        <w:t xml:space="preserve"> </w:t>
      </w:r>
      <w:r w:rsidRPr="00006131">
        <w:t>click</w:t>
      </w:r>
      <w:r>
        <w:t xml:space="preserve"> </w:t>
      </w:r>
      <w:r w:rsidRPr="00006131">
        <w:t>the</w:t>
      </w:r>
      <w:r>
        <w:t xml:space="preserve"> </w:t>
      </w:r>
      <w:r w:rsidRPr="00006131">
        <w:t>step</w:t>
      </w:r>
      <w:r>
        <w:t xml:space="preserve"> </w:t>
      </w:r>
      <w:r w:rsidRPr="00006131">
        <w:t>to</w:t>
      </w:r>
      <w:r>
        <w:t xml:space="preserve"> </w:t>
      </w:r>
      <w:r w:rsidRPr="00006131">
        <w:t>be</w:t>
      </w:r>
      <w:r>
        <w:t xml:space="preserve"> </w:t>
      </w:r>
      <w:r w:rsidRPr="00006131">
        <w:t>added.</w:t>
      </w:r>
      <w:r>
        <w:t xml:space="preserve"> </w:t>
      </w:r>
      <w:r>
        <w:br/>
      </w:r>
      <w:r w:rsidRPr="00637C50">
        <w:t>To</w:t>
      </w:r>
      <w:r>
        <w:t xml:space="preserve"> </w:t>
      </w:r>
      <w:r w:rsidRPr="00637C50">
        <w:t>split</w:t>
      </w:r>
      <w:r>
        <w:t xml:space="preserve"> </w:t>
      </w:r>
      <w:r w:rsidRPr="00637C50">
        <w:t>a</w:t>
      </w:r>
      <w:r>
        <w:t xml:space="preserve"> </w:t>
      </w:r>
      <w:r w:rsidRPr="00637C50">
        <w:t>hop,</w:t>
      </w:r>
      <w:r>
        <w:t xml:space="preserve"> </w:t>
      </w:r>
      <w:r w:rsidRPr="00637C50">
        <w:t>insert</w:t>
      </w:r>
      <w:r>
        <w:t xml:space="preserve"> </w:t>
      </w:r>
      <w:r w:rsidRPr="00637C50">
        <w:t>a</w:t>
      </w:r>
      <w:r>
        <w:t xml:space="preserve"> </w:t>
      </w:r>
      <w:r w:rsidRPr="00637C50">
        <w:t>new</w:t>
      </w:r>
      <w:r>
        <w:t xml:space="preserve"> </w:t>
      </w:r>
      <w:r w:rsidRPr="00637C50">
        <w:t>step</w:t>
      </w:r>
      <w:r>
        <w:t xml:space="preserve"> </w:t>
      </w:r>
      <w:r w:rsidRPr="00637C50">
        <w:t>into</w:t>
      </w:r>
      <w:r>
        <w:t xml:space="preserve"> </w:t>
      </w:r>
      <w:r w:rsidRPr="00637C50">
        <w:t>the</w:t>
      </w:r>
      <w:r>
        <w:t xml:space="preserve"> </w:t>
      </w:r>
      <w:r w:rsidRPr="00637C50">
        <w:t>hop</w:t>
      </w:r>
      <w:r>
        <w:t xml:space="preserve"> </w:t>
      </w:r>
      <w:r w:rsidRPr="00637C50">
        <w:t>between</w:t>
      </w:r>
      <w:r>
        <w:t xml:space="preserve"> </w:t>
      </w:r>
      <w:r w:rsidRPr="00637C50">
        <w:t>two</w:t>
      </w:r>
      <w:r>
        <w:t xml:space="preserve"> </w:t>
      </w:r>
      <w:r w:rsidRPr="00637C50">
        <w:t>steps</w:t>
      </w:r>
      <w:r>
        <w:t xml:space="preserve"> </w:t>
      </w:r>
      <w:r w:rsidRPr="00637C50">
        <w:t>by</w:t>
      </w:r>
      <w:r>
        <w:t xml:space="preserve"> </w:t>
      </w:r>
      <w:r w:rsidRPr="00637C50">
        <w:t>dragging</w:t>
      </w:r>
      <w:r>
        <w:t xml:space="preserve"> </w:t>
      </w:r>
      <w:r w:rsidRPr="00637C50">
        <w:t>the</w:t>
      </w:r>
      <w:r>
        <w:t xml:space="preserve"> </w:t>
      </w:r>
      <w:r w:rsidRPr="00637C50">
        <w:t>step</w:t>
      </w:r>
      <w:r>
        <w:t xml:space="preserve"> </w:t>
      </w:r>
      <w:r w:rsidRPr="00637C50">
        <w:t>over</w:t>
      </w:r>
      <w:r>
        <w:t xml:space="preserve"> </w:t>
      </w:r>
      <w:r w:rsidRPr="00637C50">
        <w:t>a</w:t>
      </w:r>
      <w:r>
        <w:t xml:space="preserve"> </w:t>
      </w:r>
      <w:r w:rsidRPr="00637C50">
        <w:t>hop.</w:t>
      </w:r>
      <w:r>
        <w:t xml:space="preserve"> </w:t>
      </w:r>
      <w:r w:rsidRPr="00637C50">
        <w:t>Confirm</w:t>
      </w:r>
      <w:r>
        <w:t xml:space="preserve"> </w:t>
      </w:r>
      <w:r w:rsidRPr="00637C50">
        <w:t>that</w:t>
      </w:r>
      <w:r>
        <w:t xml:space="preserve"> </w:t>
      </w:r>
      <w:r w:rsidRPr="00637C50">
        <w:t>you</w:t>
      </w:r>
      <w:r>
        <w:t xml:space="preserve"> </w:t>
      </w:r>
      <w:r w:rsidRPr="00637C50">
        <w:t>want</w:t>
      </w:r>
      <w:r>
        <w:t xml:space="preserve"> </w:t>
      </w:r>
      <w:r w:rsidRPr="00637C50">
        <w:t>to</w:t>
      </w:r>
      <w:r>
        <w:t xml:space="preserve"> </w:t>
      </w:r>
      <w:r w:rsidRPr="00637C50">
        <w:t>split</w:t>
      </w:r>
      <w:r>
        <w:t xml:space="preserve"> </w:t>
      </w:r>
      <w:r w:rsidRPr="00637C50">
        <w:t>the</w:t>
      </w:r>
      <w:r>
        <w:t xml:space="preserve"> </w:t>
      </w:r>
      <w:r w:rsidRPr="00637C50">
        <w:t>hop.</w:t>
      </w:r>
    </w:p>
    <w:p w14:paraId="71F42565" w14:textId="77777777" w:rsidR="00985E7A" w:rsidRPr="00F3166E" w:rsidRDefault="00985E7A" w:rsidP="00985E7A">
      <w:pPr>
        <w:pStyle w:val="PenNumbered"/>
        <w:numPr>
          <w:ilvl w:val="0"/>
          <w:numId w:val="0"/>
        </w:numPr>
        <w:ind w:left="360"/>
      </w:pPr>
    </w:p>
    <w:p w14:paraId="3E4B8AE7" w14:textId="77777777" w:rsidR="00985E7A" w:rsidRDefault="00985E7A" w:rsidP="00985E7A">
      <w:pPr>
        <w:pStyle w:val="PenNoteSubNumbered"/>
      </w:pPr>
      <w:r w:rsidRPr="008C52A4">
        <w:rPr>
          <w:noProof/>
          <w:lang w:val="nl-NL" w:eastAsia="nl-NL"/>
        </w:rPr>
        <w:drawing>
          <wp:anchor distT="0" distB="0" distL="114300" distR="114300" simplePos="0" relativeHeight="251708416" behindDoc="0" locked="0" layoutInCell="1" allowOverlap="1" wp14:anchorId="3B13B9DE" wp14:editId="7ECE421A">
            <wp:simplePos x="0" y="0"/>
            <wp:positionH relativeFrom="margin">
              <wp:align>left</wp:align>
            </wp:positionH>
            <wp:positionV relativeFrom="paragraph">
              <wp:posOffset>60325</wp:posOffset>
            </wp:positionV>
            <wp:extent cx="420370" cy="530225"/>
            <wp:effectExtent l="0" t="0" r="0" b="3175"/>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52A4">
        <w:t>The</w:t>
      </w:r>
      <w:r>
        <w:t xml:space="preserve"> </w:t>
      </w:r>
      <w:r w:rsidRPr="008C52A4">
        <w:t>previous</w:t>
      </w:r>
      <w:r>
        <w:t xml:space="preserve"> </w:t>
      </w:r>
      <w:r w:rsidRPr="008C52A4">
        <w:t>two</w:t>
      </w:r>
      <w:r>
        <w:t xml:space="preserve"> </w:t>
      </w:r>
      <w:r w:rsidRPr="008C52A4">
        <w:t>actions</w:t>
      </w:r>
      <w:r>
        <w:t xml:space="preserve"> </w:t>
      </w:r>
      <w:r w:rsidRPr="008C52A4">
        <w:t>can</w:t>
      </w:r>
      <w:r>
        <w:t xml:space="preserve"> </w:t>
      </w:r>
      <w:r w:rsidRPr="008C52A4">
        <w:t>be</w:t>
      </w:r>
      <w:r>
        <w:t xml:space="preserve"> </w:t>
      </w:r>
      <w:r w:rsidRPr="008C52A4">
        <w:t>handled</w:t>
      </w:r>
      <w:r>
        <w:t xml:space="preserve"> </w:t>
      </w:r>
      <w:r w:rsidRPr="008C52A4">
        <w:t>in</w:t>
      </w:r>
      <w:r>
        <w:t xml:space="preserve"> </w:t>
      </w:r>
      <w:r w:rsidRPr="008C52A4">
        <w:t>one.</w:t>
      </w:r>
      <w:r>
        <w:t xml:space="preserve"> </w:t>
      </w:r>
      <w:r w:rsidRPr="008C52A4">
        <w:t>&lt;Shift&gt;-double</w:t>
      </w:r>
      <w:r>
        <w:t xml:space="preserve"> </w:t>
      </w:r>
      <w:r w:rsidRPr="008C52A4">
        <w:t>click</w:t>
      </w:r>
      <w:r>
        <w:t xml:space="preserve"> </w:t>
      </w:r>
      <w:r w:rsidRPr="008C52A4">
        <w:t>on</w:t>
      </w:r>
      <w:r>
        <w:t xml:space="preserve"> </w:t>
      </w:r>
      <w:r w:rsidRPr="008C52A4">
        <w:t>a</w:t>
      </w:r>
      <w:r>
        <w:t xml:space="preserve"> </w:t>
      </w:r>
      <w:r w:rsidRPr="008C52A4">
        <w:t>step</w:t>
      </w:r>
      <w:r>
        <w:t xml:space="preserve"> </w:t>
      </w:r>
      <w:r w:rsidRPr="008C52A4">
        <w:t>in</w:t>
      </w:r>
      <w:r>
        <w:t xml:space="preserve"> </w:t>
      </w:r>
      <w:r w:rsidRPr="008C52A4">
        <w:t>the</w:t>
      </w:r>
      <w:r>
        <w:t xml:space="preserve"> </w:t>
      </w:r>
      <w:r w:rsidRPr="008C52A4">
        <w:t>Design</w:t>
      </w:r>
      <w:r>
        <w:t xml:space="preserve"> </w:t>
      </w:r>
      <w:r w:rsidRPr="008C52A4">
        <w:t>tab</w:t>
      </w:r>
      <w:r>
        <w:t xml:space="preserve"> </w:t>
      </w:r>
      <w:r w:rsidRPr="008C52A4">
        <w:t>will</w:t>
      </w:r>
      <w:r>
        <w:t xml:space="preserve"> </w:t>
      </w:r>
      <w:r w:rsidRPr="008C52A4">
        <w:t>add</w:t>
      </w:r>
      <w:r>
        <w:t xml:space="preserve"> </w:t>
      </w:r>
      <w:r w:rsidRPr="008C52A4">
        <w:t>the</w:t>
      </w:r>
      <w:r>
        <w:t xml:space="preserve"> </w:t>
      </w:r>
      <w:r w:rsidRPr="008C52A4">
        <w:t>step,</w:t>
      </w:r>
      <w:r>
        <w:t xml:space="preserve"> </w:t>
      </w:r>
      <w:r w:rsidRPr="008C52A4">
        <w:t>will</w:t>
      </w:r>
      <w:r>
        <w:t xml:space="preserve"> </w:t>
      </w:r>
      <w:r w:rsidRPr="008C52A4">
        <w:t>create</w:t>
      </w:r>
      <w:r>
        <w:t xml:space="preserve"> </w:t>
      </w:r>
      <w:r w:rsidRPr="008C52A4">
        <w:t>a</w:t>
      </w:r>
      <w:r>
        <w:t xml:space="preserve"> </w:t>
      </w:r>
      <w:r w:rsidRPr="008C52A4">
        <w:t>hop</w:t>
      </w:r>
      <w:r>
        <w:t xml:space="preserve"> </w:t>
      </w:r>
      <w:r w:rsidRPr="008C52A4">
        <w:t>and</w:t>
      </w:r>
      <w:r>
        <w:t xml:space="preserve"> </w:t>
      </w:r>
      <w:r w:rsidRPr="008C52A4">
        <w:t>will</w:t>
      </w:r>
      <w:r>
        <w:t xml:space="preserve"> </w:t>
      </w:r>
      <w:r w:rsidRPr="008C52A4">
        <w:t>open</w:t>
      </w:r>
      <w:r>
        <w:t xml:space="preserve"> </w:t>
      </w:r>
      <w:r w:rsidRPr="008C52A4">
        <w:t>the</w:t>
      </w:r>
      <w:r>
        <w:t xml:space="preserve"> </w:t>
      </w:r>
      <w:r w:rsidRPr="008C52A4">
        <w:t>added</w:t>
      </w:r>
      <w:r>
        <w:t xml:space="preserve"> </w:t>
      </w:r>
      <w:r w:rsidRPr="008C52A4">
        <w:t>step.</w:t>
      </w:r>
    </w:p>
    <w:p w14:paraId="731C9974" w14:textId="77777777" w:rsidR="00985E7A" w:rsidRDefault="00985E7A" w:rsidP="00985E7A">
      <w:pPr>
        <w:pStyle w:val="PenNumbered"/>
        <w:numPr>
          <w:ilvl w:val="0"/>
          <w:numId w:val="0"/>
        </w:numPr>
        <w:ind w:left="360" w:hanging="360"/>
      </w:pPr>
    </w:p>
    <w:p w14:paraId="2B37F9AB" w14:textId="77777777" w:rsidR="00985E7A" w:rsidRPr="00F86468" w:rsidRDefault="00985E7A" w:rsidP="00985E7A">
      <w:pPr>
        <w:pStyle w:val="PenNumbered"/>
      </w:pPr>
      <w:r>
        <w:t xml:space="preserve">Double click on the </w:t>
      </w:r>
      <w:r>
        <w:rPr>
          <w:rStyle w:val="Strong"/>
        </w:rPr>
        <w:t>Json Input</w:t>
      </w:r>
      <w:r>
        <w:rPr>
          <w:color w:val="002060"/>
        </w:rPr>
        <w:t xml:space="preserve"> </w:t>
      </w:r>
      <w:r>
        <w:t>step to specify its properties</w:t>
      </w:r>
    </w:p>
    <w:p w14:paraId="33964B52" w14:textId="1474F004" w:rsidR="00985E7A" w:rsidRDefault="00985E7A" w:rsidP="00F7247F">
      <w:pPr>
        <w:pStyle w:val="PenNumberedSub"/>
        <w:numPr>
          <w:ilvl w:val="0"/>
          <w:numId w:val="9"/>
        </w:numPr>
      </w:pPr>
      <w:r w:rsidRPr="00C45284">
        <w:t xml:space="preserve">Rename the </w:t>
      </w:r>
      <w:r>
        <w:rPr>
          <w:b/>
          <w:color w:val="005DA6"/>
        </w:rPr>
        <w:t xml:space="preserve">Step name </w:t>
      </w:r>
      <w:r>
        <w:t xml:space="preserve">to </w:t>
      </w:r>
      <w:r w:rsidR="006F75CB">
        <w:t>Call site info API</w:t>
      </w:r>
    </w:p>
    <w:p w14:paraId="65289607" w14:textId="4002AA20" w:rsidR="006F75CB" w:rsidRDefault="006F75CB" w:rsidP="00F7247F">
      <w:pPr>
        <w:pStyle w:val="PenNumberedSub"/>
        <w:numPr>
          <w:ilvl w:val="0"/>
          <w:numId w:val="9"/>
        </w:numPr>
      </w:pPr>
      <w:r>
        <w:t>Enter the following configuration on the File tab. Select field contains a drop-down list.</w:t>
      </w:r>
    </w:p>
    <w:p w14:paraId="6F74100F" w14:textId="7366E0E4" w:rsidR="006F75CB" w:rsidRPr="00C448D9" w:rsidRDefault="006F75CB" w:rsidP="006F75CB">
      <w:pPr>
        <w:pStyle w:val="PenNumberedSub"/>
        <w:numPr>
          <w:ilvl w:val="0"/>
          <w:numId w:val="0"/>
        </w:numPr>
        <w:ind w:left="360"/>
      </w:pPr>
      <w:r>
        <w:rPr>
          <w:noProof/>
        </w:rPr>
        <w:drawing>
          <wp:inline distT="0" distB="0" distL="0" distR="0" wp14:anchorId="4CCE74C7" wp14:editId="69E2CC0A">
            <wp:extent cx="5943600" cy="2166620"/>
            <wp:effectExtent l="0" t="0" r="0"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66620"/>
                    </a:xfrm>
                    <a:prstGeom prst="rect">
                      <a:avLst/>
                    </a:prstGeom>
                  </pic:spPr>
                </pic:pic>
              </a:graphicData>
            </a:graphic>
          </wp:inline>
        </w:drawing>
      </w:r>
    </w:p>
    <w:p w14:paraId="03E6C06D" w14:textId="77777777" w:rsidR="00985E7A" w:rsidRPr="00C448D9" w:rsidRDefault="00985E7A" w:rsidP="00F7247F">
      <w:pPr>
        <w:pStyle w:val="PenNumberedSub"/>
        <w:numPr>
          <w:ilvl w:val="0"/>
          <w:numId w:val="9"/>
        </w:numPr>
      </w:pPr>
      <w:r w:rsidRPr="00F86468">
        <w:t>On the</w:t>
      </w:r>
      <w:r>
        <w:t xml:space="preserve"> </w:t>
      </w:r>
      <w:r w:rsidRPr="00C448D9">
        <w:rPr>
          <w:rStyle w:val="Strong"/>
        </w:rPr>
        <w:t>Content</w:t>
      </w:r>
      <w:r>
        <w:t xml:space="preserve"> tab leave the fields as default</w:t>
      </w:r>
    </w:p>
    <w:p w14:paraId="4670C8EC" w14:textId="717A162F" w:rsidR="00985E7A" w:rsidRDefault="00985E7A" w:rsidP="00F7247F">
      <w:pPr>
        <w:pStyle w:val="PenNumberedSub"/>
        <w:numPr>
          <w:ilvl w:val="0"/>
          <w:numId w:val="9"/>
        </w:numPr>
      </w:pPr>
      <w:r w:rsidRPr="00C448D9">
        <w:t xml:space="preserve">On the </w:t>
      </w:r>
      <w:r w:rsidRPr="00C448D9">
        <w:rPr>
          <w:rStyle w:val="Strong"/>
        </w:rPr>
        <w:t>Fields</w:t>
      </w:r>
      <w:r w:rsidRPr="00C448D9">
        <w:t xml:space="preserve"> tab complete the table with the following information:</w:t>
      </w:r>
    </w:p>
    <w:p w14:paraId="73B204EE" w14:textId="298740DE" w:rsidR="006F75CB" w:rsidRDefault="00B4330B" w:rsidP="006F75CB">
      <w:pPr>
        <w:pStyle w:val="PenNumberedSub"/>
        <w:numPr>
          <w:ilvl w:val="0"/>
          <w:numId w:val="0"/>
        </w:numPr>
        <w:ind w:left="720"/>
      </w:pPr>
      <w:r>
        <w:rPr>
          <w:noProof/>
        </w:rPr>
        <w:drawing>
          <wp:anchor distT="0" distB="0" distL="114300" distR="114300" simplePos="0" relativeHeight="251721728" behindDoc="0" locked="0" layoutInCell="1" allowOverlap="1" wp14:anchorId="557F5212" wp14:editId="5F3D03DA">
            <wp:simplePos x="0" y="0"/>
            <wp:positionH relativeFrom="column">
              <wp:posOffset>495300</wp:posOffset>
            </wp:positionH>
            <wp:positionV relativeFrom="paragraph">
              <wp:posOffset>1448435</wp:posOffset>
            </wp:positionV>
            <wp:extent cx="264795" cy="264795"/>
            <wp:effectExtent l="0" t="0" r="1905" b="1905"/>
            <wp:wrapTopAndBottom/>
            <wp:docPr id="363" name="Picture 363" descr="Afbeeldingsresultaat voor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cop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795" cy="264795"/>
                    </a:xfrm>
                    <a:prstGeom prst="rect">
                      <a:avLst/>
                    </a:prstGeom>
                    <a:noFill/>
                    <a:ln>
                      <a:noFill/>
                    </a:ln>
                  </pic:spPr>
                </pic:pic>
              </a:graphicData>
            </a:graphic>
            <wp14:sizeRelH relativeFrom="page">
              <wp14:pctWidth>0</wp14:pctWidth>
            </wp14:sizeRelH>
            <wp14:sizeRelV relativeFrom="page">
              <wp14:pctHeight>0</wp14:pctHeight>
            </wp14:sizeRelV>
          </wp:anchor>
        </w:drawing>
      </w:r>
      <w:r w:rsidR="006F75CB">
        <w:rPr>
          <w:noProof/>
        </w:rPr>
        <w:drawing>
          <wp:inline distT="0" distB="0" distL="0" distR="0" wp14:anchorId="29310508" wp14:editId="60564B76">
            <wp:extent cx="5943600" cy="1330325"/>
            <wp:effectExtent l="0" t="0" r="0" b="31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330325"/>
                    </a:xfrm>
                    <a:prstGeom prst="rect">
                      <a:avLst/>
                    </a:prstGeom>
                  </pic:spPr>
                </pic:pic>
              </a:graphicData>
            </a:graphic>
          </wp:inline>
        </w:drawing>
      </w:r>
    </w:p>
    <w:tbl>
      <w:tblPr>
        <w:tblStyle w:val="PlainTable1"/>
        <w:tblpPr w:leftFromText="180" w:rightFromText="180" w:vertAnchor="text" w:horzAnchor="page" w:tblpX="2816" w:tblpY="76"/>
        <w:tblW w:w="8646" w:type="dxa"/>
        <w:tblLook w:val="04A0" w:firstRow="1" w:lastRow="0" w:firstColumn="1" w:lastColumn="0" w:noHBand="0" w:noVBand="1"/>
      </w:tblPr>
      <w:tblGrid>
        <w:gridCol w:w="1843"/>
        <w:gridCol w:w="2811"/>
        <w:gridCol w:w="3992"/>
      </w:tblGrid>
      <w:tr w:rsidR="00B4330B" w:rsidRPr="00B4330B" w14:paraId="0F0292E8" w14:textId="77777777" w:rsidTr="00B4330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2DC4364" w14:textId="77777777" w:rsidR="00B4330B" w:rsidRPr="00B4330B" w:rsidRDefault="00B4330B" w:rsidP="00B4330B">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auto"/>
                <w:lang w:val="en-GB" w:eastAsia="en-GB"/>
              </w:rPr>
            </w:pPr>
            <w:r w:rsidRPr="00B4330B">
              <w:rPr>
                <w:rFonts w:ascii="Calibri" w:eastAsia="Times New Roman" w:hAnsi="Calibri" w:cs="Calibri"/>
                <w:color w:val="auto"/>
                <w:lang w:val="en-GB" w:eastAsia="en-GB"/>
              </w:rPr>
              <w:t>Name</w:t>
            </w:r>
          </w:p>
        </w:tc>
        <w:tc>
          <w:tcPr>
            <w:tcW w:w="2811" w:type="dxa"/>
            <w:noWrap/>
            <w:hideMark/>
          </w:tcPr>
          <w:p w14:paraId="671233D5" w14:textId="77777777" w:rsidR="00B4330B" w:rsidRPr="00B4330B" w:rsidRDefault="00B4330B" w:rsidP="00B4330B">
            <w:pPr>
              <w:tabs>
                <w:tab w:val="clear" w:pos="864"/>
                <w:tab w:val="clear" w:pos="1008"/>
                <w:tab w:val="clear" w:pos="1296"/>
                <w:tab w:val="clear" w:pos="1728"/>
              </w:tabs>
              <w:autoSpaceDE/>
              <w:autoSpaceDN/>
              <w:adjustRightInd/>
              <w:spacing w:after="0"/>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lang w:val="en-GB" w:eastAsia="en-GB"/>
              </w:rPr>
            </w:pPr>
            <w:r w:rsidRPr="00B4330B">
              <w:rPr>
                <w:rFonts w:ascii="Calibri" w:eastAsia="Times New Roman" w:hAnsi="Calibri" w:cs="Calibri"/>
                <w:color w:val="auto"/>
                <w:lang w:val="en-GB" w:eastAsia="en-GB"/>
              </w:rPr>
              <w:t>Path</w:t>
            </w:r>
          </w:p>
        </w:tc>
        <w:tc>
          <w:tcPr>
            <w:tcW w:w="3992" w:type="dxa"/>
            <w:noWrap/>
            <w:hideMark/>
          </w:tcPr>
          <w:p w14:paraId="405B70C9" w14:textId="77777777" w:rsidR="00B4330B" w:rsidRPr="00B4330B" w:rsidRDefault="00B4330B" w:rsidP="00B4330B">
            <w:pPr>
              <w:tabs>
                <w:tab w:val="clear" w:pos="864"/>
                <w:tab w:val="clear" w:pos="1008"/>
                <w:tab w:val="clear" w:pos="1296"/>
                <w:tab w:val="clear" w:pos="1728"/>
              </w:tabs>
              <w:autoSpaceDE/>
              <w:autoSpaceDN/>
              <w:adjustRightInd/>
              <w:spacing w:after="0"/>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lang w:val="en-GB" w:eastAsia="en-GB"/>
              </w:rPr>
            </w:pPr>
            <w:r w:rsidRPr="00B4330B">
              <w:rPr>
                <w:rFonts w:ascii="Calibri" w:eastAsia="Times New Roman" w:hAnsi="Calibri" w:cs="Calibri"/>
                <w:color w:val="auto"/>
                <w:lang w:val="en-GB" w:eastAsia="en-GB"/>
              </w:rPr>
              <w:t>Type</w:t>
            </w:r>
          </w:p>
        </w:tc>
      </w:tr>
      <w:tr w:rsidR="00B4330B" w:rsidRPr="00B4330B" w14:paraId="06DA2F32" w14:textId="77777777" w:rsidTr="00B433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0CA977C" w14:textId="77777777" w:rsidR="00B4330B" w:rsidRPr="00B4330B" w:rsidRDefault="00B4330B" w:rsidP="00B4330B">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auto"/>
                <w:lang w:val="en-GB" w:eastAsia="en-GB"/>
              </w:rPr>
            </w:pPr>
            <w:r w:rsidRPr="00B4330B">
              <w:rPr>
                <w:rFonts w:ascii="Calibri" w:eastAsia="Times New Roman" w:hAnsi="Calibri" w:cs="Calibri"/>
                <w:color w:val="auto"/>
                <w:lang w:val="en-GB" w:eastAsia="en-GB"/>
              </w:rPr>
              <w:t>sitecode</w:t>
            </w:r>
          </w:p>
        </w:tc>
        <w:tc>
          <w:tcPr>
            <w:tcW w:w="2811" w:type="dxa"/>
            <w:noWrap/>
            <w:hideMark/>
          </w:tcPr>
          <w:p w14:paraId="27225BA5" w14:textId="77777777" w:rsidR="00B4330B" w:rsidRPr="00B4330B" w:rsidRDefault="00B4330B" w:rsidP="00B4330B">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val="en-GB" w:eastAsia="en-GB"/>
              </w:rPr>
            </w:pPr>
            <w:r w:rsidRPr="00B4330B">
              <w:rPr>
                <w:rFonts w:ascii="Calibri" w:eastAsia="Times New Roman" w:hAnsi="Calibri" w:cs="Calibri"/>
                <w:color w:val="auto"/>
                <w:lang w:val="en-GB" w:eastAsia="en-GB"/>
              </w:rPr>
              <w:t>$..@SiteCode</w:t>
            </w:r>
          </w:p>
        </w:tc>
        <w:tc>
          <w:tcPr>
            <w:tcW w:w="3992" w:type="dxa"/>
            <w:noWrap/>
            <w:hideMark/>
          </w:tcPr>
          <w:p w14:paraId="6C229C7C" w14:textId="77777777" w:rsidR="00B4330B" w:rsidRPr="00B4330B" w:rsidRDefault="00B4330B" w:rsidP="00B4330B">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val="en-GB" w:eastAsia="en-GB"/>
              </w:rPr>
            </w:pPr>
            <w:r w:rsidRPr="00B4330B">
              <w:rPr>
                <w:rFonts w:ascii="Calibri" w:eastAsia="Times New Roman" w:hAnsi="Calibri" w:cs="Calibri"/>
                <w:color w:val="auto"/>
                <w:lang w:val="en-GB" w:eastAsia="en-GB"/>
              </w:rPr>
              <w:t>String</w:t>
            </w:r>
          </w:p>
        </w:tc>
      </w:tr>
      <w:tr w:rsidR="00B4330B" w:rsidRPr="00B4330B" w14:paraId="19F7F43F" w14:textId="77777777" w:rsidTr="00B4330B">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B51453C" w14:textId="77777777" w:rsidR="00B4330B" w:rsidRPr="00B4330B" w:rsidRDefault="00B4330B" w:rsidP="00B4330B">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auto"/>
                <w:lang w:val="en-GB" w:eastAsia="en-GB"/>
              </w:rPr>
            </w:pPr>
            <w:r w:rsidRPr="00B4330B">
              <w:rPr>
                <w:rFonts w:ascii="Calibri" w:eastAsia="Times New Roman" w:hAnsi="Calibri" w:cs="Calibri"/>
                <w:color w:val="auto"/>
                <w:lang w:val="en-GB" w:eastAsia="en-GB"/>
              </w:rPr>
              <w:t>sitename</w:t>
            </w:r>
          </w:p>
        </w:tc>
        <w:tc>
          <w:tcPr>
            <w:tcW w:w="2811" w:type="dxa"/>
            <w:noWrap/>
            <w:hideMark/>
          </w:tcPr>
          <w:p w14:paraId="77DA1836" w14:textId="77777777" w:rsidR="00B4330B" w:rsidRPr="00B4330B" w:rsidRDefault="00B4330B" w:rsidP="00B4330B">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val="en-GB" w:eastAsia="en-GB"/>
              </w:rPr>
            </w:pPr>
            <w:r w:rsidRPr="00B4330B">
              <w:rPr>
                <w:rFonts w:ascii="Calibri" w:eastAsia="Times New Roman" w:hAnsi="Calibri" w:cs="Calibri"/>
                <w:color w:val="auto"/>
                <w:lang w:val="en-GB" w:eastAsia="en-GB"/>
              </w:rPr>
              <w:t>$..@SiteName</w:t>
            </w:r>
          </w:p>
        </w:tc>
        <w:tc>
          <w:tcPr>
            <w:tcW w:w="3992" w:type="dxa"/>
            <w:noWrap/>
            <w:hideMark/>
          </w:tcPr>
          <w:p w14:paraId="04DFD4EB" w14:textId="77777777" w:rsidR="00B4330B" w:rsidRPr="00B4330B" w:rsidRDefault="00B4330B" w:rsidP="00B4330B">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val="en-GB" w:eastAsia="en-GB"/>
              </w:rPr>
            </w:pPr>
            <w:r w:rsidRPr="00B4330B">
              <w:rPr>
                <w:rFonts w:ascii="Calibri" w:eastAsia="Times New Roman" w:hAnsi="Calibri" w:cs="Calibri"/>
                <w:color w:val="auto"/>
                <w:lang w:val="en-GB" w:eastAsia="en-GB"/>
              </w:rPr>
              <w:t>String</w:t>
            </w:r>
          </w:p>
        </w:tc>
      </w:tr>
      <w:tr w:rsidR="00B4330B" w:rsidRPr="00B4330B" w14:paraId="11B42F6E" w14:textId="77777777" w:rsidTr="00B433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861C331" w14:textId="77777777" w:rsidR="00B4330B" w:rsidRPr="00B4330B" w:rsidRDefault="00B4330B" w:rsidP="00B4330B">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auto"/>
                <w:lang w:val="en-GB" w:eastAsia="en-GB"/>
              </w:rPr>
            </w:pPr>
            <w:r w:rsidRPr="00B4330B">
              <w:rPr>
                <w:rFonts w:ascii="Calibri" w:eastAsia="Times New Roman" w:hAnsi="Calibri" w:cs="Calibri"/>
                <w:color w:val="auto"/>
                <w:lang w:val="en-GB" w:eastAsia="en-GB"/>
              </w:rPr>
              <w:t>authorityname</w:t>
            </w:r>
          </w:p>
        </w:tc>
        <w:tc>
          <w:tcPr>
            <w:tcW w:w="2811" w:type="dxa"/>
            <w:noWrap/>
            <w:hideMark/>
          </w:tcPr>
          <w:p w14:paraId="398A1262" w14:textId="77777777" w:rsidR="00B4330B" w:rsidRPr="00B4330B" w:rsidRDefault="00B4330B" w:rsidP="00B4330B">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val="en-GB" w:eastAsia="en-GB"/>
              </w:rPr>
            </w:pPr>
            <w:r w:rsidRPr="00B4330B">
              <w:rPr>
                <w:rFonts w:ascii="Calibri" w:eastAsia="Times New Roman" w:hAnsi="Calibri" w:cs="Calibri"/>
                <w:color w:val="auto"/>
                <w:lang w:val="en-GB" w:eastAsia="en-GB"/>
              </w:rPr>
              <w:t>$..@LocalAuthorityName</w:t>
            </w:r>
          </w:p>
        </w:tc>
        <w:tc>
          <w:tcPr>
            <w:tcW w:w="3992" w:type="dxa"/>
            <w:noWrap/>
            <w:hideMark/>
          </w:tcPr>
          <w:p w14:paraId="00EFFC71" w14:textId="77777777" w:rsidR="00B4330B" w:rsidRPr="00B4330B" w:rsidRDefault="00B4330B" w:rsidP="00B4330B">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val="en-GB" w:eastAsia="en-GB"/>
              </w:rPr>
            </w:pPr>
            <w:r w:rsidRPr="00B4330B">
              <w:rPr>
                <w:rFonts w:ascii="Calibri" w:eastAsia="Times New Roman" w:hAnsi="Calibri" w:cs="Calibri"/>
                <w:color w:val="auto"/>
                <w:lang w:val="en-GB" w:eastAsia="en-GB"/>
              </w:rPr>
              <w:t>String</w:t>
            </w:r>
          </w:p>
        </w:tc>
      </w:tr>
      <w:tr w:rsidR="00B4330B" w:rsidRPr="00B4330B" w14:paraId="3E4AA27E" w14:textId="77777777" w:rsidTr="00B4330B">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88C412A" w14:textId="77777777" w:rsidR="00B4330B" w:rsidRPr="00B4330B" w:rsidRDefault="00B4330B" w:rsidP="00B4330B">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auto"/>
                <w:lang w:val="en-GB" w:eastAsia="en-GB"/>
              </w:rPr>
            </w:pPr>
            <w:r w:rsidRPr="00B4330B">
              <w:rPr>
                <w:rFonts w:ascii="Calibri" w:eastAsia="Times New Roman" w:hAnsi="Calibri" w:cs="Calibri"/>
                <w:color w:val="auto"/>
                <w:lang w:val="en-GB" w:eastAsia="en-GB"/>
              </w:rPr>
              <w:t>sitetype</w:t>
            </w:r>
          </w:p>
        </w:tc>
        <w:tc>
          <w:tcPr>
            <w:tcW w:w="2811" w:type="dxa"/>
            <w:noWrap/>
            <w:hideMark/>
          </w:tcPr>
          <w:p w14:paraId="47ACC20F" w14:textId="77777777" w:rsidR="00B4330B" w:rsidRPr="00B4330B" w:rsidRDefault="00B4330B" w:rsidP="00B4330B">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val="en-GB" w:eastAsia="en-GB"/>
              </w:rPr>
            </w:pPr>
            <w:r w:rsidRPr="00B4330B">
              <w:rPr>
                <w:rFonts w:ascii="Calibri" w:eastAsia="Times New Roman" w:hAnsi="Calibri" w:cs="Calibri"/>
                <w:color w:val="auto"/>
                <w:lang w:val="en-GB" w:eastAsia="en-GB"/>
              </w:rPr>
              <w:t>$..@SiteType</w:t>
            </w:r>
          </w:p>
        </w:tc>
        <w:tc>
          <w:tcPr>
            <w:tcW w:w="3992" w:type="dxa"/>
            <w:noWrap/>
            <w:hideMark/>
          </w:tcPr>
          <w:p w14:paraId="499D9ADB" w14:textId="77777777" w:rsidR="00B4330B" w:rsidRPr="00B4330B" w:rsidRDefault="00B4330B" w:rsidP="00B4330B">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val="en-GB" w:eastAsia="en-GB"/>
              </w:rPr>
            </w:pPr>
            <w:r w:rsidRPr="00B4330B">
              <w:rPr>
                <w:rFonts w:ascii="Calibri" w:eastAsia="Times New Roman" w:hAnsi="Calibri" w:cs="Calibri"/>
                <w:color w:val="auto"/>
                <w:lang w:val="en-GB" w:eastAsia="en-GB"/>
              </w:rPr>
              <w:t>String</w:t>
            </w:r>
          </w:p>
        </w:tc>
      </w:tr>
      <w:tr w:rsidR="00B4330B" w:rsidRPr="00B4330B" w14:paraId="330C0E10" w14:textId="77777777" w:rsidTr="00B433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0489AEF" w14:textId="77777777" w:rsidR="00B4330B" w:rsidRPr="00B4330B" w:rsidRDefault="00B4330B" w:rsidP="00B4330B">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auto"/>
                <w:lang w:val="en-GB" w:eastAsia="en-GB"/>
              </w:rPr>
            </w:pPr>
            <w:r w:rsidRPr="00B4330B">
              <w:rPr>
                <w:rFonts w:ascii="Calibri" w:eastAsia="Times New Roman" w:hAnsi="Calibri" w:cs="Calibri"/>
                <w:color w:val="auto"/>
                <w:lang w:val="en-GB" w:eastAsia="en-GB"/>
              </w:rPr>
              <w:t>lat</w:t>
            </w:r>
          </w:p>
        </w:tc>
        <w:tc>
          <w:tcPr>
            <w:tcW w:w="2811" w:type="dxa"/>
            <w:noWrap/>
            <w:hideMark/>
          </w:tcPr>
          <w:p w14:paraId="0C6C9087" w14:textId="77777777" w:rsidR="00B4330B" w:rsidRPr="00B4330B" w:rsidRDefault="00B4330B" w:rsidP="00B4330B">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val="en-GB" w:eastAsia="en-GB"/>
              </w:rPr>
            </w:pPr>
            <w:r w:rsidRPr="00B4330B">
              <w:rPr>
                <w:rFonts w:ascii="Calibri" w:eastAsia="Times New Roman" w:hAnsi="Calibri" w:cs="Calibri"/>
                <w:color w:val="auto"/>
                <w:lang w:val="en-GB" w:eastAsia="en-GB"/>
              </w:rPr>
              <w:t>$..@Latitude</w:t>
            </w:r>
          </w:p>
        </w:tc>
        <w:tc>
          <w:tcPr>
            <w:tcW w:w="3992" w:type="dxa"/>
            <w:noWrap/>
            <w:hideMark/>
          </w:tcPr>
          <w:p w14:paraId="3BF14C62" w14:textId="77777777" w:rsidR="00B4330B" w:rsidRPr="00B4330B" w:rsidRDefault="00B4330B" w:rsidP="00B4330B">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val="en-GB" w:eastAsia="en-GB"/>
              </w:rPr>
            </w:pPr>
            <w:r w:rsidRPr="00B4330B">
              <w:rPr>
                <w:rFonts w:ascii="Calibri" w:eastAsia="Times New Roman" w:hAnsi="Calibri" w:cs="Calibri"/>
                <w:color w:val="auto"/>
                <w:lang w:val="en-GB" w:eastAsia="en-GB"/>
              </w:rPr>
              <w:t>Number</w:t>
            </w:r>
          </w:p>
        </w:tc>
      </w:tr>
      <w:tr w:rsidR="00B4330B" w:rsidRPr="00B4330B" w14:paraId="1AEBBBB3" w14:textId="77777777" w:rsidTr="00B4330B">
        <w:trPr>
          <w:trHeight w:val="300"/>
        </w:trPr>
        <w:tc>
          <w:tcPr>
            <w:cnfStyle w:val="001000000000" w:firstRow="0" w:lastRow="0" w:firstColumn="1" w:lastColumn="0" w:oddVBand="0" w:evenVBand="0" w:oddHBand="0" w:evenHBand="0" w:firstRowFirstColumn="0" w:firstRowLastColumn="0" w:lastRowFirstColumn="0" w:lastRowLastColumn="0"/>
            <w:tcW w:w="1843" w:type="dxa"/>
            <w:noWrap/>
          </w:tcPr>
          <w:p w14:paraId="70845A12" w14:textId="77777777" w:rsidR="00B4330B" w:rsidRPr="00B4330B" w:rsidRDefault="00B4330B" w:rsidP="00B4330B">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auto"/>
                <w:lang w:val="en-GB" w:eastAsia="en-GB"/>
              </w:rPr>
            </w:pPr>
            <w:r w:rsidRPr="00B4330B">
              <w:rPr>
                <w:rFonts w:ascii="Calibri" w:eastAsia="Times New Roman" w:hAnsi="Calibri" w:cs="Calibri"/>
                <w:color w:val="auto"/>
                <w:lang w:val="en-GB" w:eastAsia="en-GB"/>
              </w:rPr>
              <w:t>lon</w:t>
            </w:r>
          </w:p>
        </w:tc>
        <w:tc>
          <w:tcPr>
            <w:tcW w:w="2811" w:type="dxa"/>
            <w:noWrap/>
          </w:tcPr>
          <w:p w14:paraId="208051B6" w14:textId="77777777" w:rsidR="00B4330B" w:rsidRPr="00B4330B" w:rsidRDefault="00B4330B" w:rsidP="00B4330B">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val="en-GB" w:eastAsia="en-GB"/>
              </w:rPr>
            </w:pPr>
            <w:r w:rsidRPr="00B4330B">
              <w:rPr>
                <w:rFonts w:ascii="Calibri" w:eastAsia="Times New Roman" w:hAnsi="Calibri" w:cs="Calibri"/>
                <w:color w:val="auto"/>
                <w:lang w:val="en-GB" w:eastAsia="en-GB"/>
              </w:rPr>
              <w:t>$..@Longitude</w:t>
            </w:r>
          </w:p>
        </w:tc>
        <w:tc>
          <w:tcPr>
            <w:tcW w:w="3992" w:type="dxa"/>
            <w:noWrap/>
          </w:tcPr>
          <w:p w14:paraId="75CB7F9E" w14:textId="77777777" w:rsidR="00B4330B" w:rsidRPr="00B4330B" w:rsidRDefault="00B4330B" w:rsidP="00B4330B">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val="en-GB" w:eastAsia="en-GB"/>
              </w:rPr>
            </w:pPr>
            <w:r w:rsidRPr="00B4330B">
              <w:rPr>
                <w:rFonts w:ascii="Calibri" w:eastAsia="Times New Roman" w:hAnsi="Calibri" w:cs="Calibri"/>
                <w:color w:val="auto"/>
                <w:lang w:val="en-GB" w:eastAsia="en-GB"/>
              </w:rPr>
              <w:t>Number</w:t>
            </w:r>
          </w:p>
        </w:tc>
      </w:tr>
    </w:tbl>
    <w:p w14:paraId="1DF36832" w14:textId="20DBF39F" w:rsidR="00B4330B" w:rsidRDefault="00B4330B" w:rsidP="00B4330B">
      <w:pPr>
        <w:pStyle w:val="PenNumbered"/>
        <w:numPr>
          <w:ilvl w:val="0"/>
          <w:numId w:val="0"/>
        </w:numPr>
        <w:ind w:left="720"/>
        <w:rPr>
          <w:color w:val="auto"/>
        </w:rPr>
      </w:pPr>
      <w:r>
        <w:rPr>
          <w:color w:val="auto"/>
        </w:rPr>
        <w:t xml:space="preserve"> </w:t>
      </w:r>
    </w:p>
    <w:p w14:paraId="3AD26E22" w14:textId="12917EB4" w:rsidR="00985E7A" w:rsidRPr="00C448D9" w:rsidRDefault="00985E7A" w:rsidP="00F7247F">
      <w:pPr>
        <w:pStyle w:val="PenNumberedSub"/>
        <w:numPr>
          <w:ilvl w:val="0"/>
          <w:numId w:val="9"/>
        </w:numPr>
      </w:pPr>
      <w:r w:rsidRPr="00C45284">
        <w:t>Press</w:t>
      </w:r>
      <w:r w:rsidRPr="00C448D9">
        <w:t xml:space="preserve"> </w:t>
      </w:r>
      <w:r w:rsidRPr="00C448D9">
        <w:rPr>
          <w:rStyle w:val="Strong"/>
        </w:rPr>
        <w:t>OK</w:t>
      </w:r>
      <w:r w:rsidRPr="00C448D9">
        <w:t xml:space="preserve"> </w:t>
      </w:r>
      <w:r w:rsidRPr="00C45284">
        <w:t>to save a</w:t>
      </w:r>
      <w:r w:rsidR="006F75CB">
        <w:t>nd</w:t>
      </w:r>
      <w:r w:rsidRPr="00C45284">
        <w:t xml:space="preserve"> close the window</w:t>
      </w:r>
    </w:p>
    <w:p w14:paraId="35D7E246" w14:textId="7847D90A" w:rsidR="00985E7A" w:rsidRDefault="00985E7A" w:rsidP="00F7247F">
      <w:pPr>
        <w:pStyle w:val="PenNumberedSub"/>
        <w:numPr>
          <w:ilvl w:val="0"/>
          <w:numId w:val="9"/>
        </w:numPr>
      </w:pPr>
      <w:r w:rsidRPr="00F23E05">
        <w:t>Run</w:t>
      </w:r>
      <w:r w:rsidRPr="00C448D9">
        <w:t xml:space="preserve"> </w:t>
      </w:r>
      <w:r w:rsidRPr="00F23E05">
        <w:t>the transformation to check your progress and confirm the results on the</w:t>
      </w:r>
      <w:r w:rsidRPr="00C448D9">
        <w:t xml:space="preserve"> </w:t>
      </w:r>
      <w:r w:rsidRPr="00C448D9">
        <w:rPr>
          <w:rStyle w:val="Strong"/>
        </w:rPr>
        <w:t>Preview data</w:t>
      </w:r>
      <w:r w:rsidRPr="00C448D9">
        <w:t xml:space="preserve"> </w:t>
      </w:r>
      <w:r w:rsidRPr="00F23E05">
        <w:t>tab of the</w:t>
      </w:r>
      <w:r w:rsidRPr="00C448D9">
        <w:t xml:space="preserve"> </w:t>
      </w:r>
      <w:r w:rsidRPr="00C448D9">
        <w:rPr>
          <w:rStyle w:val="Strong"/>
        </w:rPr>
        <w:t>Execution Results</w:t>
      </w:r>
      <w:r w:rsidRPr="00C448D9">
        <w:t xml:space="preserve"> </w:t>
      </w:r>
    </w:p>
    <w:p w14:paraId="0F787200" w14:textId="77777777" w:rsidR="00D218DB" w:rsidRDefault="00D218DB" w:rsidP="00D218DB">
      <w:pPr>
        <w:pStyle w:val="PenNumberedSub"/>
        <w:numPr>
          <w:ilvl w:val="0"/>
          <w:numId w:val="0"/>
        </w:numPr>
        <w:ind w:left="936"/>
      </w:pPr>
    </w:p>
    <w:p w14:paraId="37B636AC" w14:textId="100108FD" w:rsidR="00D218DB" w:rsidRPr="008C52A4" w:rsidRDefault="00D218DB" w:rsidP="00D218DB">
      <w:pPr>
        <w:pStyle w:val="PenNoteSubNumbered"/>
      </w:pPr>
      <w:r w:rsidRPr="00D218DB">
        <w:rPr>
          <w:noProof/>
        </w:rPr>
        <w:drawing>
          <wp:anchor distT="0" distB="0" distL="114300" distR="114300" simplePos="0" relativeHeight="251780096" behindDoc="0" locked="0" layoutInCell="1" allowOverlap="1" wp14:anchorId="645C25AC" wp14:editId="3E1E125F">
            <wp:simplePos x="0" y="0"/>
            <wp:positionH relativeFrom="margin">
              <wp:align>left</wp:align>
            </wp:positionH>
            <wp:positionV relativeFrom="paragraph">
              <wp:posOffset>60960</wp:posOffset>
            </wp:positionV>
            <wp:extent cx="420370" cy="530225"/>
            <wp:effectExtent l="0" t="0" r="0" b="31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t>This step uses JSON dot notation using $ to represent the root</w:t>
      </w:r>
      <w:r w:rsidRPr="008C52A4">
        <w:t>.</w:t>
      </w:r>
      <w:r>
        <w:t xml:space="preserve"> For more information please see </w:t>
      </w:r>
      <w:hyperlink r:id="rId21" w:history="1">
        <w:r w:rsidRPr="00D218DB">
          <w:rPr>
            <w:rStyle w:val="Hyperlink"/>
          </w:rPr>
          <w:t>the W3 website</w:t>
        </w:r>
      </w:hyperlink>
      <w:r>
        <w:t>.</w:t>
      </w:r>
      <w:r>
        <w:br/>
        <w:t xml:space="preserve">Please also note that these are </w:t>
      </w:r>
      <w:r w:rsidRPr="00D218DB">
        <w:rPr>
          <w:rStyle w:val="Strong"/>
        </w:rPr>
        <w:t>case sensitive</w:t>
      </w:r>
      <w:r>
        <w:t>.</w:t>
      </w:r>
    </w:p>
    <w:p w14:paraId="2E550888" w14:textId="66BCC27A" w:rsidR="00D218DB" w:rsidRDefault="00D218DB" w:rsidP="00D218DB">
      <w:pPr>
        <w:pStyle w:val="PenNumberedSub"/>
        <w:numPr>
          <w:ilvl w:val="0"/>
          <w:numId w:val="0"/>
        </w:numPr>
      </w:pPr>
    </w:p>
    <w:p w14:paraId="36105BB1" w14:textId="77777777" w:rsidR="00985E7A" w:rsidRPr="004F27C9" w:rsidRDefault="00985E7A" w:rsidP="00985E7A">
      <w:pPr>
        <w:pStyle w:val="PenNumbered"/>
      </w:pPr>
      <w:r w:rsidRPr="004F27C9">
        <w:t>Drag</w:t>
      </w:r>
      <w:r>
        <w:t xml:space="preserve"> </w:t>
      </w:r>
      <w:r w:rsidRPr="004F27C9">
        <w:t>the</w:t>
      </w:r>
      <w:r>
        <w:t xml:space="preserve"> a </w:t>
      </w:r>
      <w:r w:rsidRPr="002E4F0F">
        <w:rPr>
          <w:rStyle w:val="Strong"/>
        </w:rPr>
        <w:t>Concat</w:t>
      </w:r>
      <w:r>
        <w:rPr>
          <w:b/>
          <w:color w:val="002060"/>
        </w:rPr>
        <w:t xml:space="preserve"> </w:t>
      </w:r>
      <w:r w:rsidRPr="002E4F0F">
        <w:rPr>
          <w:rStyle w:val="Strong"/>
        </w:rPr>
        <w:t>fields</w:t>
      </w:r>
      <w:r>
        <w:rPr>
          <w:color w:val="002060"/>
        </w:rPr>
        <w:t xml:space="preserve"> </w:t>
      </w:r>
      <w:r w:rsidRPr="004F27C9">
        <w:t>to</w:t>
      </w:r>
      <w:r>
        <w:t xml:space="preserve"> </w:t>
      </w:r>
      <w:r w:rsidRPr="004F27C9">
        <w:t>the</w:t>
      </w:r>
      <w:r>
        <w:t xml:space="preserve"> </w:t>
      </w:r>
      <w:r w:rsidRPr="004F27C9">
        <w:t>canvas</w:t>
      </w:r>
      <w:r>
        <w:t xml:space="preserve"> </w:t>
      </w:r>
      <w:r w:rsidRPr="004F27C9">
        <w:t>to</w:t>
      </w:r>
      <w:r>
        <w:t xml:space="preserve"> </w:t>
      </w:r>
      <w:r w:rsidRPr="004F27C9">
        <w:t>create</w:t>
      </w:r>
      <w:r>
        <w:t xml:space="preserve"> site specific API calls</w:t>
      </w:r>
    </w:p>
    <w:p w14:paraId="2C9A5AFC" w14:textId="7B34112C" w:rsidR="00985E7A" w:rsidRPr="006603E0" w:rsidRDefault="00985E7A" w:rsidP="00985E7A">
      <w:pPr>
        <w:pStyle w:val="PenNumbered"/>
      </w:pPr>
      <w:r w:rsidRPr="004F27C9">
        <w:t>Create</w:t>
      </w:r>
      <w:r>
        <w:t xml:space="preserve"> </w:t>
      </w:r>
      <w:r w:rsidRPr="004F27C9">
        <w:t>a</w:t>
      </w:r>
      <w:r>
        <w:t xml:space="preserve"> </w:t>
      </w:r>
      <w:r w:rsidRPr="004F27C9">
        <w:t>hop</w:t>
      </w:r>
      <w:r>
        <w:t xml:space="preserve"> </w:t>
      </w:r>
      <w:r w:rsidRPr="004F27C9">
        <w:t>between</w:t>
      </w:r>
      <w:r>
        <w:t xml:space="preserve"> </w:t>
      </w:r>
      <w:r w:rsidRPr="004F27C9">
        <w:t>the</w:t>
      </w:r>
      <w:r>
        <w:t xml:space="preserve"> </w:t>
      </w:r>
      <w:r>
        <w:rPr>
          <w:rStyle w:val="Strong"/>
        </w:rPr>
        <w:t>JSON Input</w:t>
      </w:r>
      <w:r w:rsidRPr="008103E5">
        <w:rPr>
          <w:color w:val="002060"/>
        </w:rPr>
        <w:t xml:space="preserve"> </w:t>
      </w:r>
      <w:r w:rsidRPr="004F27C9">
        <w:t>and</w:t>
      </w:r>
      <w:r w:rsidRPr="008103E5">
        <w:rPr>
          <w:color w:val="002060"/>
        </w:rPr>
        <w:t xml:space="preserve"> </w:t>
      </w:r>
      <w:r w:rsidRPr="002E4F0F">
        <w:rPr>
          <w:rStyle w:val="Strong"/>
        </w:rPr>
        <w:t>Concat</w:t>
      </w:r>
      <w:r w:rsidRPr="008103E5">
        <w:rPr>
          <w:b/>
          <w:color w:val="002060"/>
        </w:rPr>
        <w:t xml:space="preserve"> </w:t>
      </w:r>
      <w:r w:rsidRPr="002E4F0F">
        <w:rPr>
          <w:rStyle w:val="Strong"/>
        </w:rPr>
        <w:t>fields</w:t>
      </w:r>
      <w:r w:rsidRPr="008103E5">
        <w:rPr>
          <w:color w:val="002060"/>
        </w:rPr>
        <w:t xml:space="preserve"> </w:t>
      </w:r>
      <w:r w:rsidRPr="004F27C9">
        <w:t>step</w:t>
      </w:r>
      <w:r>
        <w:t xml:space="preserve"> </w:t>
      </w:r>
      <w:r w:rsidR="006603E0">
        <w:t xml:space="preserve">and choose </w:t>
      </w:r>
      <w:r w:rsidR="006603E0">
        <w:rPr>
          <w:rFonts w:eastAsia="Times New Roman"/>
          <w:b/>
          <w:color w:val="005DA6"/>
        </w:rPr>
        <w:t>Main output of step</w:t>
      </w:r>
      <w:r w:rsidR="006603E0" w:rsidRPr="006603E0">
        <w:rPr>
          <w:rFonts w:eastAsia="Times New Roman"/>
          <w:color w:val="002060"/>
        </w:rPr>
        <w:t xml:space="preserve"> </w:t>
      </w:r>
      <w:r w:rsidR="006603E0" w:rsidRPr="006603E0">
        <w:rPr>
          <w:rFonts w:eastAsia="Times New Roman"/>
        </w:rPr>
        <w:t>from popup</w:t>
      </w:r>
    </w:p>
    <w:p w14:paraId="660EA95A" w14:textId="77777777" w:rsidR="006603E0" w:rsidRPr="008C52A4" w:rsidRDefault="006603E0" w:rsidP="006603E0">
      <w:pPr>
        <w:pStyle w:val="PenNoteSubNumbered"/>
      </w:pPr>
      <w:r w:rsidRPr="008C52A4">
        <w:rPr>
          <w:noProof/>
          <w:lang w:val="nl-NL" w:eastAsia="nl-NL"/>
        </w:rPr>
        <w:drawing>
          <wp:anchor distT="0" distB="0" distL="114300" distR="114300" simplePos="0" relativeHeight="251715584" behindDoc="0" locked="0" layoutInCell="1" allowOverlap="1" wp14:anchorId="5B83BF0E" wp14:editId="6845625C">
            <wp:simplePos x="0" y="0"/>
            <wp:positionH relativeFrom="margin">
              <wp:align>left</wp:align>
            </wp:positionH>
            <wp:positionV relativeFrom="paragraph">
              <wp:posOffset>60960</wp:posOffset>
            </wp:positionV>
            <wp:extent cx="420370" cy="530225"/>
            <wp:effectExtent l="0" t="0" r="0" b="3175"/>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52A4">
        <w:t>Only</w:t>
      </w:r>
      <w:r>
        <w:t xml:space="preserve"> </w:t>
      </w:r>
      <w:r w:rsidRPr="008C52A4">
        <w:t>if</w:t>
      </w:r>
      <w:r>
        <w:t xml:space="preserve"> </w:t>
      </w:r>
      <w:r w:rsidRPr="008C52A4">
        <w:t>the</w:t>
      </w:r>
      <w:r>
        <w:t xml:space="preserve"> </w:t>
      </w:r>
      <w:r w:rsidRPr="008C52A4">
        <w:t>source</w:t>
      </w:r>
      <w:r>
        <w:t xml:space="preserve"> </w:t>
      </w:r>
      <w:r w:rsidRPr="008C52A4">
        <w:t>step</w:t>
      </w:r>
      <w:r>
        <w:t xml:space="preserve"> </w:t>
      </w:r>
      <w:r w:rsidRPr="008C52A4">
        <w:t>has</w:t>
      </w:r>
      <w:r>
        <w:t xml:space="preserve"> </w:t>
      </w:r>
      <w:r w:rsidRPr="008C52A4">
        <w:t>a</w:t>
      </w:r>
      <w:r>
        <w:t xml:space="preserve"> </w:t>
      </w:r>
      <w:r w:rsidRPr="008C52A4">
        <w:t>Main</w:t>
      </w:r>
      <w:r>
        <w:t xml:space="preserve"> </w:t>
      </w:r>
      <w:r w:rsidRPr="007E032A">
        <w:t>output</w:t>
      </w:r>
      <w:r>
        <w:t xml:space="preserve"> </w:t>
      </w:r>
      <w:r w:rsidRPr="008C52A4">
        <w:t>and</w:t>
      </w:r>
      <w:r>
        <w:t xml:space="preserve"> </w:t>
      </w:r>
      <w:r w:rsidRPr="008C52A4">
        <w:t>an</w:t>
      </w:r>
      <w:r>
        <w:t xml:space="preserve"> </w:t>
      </w:r>
      <w:r w:rsidRPr="008C52A4">
        <w:t>error</w:t>
      </w:r>
      <w:r>
        <w:t xml:space="preserve"> </w:t>
      </w:r>
      <w:r w:rsidRPr="008C52A4">
        <w:t>output</w:t>
      </w:r>
      <w:r>
        <w:t xml:space="preserve"> </w:t>
      </w:r>
      <w:r w:rsidRPr="008C52A4">
        <w:t>for</w:t>
      </w:r>
      <w:r>
        <w:t xml:space="preserve"> </w:t>
      </w:r>
      <w:r w:rsidRPr="008C52A4">
        <w:t>error</w:t>
      </w:r>
      <w:r>
        <w:t xml:space="preserve"> </w:t>
      </w:r>
      <w:r w:rsidRPr="008C52A4">
        <w:t>handling</w:t>
      </w:r>
      <w:r>
        <w:t xml:space="preserve"> </w:t>
      </w:r>
      <w:r w:rsidRPr="008C52A4">
        <w:t>a</w:t>
      </w:r>
      <w:r>
        <w:t xml:space="preserve"> </w:t>
      </w:r>
      <w:r w:rsidRPr="008C52A4">
        <w:t>popup</w:t>
      </w:r>
      <w:r>
        <w:t xml:space="preserve"> </w:t>
      </w:r>
      <w:r w:rsidRPr="008C52A4">
        <w:t>will</w:t>
      </w:r>
      <w:r>
        <w:t xml:space="preserve"> </w:t>
      </w:r>
      <w:r w:rsidRPr="008C52A4">
        <w:t>appear</w:t>
      </w:r>
      <w:r>
        <w:t xml:space="preserve"> </w:t>
      </w:r>
      <w:r w:rsidRPr="008C52A4">
        <w:t>to</w:t>
      </w:r>
      <w:r>
        <w:t xml:space="preserve"> </w:t>
      </w:r>
      <w:r w:rsidRPr="008C52A4">
        <w:t>choose</w:t>
      </w:r>
      <w:r>
        <w:t xml:space="preserve"> </w:t>
      </w:r>
      <w:r w:rsidRPr="008C52A4">
        <w:t>the</w:t>
      </w:r>
      <w:r>
        <w:t xml:space="preserve"> </w:t>
      </w:r>
      <w:r w:rsidRPr="008C52A4">
        <w:t>proper</w:t>
      </w:r>
      <w:r>
        <w:t xml:space="preserve"> </w:t>
      </w:r>
      <w:r w:rsidRPr="008C52A4">
        <w:t>hop.</w:t>
      </w:r>
    </w:p>
    <w:p w14:paraId="1E4444E5" w14:textId="77777777" w:rsidR="006603E0" w:rsidRDefault="006603E0" w:rsidP="006603E0">
      <w:pPr>
        <w:pStyle w:val="PenNumbered"/>
        <w:numPr>
          <w:ilvl w:val="0"/>
          <w:numId w:val="0"/>
        </w:numPr>
        <w:ind w:left="360"/>
      </w:pPr>
    </w:p>
    <w:p w14:paraId="38A14C8A" w14:textId="7E234B29" w:rsidR="00985E7A" w:rsidRDefault="00985E7A" w:rsidP="00985E7A">
      <w:pPr>
        <w:pStyle w:val="PenNumbered"/>
      </w:pPr>
      <w:r>
        <w:t xml:space="preserve">Double click on the </w:t>
      </w:r>
      <w:r>
        <w:rPr>
          <w:rStyle w:val="Strong"/>
        </w:rPr>
        <w:t>Concat Fields</w:t>
      </w:r>
      <w:r>
        <w:rPr>
          <w:color w:val="002060"/>
        </w:rPr>
        <w:t xml:space="preserve"> </w:t>
      </w:r>
      <w:r>
        <w:t>step to specify its properties</w:t>
      </w:r>
    </w:p>
    <w:p w14:paraId="37B44D2F" w14:textId="1CF08053" w:rsidR="006F75CB" w:rsidRDefault="006F75CB" w:rsidP="00F7247F">
      <w:pPr>
        <w:pStyle w:val="PenNumbered"/>
        <w:numPr>
          <w:ilvl w:val="0"/>
          <w:numId w:val="34"/>
        </w:numPr>
      </w:pPr>
      <w:r>
        <w:t xml:space="preserve">Name: </w:t>
      </w:r>
      <w:r w:rsidR="00D218DB">
        <w:t>Create Site Specific API URLS</w:t>
      </w:r>
    </w:p>
    <w:p w14:paraId="6DFED801" w14:textId="17446436" w:rsidR="006F75CB" w:rsidRDefault="006F75CB" w:rsidP="00F7247F">
      <w:pPr>
        <w:pStyle w:val="PenNumbered"/>
        <w:numPr>
          <w:ilvl w:val="0"/>
          <w:numId w:val="34"/>
        </w:numPr>
      </w:pPr>
      <w:r>
        <w:t>Enter the following configuration</w:t>
      </w:r>
      <w:r w:rsidR="00832651">
        <w:t>, using the Get Fields button to get the available fields in the transformation stream.</w:t>
      </w:r>
    </w:p>
    <w:p w14:paraId="35C51D72" w14:textId="79DFFE82" w:rsidR="00876C7C" w:rsidRDefault="00876C7C" w:rsidP="00F7247F">
      <w:pPr>
        <w:pStyle w:val="PenNumbered"/>
        <w:numPr>
          <w:ilvl w:val="0"/>
          <w:numId w:val="34"/>
        </w:numPr>
      </w:pPr>
      <w:r>
        <w:t xml:space="preserve">Make sure that </w:t>
      </w:r>
      <w:r w:rsidR="0039796B">
        <w:t xml:space="preserve">the options </w:t>
      </w:r>
      <w:r w:rsidRPr="0039796B">
        <w:rPr>
          <w:rStyle w:val="Strong"/>
        </w:rPr>
        <w:t xml:space="preserve">Separator </w:t>
      </w:r>
      <w:r>
        <w:t xml:space="preserve">and </w:t>
      </w:r>
      <w:r w:rsidRPr="0039796B">
        <w:rPr>
          <w:rStyle w:val="Strong"/>
        </w:rPr>
        <w:t>Enclosure</w:t>
      </w:r>
      <w:r>
        <w:t xml:space="preserve"> have </w:t>
      </w:r>
      <w:r w:rsidRPr="00F10A81">
        <w:rPr>
          <w:highlight w:val="yellow"/>
        </w:rPr>
        <w:t>no values</w:t>
      </w:r>
    </w:p>
    <w:p w14:paraId="1A1B3937" w14:textId="586B61CF" w:rsidR="00985E7A" w:rsidRDefault="00876C7C" w:rsidP="001326A3">
      <w:pPr>
        <w:pStyle w:val="PenNumbered"/>
        <w:numPr>
          <w:ilvl w:val="0"/>
          <w:numId w:val="0"/>
        </w:numPr>
        <w:ind w:left="360"/>
      </w:pPr>
      <w:r>
        <w:rPr>
          <w:noProof/>
        </w:rPr>
        <w:drawing>
          <wp:inline distT="0" distB="0" distL="0" distR="0" wp14:anchorId="2A943750" wp14:editId="5D79732D">
            <wp:extent cx="5943600" cy="217995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79955"/>
                    </a:xfrm>
                    <a:prstGeom prst="rect">
                      <a:avLst/>
                    </a:prstGeom>
                  </pic:spPr>
                </pic:pic>
              </a:graphicData>
            </a:graphic>
          </wp:inline>
        </w:drawing>
      </w:r>
    </w:p>
    <w:p w14:paraId="75550295" w14:textId="13BDCFB6" w:rsidR="00832651" w:rsidRDefault="00832651" w:rsidP="00832651">
      <w:pPr>
        <w:pStyle w:val="PenNumberedSub"/>
        <w:numPr>
          <w:ilvl w:val="0"/>
          <w:numId w:val="0"/>
        </w:numPr>
        <w:pBdr>
          <w:top w:val="single" w:sz="48" w:space="1" w:color="EDEFEF"/>
          <w:left w:val="single" w:sz="48" w:space="4" w:color="EDEFEF"/>
          <w:bottom w:val="single" w:sz="48" w:space="1" w:color="EDEFEF"/>
          <w:right w:val="single" w:sz="48" w:space="4" w:color="EDEFEF"/>
        </w:pBdr>
        <w:shd w:val="clear" w:color="auto" w:fill="EDEFEF"/>
        <w:ind w:left="720"/>
      </w:pPr>
      <w:r w:rsidRPr="00FC3FE7">
        <w:rPr>
          <w:noProof/>
        </w:rPr>
        <w:drawing>
          <wp:anchor distT="0" distB="0" distL="114300" distR="114300" simplePos="0" relativeHeight="251719680" behindDoc="0" locked="0" layoutInCell="1" allowOverlap="1" wp14:anchorId="5950FAD9" wp14:editId="12B44641">
            <wp:simplePos x="0" y="0"/>
            <wp:positionH relativeFrom="margin">
              <wp:align>left</wp:align>
            </wp:positionH>
            <wp:positionV relativeFrom="paragraph">
              <wp:posOffset>60325</wp:posOffset>
            </wp:positionV>
            <wp:extent cx="420370" cy="530225"/>
            <wp:effectExtent l="0" t="0" r="0" b="3175"/>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Using the Get Fields button enters the available transformation stream files into the Fields table. You can delete unneeded fields by clicking on the line number and then delete them. </w:t>
      </w:r>
    </w:p>
    <w:p w14:paraId="15172DD4" w14:textId="77777777" w:rsidR="00832651" w:rsidRDefault="00832651" w:rsidP="001326A3">
      <w:pPr>
        <w:pStyle w:val="PenNumbered"/>
        <w:numPr>
          <w:ilvl w:val="0"/>
          <w:numId w:val="0"/>
        </w:numPr>
        <w:ind w:left="360"/>
      </w:pPr>
    </w:p>
    <w:p w14:paraId="1F836E64" w14:textId="77777777" w:rsidR="00832651" w:rsidRDefault="00832651" w:rsidP="00832651">
      <w:pPr>
        <w:pStyle w:val="PenNumberedSub"/>
        <w:numPr>
          <w:ilvl w:val="0"/>
          <w:numId w:val="0"/>
        </w:numPr>
        <w:pBdr>
          <w:top w:val="single" w:sz="48" w:space="1" w:color="EDEFEF"/>
          <w:left w:val="single" w:sz="48" w:space="4" w:color="EDEFEF"/>
          <w:bottom w:val="single" w:sz="48" w:space="1" w:color="EDEFEF"/>
          <w:right w:val="single" w:sz="48" w:space="4" w:color="EDEFEF"/>
        </w:pBdr>
        <w:shd w:val="clear" w:color="auto" w:fill="EDEFEF"/>
        <w:ind w:left="720"/>
      </w:pPr>
      <w:r w:rsidRPr="00FC3FE7">
        <w:rPr>
          <w:noProof/>
        </w:rPr>
        <w:drawing>
          <wp:anchor distT="0" distB="0" distL="114300" distR="114300" simplePos="0" relativeHeight="251717632" behindDoc="0" locked="0" layoutInCell="1" allowOverlap="1" wp14:anchorId="102EAEB9" wp14:editId="69F1B21E">
            <wp:simplePos x="0" y="0"/>
            <wp:positionH relativeFrom="margin">
              <wp:align>left</wp:align>
            </wp:positionH>
            <wp:positionV relativeFrom="paragraph">
              <wp:posOffset>60325</wp:posOffset>
            </wp:positionV>
            <wp:extent cx="420370" cy="530225"/>
            <wp:effectExtent l="0" t="0" r="0" b="317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cell can be copied to all other rows by right clicking and selecting </w:t>
      </w:r>
      <w:r w:rsidRPr="00F44669">
        <w:rPr>
          <w:b/>
        </w:rPr>
        <w:t>Copy field value to all rows</w:t>
      </w:r>
      <w:r w:rsidRPr="008C52A4">
        <w:t>.</w:t>
      </w:r>
    </w:p>
    <w:p w14:paraId="72489326" w14:textId="77777777" w:rsidR="00832651" w:rsidRDefault="00832651" w:rsidP="00832651">
      <w:pPr>
        <w:pStyle w:val="PenNumberedSub"/>
        <w:numPr>
          <w:ilvl w:val="0"/>
          <w:numId w:val="0"/>
        </w:numPr>
        <w:ind w:left="720"/>
      </w:pPr>
    </w:p>
    <w:p w14:paraId="4A54B031" w14:textId="5E5733C0" w:rsidR="00985E7A" w:rsidRDefault="006603E0" w:rsidP="00F7247F">
      <w:pPr>
        <w:pStyle w:val="PenNumberedSub"/>
        <w:numPr>
          <w:ilvl w:val="0"/>
          <w:numId w:val="9"/>
        </w:numPr>
      </w:pPr>
      <w:r>
        <w:t xml:space="preserve">Press </w:t>
      </w:r>
      <w:r w:rsidRPr="006603E0">
        <w:rPr>
          <w:rStyle w:val="Strong"/>
        </w:rPr>
        <w:t>OK</w:t>
      </w:r>
      <w:r>
        <w:t xml:space="preserve"> to save and close </w:t>
      </w:r>
      <w:r w:rsidR="00985E7A">
        <w:t xml:space="preserve">the window </w:t>
      </w:r>
    </w:p>
    <w:p w14:paraId="2DF81CB2" w14:textId="77777777" w:rsidR="00985E7A" w:rsidRPr="004F27C9" w:rsidRDefault="00985E7A" w:rsidP="00985E7A">
      <w:pPr>
        <w:pStyle w:val="PenNumbered"/>
      </w:pPr>
      <w:r w:rsidRPr="004F27C9">
        <w:t>Drag</w:t>
      </w:r>
      <w:r>
        <w:t xml:space="preserve"> a second </w:t>
      </w:r>
      <w:r w:rsidRPr="002E4F0F">
        <w:rPr>
          <w:rStyle w:val="Strong"/>
        </w:rPr>
        <w:t>Concat</w:t>
      </w:r>
      <w:r w:rsidRPr="008103E5">
        <w:rPr>
          <w:b/>
          <w:color w:val="002060"/>
        </w:rPr>
        <w:t xml:space="preserve"> </w:t>
      </w:r>
      <w:r w:rsidRPr="002E4F0F">
        <w:rPr>
          <w:rStyle w:val="Strong"/>
        </w:rPr>
        <w:t>fields</w:t>
      </w:r>
      <w:r w:rsidRPr="008103E5">
        <w:rPr>
          <w:color w:val="002060"/>
        </w:rPr>
        <w:t xml:space="preserve"> </w:t>
      </w:r>
      <w:r w:rsidRPr="004F27C9">
        <w:t>to</w:t>
      </w:r>
      <w:r>
        <w:t xml:space="preserve"> </w:t>
      </w:r>
      <w:r w:rsidRPr="004F27C9">
        <w:t>the</w:t>
      </w:r>
      <w:r>
        <w:t xml:space="preserve"> </w:t>
      </w:r>
      <w:r w:rsidRPr="004F27C9">
        <w:t>canvas</w:t>
      </w:r>
      <w:r>
        <w:t xml:space="preserve"> </w:t>
      </w:r>
      <w:r w:rsidRPr="004F27C9">
        <w:t>to</w:t>
      </w:r>
      <w:r>
        <w:t xml:space="preserve"> add the dates and data type to the API URL</w:t>
      </w:r>
    </w:p>
    <w:p w14:paraId="2271AACA" w14:textId="77777777" w:rsidR="00985E7A" w:rsidRDefault="00985E7A" w:rsidP="00985E7A">
      <w:pPr>
        <w:pStyle w:val="PenNumbered"/>
      </w:pPr>
      <w:r w:rsidRPr="004F27C9">
        <w:t>Create</w:t>
      </w:r>
      <w:r>
        <w:t xml:space="preserve"> </w:t>
      </w:r>
      <w:r w:rsidRPr="004F27C9">
        <w:t>a</w:t>
      </w:r>
      <w:r>
        <w:t xml:space="preserve"> </w:t>
      </w:r>
      <w:r w:rsidRPr="004F27C9">
        <w:t>hop</w:t>
      </w:r>
      <w:r>
        <w:t xml:space="preserve"> </w:t>
      </w:r>
      <w:r w:rsidRPr="004F27C9">
        <w:t>between</w:t>
      </w:r>
      <w:r>
        <w:t xml:space="preserve"> </w:t>
      </w:r>
      <w:r w:rsidRPr="004F27C9">
        <w:t>the</w:t>
      </w:r>
      <w:r>
        <w:t xml:space="preserve"> first and second</w:t>
      </w:r>
      <w:r w:rsidRPr="008103E5">
        <w:rPr>
          <w:color w:val="002060"/>
        </w:rPr>
        <w:t xml:space="preserve"> </w:t>
      </w:r>
      <w:r w:rsidRPr="002E4F0F">
        <w:rPr>
          <w:rStyle w:val="Strong"/>
        </w:rPr>
        <w:t>Concat</w:t>
      </w:r>
      <w:r w:rsidRPr="008103E5">
        <w:rPr>
          <w:b/>
          <w:color w:val="002060"/>
        </w:rPr>
        <w:t xml:space="preserve"> </w:t>
      </w:r>
      <w:r w:rsidRPr="002E4F0F">
        <w:rPr>
          <w:rStyle w:val="Strong"/>
        </w:rPr>
        <w:t>fields</w:t>
      </w:r>
      <w:r w:rsidRPr="008103E5">
        <w:rPr>
          <w:color w:val="002060"/>
        </w:rPr>
        <w:t xml:space="preserve"> </w:t>
      </w:r>
      <w:r w:rsidRPr="004F27C9">
        <w:t>step</w:t>
      </w:r>
      <w:r>
        <w:t xml:space="preserve">s </w:t>
      </w:r>
    </w:p>
    <w:p w14:paraId="7DB1BDDA" w14:textId="70889470" w:rsidR="00985E7A" w:rsidRDefault="00985E7A" w:rsidP="00985E7A">
      <w:pPr>
        <w:pStyle w:val="PenNumbered"/>
      </w:pPr>
      <w:r>
        <w:t xml:space="preserve">Double click on the second </w:t>
      </w:r>
      <w:r>
        <w:rPr>
          <w:rStyle w:val="Strong"/>
        </w:rPr>
        <w:t>Concat Fields</w:t>
      </w:r>
      <w:r w:rsidRPr="008103E5">
        <w:rPr>
          <w:color w:val="002060"/>
        </w:rPr>
        <w:t xml:space="preserve"> </w:t>
      </w:r>
      <w:r>
        <w:t>step to specify its properties</w:t>
      </w:r>
    </w:p>
    <w:p w14:paraId="42B38E17" w14:textId="6AE4D3AE" w:rsidR="001326A3" w:rsidRDefault="001326A3" w:rsidP="00F7247F">
      <w:pPr>
        <w:pStyle w:val="PenNumberedSub"/>
        <w:numPr>
          <w:ilvl w:val="0"/>
          <w:numId w:val="35"/>
        </w:numPr>
      </w:pPr>
      <w:r>
        <w:t>Name: Construct API Call with parameters</w:t>
      </w:r>
    </w:p>
    <w:p w14:paraId="67999F83" w14:textId="3BC0331E" w:rsidR="001326A3" w:rsidRDefault="001326A3" w:rsidP="001326A3">
      <w:pPr>
        <w:pStyle w:val="PenNumberedSub"/>
      </w:pPr>
      <w:r>
        <w:lastRenderedPageBreak/>
        <w:t>Enter the following configuration</w:t>
      </w:r>
      <w:r w:rsidR="00DA36C8">
        <w:t>. Use the Get Fields button to get the available fields in the transformation stream.</w:t>
      </w:r>
    </w:p>
    <w:p w14:paraId="3C47AC3A" w14:textId="45698E1D" w:rsidR="001326A3" w:rsidRDefault="00EB0FC6" w:rsidP="001326A3">
      <w:pPr>
        <w:pStyle w:val="PenNumbered"/>
        <w:numPr>
          <w:ilvl w:val="0"/>
          <w:numId w:val="0"/>
        </w:numPr>
        <w:ind w:left="360"/>
      </w:pPr>
      <w:r>
        <w:rPr>
          <w:noProof/>
        </w:rPr>
        <w:drawing>
          <wp:inline distT="0" distB="0" distL="0" distR="0" wp14:anchorId="7D7DCB11" wp14:editId="36CEA224">
            <wp:extent cx="5943600" cy="252793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7935"/>
                    </a:xfrm>
                    <a:prstGeom prst="rect">
                      <a:avLst/>
                    </a:prstGeom>
                  </pic:spPr>
                </pic:pic>
              </a:graphicData>
            </a:graphic>
          </wp:inline>
        </w:drawing>
      </w:r>
    </w:p>
    <w:p w14:paraId="6421FC92" w14:textId="4FDBA9FC" w:rsidR="00D3404A" w:rsidRDefault="00D3404A" w:rsidP="00F7247F">
      <w:pPr>
        <w:pStyle w:val="PenNumberedSub"/>
        <w:numPr>
          <w:ilvl w:val="0"/>
          <w:numId w:val="9"/>
        </w:numPr>
      </w:pPr>
      <w:r>
        <w:t xml:space="preserve">Make sure that option </w:t>
      </w:r>
      <w:r w:rsidRPr="0039796B">
        <w:rPr>
          <w:rStyle w:val="Strong"/>
        </w:rPr>
        <w:t>Enclosure</w:t>
      </w:r>
      <w:r>
        <w:t xml:space="preserve"> has </w:t>
      </w:r>
      <w:r w:rsidRPr="00F10A81">
        <w:rPr>
          <w:highlight w:val="yellow"/>
        </w:rPr>
        <w:t>no values</w:t>
      </w:r>
    </w:p>
    <w:p w14:paraId="2E5E49DD" w14:textId="10B0A7CC" w:rsidR="00985E7A" w:rsidRPr="004F27C9" w:rsidRDefault="006603E0" w:rsidP="00F7247F">
      <w:pPr>
        <w:pStyle w:val="PenNumberedSub"/>
        <w:numPr>
          <w:ilvl w:val="0"/>
          <w:numId w:val="9"/>
        </w:numPr>
      </w:pPr>
      <w:r>
        <w:t xml:space="preserve">Press </w:t>
      </w:r>
      <w:r w:rsidRPr="006603E0">
        <w:rPr>
          <w:rStyle w:val="Strong"/>
        </w:rPr>
        <w:t>OK</w:t>
      </w:r>
      <w:r>
        <w:t xml:space="preserve"> to save and close the window</w:t>
      </w:r>
    </w:p>
    <w:p w14:paraId="3DA38B18" w14:textId="77777777" w:rsidR="00985E7A" w:rsidRDefault="00985E7A" w:rsidP="00985E7A">
      <w:pPr>
        <w:pStyle w:val="PenNumbered"/>
      </w:pPr>
      <w:r w:rsidRPr="003421D7">
        <w:t>Save</w:t>
      </w:r>
      <w:r>
        <w:t xml:space="preserve"> </w:t>
      </w:r>
      <w:r w:rsidRPr="003421D7">
        <w:t>the</w:t>
      </w:r>
      <w:r>
        <w:t xml:space="preserve"> </w:t>
      </w:r>
      <w:r w:rsidRPr="003421D7">
        <w:t>transformation</w:t>
      </w:r>
      <w:r>
        <w:t xml:space="preserve"> </w:t>
      </w:r>
    </w:p>
    <w:p w14:paraId="2647D1AF" w14:textId="2A686844" w:rsidR="006603E0" w:rsidRDefault="00DA36C8" w:rsidP="00DA36C8">
      <w:pPr>
        <w:pStyle w:val="PenNumberedSub"/>
        <w:numPr>
          <w:ilvl w:val="0"/>
          <w:numId w:val="0"/>
        </w:numPr>
        <w:ind w:left="720" w:hanging="360"/>
      </w:pPr>
      <w:r>
        <w:t xml:space="preserve">Your transformation should look </w:t>
      </w:r>
      <w:r w:rsidRPr="00F62CBC">
        <w:rPr>
          <w:i/>
        </w:rPr>
        <w:t>similar</w:t>
      </w:r>
      <w:r>
        <w:t xml:space="preserve"> to this:</w:t>
      </w:r>
    </w:p>
    <w:p w14:paraId="0274B639" w14:textId="304CA68E" w:rsidR="00DA36C8" w:rsidRDefault="00424C8C" w:rsidP="00DA36C8">
      <w:pPr>
        <w:pStyle w:val="PenNumberedSub"/>
        <w:numPr>
          <w:ilvl w:val="0"/>
          <w:numId w:val="0"/>
        </w:numPr>
        <w:ind w:left="720" w:hanging="360"/>
      </w:pPr>
      <w:r>
        <w:rPr>
          <w:noProof/>
        </w:rPr>
        <w:drawing>
          <wp:inline distT="0" distB="0" distL="0" distR="0" wp14:anchorId="079E6DA1" wp14:editId="548DF0D4">
            <wp:extent cx="5943600" cy="455930"/>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55930"/>
                    </a:xfrm>
                    <a:prstGeom prst="rect">
                      <a:avLst/>
                    </a:prstGeom>
                  </pic:spPr>
                </pic:pic>
              </a:graphicData>
            </a:graphic>
          </wp:inline>
        </w:drawing>
      </w:r>
    </w:p>
    <w:p w14:paraId="722194A7" w14:textId="77777777" w:rsidR="00217AD8" w:rsidRDefault="00217AD8" w:rsidP="00DA36C8">
      <w:pPr>
        <w:pStyle w:val="PenNumberedSub"/>
        <w:numPr>
          <w:ilvl w:val="0"/>
          <w:numId w:val="0"/>
        </w:numPr>
        <w:ind w:left="720" w:hanging="360"/>
      </w:pPr>
    </w:p>
    <w:p w14:paraId="1FEECD61" w14:textId="500B31E7" w:rsidR="00217AD8" w:rsidRDefault="00217AD8" w:rsidP="00217AD8">
      <w:pPr>
        <w:pStyle w:val="PenNumberedSub"/>
        <w:numPr>
          <w:ilvl w:val="0"/>
          <w:numId w:val="0"/>
        </w:numPr>
        <w:pBdr>
          <w:top w:val="single" w:sz="48" w:space="1" w:color="EDEFEF"/>
          <w:left w:val="single" w:sz="48" w:space="4" w:color="EDEFEF"/>
          <w:bottom w:val="single" w:sz="48" w:space="1" w:color="EDEFEF"/>
          <w:right w:val="single" w:sz="48" w:space="4" w:color="EDEFEF"/>
        </w:pBdr>
        <w:shd w:val="clear" w:color="auto" w:fill="EDEFEF"/>
        <w:ind w:left="720"/>
      </w:pPr>
      <w:r w:rsidRPr="00FC3FE7">
        <w:rPr>
          <w:noProof/>
        </w:rPr>
        <w:drawing>
          <wp:anchor distT="0" distB="0" distL="114300" distR="114300" simplePos="0" relativeHeight="251782144" behindDoc="0" locked="0" layoutInCell="1" allowOverlap="1" wp14:anchorId="2749BD35" wp14:editId="52EC7238">
            <wp:simplePos x="0" y="0"/>
            <wp:positionH relativeFrom="margin">
              <wp:align>left</wp:align>
            </wp:positionH>
            <wp:positionV relativeFrom="paragraph">
              <wp:posOffset>60325</wp:posOffset>
            </wp:positionV>
            <wp:extent cx="420370" cy="530225"/>
            <wp:effectExtent l="0" t="0" r="0" b="31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If you have problems with leading and trailing white space, shown in the </w:t>
      </w:r>
      <w:r w:rsidRPr="00217AD8">
        <w:rPr>
          <w:rStyle w:val="Strong"/>
        </w:rPr>
        <w:t>Preview Data</w:t>
      </w:r>
      <w:r>
        <w:t xml:space="preserve"> tab of your </w:t>
      </w:r>
      <w:r w:rsidRPr="00217AD8">
        <w:rPr>
          <w:rStyle w:val="Strong"/>
        </w:rPr>
        <w:t>Execution Results</w:t>
      </w:r>
      <w:r>
        <w:t xml:space="preserve">, try changing the </w:t>
      </w:r>
      <w:r w:rsidRPr="00217AD8">
        <w:rPr>
          <w:rStyle w:val="Strong"/>
        </w:rPr>
        <w:t>Trim Type</w:t>
      </w:r>
      <w:r>
        <w:t xml:space="preserve"> to </w:t>
      </w:r>
      <w:r w:rsidRPr="00217AD8">
        <w:rPr>
          <w:rStyle w:val="Strong"/>
        </w:rPr>
        <w:t>both</w:t>
      </w:r>
      <w:r>
        <w:t>.</w:t>
      </w:r>
    </w:p>
    <w:p w14:paraId="7D65F308" w14:textId="77777777" w:rsidR="00217AD8" w:rsidRDefault="00217AD8">
      <w:pPr>
        <w:tabs>
          <w:tab w:val="clear" w:pos="864"/>
          <w:tab w:val="clear" w:pos="1008"/>
          <w:tab w:val="clear" w:pos="1296"/>
          <w:tab w:val="clear" w:pos="1728"/>
        </w:tabs>
        <w:autoSpaceDE/>
        <w:autoSpaceDN/>
        <w:adjustRightInd/>
        <w:spacing w:after="0"/>
        <w:textAlignment w:val="auto"/>
        <w:rPr>
          <w:rFonts w:eastAsiaTheme="majorEastAsia" w:cstheme="majorBidi"/>
          <w:b/>
          <w:bCs/>
          <w:sz w:val="28"/>
          <w:szCs w:val="28"/>
        </w:rPr>
      </w:pPr>
    </w:p>
    <w:p w14:paraId="09534352" w14:textId="5E95330F" w:rsidR="00AC53B0" w:rsidRPr="004F27C9" w:rsidRDefault="00AC53B0" w:rsidP="000E7423">
      <w:pPr>
        <w:pStyle w:val="PenHeading4"/>
      </w:pPr>
      <w:bookmarkStart w:id="10" w:name="_Toc505952549"/>
      <w:r w:rsidRPr="004F27C9">
        <w:t>Make</w:t>
      </w:r>
      <w:r w:rsidR="00994097">
        <w:t xml:space="preserve"> </w:t>
      </w:r>
      <w:r w:rsidRPr="004F27C9">
        <w:t>API</w:t>
      </w:r>
      <w:r w:rsidR="00994097">
        <w:t xml:space="preserve"> </w:t>
      </w:r>
      <w:r w:rsidRPr="004F27C9">
        <w:t>calls</w:t>
      </w:r>
      <w:r w:rsidR="00994097">
        <w:t xml:space="preserve"> </w:t>
      </w:r>
      <w:r w:rsidRPr="004F27C9">
        <w:t>to</w:t>
      </w:r>
      <w:r w:rsidR="00994097">
        <w:t xml:space="preserve"> </w:t>
      </w:r>
      <w:r w:rsidRPr="004F27C9">
        <w:t>each</w:t>
      </w:r>
      <w:r w:rsidR="00994097">
        <w:t xml:space="preserve"> </w:t>
      </w:r>
      <w:r w:rsidRPr="004F27C9">
        <w:t>monitoring</w:t>
      </w:r>
      <w:r w:rsidR="00994097">
        <w:t xml:space="preserve"> </w:t>
      </w:r>
      <w:r w:rsidRPr="004F27C9">
        <w:t>site</w:t>
      </w:r>
      <w:r w:rsidR="00994097">
        <w:t xml:space="preserve"> </w:t>
      </w:r>
      <w:r w:rsidRPr="004F27C9">
        <w:t>and</w:t>
      </w:r>
      <w:r w:rsidR="00994097">
        <w:t xml:space="preserve"> </w:t>
      </w:r>
      <w:r w:rsidRPr="004F27C9">
        <w:t>check</w:t>
      </w:r>
      <w:r w:rsidR="00994097">
        <w:t xml:space="preserve"> </w:t>
      </w:r>
      <w:r w:rsidRPr="004F27C9">
        <w:t>for</w:t>
      </w:r>
      <w:r w:rsidR="00994097">
        <w:t xml:space="preserve"> </w:t>
      </w:r>
      <w:r w:rsidRPr="004F27C9">
        <w:t>HTTP</w:t>
      </w:r>
      <w:r w:rsidR="00994097">
        <w:t xml:space="preserve"> </w:t>
      </w:r>
      <w:r w:rsidRPr="004F27C9">
        <w:t>response</w:t>
      </w:r>
      <w:r w:rsidR="00994097">
        <w:t xml:space="preserve"> </w:t>
      </w:r>
      <w:r w:rsidRPr="004F27C9">
        <w:t>code</w:t>
      </w:r>
      <w:bookmarkEnd w:id="1"/>
      <w:bookmarkEnd w:id="10"/>
    </w:p>
    <w:p w14:paraId="5A4A5F8A" w14:textId="165A4120" w:rsidR="00AC53B0" w:rsidRPr="004F27C9" w:rsidRDefault="00AC53B0" w:rsidP="000E7423">
      <w:r w:rsidRPr="004F27C9">
        <w:t>When</w:t>
      </w:r>
      <w:r w:rsidR="00994097">
        <w:t xml:space="preserve"> </w:t>
      </w:r>
      <w:r w:rsidRPr="004F27C9">
        <w:t>making</w:t>
      </w:r>
      <w:r w:rsidR="00994097">
        <w:t xml:space="preserve"> </w:t>
      </w:r>
      <w:r w:rsidRPr="004F27C9">
        <w:t>API</w:t>
      </w:r>
      <w:r w:rsidR="00994097">
        <w:t xml:space="preserve"> </w:t>
      </w:r>
      <w:r w:rsidRPr="004F27C9">
        <w:t>calls</w:t>
      </w:r>
      <w:r w:rsidR="00994097">
        <w:t xml:space="preserve"> </w:t>
      </w:r>
      <w:r w:rsidRPr="004F27C9">
        <w:t>we</w:t>
      </w:r>
      <w:r w:rsidR="00994097">
        <w:t xml:space="preserve"> </w:t>
      </w:r>
      <w:r w:rsidRPr="004F27C9">
        <w:t>validate</w:t>
      </w:r>
      <w:r w:rsidR="00994097">
        <w:t xml:space="preserve"> </w:t>
      </w:r>
      <w:r w:rsidRPr="004F27C9">
        <w:t>the</w:t>
      </w:r>
      <w:r w:rsidR="00994097">
        <w:t xml:space="preserve"> </w:t>
      </w:r>
      <w:r w:rsidRPr="004F27C9">
        <w:t>request</w:t>
      </w:r>
      <w:r w:rsidR="00994097">
        <w:t xml:space="preserve"> </w:t>
      </w:r>
      <w:r w:rsidRPr="004F27C9">
        <w:t>is</w:t>
      </w:r>
      <w:r w:rsidR="00994097">
        <w:t xml:space="preserve"> </w:t>
      </w:r>
      <w:r w:rsidRPr="004F27C9">
        <w:t>being</w:t>
      </w:r>
      <w:r w:rsidR="00994097">
        <w:t xml:space="preserve"> </w:t>
      </w:r>
      <w:r w:rsidRPr="004F27C9">
        <w:t>successful.</w:t>
      </w:r>
      <w:r w:rsidR="00994097">
        <w:t xml:space="preserve"> </w:t>
      </w:r>
      <w:r w:rsidRPr="004F27C9">
        <w:t>If</w:t>
      </w:r>
      <w:r w:rsidR="00994097">
        <w:t xml:space="preserve"> </w:t>
      </w:r>
      <w:r w:rsidRPr="004F27C9">
        <w:t>not</w:t>
      </w:r>
      <w:r w:rsidR="00994097">
        <w:t xml:space="preserve"> </w:t>
      </w:r>
      <w:r w:rsidRPr="004F27C9">
        <w:t>we</w:t>
      </w:r>
      <w:r w:rsidR="00994097">
        <w:t xml:space="preserve"> </w:t>
      </w:r>
      <w:r w:rsidRPr="004F27C9">
        <w:t>store</w:t>
      </w:r>
      <w:r w:rsidR="00994097">
        <w:t xml:space="preserve"> </w:t>
      </w:r>
      <w:r w:rsidRPr="004F27C9">
        <w:t>the</w:t>
      </w:r>
      <w:r w:rsidR="00994097">
        <w:t xml:space="preserve"> </w:t>
      </w:r>
      <w:r w:rsidRPr="004F27C9">
        <w:t>URL</w:t>
      </w:r>
      <w:r w:rsidR="00994097">
        <w:t xml:space="preserve"> </w:t>
      </w:r>
      <w:r w:rsidRPr="004F27C9">
        <w:t>for</w:t>
      </w:r>
      <w:r w:rsidR="00994097">
        <w:t xml:space="preserve"> </w:t>
      </w:r>
      <w:r w:rsidRPr="004F27C9">
        <w:t>later.</w:t>
      </w:r>
    </w:p>
    <w:p w14:paraId="724022E9" w14:textId="349678BE" w:rsidR="00AC53B0" w:rsidRDefault="00AC53B0" w:rsidP="00F7247F">
      <w:pPr>
        <w:pStyle w:val="PenNumbered"/>
        <w:numPr>
          <w:ilvl w:val="0"/>
          <w:numId w:val="8"/>
        </w:numPr>
      </w:pPr>
      <w:r w:rsidRPr="004F27C9">
        <w:t>From</w:t>
      </w:r>
      <w:r w:rsidR="00994097">
        <w:t xml:space="preserve"> </w:t>
      </w:r>
      <w:r w:rsidRPr="004F27C9">
        <w:t>the</w:t>
      </w:r>
      <w:r w:rsidR="00994097">
        <w:t xml:space="preserve"> </w:t>
      </w:r>
      <w:r w:rsidRPr="002E4F0F">
        <w:rPr>
          <w:rStyle w:val="Strong"/>
        </w:rPr>
        <w:t>Design</w:t>
      </w:r>
      <w:r w:rsidR="00994097">
        <w:rPr>
          <w:rStyle w:val="Strong"/>
        </w:rPr>
        <w:t xml:space="preserve"> </w:t>
      </w:r>
      <w:r w:rsidRPr="004F27C9">
        <w:t>tab</w:t>
      </w:r>
      <w:r w:rsidR="00994097">
        <w:t xml:space="preserve"> </w:t>
      </w:r>
      <w:r w:rsidRPr="004F27C9">
        <w:t>drag</w:t>
      </w:r>
      <w:r w:rsidR="00994097">
        <w:t xml:space="preserve"> </w:t>
      </w:r>
      <w:r w:rsidRPr="004F27C9">
        <w:t>the</w:t>
      </w:r>
      <w:r w:rsidR="00994097">
        <w:t xml:space="preserve"> </w:t>
      </w:r>
      <w:r w:rsidRPr="002E4F0F">
        <w:rPr>
          <w:rStyle w:val="Strong"/>
        </w:rPr>
        <w:t>HTTP</w:t>
      </w:r>
      <w:r w:rsidR="00994097">
        <w:rPr>
          <w:rStyle w:val="Strong"/>
        </w:rPr>
        <w:t xml:space="preserve"> </w:t>
      </w:r>
      <w:r w:rsidRPr="002E4F0F">
        <w:rPr>
          <w:rStyle w:val="Strong"/>
        </w:rPr>
        <w:t>Client</w:t>
      </w:r>
      <w:r w:rsidR="00994097">
        <w:rPr>
          <w:rStyle w:val="Strong"/>
        </w:rPr>
        <w:t xml:space="preserve"> </w:t>
      </w:r>
      <w:r w:rsidRPr="004F27C9">
        <w:t>step</w:t>
      </w:r>
      <w:r w:rsidR="00994097">
        <w:t xml:space="preserve"> </w:t>
      </w:r>
      <w:r w:rsidRPr="004F27C9">
        <w:t>to</w:t>
      </w:r>
      <w:r w:rsidR="00994097">
        <w:t xml:space="preserve"> </w:t>
      </w:r>
      <w:r w:rsidRPr="004F27C9">
        <w:t>the</w:t>
      </w:r>
      <w:r w:rsidR="00994097">
        <w:t xml:space="preserve"> </w:t>
      </w:r>
      <w:r w:rsidRPr="004F27C9">
        <w:t>canvas</w:t>
      </w:r>
      <w:r w:rsidR="00994097">
        <w:t xml:space="preserve"> </w:t>
      </w:r>
      <w:r w:rsidRPr="004F27C9">
        <w:t>to</w:t>
      </w:r>
      <w:r w:rsidR="00994097">
        <w:t xml:space="preserve"> </w:t>
      </w:r>
      <w:r w:rsidRPr="004F27C9">
        <w:t>get</w:t>
      </w:r>
      <w:r w:rsidR="00994097">
        <w:t xml:space="preserve"> </w:t>
      </w:r>
      <w:r w:rsidRPr="004F27C9">
        <w:t>API</w:t>
      </w:r>
      <w:r w:rsidR="00994097">
        <w:t xml:space="preserve"> </w:t>
      </w:r>
      <w:r w:rsidRPr="004F27C9">
        <w:t>data</w:t>
      </w:r>
    </w:p>
    <w:p w14:paraId="0BA2DAFB" w14:textId="344C4B91" w:rsidR="00CC1190" w:rsidRDefault="00CC1190" w:rsidP="00FF4514">
      <w:pPr>
        <w:pStyle w:val="PenNumbered"/>
        <w:numPr>
          <w:ilvl w:val="0"/>
          <w:numId w:val="8"/>
        </w:numPr>
      </w:pPr>
      <w:r w:rsidRPr="004F27C9">
        <w:t>Create</w:t>
      </w:r>
      <w:r>
        <w:t xml:space="preserve"> </w:t>
      </w:r>
      <w:r w:rsidRPr="004F27C9">
        <w:t>a</w:t>
      </w:r>
      <w:r>
        <w:t xml:space="preserve"> </w:t>
      </w:r>
      <w:r w:rsidRPr="004F27C9">
        <w:t>hop</w:t>
      </w:r>
      <w:r>
        <w:t xml:space="preserve"> </w:t>
      </w:r>
      <w:r w:rsidRPr="004F27C9">
        <w:t>between</w:t>
      </w:r>
      <w:r>
        <w:t xml:space="preserve"> </w:t>
      </w:r>
      <w:r w:rsidRPr="004F27C9">
        <w:t>the</w:t>
      </w:r>
      <w:r>
        <w:t xml:space="preserve"> </w:t>
      </w:r>
      <w:r>
        <w:rPr>
          <w:rStyle w:val="Strong"/>
        </w:rPr>
        <w:t xml:space="preserve">Concat Fields </w:t>
      </w:r>
      <w:r w:rsidRPr="004F27C9">
        <w:t>and</w:t>
      </w:r>
      <w:r>
        <w:t xml:space="preserve"> </w:t>
      </w:r>
      <w:r w:rsidRPr="004F27C9">
        <w:t>the</w:t>
      </w:r>
      <w:r>
        <w:t xml:space="preserve"> </w:t>
      </w:r>
      <w:r>
        <w:rPr>
          <w:rStyle w:val="Strong"/>
        </w:rPr>
        <w:t xml:space="preserve">HTTP Client </w:t>
      </w:r>
      <w:r w:rsidRPr="004F27C9">
        <w:t>step</w:t>
      </w:r>
      <w:r>
        <w:t>s</w:t>
      </w:r>
    </w:p>
    <w:p w14:paraId="21882AD9" w14:textId="653D3703" w:rsidR="00AC53B0" w:rsidRDefault="00AC53B0" w:rsidP="00AF1831">
      <w:pPr>
        <w:pStyle w:val="PenNumbered"/>
      </w:pPr>
      <w:r>
        <w:t>Double</w:t>
      </w:r>
      <w:r w:rsidR="00994097">
        <w:t xml:space="preserve"> </w:t>
      </w:r>
      <w:r>
        <w:t>click</w:t>
      </w:r>
      <w:r w:rsidR="00994097">
        <w:t xml:space="preserve"> </w:t>
      </w:r>
      <w:r>
        <w:t>on</w:t>
      </w:r>
      <w:r w:rsidR="00994097">
        <w:t xml:space="preserve"> </w:t>
      </w:r>
      <w:r>
        <w:t>the</w:t>
      </w:r>
      <w:r w:rsidR="00994097">
        <w:t xml:space="preserve"> </w:t>
      </w:r>
      <w:r w:rsidRPr="002E4F0F">
        <w:rPr>
          <w:rStyle w:val="Strong"/>
        </w:rPr>
        <w:t>HTTP</w:t>
      </w:r>
      <w:r w:rsidR="00994097">
        <w:rPr>
          <w:rStyle w:val="Strong"/>
        </w:rPr>
        <w:t xml:space="preserve"> </w:t>
      </w:r>
      <w:r w:rsidRPr="002E4F0F">
        <w:rPr>
          <w:rStyle w:val="Strong"/>
        </w:rPr>
        <w:t>client</w:t>
      </w:r>
      <w:r w:rsidR="00994097">
        <w:rPr>
          <w:rStyle w:val="Strong"/>
        </w:rPr>
        <w:t xml:space="preserve"> </w:t>
      </w:r>
      <w:r w:rsidRPr="00082965">
        <w:t>step</w:t>
      </w:r>
      <w:r w:rsidR="00994097">
        <w:rPr>
          <w:color w:val="002060"/>
        </w:rPr>
        <w:t xml:space="preserve"> </w:t>
      </w:r>
      <w:r w:rsidRPr="00082965">
        <w:t>to</w:t>
      </w:r>
      <w:r w:rsidR="00994097">
        <w:t xml:space="preserve"> </w:t>
      </w:r>
      <w:r>
        <w:t>specify</w:t>
      </w:r>
      <w:r w:rsidR="00994097">
        <w:t xml:space="preserve"> </w:t>
      </w:r>
      <w:r>
        <w:t>its</w:t>
      </w:r>
      <w:r w:rsidR="00994097">
        <w:t xml:space="preserve"> </w:t>
      </w:r>
      <w:commentRangeStart w:id="11"/>
      <w:commentRangeStart w:id="12"/>
      <w:r>
        <w:t>properties</w:t>
      </w:r>
      <w:commentRangeEnd w:id="11"/>
      <w:r w:rsidR="00124F08">
        <w:rPr>
          <w:rStyle w:val="CommentReference"/>
        </w:rPr>
        <w:commentReference w:id="11"/>
      </w:r>
      <w:commentRangeEnd w:id="12"/>
      <w:r w:rsidR="00746811">
        <w:rPr>
          <w:rStyle w:val="CommentReference"/>
        </w:rPr>
        <w:commentReference w:id="12"/>
      </w:r>
    </w:p>
    <w:p w14:paraId="7FE09760" w14:textId="6CA40DCE" w:rsidR="00AC53B0" w:rsidRDefault="00AC53B0" w:rsidP="00F7247F">
      <w:pPr>
        <w:pStyle w:val="PenNumberedSub"/>
        <w:numPr>
          <w:ilvl w:val="0"/>
          <w:numId w:val="9"/>
        </w:numPr>
      </w:pPr>
      <w:r>
        <w:t>Name</w:t>
      </w:r>
      <w:r w:rsidR="00DD43E9">
        <w:t>: Get API data</w:t>
      </w:r>
    </w:p>
    <w:p w14:paraId="37A8DDC6" w14:textId="4404AA72" w:rsidR="007C6AEC" w:rsidRDefault="007C6AEC" w:rsidP="00F7247F">
      <w:pPr>
        <w:pStyle w:val="PenNumberedSub"/>
        <w:numPr>
          <w:ilvl w:val="0"/>
          <w:numId w:val="9"/>
        </w:numPr>
      </w:pPr>
      <w:r>
        <w:t>Enter the following configuration:</w:t>
      </w:r>
      <w:bookmarkStart w:id="13" w:name="_GoBack"/>
      <w:bookmarkEnd w:id="13"/>
    </w:p>
    <w:p w14:paraId="020BB17B" w14:textId="0CAEFED7" w:rsidR="00DD43E9" w:rsidRDefault="00C3401C" w:rsidP="00DD43E9">
      <w:pPr>
        <w:pStyle w:val="PenNumberedSub"/>
        <w:numPr>
          <w:ilvl w:val="0"/>
          <w:numId w:val="0"/>
        </w:numPr>
        <w:ind w:left="360"/>
      </w:pPr>
      <w:r>
        <w:rPr>
          <w:noProof/>
        </w:rPr>
        <w:lastRenderedPageBreak/>
        <w:drawing>
          <wp:inline distT="0" distB="0" distL="0" distR="0" wp14:anchorId="2457FA96" wp14:editId="276FF24B">
            <wp:extent cx="5943600" cy="524764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247640"/>
                    </a:xfrm>
                    <a:prstGeom prst="rect">
                      <a:avLst/>
                    </a:prstGeom>
                  </pic:spPr>
                </pic:pic>
              </a:graphicData>
            </a:graphic>
          </wp:inline>
        </w:drawing>
      </w:r>
      <w:r>
        <w:br/>
      </w:r>
    </w:p>
    <w:p w14:paraId="661C4831" w14:textId="31916BE1" w:rsidR="00AC53B0" w:rsidRDefault="00DD43E9" w:rsidP="00BF15C4">
      <w:pPr>
        <w:pStyle w:val="PenNumberedSub"/>
      </w:pPr>
      <w:r w:rsidRPr="00DD43E9">
        <w:t>Leave the Fields tab empty</w:t>
      </w:r>
      <w:r>
        <w:t>, meaning that in this case we do not have parameters and do not have a HTTP Header information.</w:t>
      </w:r>
    </w:p>
    <w:p w14:paraId="32E45EAC" w14:textId="54B7E9C7" w:rsidR="00832651" w:rsidRPr="00DD43E9" w:rsidRDefault="00832651" w:rsidP="00BF15C4">
      <w:pPr>
        <w:pStyle w:val="PenNumberedSub"/>
      </w:pPr>
      <w:r>
        <w:t xml:space="preserve">Press </w:t>
      </w:r>
      <w:r w:rsidRPr="00832651">
        <w:rPr>
          <w:rStyle w:val="Strong"/>
        </w:rPr>
        <w:t>OK</w:t>
      </w:r>
      <w:r>
        <w:t xml:space="preserve"> to save and close the window.</w:t>
      </w:r>
    </w:p>
    <w:p w14:paraId="660A65A0" w14:textId="7F1E4932" w:rsidR="00AC53B0" w:rsidRPr="004F27C9" w:rsidRDefault="00AC53B0" w:rsidP="00AF1831">
      <w:pPr>
        <w:pStyle w:val="PenNumbered"/>
      </w:pPr>
      <w:r w:rsidRPr="004F27C9">
        <w:t>Drag</w:t>
      </w:r>
      <w:r w:rsidR="00994097">
        <w:t xml:space="preserve"> </w:t>
      </w:r>
      <w:r w:rsidRPr="004F27C9">
        <w:t>the</w:t>
      </w:r>
      <w:r w:rsidR="00994097">
        <w:t xml:space="preserve"> </w:t>
      </w:r>
      <w:r w:rsidRPr="002E4F0F">
        <w:rPr>
          <w:rStyle w:val="Strong"/>
        </w:rPr>
        <w:t>Text</w:t>
      </w:r>
      <w:r w:rsidR="00994097">
        <w:rPr>
          <w:rStyle w:val="Strong"/>
        </w:rPr>
        <w:t xml:space="preserve"> </w:t>
      </w:r>
      <w:r w:rsidRPr="002E4F0F">
        <w:rPr>
          <w:rStyle w:val="Strong"/>
        </w:rPr>
        <w:t>File</w:t>
      </w:r>
      <w:r w:rsidR="00994097">
        <w:rPr>
          <w:rStyle w:val="Strong"/>
        </w:rPr>
        <w:t xml:space="preserve"> </w:t>
      </w:r>
      <w:r w:rsidRPr="002E4F0F">
        <w:rPr>
          <w:rStyle w:val="Strong"/>
        </w:rPr>
        <w:t>Output</w:t>
      </w:r>
      <w:r w:rsidR="00994097">
        <w:rPr>
          <w:rStyle w:val="Strong"/>
        </w:rPr>
        <w:t xml:space="preserve"> </w:t>
      </w:r>
      <w:r w:rsidRPr="004F27C9">
        <w:t>step</w:t>
      </w:r>
      <w:r w:rsidR="00994097">
        <w:t xml:space="preserve"> </w:t>
      </w:r>
      <w:r w:rsidRPr="004F27C9">
        <w:t>to</w:t>
      </w:r>
      <w:r w:rsidR="00994097">
        <w:t xml:space="preserve"> </w:t>
      </w:r>
      <w:r w:rsidRPr="004F27C9">
        <w:t>the</w:t>
      </w:r>
      <w:r w:rsidR="00994097">
        <w:t xml:space="preserve"> </w:t>
      </w:r>
      <w:r w:rsidRPr="004F27C9">
        <w:t>canvas</w:t>
      </w:r>
      <w:r w:rsidR="00994097">
        <w:t xml:space="preserve"> </w:t>
      </w:r>
      <w:r w:rsidRPr="004F27C9">
        <w:t>to</w:t>
      </w:r>
      <w:r w:rsidR="00994097">
        <w:t xml:space="preserve"> </w:t>
      </w:r>
      <w:r w:rsidRPr="004F27C9">
        <w:t>store</w:t>
      </w:r>
      <w:r w:rsidR="00994097">
        <w:t xml:space="preserve"> </w:t>
      </w:r>
      <w:r w:rsidRPr="004F27C9">
        <w:t>failed</w:t>
      </w:r>
      <w:r w:rsidR="00994097">
        <w:t xml:space="preserve"> </w:t>
      </w:r>
      <w:r w:rsidRPr="004F27C9">
        <w:t>API</w:t>
      </w:r>
      <w:r w:rsidR="00994097">
        <w:t xml:space="preserve"> </w:t>
      </w:r>
      <w:r w:rsidRPr="004F27C9">
        <w:t>calls</w:t>
      </w:r>
    </w:p>
    <w:p w14:paraId="37E9A58F" w14:textId="1CBAC2B2" w:rsidR="00AC53B0" w:rsidRPr="004F27C9" w:rsidRDefault="00AC53B0" w:rsidP="00AF1831">
      <w:pPr>
        <w:pStyle w:val="PenNumbered"/>
      </w:pPr>
      <w:r w:rsidRPr="004F27C9">
        <w:t>Create</w:t>
      </w:r>
      <w:r w:rsidR="00994097">
        <w:t xml:space="preserve"> </w:t>
      </w:r>
      <w:r w:rsidRPr="004F27C9">
        <w:t>a</w:t>
      </w:r>
      <w:r w:rsidR="00994097">
        <w:t xml:space="preserve"> </w:t>
      </w:r>
      <w:r w:rsidRPr="004F27C9">
        <w:t>hop</w:t>
      </w:r>
      <w:r w:rsidR="00994097">
        <w:t xml:space="preserve"> </w:t>
      </w:r>
      <w:r w:rsidRPr="004F27C9">
        <w:t>between</w:t>
      </w:r>
      <w:r w:rsidR="00994097">
        <w:t xml:space="preserve"> </w:t>
      </w:r>
      <w:r w:rsidRPr="004F27C9">
        <w:t>the</w:t>
      </w:r>
      <w:r w:rsidR="00994097">
        <w:t xml:space="preserve"> </w:t>
      </w:r>
      <w:r w:rsidRPr="002E4F0F">
        <w:rPr>
          <w:rStyle w:val="Strong"/>
        </w:rPr>
        <w:t>HTTP</w:t>
      </w:r>
      <w:r w:rsidR="00994097">
        <w:rPr>
          <w:rStyle w:val="Strong"/>
        </w:rPr>
        <w:t xml:space="preserve"> </w:t>
      </w:r>
      <w:r w:rsidRPr="002E4F0F">
        <w:rPr>
          <w:rStyle w:val="Strong"/>
        </w:rPr>
        <w:t>Client</w:t>
      </w:r>
      <w:r w:rsidR="00994097">
        <w:rPr>
          <w:rStyle w:val="Strong"/>
        </w:rPr>
        <w:t xml:space="preserve"> </w:t>
      </w:r>
      <w:r w:rsidRPr="004F27C9">
        <w:t>and</w:t>
      </w:r>
      <w:r w:rsidR="00994097">
        <w:t xml:space="preserve"> </w:t>
      </w:r>
      <w:r w:rsidRPr="004F27C9">
        <w:t>the</w:t>
      </w:r>
      <w:r w:rsidR="00994097">
        <w:t xml:space="preserve"> </w:t>
      </w:r>
      <w:r w:rsidRPr="002E4F0F">
        <w:rPr>
          <w:rStyle w:val="Strong"/>
        </w:rPr>
        <w:t>Text</w:t>
      </w:r>
      <w:r w:rsidR="00994097">
        <w:rPr>
          <w:rStyle w:val="Strong"/>
        </w:rPr>
        <w:t xml:space="preserve"> </w:t>
      </w:r>
      <w:r w:rsidRPr="002E4F0F">
        <w:rPr>
          <w:rStyle w:val="Strong"/>
        </w:rPr>
        <w:t>File</w:t>
      </w:r>
      <w:r w:rsidR="00994097">
        <w:rPr>
          <w:rStyle w:val="Strong"/>
        </w:rPr>
        <w:t xml:space="preserve"> </w:t>
      </w:r>
      <w:r w:rsidRPr="002E4F0F">
        <w:rPr>
          <w:rStyle w:val="Strong"/>
        </w:rPr>
        <w:t>Output</w:t>
      </w:r>
      <w:r w:rsidR="00994097">
        <w:rPr>
          <w:rStyle w:val="Strong"/>
        </w:rPr>
        <w:t xml:space="preserve"> </w:t>
      </w:r>
      <w:r w:rsidRPr="004F27C9">
        <w:t>step</w:t>
      </w:r>
      <w:r>
        <w:t>s</w:t>
      </w:r>
      <w:r w:rsidR="00994097">
        <w:t xml:space="preserve"> </w:t>
      </w:r>
      <w:r>
        <w:t>and</w:t>
      </w:r>
      <w:r w:rsidR="00994097">
        <w:t xml:space="preserve"> </w:t>
      </w:r>
      <w:r>
        <w:t>choose</w:t>
      </w:r>
      <w:r w:rsidR="00994097">
        <w:t xml:space="preserve"> </w:t>
      </w:r>
      <w:r w:rsidRPr="002E4F0F">
        <w:rPr>
          <w:rStyle w:val="Strong"/>
        </w:rPr>
        <w:t>Error</w:t>
      </w:r>
      <w:r w:rsidR="00994097">
        <w:rPr>
          <w:rStyle w:val="Strong"/>
        </w:rPr>
        <w:t xml:space="preserve"> </w:t>
      </w:r>
      <w:r w:rsidRPr="002E4F0F">
        <w:rPr>
          <w:rStyle w:val="Strong"/>
        </w:rPr>
        <w:t>handling</w:t>
      </w:r>
      <w:r w:rsidR="00994097">
        <w:rPr>
          <w:rStyle w:val="Strong"/>
        </w:rPr>
        <w:t xml:space="preserve"> </w:t>
      </w:r>
      <w:r w:rsidRPr="002E4F0F">
        <w:rPr>
          <w:rStyle w:val="Strong"/>
        </w:rPr>
        <w:t>of</w:t>
      </w:r>
      <w:r w:rsidR="00994097">
        <w:rPr>
          <w:rStyle w:val="Strong"/>
        </w:rPr>
        <w:t xml:space="preserve"> </w:t>
      </w:r>
      <w:r w:rsidRPr="002E4F0F">
        <w:rPr>
          <w:rStyle w:val="Strong"/>
        </w:rPr>
        <w:t>step</w:t>
      </w:r>
      <w:r w:rsidR="00994097">
        <w:rPr>
          <w:color w:val="002060"/>
        </w:rPr>
        <w:t xml:space="preserve"> </w:t>
      </w:r>
      <w:r>
        <w:t>from</w:t>
      </w:r>
      <w:r w:rsidR="00994097">
        <w:t xml:space="preserve"> </w:t>
      </w:r>
      <w:r>
        <w:t>popup</w:t>
      </w:r>
    </w:p>
    <w:p w14:paraId="19813126" w14:textId="6BF65978" w:rsidR="00AC53B0" w:rsidRDefault="00AC53B0" w:rsidP="00AF1831">
      <w:pPr>
        <w:pStyle w:val="PenNumbered"/>
      </w:pPr>
      <w:r>
        <w:t>Double</w:t>
      </w:r>
      <w:r w:rsidR="00994097">
        <w:t xml:space="preserve"> </w:t>
      </w:r>
      <w:r>
        <w:t>click</w:t>
      </w:r>
      <w:r w:rsidR="00994097">
        <w:t xml:space="preserve"> </w:t>
      </w:r>
      <w:r>
        <w:t>on</w:t>
      </w:r>
      <w:r w:rsidR="00994097">
        <w:t xml:space="preserve"> </w:t>
      </w:r>
      <w:r>
        <w:t>the</w:t>
      </w:r>
      <w:r w:rsidR="00994097">
        <w:t xml:space="preserve"> </w:t>
      </w:r>
      <w:r w:rsidRPr="002E4F0F">
        <w:rPr>
          <w:rStyle w:val="Strong"/>
        </w:rPr>
        <w:t>Text</w:t>
      </w:r>
      <w:r w:rsidR="00994097">
        <w:rPr>
          <w:rStyle w:val="Strong"/>
        </w:rPr>
        <w:t xml:space="preserve"> </w:t>
      </w:r>
      <w:r w:rsidRPr="002E4F0F">
        <w:rPr>
          <w:rStyle w:val="Strong"/>
        </w:rPr>
        <w:t>File</w:t>
      </w:r>
      <w:r w:rsidR="00994097">
        <w:rPr>
          <w:rStyle w:val="Strong"/>
        </w:rPr>
        <w:t xml:space="preserve"> </w:t>
      </w:r>
      <w:r w:rsidRPr="002E4F0F">
        <w:rPr>
          <w:rStyle w:val="Strong"/>
        </w:rPr>
        <w:t>Output</w:t>
      </w:r>
      <w:r w:rsidR="00994097">
        <w:rPr>
          <w:color w:val="002060"/>
        </w:rPr>
        <w:t xml:space="preserve"> </w:t>
      </w:r>
      <w:r w:rsidRPr="00082965">
        <w:t>step</w:t>
      </w:r>
      <w:r w:rsidR="00994097">
        <w:rPr>
          <w:color w:val="002060"/>
        </w:rPr>
        <w:t xml:space="preserve"> </w:t>
      </w:r>
      <w:r>
        <w:t>to</w:t>
      </w:r>
      <w:r w:rsidR="00994097">
        <w:t xml:space="preserve"> </w:t>
      </w:r>
      <w:r>
        <w:t>specify</w:t>
      </w:r>
      <w:r w:rsidR="00994097">
        <w:t xml:space="preserve"> </w:t>
      </w:r>
      <w:r>
        <w:t>its</w:t>
      </w:r>
      <w:r w:rsidR="00994097">
        <w:t xml:space="preserve"> </w:t>
      </w:r>
      <w:r>
        <w:t>properties</w:t>
      </w:r>
    </w:p>
    <w:p w14:paraId="0C473C40" w14:textId="39A4A23F" w:rsidR="00AC53B0" w:rsidRDefault="00AC53B0" w:rsidP="00F7247F">
      <w:pPr>
        <w:pStyle w:val="PenNumberedSub"/>
        <w:numPr>
          <w:ilvl w:val="0"/>
          <w:numId w:val="13"/>
        </w:numPr>
      </w:pPr>
      <w:r>
        <w:t>Name</w:t>
      </w:r>
      <w:r w:rsidR="00377754">
        <w:t>: Store failed API calls</w:t>
      </w:r>
    </w:p>
    <w:p w14:paraId="660D7D49" w14:textId="01303B5E" w:rsidR="007C6AEC" w:rsidRDefault="007C6AEC" w:rsidP="00F7247F">
      <w:pPr>
        <w:pStyle w:val="PenNumberedSub"/>
        <w:numPr>
          <w:ilvl w:val="0"/>
          <w:numId w:val="13"/>
        </w:numPr>
      </w:pPr>
      <w:r>
        <w:t>Enter the following configuration</w:t>
      </w:r>
      <w:r w:rsidR="00377754">
        <w:t xml:space="preserve"> in the Files tab</w:t>
      </w:r>
      <w:r>
        <w:t>:</w:t>
      </w:r>
    </w:p>
    <w:p w14:paraId="661BEE36" w14:textId="383915F3" w:rsidR="00377754" w:rsidRDefault="00017F3D" w:rsidP="00377754">
      <w:pPr>
        <w:pStyle w:val="PenNumberedSub"/>
        <w:numPr>
          <w:ilvl w:val="0"/>
          <w:numId w:val="0"/>
        </w:numPr>
        <w:ind w:left="360"/>
      </w:pPr>
      <w:r>
        <w:rPr>
          <w:noProof/>
        </w:rPr>
        <w:lastRenderedPageBreak/>
        <w:drawing>
          <wp:inline distT="0" distB="0" distL="0" distR="0" wp14:anchorId="010BD696" wp14:editId="42CE04D1">
            <wp:extent cx="5943600" cy="3729990"/>
            <wp:effectExtent l="0" t="0" r="0" b="381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29990"/>
                    </a:xfrm>
                    <a:prstGeom prst="rect">
                      <a:avLst/>
                    </a:prstGeom>
                  </pic:spPr>
                </pic:pic>
              </a:graphicData>
            </a:graphic>
          </wp:inline>
        </w:drawing>
      </w:r>
    </w:p>
    <w:p w14:paraId="23DF14A1" w14:textId="54DDE7A8" w:rsidR="00AC53B0" w:rsidRDefault="00377754" w:rsidP="00BF15C4">
      <w:pPr>
        <w:pStyle w:val="PenNumberedSub"/>
      </w:pPr>
      <w:r w:rsidRPr="00377754">
        <w:t>Accept the defaults in the Content tab</w:t>
      </w:r>
    </w:p>
    <w:p w14:paraId="600D0799" w14:textId="2BEB5265" w:rsidR="00377754" w:rsidRDefault="00377754" w:rsidP="00BF15C4">
      <w:pPr>
        <w:pStyle w:val="PenNumberedSub"/>
      </w:pPr>
      <w:r>
        <w:t>Enter the following configuration in the Fields tab. Use the Get Fields button.</w:t>
      </w:r>
    </w:p>
    <w:p w14:paraId="54C144AF" w14:textId="063625C4" w:rsidR="00377754" w:rsidRDefault="008945BB" w:rsidP="00377754">
      <w:pPr>
        <w:pStyle w:val="PenNumberedSub"/>
        <w:numPr>
          <w:ilvl w:val="0"/>
          <w:numId w:val="0"/>
        </w:numPr>
        <w:ind w:left="360"/>
      </w:pPr>
      <w:r>
        <w:rPr>
          <w:noProof/>
        </w:rPr>
        <w:drawing>
          <wp:inline distT="0" distB="0" distL="0" distR="0" wp14:anchorId="66537417" wp14:editId="7E8ED4FF">
            <wp:extent cx="5943600" cy="301307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13075"/>
                    </a:xfrm>
                    <a:prstGeom prst="rect">
                      <a:avLst/>
                    </a:prstGeom>
                  </pic:spPr>
                </pic:pic>
              </a:graphicData>
            </a:graphic>
          </wp:inline>
        </w:drawing>
      </w:r>
    </w:p>
    <w:p w14:paraId="7C8453D0" w14:textId="7B409605" w:rsidR="00DA36C8" w:rsidRPr="00377754" w:rsidRDefault="00DA36C8" w:rsidP="00DA36C8">
      <w:pPr>
        <w:pStyle w:val="PenNumberedSub"/>
      </w:pPr>
      <w:r>
        <w:t xml:space="preserve">Press </w:t>
      </w:r>
      <w:r w:rsidRPr="00DA36C8">
        <w:rPr>
          <w:rStyle w:val="Strong"/>
        </w:rPr>
        <w:t>OK</w:t>
      </w:r>
      <w:r>
        <w:t xml:space="preserve"> to save and close the window.</w:t>
      </w:r>
    </w:p>
    <w:p w14:paraId="402732DD" w14:textId="2ABEC7EC" w:rsidR="00AC53B0" w:rsidRDefault="00AC53B0" w:rsidP="006319DA">
      <w:pPr>
        <w:pStyle w:val="ListParagraph"/>
        <w:numPr>
          <w:ilvl w:val="0"/>
          <w:numId w:val="6"/>
        </w:numPr>
      </w:pPr>
      <w:r>
        <w:t>Drag</w:t>
      </w:r>
      <w:r w:rsidR="00994097">
        <w:t xml:space="preserve"> </w:t>
      </w:r>
      <w:r>
        <w:t>the</w:t>
      </w:r>
      <w:r w:rsidR="00994097">
        <w:t xml:space="preserve"> </w:t>
      </w:r>
      <w:r w:rsidRPr="002E4F0F">
        <w:rPr>
          <w:rStyle w:val="Strong"/>
        </w:rPr>
        <w:t>Filter</w:t>
      </w:r>
      <w:r w:rsidR="00994097">
        <w:rPr>
          <w:rStyle w:val="Strong"/>
        </w:rPr>
        <w:t xml:space="preserve"> </w:t>
      </w:r>
      <w:r w:rsidRPr="002E4F0F">
        <w:rPr>
          <w:rStyle w:val="Strong"/>
        </w:rPr>
        <w:t>rows</w:t>
      </w:r>
      <w:r w:rsidR="00994097">
        <w:rPr>
          <w:color w:val="002060"/>
        </w:rPr>
        <w:t xml:space="preserve"> </w:t>
      </w:r>
      <w:r>
        <w:t>step</w:t>
      </w:r>
      <w:r w:rsidR="00994097">
        <w:t xml:space="preserve"> </w:t>
      </w:r>
      <w:r>
        <w:t>to</w:t>
      </w:r>
      <w:r w:rsidR="00994097">
        <w:t xml:space="preserve"> </w:t>
      </w:r>
      <w:r>
        <w:t>the</w:t>
      </w:r>
      <w:r w:rsidR="00994097">
        <w:t xml:space="preserve"> </w:t>
      </w:r>
      <w:r>
        <w:t>canvas</w:t>
      </w:r>
      <w:r w:rsidR="00994097">
        <w:t xml:space="preserve"> </w:t>
      </w:r>
      <w:r>
        <w:t>to</w:t>
      </w:r>
      <w:r w:rsidR="00994097">
        <w:t xml:space="preserve"> </w:t>
      </w:r>
      <w:r>
        <w:t>filter</w:t>
      </w:r>
      <w:r w:rsidR="00994097">
        <w:t xml:space="preserve"> </w:t>
      </w:r>
      <w:r>
        <w:t>the</w:t>
      </w:r>
      <w:r w:rsidR="00994097">
        <w:t xml:space="preserve"> </w:t>
      </w:r>
      <w:r>
        <w:t>rows</w:t>
      </w:r>
      <w:r w:rsidR="00994097">
        <w:t xml:space="preserve"> </w:t>
      </w:r>
      <w:r w:rsidRPr="004F27C9">
        <w:t>with</w:t>
      </w:r>
      <w:r w:rsidR="00994097">
        <w:t xml:space="preserve"> </w:t>
      </w:r>
      <w:r w:rsidRPr="004F27C9">
        <w:t>HTTP</w:t>
      </w:r>
      <w:r w:rsidR="00994097">
        <w:t xml:space="preserve"> </w:t>
      </w:r>
      <w:r w:rsidRPr="004F27C9">
        <w:t>response</w:t>
      </w:r>
      <w:r w:rsidR="00CC1190">
        <w:t xml:space="preserve"> code</w:t>
      </w:r>
      <w:r w:rsidR="00994097">
        <w:t xml:space="preserve"> </w:t>
      </w:r>
      <w:r>
        <w:t>unequal</w:t>
      </w:r>
      <w:r w:rsidR="00994097">
        <w:t xml:space="preserve"> </w:t>
      </w:r>
      <w:r>
        <w:t>to</w:t>
      </w:r>
      <w:r w:rsidR="00994097">
        <w:t xml:space="preserve"> </w:t>
      </w:r>
      <w:r w:rsidRPr="004F27C9">
        <w:t>200</w:t>
      </w:r>
      <w:r w:rsidR="00994097">
        <w:t xml:space="preserve"> </w:t>
      </w:r>
    </w:p>
    <w:p w14:paraId="3AD721FA" w14:textId="081A41D3" w:rsidR="00AC53B0" w:rsidRDefault="00AC53B0" w:rsidP="006319DA">
      <w:pPr>
        <w:pStyle w:val="ListParagraph"/>
        <w:numPr>
          <w:ilvl w:val="0"/>
          <w:numId w:val="6"/>
        </w:numPr>
      </w:pPr>
      <w:r w:rsidRPr="004F27C9">
        <w:t>Create</w:t>
      </w:r>
      <w:r w:rsidR="00994097">
        <w:t xml:space="preserve"> </w:t>
      </w:r>
      <w:r w:rsidRPr="004F27C9">
        <w:t>a</w:t>
      </w:r>
      <w:r w:rsidR="00994097">
        <w:t xml:space="preserve"> </w:t>
      </w:r>
      <w:r w:rsidRPr="004F27C9">
        <w:t>hop</w:t>
      </w:r>
      <w:r w:rsidR="00994097">
        <w:t xml:space="preserve"> </w:t>
      </w:r>
      <w:r w:rsidRPr="004F27C9">
        <w:t>between</w:t>
      </w:r>
      <w:r w:rsidR="00994097">
        <w:t xml:space="preserve"> </w:t>
      </w:r>
      <w:r w:rsidRPr="004F27C9">
        <w:t>the</w:t>
      </w:r>
      <w:r w:rsidR="00994097">
        <w:t xml:space="preserve"> </w:t>
      </w:r>
      <w:r w:rsidRPr="002E4F0F">
        <w:rPr>
          <w:rStyle w:val="Strong"/>
        </w:rPr>
        <w:t>HTTP</w:t>
      </w:r>
      <w:r w:rsidR="00994097">
        <w:rPr>
          <w:rStyle w:val="Strong"/>
        </w:rPr>
        <w:t xml:space="preserve"> </w:t>
      </w:r>
      <w:r w:rsidRPr="002E4F0F">
        <w:rPr>
          <w:rStyle w:val="Strong"/>
        </w:rPr>
        <w:t>Client</w:t>
      </w:r>
      <w:r w:rsidR="00994097">
        <w:rPr>
          <w:color w:val="002060"/>
        </w:rPr>
        <w:t xml:space="preserve"> </w:t>
      </w:r>
      <w:r w:rsidRPr="004F27C9">
        <w:t>and</w:t>
      </w:r>
      <w:r w:rsidR="00994097">
        <w:t xml:space="preserve"> </w:t>
      </w:r>
      <w:r w:rsidRPr="004F27C9">
        <w:t>the</w:t>
      </w:r>
      <w:r w:rsidR="00994097">
        <w:t xml:space="preserve"> </w:t>
      </w:r>
      <w:r w:rsidRPr="002E4F0F">
        <w:rPr>
          <w:rStyle w:val="Strong"/>
        </w:rPr>
        <w:t>Filter</w:t>
      </w:r>
      <w:r w:rsidR="00994097">
        <w:rPr>
          <w:rStyle w:val="Strong"/>
        </w:rPr>
        <w:t xml:space="preserve"> </w:t>
      </w:r>
      <w:r w:rsidRPr="002E4F0F">
        <w:rPr>
          <w:rStyle w:val="Strong"/>
        </w:rPr>
        <w:t>rows</w:t>
      </w:r>
      <w:r w:rsidR="00994097">
        <w:rPr>
          <w:color w:val="002060"/>
        </w:rPr>
        <w:t xml:space="preserve"> </w:t>
      </w:r>
      <w:r>
        <w:t>steps</w:t>
      </w:r>
      <w:r w:rsidR="00994097">
        <w:t xml:space="preserve"> </w:t>
      </w:r>
      <w:r>
        <w:t>and</w:t>
      </w:r>
      <w:r w:rsidR="00994097">
        <w:t xml:space="preserve"> </w:t>
      </w:r>
      <w:r>
        <w:t>choose</w:t>
      </w:r>
      <w:r w:rsidR="00994097">
        <w:t xml:space="preserve"> </w:t>
      </w:r>
      <w:r w:rsidRPr="002E4F0F">
        <w:rPr>
          <w:rStyle w:val="Strong"/>
        </w:rPr>
        <w:t>Main</w:t>
      </w:r>
      <w:r w:rsidR="00994097">
        <w:rPr>
          <w:rStyle w:val="Strong"/>
        </w:rPr>
        <w:t xml:space="preserve"> </w:t>
      </w:r>
      <w:r w:rsidRPr="002E4F0F">
        <w:rPr>
          <w:rStyle w:val="Strong"/>
        </w:rPr>
        <w:t>output</w:t>
      </w:r>
      <w:r w:rsidR="00994097">
        <w:rPr>
          <w:rStyle w:val="Strong"/>
        </w:rPr>
        <w:t xml:space="preserve"> </w:t>
      </w:r>
      <w:r w:rsidRPr="002E4F0F">
        <w:rPr>
          <w:rStyle w:val="Strong"/>
        </w:rPr>
        <w:t>of</w:t>
      </w:r>
      <w:r w:rsidR="00994097">
        <w:rPr>
          <w:rStyle w:val="Strong"/>
        </w:rPr>
        <w:t xml:space="preserve"> </w:t>
      </w:r>
      <w:r w:rsidRPr="002E4F0F">
        <w:rPr>
          <w:rStyle w:val="Strong"/>
        </w:rPr>
        <w:t>step</w:t>
      </w:r>
      <w:r w:rsidR="00994097">
        <w:rPr>
          <w:rStyle w:val="Strong"/>
        </w:rPr>
        <w:t xml:space="preserve"> </w:t>
      </w:r>
      <w:r>
        <w:t>from</w:t>
      </w:r>
      <w:r w:rsidR="00994097">
        <w:t xml:space="preserve"> </w:t>
      </w:r>
      <w:r>
        <w:t>the</w:t>
      </w:r>
      <w:r w:rsidR="00994097">
        <w:t xml:space="preserve"> </w:t>
      </w:r>
      <w:r>
        <w:t>popup</w:t>
      </w:r>
      <w:r>
        <w:br/>
        <w:t>Now</w:t>
      </w:r>
      <w:r w:rsidR="00994097">
        <w:t xml:space="preserve"> </w:t>
      </w:r>
      <w:r>
        <w:t>a</w:t>
      </w:r>
      <w:r w:rsidR="00994097">
        <w:t xml:space="preserve"> </w:t>
      </w:r>
      <w:r>
        <w:t>warning</w:t>
      </w:r>
      <w:r w:rsidR="00994097">
        <w:t xml:space="preserve"> </w:t>
      </w:r>
      <w:r>
        <w:t>window</w:t>
      </w:r>
      <w:r w:rsidR="00994097">
        <w:t xml:space="preserve"> </w:t>
      </w:r>
      <w:r>
        <w:t>will</w:t>
      </w:r>
      <w:r w:rsidR="00994097">
        <w:t xml:space="preserve"> </w:t>
      </w:r>
      <w:r>
        <w:t>popup.</w:t>
      </w:r>
      <w:r w:rsidR="00994097">
        <w:t xml:space="preserve"> </w:t>
      </w:r>
      <w:r>
        <w:t>Click</w:t>
      </w:r>
      <w:r w:rsidR="00994097">
        <w:t xml:space="preserve"> </w:t>
      </w:r>
      <w:r>
        <w:t>on</w:t>
      </w:r>
      <w:r w:rsidR="00994097">
        <w:t xml:space="preserve"> </w:t>
      </w:r>
      <w:r>
        <w:t>the</w:t>
      </w:r>
      <w:r w:rsidR="00994097">
        <w:t xml:space="preserve"> </w:t>
      </w:r>
      <w:r>
        <w:t>Copy</w:t>
      </w:r>
      <w:r w:rsidR="00994097">
        <w:t xml:space="preserve"> </w:t>
      </w:r>
      <w:r>
        <w:t>button</w:t>
      </w:r>
      <w:r w:rsidR="00994097">
        <w:t xml:space="preserve"> </w:t>
      </w:r>
      <w:r>
        <w:t>to</w:t>
      </w:r>
      <w:r w:rsidR="00994097">
        <w:t xml:space="preserve"> </w:t>
      </w:r>
      <w:r>
        <w:t>make</w:t>
      </w:r>
      <w:r w:rsidR="00994097">
        <w:t xml:space="preserve"> </w:t>
      </w:r>
      <w:r>
        <w:t>sure</w:t>
      </w:r>
      <w:r w:rsidR="00994097">
        <w:t xml:space="preserve"> </w:t>
      </w:r>
      <w:r>
        <w:t>that</w:t>
      </w:r>
      <w:r w:rsidR="00994097">
        <w:t xml:space="preserve"> </w:t>
      </w:r>
      <w:r>
        <w:t>all</w:t>
      </w:r>
      <w:r w:rsidR="00994097">
        <w:t xml:space="preserve"> </w:t>
      </w:r>
      <w:r>
        <w:t>correct</w:t>
      </w:r>
      <w:r w:rsidR="00994097">
        <w:t xml:space="preserve"> </w:t>
      </w:r>
      <w:r>
        <w:t>rows</w:t>
      </w:r>
      <w:r w:rsidR="00994097">
        <w:t xml:space="preserve"> </w:t>
      </w:r>
      <w:r>
        <w:t>coming</w:t>
      </w:r>
      <w:r w:rsidR="00994097">
        <w:t xml:space="preserve"> </w:t>
      </w:r>
      <w:r>
        <w:t>from</w:t>
      </w:r>
      <w:r w:rsidR="00994097">
        <w:t xml:space="preserve"> </w:t>
      </w:r>
      <w:r>
        <w:t>the</w:t>
      </w:r>
      <w:r w:rsidR="00994097">
        <w:t xml:space="preserve"> </w:t>
      </w:r>
      <w:r>
        <w:t>source</w:t>
      </w:r>
      <w:r w:rsidR="00994097">
        <w:t xml:space="preserve"> </w:t>
      </w:r>
      <w:r>
        <w:t>step</w:t>
      </w:r>
      <w:r w:rsidR="00994097">
        <w:t xml:space="preserve"> </w:t>
      </w:r>
      <w:r>
        <w:t>continue</w:t>
      </w:r>
      <w:r w:rsidR="00994097">
        <w:t xml:space="preserve"> </w:t>
      </w:r>
      <w:r>
        <w:t>into</w:t>
      </w:r>
      <w:r w:rsidR="00994097">
        <w:t xml:space="preserve"> </w:t>
      </w:r>
      <w:r>
        <w:t>the</w:t>
      </w:r>
      <w:r w:rsidR="00994097">
        <w:t xml:space="preserve"> </w:t>
      </w:r>
      <w:r>
        <w:t>correct</w:t>
      </w:r>
      <w:r w:rsidR="00994097">
        <w:t xml:space="preserve"> </w:t>
      </w:r>
      <w:r>
        <w:t>path</w:t>
      </w:r>
      <w:r w:rsidR="00994097">
        <w:t xml:space="preserve"> </w:t>
      </w:r>
      <w:r>
        <w:t>of</w:t>
      </w:r>
      <w:r w:rsidR="00994097">
        <w:t xml:space="preserve"> </w:t>
      </w:r>
      <w:r>
        <w:t>the</w:t>
      </w:r>
      <w:r w:rsidR="00994097">
        <w:t xml:space="preserve"> </w:t>
      </w:r>
      <w:r>
        <w:t>flow</w:t>
      </w:r>
      <w:r w:rsidR="00994097">
        <w:t xml:space="preserve"> </w:t>
      </w:r>
      <w:r>
        <w:t>(in</w:t>
      </w:r>
      <w:r w:rsidR="00994097">
        <w:t xml:space="preserve"> </w:t>
      </w:r>
      <w:r>
        <w:t>this</w:t>
      </w:r>
      <w:r w:rsidR="00994097">
        <w:t xml:space="preserve"> </w:t>
      </w:r>
      <w:r>
        <w:t>case</w:t>
      </w:r>
      <w:r w:rsidR="00994097">
        <w:t xml:space="preserve"> </w:t>
      </w:r>
      <w:r>
        <w:t>the</w:t>
      </w:r>
      <w:r w:rsidR="00994097">
        <w:t xml:space="preserve"> </w:t>
      </w:r>
      <w:r w:rsidRPr="002E4F0F">
        <w:rPr>
          <w:rStyle w:val="Strong"/>
        </w:rPr>
        <w:t>Filter</w:t>
      </w:r>
      <w:r w:rsidR="00994097">
        <w:rPr>
          <w:rStyle w:val="Strong"/>
        </w:rPr>
        <w:t xml:space="preserve"> </w:t>
      </w:r>
      <w:r w:rsidRPr="002E4F0F">
        <w:rPr>
          <w:rStyle w:val="Strong"/>
        </w:rPr>
        <w:t>rows</w:t>
      </w:r>
      <w:r w:rsidR="00994097">
        <w:rPr>
          <w:color w:val="002060"/>
        </w:rPr>
        <w:t xml:space="preserve"> </w:t>
      </w:r>
      <w:r>
        <w:t>step).</w:t>
      </w:r>
    </w:p>
    <w:p w14:paraId="6A3F378E" w14:textId="7D9368AE" w:rsidR="00AC53B0" w:rsidRPr="007E032A" w:rsidRDefault="00AC53B0" w:rsidP="000E7423">
      <w:pPr>
        <w:pStyle w:val="PenNoteSubNumbered"/>
      </w:pPr>
      <w:r w:rsidRPr="00F91280">
        <w:rPr>
          <w:noProof/>
          <w:lang w:val="nl-NL" w:eastAsia="nl-NL"/>
        </w:rPr>
        <w:lastRenderedPageBreak/>
        <w:drawing>
          <wp:anchor distT="0" distB="0" distL="114300" distR="114300" simplePos="0" relativeHeight="251663360" behindDoc="0" locked="0" layoutInCell="1" allowOverlap="1" wp14:anchorId="2480F803" wp14:editId="02B75D37">
            <wp:simplePos x="0" y="0"/>
            <wp:positionH relativeFrom="margin">
              <wp:align>left</wp:align>
            </wp:positionH>
            <wp:positionV relativeFrom="paragraph">
              <wp:posOffset>57150</wp:posOffset>
            </wp:positionV>
            <wp:extent cx="420370" cy="530225"/>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1280">
        <w:t>There</w:t>
      </w:r>
      <w:r w:rsidR="00994097">
        <w:t xml:space="preserve"> </w:t>
      </w:r>
      <w:r w:rsidRPr="00F91280">
        <w:t>are</w:t>
      </w:r>
      <w:r w:rsidR="00994097">
        <w:t xml:space="preserve"> </w:t>
      </w:r>
      <w:r w:rsidRPr="00F91280">
        <w:t>three</w:t>
      </w:r>
      <w:r w:rsidR="00994097">
        <w:t xml:space="preserve"> </w:t>
      </w:r>
      <w:r w:rsidRPr="00F91280">
        <w:t>choices:</w:t>
      </w:r>
      <w:r w:rsidRPr="00F91280">
        <w:br/>
        <w:t>-</w:t>
      </w:r>
      <w:r w:rsidR="00994097">
        <w:t xml:space="preserve"> </w:t>
      </w:r>
      <w:r w:rsidRPr="00F91280">
        <w:t>Distribute</w:t>
      </w:r>
      <w:r w:rsidR="00994097">
        <w:t xml:space="preserve"> </w:t>
      </w:r>
      <w:r w:rsidRPr="00F91280">
        <w:t>rows:</w:t>
      </w:r>
      <w:r w:rsidR="00994097">
        <w:t xml:space="preserve"> </w:t>
      </w:r>
      <w:r w:rsidRPr="00F91280">
        <w:t>destination</w:t>
      </w:r>
      <w:r w:rsidR="00994097">
        <w:t xml:space="preserve"> </w:t>
      </w:r>
      <w:r w:rsidRPr="00F91280">
        <w:t>steps</w:t>
      </w:r>
      <w:r w:rsidR="00994097">
        <w:t xml:space="preserve"> </w:t>
      </w:r>
      <w:r w:rsidRPr="00F91280">
        <w:t>will</w:t>
      </w:r>
      <w:r w:rsidR="00994097">
        <w:t xml:space="preserve"> </w:t>
      </w:r>
      <w:r w:rsidRPr="00F91280">
        <w:t>receive</w:t>
      </w:r>
      <w:r w:rsidR="00994097">
        <w:t xml:space="preserve"> </w:t>
      </w:r>
      <w:r w:rsidRPr="00F91280">
        <w:t>rows</w:t>
      </w:r>
      <w:r w:rsidR="00994097">
        <w:t xml:space="preserve"> </w:t>
      </w:r>
      <w:r w:rsidRPr="00F91280">
        <w:t>in</w:t>
      </w:r>
      <w:r w:rsidR="00994097">
        <w:t xml:space="preserve"> </w:t>
      </w:r>
      <w:r w:rsidRPr="00F91280">
        <w:t>turns</w:t>
      </w:r>
      <w:r w:rsidRPr="00F91280">
        <w:br/>
        <w:t>-</w:t>
      </w:r>
      <w:r w:rsidR="00994097">
        <w:t xml:space="preserve"> </w:t>
      </w:r>
      <w:r w:rsidRPr="00F91280">
        <w:t>Copy</w:t>
      </w:r>
      <w:r w:rsidR="00994097">
        <w:t xml:space="preserve"> </w:t>
      </w:r>
      <w:r w:rsidRPr="00F91280">
        <w:t>rows:</w:t>
      </w:r>
      <w:r w:rsidR="00994097">
        <w:t xml:space="preserve"> </w:t>
      </w:r>
      <w:r w:rsidRPr="00F91280">
        <w:t>destination</w:t>
      </w:r>
      <w:r w:rsidR="00994097">
        <w:t xml:space="preserve"> </w:t>
      </w:r>
      <w:r w:rsidRPr="00F91280">
        <w:t>steps</w:t>
      </w:r>
      <w:r w:rsidR="00994097">
        <w:t xml:space="preserve"> </w:t>
      </w:r>
      <w:r w:rsidRPr="00F91280">
        <w:t>will</w:t>
      </w:r>
      <w:r w:rsidR="00994097">
        <w:t xml:space="preserve"> </w:t>
      </w:r>
      <w:r w:rsidRPr="00F91280">
        <w:t>receive</w:t>
      </w:r>
      <w:r w:rsidR="00994097">
        <w:t xml:space="preserve"> </w:t>
      </w:r>
      <w:r w:rsidRPr="00F91280">
        <w:t>all</w:t>
      </w:r>
      <w:r w:rsidR="00994097">
        <w:t xml:space="preserve"> </w:t>
      </w:r>
      <w:r w:rsidRPr="00F91280">
        <w:t>rows</w:t>
      </w:r>
      <w:r w:rsidRPr="00F91280">
        <w:br/>
        <w:t>-</w:t>
      </w:r>
      <w:r w:rsidR="00994097">
        <w:t xml:space="preserve"> </w:t>
      </w:r>
      <w:r w:rsidRPr="00F91280">
        <w:t>Custom</w:t>
      </w:r>
      <w:r w:rsidR="00994097">
        <w:t xml:space="preserve"> </w:t>
      </w:r>
      <w:r w:rsidRPr="00F91280">
        <w:t>distribute</w:t>
      </w:r>
      <w:r w:rsidR="00994097">
        <w:t xml:space="preserve"> </w:t>
      </w:r>
      <w:r w:rsidRPr="00F91280">
        <w:t>rows:</w:t>
      </w:r>
      <w:r w:rsidR="00994097">
        <w:t xml:space="preserve"> </w:t>
      </w:r>
      <w:r w:rsidRPr="00F91280">
        <w:t>for</w:t>
      </w:r>
      <w:r w:rsidR="00994097">
        <w:t xml:space="preserve"> </w:t>
      </w:r>
      <w:r w:rsidRPr="00F91280">
        <w:t>load</w:t>
      </w:r>
      <w:r w:rsidR="00994097">
        <w:t xml:space="preserve"> </w:t>
      </w:r>
      <w:r w:rsidRPr="00F91280">
        <w:t>balancing</w:t>
      </w:r>
    </w:p>
    <w:p w14:paraId="16432438" w14:textId="1E104373" w:rsidR="00AC53B0" w:rsidRDefault="00AC53B0" w:rsidP="006319DA">
      <w:pPr>
        <w:pStyle w:val="ListParagraph"/>
        <w:numPr>
          <w:ilvl w:val="0"/>
          <w:numId w:val="6"/>
        </w:numPr>
      </w:pPr>
      <w:r>
        <w:t>Double</w:t>
      </w:r>
      <w:r w:rsidR="00994097">
        <w:t xml:space="preserve"> </w:t>
      </w:r>
      <w:r>
        <w:t>click</w:t>
      </w:r>
      <w:r w:rsidR="00994097">
        <w:t xml:space="preserve"> </w:t>
      </w:r>
      <w:r>
        <w:t>on</w:t>
      </w:r>
      <w:r w:rsidR="00994097">
        <w:t xml:space="preserve"> </w:t>
      </w:r>
      <w:r>
        <w:t>the</w:t>
      </w:r>
      <w:r w:rsidR="00994097">
        <w:t xml:space="preserve"> </w:t>
      </w:r>
      <w:r w:rsidRPr="002E4F0F">
        <w:rPr>
          <w:rStyle w:val="Strong"/>
        </w:rPr>
        <w:t>Filter</w:t>
      </w:r>
      <w:r w:rsidR="00994097">
        <w:rPr>
          <w:rStyle w:val="Strong"/>
        </w:rPr>
        <w:t xml:space="preserve"> </w:t>
      </w:r>
      <w:r w:rsidRPr="002E4F0F">
        <w:rPr>
          <w:rStyle w:val="Strong"/>
        </w:rPr>
        <w:t>rows</w:t>
      </w:r>
      <w:r w:rsidR="00994097">
        <w:rPr>
          <w:color w:val="002060"/>
        </w:rPr>
        <w:t xml:space="preserve"> </w:t>
      </w:r>
      <w:r w:rsidRPr="00082965">
        <w:t>step</w:t>
      </w:r>
      <w:r w:rsidR="00994097">
        <w:rPr>
          <w:color w:val="002060"/>
        </w:rPr>
        <w:t xml:space="preserve"> </w:t>
      </w:r>
      <w:r>
        <w:t>to</w:t>
      </w:r>
      <w:r w:rsidR="00994097">
        <w:t xml:space="preserve"> </w:t>
      </w:r>
      <w:r>
        <w:t>specify</w:t>
      </w:r>
      <w:r w:rsidR="00994097">
        <w:t xml:space="preserve"> </w:t>
      </w:r>
      <w:r>
        <w:t>its</w:t>
      </w:r>
      <w:r w:rsidR="00994097">
        <w:t xml:space="preserve"> </w:t>
      </w:r>
      <w:r>
        <w:t>properties</w:t>
      </w:r>
    </w:p>
    <w:p w14:paraId="28D145D2" w14:textId="6A7AE538" w:rsidR="00AC53B0" w:rsidRDefault="00AC53B0" w:rsidP="00F7247F">
      <w:pPr>
        <w:pStyle w:val="PenNumberedSub"/>
        <w:numPr>
          <w:ilvl w:val="0"/>
          <w:numId w:val="14"/>
        </w:numPr>
      </w:pPr>
      <w:r>
        <w:t>Name</w:t>
      </w:r>
      <w:r w:rsidR="00F62CBC">
        <w:t>: HTTP Response = 200?</w:t>
      </w:r>
    </w:p>
    <w:p w14:paraId="06DB3CF2" w14:textId="455FCA9C" w:rsidR="007C6AEC" w:rsidRDefault="007C6AEC" w:rsidP="00F7247F">
      <w:pPr>
        <w:pStyle w:val="PenNumberedSub"/>
        <w:numPr>
          <w:ilvl w:val="0"/>
          <w:numId w:val="14"/>
        </w:numPr>
      </w:pPr>
      <w:r>
        <w:t>Enter the following configuration:</w:t>
      </w:r>
      <w:r w:rsidR="008945BB">
        <w:br/>
      </w:r>
    </w:p>
    <w:p w14:paraId="6E0A5B09" w14:textId="3EE07E73" w:rsidR="00F62CBC" w:rsidRDefault="008945BB" w:rsidP="008945BB">
      <w:pPr>
        <w:pStyle w:val="PenNumberedSub"/>
        <w:numPr>
          <w:ilvl w:val="0"/>
          <w:numId w:val="0"/>
        </w:numPr>
        <w:ind w:left="936"/>
      </w:pPr>
      <w:r>
        <w:rPr>
          <w:noProof/>
        </w:rPr>
        <w:drawing>
          <wp:inline distT="0" distB="0" distL="0" distR="0" wp14:anchorId="0EE7BB19" wp14:editId="0A6E2725">
            <wp:extent cx="4164538" cy="217170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80107" cy="2179819"/>
                    </a:xfrm>
                    <a:prstGeom prst="rect">
                      <a:avLst/>
                    </a:prstGeom>
                  </pic:spPr>
                </pic:pic>
              </a:graphicData>
            </a:graphic>
          </wp:inline>
        </w:drawing>
      </w:r>
      <w:r>
        <w:br/>
      </w:r>
    </w:p>
    <w:p w14:paraId="7F705C15" w14:textId="6D60479C" w:rsidR="00AC53B0" w:rsidRDefault="00F62CBC" w:rsidP="00F62CBC">
      <w:pPr>
        <w:pStyle w:val="PenNumberedSub"/>
        <w:numPr>
          <w:ilvl w:val="0"/>
          <w:numId w:val="0"/>
        </w:numPr>
        <w:ind w:left="720"/>
      </w:pPr>
      <w:r>
        <w:t xml:space="preserve">Please note that </w:t>
      </w:r>
      <w:r w:rsidRPr="00F62CBC">
        <w:rPr>
          <w:rStyle w:val="Strong"/>
        </w:rPr>
        <w:t>the Send ‘true’ data step</w:t>
      </w:r>
      <w:r>
        <w:t xml:space="preserve"> and </w:t>
      </w:r>
      <w:r w:rsidRPr="00F62CBC">
        <w:rPr>
          <w:rStyle w:val="Strong"/>
        </w:rPr>
        <w:t>Send ‘false’ data to step</w:t>
      </w:r>
      <w:r>
        <w:t xml:space="preserve"> fields cannot be filled in yet. These will be filled in automatically when we create t</w:t>
      </w:r>
      <w:r w:rsidR="00217AD8">
        <w:t>h</w:t>
      </w:r>
      <w:r>
        <w:t>e streams for true and false data.</w:t>
      </w:r>
    </w:p>
    <w:p w14:paraId="336B1CC1" w14:textId="7F73445B" w:rsidR="00832651" w:rsidRPr="00082965" w:rsidRDefault="00832651" w:rsidP="00832651">
      <w:pPr>
        <w:pStyle w:val="PenNumberedSub"/>
      </w:pPr>
      <w:r>
        <w:t xml:space="preserve">Press </w:t>
      </w:r>
      <w:r w:rsidRPr="00832651">
        <w:rPr>
          <w:rStyle w:val="Strong"/>
        </w:rPr>
        <w:t>Ok</w:t>
      </w:r>
      <w:r>
        <w:t xml:space="preserve"> to save and close the window</w:t>
      </w:r>
    </w:p>
    <w:p w14:paraId="148986D2" w14:textId="40BC7BCC" w:rsidR="00AC53B0" w:rsidRDefault="00AC53B0" w:rsidP="006319DA">
      <w:pPr>
        <w:pStyle w:val="ListParagraph"/>
        <w:numPr>
          <w:ilvl w:val="0"/>
          <w:numId w:val="6"/>
        </w:numPr>
      </w:pPr>
      <w:r>
        <w:t>Drag</w:t>
      </w:r>
      <w:r w:rsidR="00994097">
        <w:t xml:space="preserve"> </w:t>
      </w:r>
      <w:r>
        <w:t>the</w:t>
      </w:r>
      <w:r w:rsidR="00994097">
        <w:t xml:space="preserve"> </w:t>
      </w:r>
      <w:r w:rsidRPr="002E4F0F">
        <w:rPr>
          <w:rStyle w:val="Strong"/>
        </w:rPr>
        <w:t>Text</w:t>
      </w:r>
      <w:r w:rsidR="00994097">
        <w:rPr>
          <w:b/>
          <w:color w:val="002060"/>
        </w:rPr>
        <w:t xml:space="preserve"> </w:t>
      </w:r>
      <w:r w:rsidRPr="002E4F0F">
        <w:rPr>
          <w:rStyle w:val="Strong"/>
        </w:rPr>
        <w:t>File</w:t>
      </w:r>
      <w:r w:rsidR="00994097">
        <w:rPr>
          <w:b/>
          <w:color w:val="002060"/>
        </w:rPr>
        <w:t xml:space="preserve"> </w:t>
      </w:r>
      <w:r w:rsidRPr="002E4F0F">
        <w:rPr>
          <w:rStyle w:val="Strong"/>
        </w:rPr>
        <w:t>Output</w:t>
      </w:r>
      <w:r w:rsidR="00994097">
        <w:rPr>
          <w:color w:val="002060"/>
        </w:rPr>
        <w:t xml:space="preserve"> </w:t>
      </w:r>
      <w:r w:rsidRPr="00732DAE">
        <w:t>step</w:t>
      </w:r>
      <w:r w:rsidR="00994097">
        <w:rPr>
          <w:color w:val="002060"/>
        </w:rPr>
        <w:t xml:space="preserve"> </w:t>
      </w:r>
      <w:r>
        <w:t>to</w:t>
      </w:r>
      <w:r w:rsidR="00994097">
        <w:t xml:space="preserve"> </w:t>
      </w:r>
      <w:r>
        <w:t>the</w:t>
      </w:r>
      <w:r w:rsidR="00994097">
        <w:t xml:space="preserve"> </w:t>
      </w:r>
      <w:r>
        <w:t>canvas</w:t>
      </w:r>
      <w:r w:rsidR="00994097">
        <w:t xml:space="preserve"> </w:t>
      </w:r>
      <w:r w:rsidRPr="004F27C9">
        <w:t>to</w:t>
      </w:r>
      <w:r w:rsidR="00994097">
        <w:t xml:space="preserve"> </w:t>
      </w:r>
      <w:r w:rsidRPr="004F27C9">
        <w:t>store</w:t>
      </w:r>
      <w:r w:rsidR="00994097">
        <w:t xml:space="preserve"> </w:t>
      </w:r>
      <w:r w:rsidRPr="004F27C9">
        <w:t>failed</w:t>
      </w:r>
      <w:r w:rsidR="00994097">
        <w:t xml:space="preserve"> </w:t>
      </w:r>
      <w:r w:rsidRPr="004F27C9">
        <w:t>API</w:t>
      </w:r>
      <w:r w:rsidR="00994097">
        <w:t xml:space="preserve"> </w:t>
      </w:r>
      <w:r w:rsidRPr="004F27C9">
        <w:t>calls</w:t>
      </w:r>
    </w:p>
    <w:p w14:paraId="7B05DD0F" w14:textId="7610CCF6" w:rsidR="00AC53B0" w:rsidRPr="007D6B3F" w:rsidRDefault="00AC53B0" w:rsidP="006319DA">
      <w:pPr>
        <w:pStyle w:val="ListParagraph"/>
        <w:numPr>
          <w:ilvl w:val="0"/>
          <w:numId w:val="6"/>
        </w:numPr>
      </w:pPr>
      <w:r w:rsidRPr="004F27C9">
        <w:t>Create</w:t>
      </w:r>
      <w:r w:rsidR="00994097">
        <w:t xml:space="preserve"> </w:t>
      </w:r>
      <w:r w:rsidRPr="004F27C9">
        <w:t>a</w:t>
      </w:r>
      <w:r w:rsidR="00994097">
        <w:t xml:space="preserve"> </w:t>
      </w:r>
      <w:r w:rsidRPr="004F27C9">
        <w:t>hop</w:t>
      </w:r>
      <w:r w:rsidR="00994097">
        <w:t xml:space="preserve"> </w:t>
      </w:r>
      <w:r w:rsidRPr="004F27C9">
        <w:t>between</w:t>
      </w:r>
      <w:r w:rsidR="00994097">
        <w:t xml:space="preserve"> </w:t>
      </w:r>
      <w:r w:rsidRPr="004F27C9">
        <w:t>the</w:t>
      </w:r>
      <w:r w:rsidR="00994097">
        <w:t xml:space="preserve"> </w:t>
      </w:r>
      <w:r w:rsidRPr="002E4F0F">
        <w:rPr>
          <w:rStyle w:val="Strong"/>
        </w:rPr>
        <w:t>Filter</w:t>
      </w:r>
      <w:r w:rsidR="00994097">
        <w:rPr>
          <w:b/>
          <w:color w:val="002060"/>
        </w:rPr>
        <w:t xml:space="preserve"> </w:t>
      </w:r>
      <w:r w:rsidRPr="002E4F0F">
        <w:rPr>
          <w:rStyle w:val="Strong"/>
        </w:rPr>
        <w:t>rows</w:t>
      </w:r>
      <w:r w:rsidR="00994097">
        <w:rPr>
          <w:color w:val="002060"/>
        </w:rPr>
        <w:t xml:space="preserve"> </w:t>
      </w:r>
      <w:r w:rsidRPr="00732DAE">
        <w:t>and</w:t>
      </w:r>
      <w:r w:rsidR="00994097">
        <w:rPr>
          <w:color w:val="002060"/>
        </w:rPr>
        <w:t xml:space="preserve"> </w:t>
      </w:r>
      <w:r w:rsidRPr="00732DAE">
        <w:t>the</w:t>
      </w:r>
      <w:r w:rsidR="00994097">
        <w:rPr>
          <w:color w:val="002060"/>
        </w:rPr>
        <w:t xml:space="preserve"> </w:t>
      </w:r>
      <w:r w:rsidRPr="002E4F0F">
        <w:rPr>
          <w:rStyle w:val="Strong"/>
        </w:rPr>
        <w:t>Text</w:t>
      </w:r>
      <w:r w:rsidR="00994097">
        <w:rPr>
          <w:b/>
          <w:color w:val="002060"/>
        </w:rPr>
        <w:t xml:space="preserve"> </w:t>
      </w:r>
      <w:r w:rsidRPr="002E4F0F">
        <w:rPr>
          <w:rStyle w:val="Strong"/>
        </w:rPr>
        <w:t>File</w:t>
      </w:r>
      <w:r w:rsidR="00994097">
        <w:rPr>
          <w:b/>
          <w:color w:val="002060"/>
        </w:rPr>
        <w:t xml:space="preserve"> </w:t>
      </w:r>
      <w:r w:rsidRPr="002E4F0F">
        <w:rPr>
          <w:rStyle w:val="Strong"/>
        </w:rPr>
        <w:t>Output</w:t>
      </w:r>
      <w:r w:rsidR="00994097">
        <w:rPr>
          <w:color w:val="002060"/>
        </w:rPr>
        <w:t xml:space="preserve"> </w:t>
      </w:r>
      <w:r>
        <w:t>steps</w:t>
      </w:r>
      <w:r w:rsidR="00994097">
        <w:t xml:space="preserve"> </w:t>
      </w:r>
      <w:r>
        <w:t>and</w:t>
      </w:r>
      <w:r w:rsidR="00994097">
        <w:t xml:space="preserve"> </w:t>
      </w:r>
      <w:r>
        <w:t>choose</w:t>
      </w:r>
      <w:r w:rsidR="00994097">
        <w:t xml:space="preserve"> </w:t>
      </w:r>
      <w:r w:rsidRPr="002E4F0F">
        <w:rPr>
          <w:rStyle w:val="Strong"/>
        </w:rPr>
        <w:t>Result</w:t>
      </w:r>
      <w:r w:rsidR="00994097">
        <w:rPr>
          <w:b/>
          <w:color w:val="002060"/>
        </w:rPr>
        <w:t xml:space="preserve"> </w:t>
      </w:r>
      <w:r w:rsidRPr="002E4F0F">
        <w:rPr>
          <w:rStyle w:val="Strong"/>
        </w:rPr>
        <w:t>is</w:t>
      </w:r>
      <w:r w:rsidR="00994097">
        <w:rPr>
          <w:b/>
          <w:color w:val="002060"/>
        </w:rPr>
        <w:t xml:space="preserve"> </w:t>
      </w:r>
      <w:r w:rsidRPr="002E4F0F">
        <w:rPr>
          <w:rStyle w:val="Strong"/>
        </w:rPr>
        <w:t>false</w:t>
      </w:r>
      <w:r w:rsidR="00994097">
        <w:rPr>
          <w:color w:val="002060"/>
        </w:rPr>
        <w:t xml:space="preserve"> </w:t>
      </w:r>
      <w:r>
        <w:t>from</w:t>
      </w:r>
      <w:r w:rsidR="00994097">
        <w:t xml:space="preserve"> </w:t>
      </w:r>
      <w:r>
        <w:t>the</w:t>
      </w:r>
      <w:r w:rsidR="00994097">
        <w:t xml:space="preserve"> </w:t>
      </w:r>
      <w:r>
        <w:t>popup</w:t>
      </w:r>
    </w:p>
    <w:p w14:paraId="2AFE8030" w14:textId="27184F26" w:rsidR="00AC53B0" w:rsidRPr="007E032A" w:rsidRDefault="00AC53B0" w:rsidP="000E7423">
      <w:pPr>
        <w:pStyle w:val="PenNoteSubNumbered"/>
      </w:pPr>
      <w:r w:rsidRPr="00F91280">
        <w:rPr>
          <w:noProof/>
          <w:lang w:val="nl-NL" w:eastAsia="nl-NL"/>
        </w:rPr>
        <w:drawing>
          <wp:anchor distT="0" distB="0" distL="114300" distR="114300" simplePos="0" relativeHeight="251664384" behindDoc="0" locked="0" layoutInCell="1" allowOverlap="1" wp14:anchorId="4F7FBD74" wp14:editId="7293E701">
            <wp:simplePos x="0" y="0"/>
            <wp:positionH relativeFrom="margin">
              <wp:align>left</wp:align>
            </wp:positionH>
            <wp:positionV relativeFrom="paragraph">
              <wp:posOffset>59690</wp:posOffset>
            </wp:positionV>
            <wp:extent cx="420370" cy="530225"/>
            <wp:effectExtent l="0" t="0" r="0" b="31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1280">
        <w:t>Notice</w:t>
      </w:r>
      <w:r w:rsidR="00994097">
        <w:t xml:space="preserve"> </w:t>
      </w:r>
      <w:r w:rsidRPr="00F91280">
        <w:t>the</w:t>
      </w:r>
      <w:r w:rsidR="00994097">
        <w:t xml:space="preserve"> </w:t>
      </w:r>
      <w:r w:rsidRPr="00F91280">
        <w:t>difference</w:t>
      </w:r>
      <w:r w:rsidR="00994097">
        <w:t xml:space="preserve"> </w:t>
      </w:r>
      <w:r w:rsidRPr="00F91280">
        <w:t>between</w:t>
      </w:r>
      <w:r w:rsidR="00994097">
        <w:t xml:space="preserve"> </w:t>
      </w:r>
      <w:r w:rsidRPr="00F91280">
        <w:t>the</w:t>
      </w:r>
      <w:r w:rsidR="00994097">
        <w:t xml:space="preserve"> </w:t>
      </w:r>
      <w:r w:rsidRPr="00F91280">
        <w:t>representation</w:t>
      </w:r>
      <w:r w:rsidR="00994097">
        <w:t xml:space="preserve"> </w:t>
      </w:r>
      <w:r w:rsidRPr="00F91280">
        <w:t>of</w:t>
      </w:r>
      <w:r w:rsidR="00994097">
        <w:t xml:space="preserve"> </w:t>
      </w:r>
      <w:r w:rsidRPr="00F91280">
        <w:t>the</w:t>
      </w:r>
      <w:r w:rsidR="00994097">
        <w:t xml:space="preserve"> </w:t>
      </w:r>
      <w:r w:rsidRPr="00F91280">
        <w:t>error</w:t>
      </w:r>
      <w:r w:rsidR="00994097">
        <w:t xml:space="preserve"> </w:t>
      </w:r>
      <w:r w:rsidRPr="00F91280">
        <w:t>handling</w:t>
      </w:r>
      <w:r w:rsidR="00994097">
        <w:t xml:space="preserve"> </w:t>
      </w:r>
      <w:r w:rsidRPr="00F91280">
        <w:t>flow</w:t>
      </w:r>
      <w:r w:rsidR="00994097">
        <w:t xml:space="preserve"> </w:t>
      </w:r>
      <w:r w:rsidRPr="00F91280">
        <w:t>and</w:t>
      </w:r>
      <w:r w:rsidR="00994097">
        <w:t xml:space="preserve"> </w:t>
      </w:r>
      <w:r w:rsidRPr="00F91280">
        <w:t>an</w:t>
      </w:r>
      <w:r w:rsidR="00994097">
        <w:t xml:space="preserve"> </w:t>
      </w:r>
      <w:r w:rsidRPr="00F91280">
        <w:t>error</w:t>
      </w:r>
      <w:r w:rsidR="00994097">
        <w:t xml:space="preserve"> </w:t>
      </w:r>
      <w:r w:rsidRPr="00F91280">
        <w:t>flow.</w:t>
      </w:r>
    </w:p>
    <w:p w14:paraId="00886F1C" w14:textId="77777777" w:rsidR="00AC53B0" w:rsidRPr="007D6B3F" w:rsidRDefault="00AC53B0" w:rsidP="000E7423">
      <w:pPr>
        <w:pStyle w:val="ListParagraph"/>
      </w:pPr>
    </w:p>
    <w:p w14:paraId="0D1B2518" w14:textId="6C278E19" w:rsidR="00AC53B0" w:rsidRDefault="00AC53B0" w:rsidP="006319DA">
      <w:pPr>
        <w:pStyle w:val="ListParagraph"/>
        <w:numPr>
          <w:ilvl w:val="0"/>
          <w:numId w:val="6"/>
        </w:numPr>
      </w:pPr>
      <w:r>
        <w:t>Double</w:t>
      </w:r>
      <w:r w:rsidR="00994097">
        <w:t xml:space="preserve"> </w:t>
      </w:r>
      <w:r>
        <w:t>click</w:t>
      </w:r>
      <w:r w:rsidR="00994097">
        <w:t xml:space="preserve"> </w:t>
      </w:r>
      <w:r>
        <w:t>on</w:t>
      </w:r>
      <w:r w:rsidR="00994097">
        <w:t xml:space="preserve"> </w:t>
      </w:r>
      <w:r>
        <w:t>the</w:t>
      </w:r>
      <w:r w:rsidR="00994097">
        <w:t xml:space="preserve"> </w:t>
      </w:r>
      <w:r w:rsidRPr="002E4F0F">
        <w:rPr>
          <w:rStyle w:val="Strong"/>
        </w:rPr>
        <w:t>Text</w:t>
      </w:r>
      <w:r w:rsidR="00994097">
        <w:rPr>
          <w:rStyle w:val="Strong"/>
        </w:rPr>
        <w:t xml:space="preserve"> </w:t>
      </w:r>
      <w:r w:rsidRPr="002E4F0F">
        <w:rPr>
          <w:rStyle w:val="Strong"/>
        </w:rPr>
        <w:t>File</w:t>
      </w:r>
      <w:r w:rsidR="00994097">
        <w:rPr>
          <w:rStyle w:val="Strong"/>
        </w:rPr>
        <w:t xml:space="preserve"> </w:t>
      </w:r>
      <w:r w:rsidRPr="002E4F0F">
        <w:rPr>
          <w:rStyle w:val="Strong"/>
        </w:rPr>
        <w:t>Ou</w:t>
      </w:r>
      <w:r w:rsidR="002E4F0F">
        <w:rPr>
          <w:rStyle w:val="Strong"/>
        </w:rPr>
        <w:t>t</w:t>
      </w:r>
      <w:r w:rsidRPr="002E4F0F">
        <w:rPr>
          <w:rStyle w:val="Strong"/>
        </w:rPr>
        <w:t>put</w:t>
      </w:r>
      <w:r w:rsidR="00994097">
        <w:rPr>
          <w:color w:val="002060"/>
        </w:rPr>
        <w:t xml:space="preserve"> </w:t>
      </w:r>
      <w:r w:rsidRPr="00082965">
        <w:t>step</w:t>
      </w:r>
      <w:r w:rsidR="00994097">
        <w:rPr>
          <w:color w:val="002060"/>
        </w:rPr>
        <w:t xml:space="preserve"> </w:t>
      </w:r>
      <w:r>
        <w:t>to</w:t>
      </w:r>
      <w:r w:rsidR="00994097">
        <w:t xml:space="preserve"> </w:t>
      </w:r>
      <w:r>
        <w:t>specify</w:t>
      </w:r>
      <w:r w:rsidR="00994097">
        <w:t xml:space="preserve"> </w:t>
      </w:r>
      <w:r>
        <w:t>its</w:t>
      </w:r>
      <w:r w:rsidR="00994097">
        <w:t xml:space="preserve"> </w:t>
      </w:r>
      <w:r>
        <w:t>properties</w:t>
      </w:r>
    </w:p>
    <w:p w14:paraId="656ACBBB" w14:textId="08D149CF" w:rsidR="00AC53B0" w:rsidRDefault="00AC53B0" w:rsidP="00F7247F">
      <w:pPr>
        <w:pStyle w:val="PenNumberedSub"/>
        <w:numPr>
          <w:ilvl w:val="0"/>
          <w:numId w:val="15"/>
        </w:numPr>
      </w:pPr>
      <w:r>
        <w:t>Name</w:t>
      </w:r>
      <w:r w:rsidR="00F62CBC">
        <w:t>: Store failed API calls 2</w:t>
      </w:r>
    </w:p>
    <w:p w14:paraId="6D8986A3" w14:textId="47B7CF5E" w:rsidR="007C6AEC" w:rsidRDefault="007C6AEC" w:rsidP="00F7247F">
      <w:pPr>
        <w:pStyle w:val="PenNumberedSub"/>
        <w:numPr>
          <w:ilvl w:val="0"/>
          <w:numId w:val="15"/>
        </w:numPr>
      </w:pPr>
      <w:r>
        <w:t>Enter the following configuration:</w:t>
      </w:r>
    </w:p>
    <w:p w14:paraId="719B1353" w14:textId="76CD5F73" w:rsidR="00F62CBC" w:rsidRDefault="00536459" w:rsidP="00F62CBC">
      <w:pPr>
        <w:pStyle w:val="PenNumberedSub"/>
        <w:numPr>
          <w:ilvl w:val="0"/>
          <w:numId w:val="0"/>
        </w:numPr>
        <w:ind w:left="360"/>
      </w:pPr>
      <w:r>
        <w:rPr>
          <w:noProof/>
        </w:rPr>
        <w:lastRenderedPageBreak/>
        <w:drawing>
          <wp:inline distT="0" distB="0" distL="0" distR="0" wp14:anchorId="3FD3BE15" wp14:editId="06AC6E65">
            <wp:extent cx="5943600" cy="381381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13810"/>
                    </a:xfrm>
                    <a:prstGeom prst="rect">
                      <a:avLst/>
                    </a:prstGeom>
                  </pic:spPr>
                </pic:pic>
              </a:graphicData>
            </a:graphic>
          </wp:inline>
        </w:drawing>
      </w:r>
    </w:p>
    <w:p w14:paraId="34C8D5EE" w14:textId="47B07FF2" w:rsidR="00F62CBC" w:rsidRDefault="00F62CBC" w:rsidP="00BF15C4">
      <w:pPr>
        <w:pStyle w:val="PenNumberedSub"/>
      </w:pPr>
      <w:r>
        <w:t>Accept the default configuration on the Content tab</w:t>
      </w:r>
    </w:p>
    <w:p w14:paraId="4D16AB3F" w14:textId="3D9268BC" w:rsidR="00AC53B0" w:rsidRDefault="00F62CBC" w:rsidP="00BF15C4">
      <w:pPr>
        <w:pStyle w:val="PenNumberedSub"/>
      </w:pPr>
      <w:r>
        <w:t>Enter the following configuration on the Fields tab:</w:t>
      </w:r>
    </w:p>
    <w:p w14:paraId="00FE009F" w14:textId="48A7533F" w:rsidR="00F62CBC" w:rsidRDefault="00536459" w:rsidP="00F62CBC">
      <w:pPr>
        <w:pStyle w:val="PenNumberedSub"/>
        <w:numPr>
          <w:ilvl w:val="0"/>
          <w:numId w:val="0"/>
        </w:numPr>
        <w:ind w:left="360"/>
      </w:pPr>
      <w:r>
        <w:rPr>
          <w:noProof/>
        </w:rPr>
        <w:drawing>
          <wp:inline distT="0" distB="0" distL="0" distR="0" wp14:anchorId="56316E94" wp14:editId="5150A80D">
            <wp:extent cx="5943600" cy="3249295"/>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49295"/>
                    </a:xfrm>
                    <a:prstGeom prst="rect">
                      <a:avLst/>
                    </a:prstGeom>
                  </pic:spPr>
                </pic:pic>
              </a:graphicData>
            </a:graphic>
          </wp:inline>
        </w:drawing>
      </w:r>
    </w:p>
    <w:p w14:paraId="6D098C5F" w14:textId="038DD356" w:rsidR="00832651" w:rsidRPr="00082965" w:rsidRDefault="00832651" w:rsidP="00832651">
      <w:pPr>
        <w:pStyle w:val="PenNumberedSub"/>
      </w:pPr>
      <w:r>
        <w:t xml:space="preserve">Press </w:t>
      </w:r>
      <w:r w:rsidRPr="00832651">
        <w:rPr>
          <w:rStyle w:val="Strong"/>
        </w:rPr>
        <w:t>OK</w:t>
      </w:r>
      <w:r>
        <w:t xml:space="preserve"> to save and close </w:t>
      </w:r>
      <w:r w:rsidRPr="00832651">
        <w:t>the</w:t>
      </w:r>
      <w:r>
        <w:t xml:space="preserve"> window</w:t>
      </w:r>
    </w:p>
    <w:p w14:paraId="79B47E07" w14:textId="716C2DAF" w:rsidR="00AC53B0" w:rsidRDefault="00AC53B0" w:rsidP="006319DA">
      <w:pPr>
        <w:pStyle w:val="ListParagraph"/>
        <w:numPr>
          <w:ilvl w:val="0"/>
          <w:numId w:val="6"/>
        </w:numPr>
      </w:pPr>
      <w:r>
        <w:t>Save</w:t>
      </w:r>
      <w:r w:rsidR="00994097">
        <w:t xml:space="preserve"> </w:t>
      </w:r>
      <w:r>
        <w:t>the</w:t>
      </w:r>
      <w:r w:rsidR="00994097">
        <w:t xml:space="preserve"> </w:t>
      </w:r>
      <w:r>
        <w:t>transformation</w:t>
      </w:r>
    </w:p>
    <w:p w14:paraId="5E21806B" w14:textId="50CA1BA6" w:rsidR="00F62CBC" w:rsidRDefault="00F62CBC" w:rsidP="00F62CBC">
      <w:pPr>
        <w:pStyle w:val="ListParagraph"/>
        <w:ind w:left="360"/>
      </w:pPr>
      <w:r>
        <w:t xml:space="preserve">Your transformation should look </w:t>
      </w:r>
      <w:r w:rsidRPr="00F62CBC">
        <w:rPr>
          <w:i/>
        </w:rPr>
        <w:t>similar</w:t>
      </w:r>
      <w:r>
        <w:t xml:space="preserve"> to this:</w:t>
      </w:r>
    </w:p>
    <w:p w14:paraId="74938FE2" w14:textId="7B3CB90A" w:rsidR="00101978" w:rsidRPr="00896475" w:rsidRDefault="00CC1190" w:rsidP="00F62CBC">
      <w:pPr>
        <w:pStyle w:val="ListParagraph"/>
        <w:ind w:left="360"/>
      </w:pPr>
      <w:r>
        <w:rPr>
          <w:noProof/>
        </w:rPr>
        <w:lastRenderedPageBreak/>
        <w:drawing>
          <wp:inline distT="0" distB="0" distL="0" distR="0" wp14:anchorId="6393AD44" wp14:editId="5890B38B">
            <wp:extent cx="5943600" cy="2505710"/>
            <wp:effectExtent l="0" t="0" r="0" b="8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05710"/>
                    </a:xfrm>
                    <a:prstGeom prst="rect">
                      <a:avLst/>
                    </a:prstGeom>
                  </pic:spPr>
                </pic:pic>
              </a:graphicData>
            </a:graphic>
          </wp:inline>
        </w:drawing>
      </w:r>
    </w:p>
    <w:p w14:paraId="1C53D333" w14:textId="35A808B4" w:rsidR="00AC53B0" w:rsidRPr="004F27C9" w:rsidRDefault="00AC53B0" w:rsidP="000E7423">
      <w:pPr>
        <w:pStyle w:val="PenHeading4"/>
      </w:pPr>
      <w:bookmarkStart w:id="14" w:name="_Toc491269303"/>
      <w:bookmarkStart w:id="15" w:name="_Toc505952550"/>
      <w:r w:rsidRPr="004F27C9">
        <w:t>Read</w:t>
      </w:r>
      <w:r w:rsidR="00994097">
        <w:t xml:space="preserve"> </w:t>
      </w:r>
      <w:r w:rsidRPr="004F27C9">
        <w:t>in</w:t>
      </w:r>
      <w:r w:rsidR="00994097">
        <w:t xml:space="preserve"> </w:t>
      </w:r>
      <w:r w:rsidRPr="004F27C9">
        <w:t>returned</w:t>
      </w:r>
      <w:r w:rsidR="00994097">
        <w:t xml:space="preserve"> </w:t>
      </w:r>
      <w:r w:rsidRPr="004F27C9">
        <w:t>data</w:t>
      </w:r>
      <w:r w:rsidR="00994097">
        <w:t xml:space="preserve"> </w:t>
      </w:r>
      <w:r w:rsidRPr="004F27C9">
        <w:t>in</w:t>
      </w:r>
      <w:r w:rsidR="00994097">
        <w:t xml:space="preserve"> </w:t>
      </w:r>
      <w:r w:rsidRPr="004F27C9">
        <w:t>JSON</w:t>
      </w:r>
      <w:r w:rsidR="00994097">
        <w:t xml:space="preserve"> </w:t>
      </w:r>
      <w:r w:rsidRPr="004F27C9">
        <w:t>format</w:t>
      </w:r>
      <w:r w:rsidR="00994097">
        <w:t xml:space="preserve"> </w:t>
      </w:r>
      <w:r w:rsidRPr="004F27C9">
        <w:t>and</w:t>
      </w:r>
      <w:r w:rsidR="00994097">
        <w:t xml:space="preserve"> </w:t>
      </w:r>
      <w:r w:rsidRPr="004F27C9">
        <w:t>discard</w:t>
      </w:r>
      <w:r w:rsidR="00994097">
        <w:t xml:space="preserve"> </w:t>
      </w:r>
      <w:r w:rsidRPr="004F27C9">
        <w:t>values</w:t>
      </w:r>
      <w:bookmarkEnd w:id="14"/>
      <w:bookmarkEnd w:id="15"/>
    </w:p>
    <w:p w14:paraId="56D9FA5B" w14:textId="51524F22" w:rsidR="00AC53B0" w:rsidRPr="004F27C9" w:rsidRDefault="00AC53B0" w:rsidP="000E7423">
      <w:r w:rsidRPr="004F27C9">
        <w:t>Once</w:t>
      </w:r>
      <w:r w:rsidR="00994097">
        <w:t xml:space="preserve"> </w:t>
      </w:r>
      <w:r w:rsidRPr="004F27C9">
        <w:t>we</w:t>
      </w:r>
      <w:r w:rsidR="00994097">
        <w:t xml:space="preserve"> </w:t>
      </w:r>
      <w:r w:rsidRPr="004F27C9">
        <w:t>extract</w:t>
      </w:r>
      <w:r w:rsidR="00994097">
        <w:t xml:space="preserve"> </w:t>
      </w:r>
      <w:r w:rsidRPr="004F27C9">
        <w:t>the</w:t>
      </w:r>
      <w:r w:rsidR="00994097">
        <w:t xml:space="preserve"> </w:t>
      </w:r>
      <w:r w:rsidRPr="004F27C9">
        <w:t>sensor</w:t>
      </w:r>
      <w:r w:rsidR="00994097">
        <w:t xml:space="preserve"> </w:t>
      </w:r>
      <w:r w:rsidRPr="004F27C9">
        <w:t>readings</w:t>
      </w:r>
      <w:r w:rsidR="00994097">
        <w:t xml:space="preserve"> </w:t>
      </w:r>
      <w:r w:rsidRPr="004F27C9">
        <w:t>from</w:t>
      </w:r>
      <w:r w:rsidR="00994097">
        <w:t xml:space="preserve"> </w:t>
      </w:r>
      <w:r w:rsidRPr="004F27C9">
        <w:t>the</w:t>
      </w:r>
      <w:r w:rsidR="00994097">
        <w:t xml:space="preserve"> </w:t>
      </w:r>
      <w:r w:rsidRPr="004F27C9">
        <w:t>JSON</w:t>
      </w:r>
      <w:r w:rsidR="00994097">
        <w:t xml:space="preserve"> </w:t>
      </w:r>
      <w:r w:rsidRPr="004F27C9">
        <w:t>data</w:t>
      </w:r>
      <w:r w:rsidR="00994097">
        <w:t xml:space="preserve"> </w:t>
      </w:r>
      <w:r w:rsidRPr="004F27C9">
        <w:t>we</w:t>
      </w:r>
      <w:r w:rsidR="00994097">
        <w:t xml:space="preserve"> </w:t>
      </w:r>
      <w:r w:rsidRPr="004F27C9">
        <w:t>discard</w:t>
      </w:r>
      <w:r w:rsidR="00994097">
        <w:t xml:space="preserve"> </w:t>
      </w:r>
      <w:r w:rsidRPr="004F27C9">
        <w:t>null</w:t>
      </w:r>
      <w:r w:rsidR="00994097">
        <w:t xml:space="preserve"> </w:t>
      </w:r>
      <w:r w:rsidRPr="004F27C9">
        <w:t>values.</w:t>
      </w:r>
    </w:p>
    <w:p w14:paraId="0366630F" w14:textId="76FDFCD4" w:rsidR="00AC53B0" w:rsidRDefault="00AC53B0" w:rsidP="00F7247F">
      <w:pPr>
        <w:pStyle w:val="PenNumbered"/>
        <w:numPr>
          <w:ilvl w:val="0"/>
          <w:numId w:val="10"/>
        </w:numPr>
      </w:pPr>
      <w:r>
        <w:t>Drag</w:t>
      </w:r>
      <w:r w:rsidR="00994097">
        <w:t xml:space="preserve"> </w:t>
      </w:r>
      <w:r>
        <w:t>the</w:t>
      </w:r>
      <w:r w:rsidR="00994097">
        <w:t xml:space="preserve"> </w:t>
      </w:r>
      <w:r w:rsidRPr="002E4F0F">
        <w:rPr>
          <w:rStyle w:val="Strong"/>
        </w:rPr>
        <w:t>JSON</w:t>
      </w:r>
      <w:r w:rsidR="00994097">
        <w:rPr>
          <w:rStyle w:val="Strong"/>
        </w:rPr>
        <w:t xml:space="preserve"> </w:t>
      </w:r>
      <w:r w:rsidRPr="002E4F0F">
        <w:rPr>
          <w:rStyle w:val="Strong"/>
        </w:rPr>
        <w:t>Input</w:t>
      </w:r>
      <w:r w:rsidR="00994097">
        <w:rPr>
          <w:color w:val="002060"/>
        </w:rPr>
        <w:t xml:space="preserve"> </w:t>
      </w:r>
      <w:r>
        <w:t>step</w:t>
      </w:r>
      <w:r w:rsidR="00994097">
        <w:t xml:space="preserve"> </w:t>
      </w:r>
      <w:r>
        <w:t>to</w:t>
      </w:r>
      <w:r w:rsidR="00994097">
        <w:t xml:space="preserve"> </w:t>
      </w:r>
      <w:r>
        <w:t>the</w:t>
      </w:r>
      <w:r w:rsidR="00994097">
        <w:t xml:space="preserve"> </w:t>
      </w:r>
      <w:r>
        <w:t>canvas</w:t>
      </w:r>
      <w:r w:rsidR="00994097">
        <w:t xml:space="preserve"> </w:t>
      </w:r>
      <w:r w:rsidRPr="004F27C9">
        <w:t>to</w:t>
      </w:r>
      <w:r w:rsidR="00994097">
        <w:t xml:space="preserve"> </w:t>
      </w:r>
      <w:r w:rsidRPr="004F27C9">
        <w:t>format</w:t>
      </w:r>
      <w:r w:rsidR="00994097">
        <w:t xml:space="preserve"> </w:t>
      </w:r>
      <w:r w:rsidRPr="004F27C9">
        <w:t>data</w:t>
      </w:r>
      <w:r w:rsidR="00994097">
        <w:t xml:space="preserve"> </w:t>
      </w:r>
      <w:r w:rsidRPr="004F27C9">
        <w:t>from</w:t>
      </w:r>
      <w:r w:rsidR="00994097">
        <w:t xml:space="preserve"> </w:t>
      </w:r>
      <w:r w:rsidRPr="004F27C9">
        <w:t>JSON</w:t>
      </w:r>
    </w:p>
    <w:p w14:paraId="09F2DC71" w14:textId="4B24371C" w:rsidR="00AC53B0" w:rsidRDefault="00AC53B0" w:rsidP="00AF1831">
      <w:pPr>
        <w:pStyle w:val="PenNumbered"/>
      </w:pPr>
      <w:r>
        <w:t>Create</w:t>
      </w:r>
      <w:r w:rsidR="00994097">
        <w:t xml:space="preserve"> </w:t>
      </w:r>
      <w:r>
        <w:t>a</w:t>
      </w:r>
      <w:r w:rsidR="00994097">
        <w:t xml:space="preserve"> </w:t>
      </w:r>
      <w:r>
        <w:t>hop</w:t>
      </w:r>
      <w:r w:rsidR="00994097">
        <w:t xml:space="preserve"> </w:t>
      </w:r>
      <w:r>
        <w:t>between</w:t>
      </w:r>
      <w:r w:rsidR="00994097">
        <w:t xml:space="preserve"> </w:t>
      </w:r>
      <w:r>
        <w:t>the</w:t>
      </w:r>
      <w:r w:rsidR="00994097">
        <w:t xml:space="preserve"> </w:t>
      </w:r>
      <w:r w:rsidRPr="002E4F0F">
        <w:rPr>
          <w:rStyle w:val="Strong"/>
        </w:rPr>
        <w:t>Filter</w:t>
      </w:r>
      <w:r w:rsidR="00994097">
        <w:rPr>
          <w:rStyle w:val="Strong"/>
        </w:rPr>
        <w:t xml:space="preserve"> </w:t>
      </w:r>
      <w:r w:rsidRPr="002E4F0F">
        <w:rPr>
          <w:rStyle w:val="Strong"/>
        </w:rPr>
        <w:t>rows</w:t>
      </w:r>
      <w:r w:rsidR="00994097">
        <w:rPr>
          <w:color w:val="002060"/>
        </w:rPr>
        <w:t xml:space="preserve"> </w:t>
      </w:r>
      <w:r>
        <w:t>and</w:t>
      </w:r>
      <w:r w:rsidR="00994097">
        <w:t xml:space="preserve"> </w:t>
      </w:r>
      <w:r>
        <w:t>the</w:t>
      </w:r>
      <w:r w:rsidR="00994097">
        <w:t xml:space="preserve"> </w:t>
      </w:r>
      <w:r w:rsidRPr="002E4F0F">
        <w:rPr>
          <w:rStyle w:val="Strong"/>
        </w:rPr>
        <w:t>JSON</w:t>
      </w:r>
      <w:r w:rsidR="00994097">
        <w:rPr>
          <w:rStyle w:val="Strong"/>
        </w:rPr>
        <w:t xml:space="preserve"> </w:t>
      </w:r>
      <w:r w:rsidRPr="002E4F0F">
        <w:rPr>
          <w:rStyle w:val="Strong"/>
        </w:rPr>
        <w:t>Input</w:t>
      </w:r>
      <w:r w:rsidR="00994097">
        <w:rPr>
          <w:color w:val="002060"/>
        </w:rPr>
        <w:t xml:space="preserve"> </w:t>
      </w:r>
      <w:r>
        <w:t>steps</w:t>
      </w:r>
      <w:r w:rsidR="00994097">
        <w:t xml:space="preserve"> </w:t>
      </w:r>
      <w:r>
        <w:t>and</w:t>
      </w:r>
      <w:r w:rsidR="00994097">
        <w:t xml:space="preserve"> </w:t>
      </w:r>
      <w:r>
        <w:t>choose</w:t>
      </w:r>
      <w:r w:rsidR="00994097">
        <w:t xml:space="preserve"> </w:t>
      </w:r>
      <w:r>
        <w:t>the</w:t>
      </w:r>
      <w:r w:rsidR="00994097">
        <w:t xml:space="preserve"> </w:t>
      </w:r>
      <w:r w:rsidRPr="002E4F0F">
        <w:rPr>
          <w:rStyle w:val="Strong"/>
        </w:rPr>
        <w:t>Result</w:t>
      </w:r>
      <w:r w:rsidR="00994097">
        <w:rPr>
          <w:rStyle w:val="Strong"/>
        </w:rPr>
        <w:t xml:space="preserve"> </w:t>
      </w:r>
      <w:r w:rsidRPr="002E4F0F">
        <w:rPr>
          <w:rStyle w:val="Strong"/>
        </w:rPr>
        <w:t>is</w:t>
      </w:r>
      <w:r w:rsidR="00994097">
        <w:rPr>
          <w:rStyle w:val="Strong"/>
        </w:rPr>
        <w:t xml:space="preserve"> </w:t>
      </w:r>
      <w:r w:rsidRPr="002E4F0F">
        <w:rPr>
          <w:rStyle w:val="Strong"/>
        </w:rPr>
        <w:t>true</w:t>
      </w:r>
      <w:r w:rsidR="00994097">
        <w:rPr>
          <w:color w:val="002060"/>
        </w:rPr>
        <w:t xml:space="preserve"> </w:t>
      </w:r>
      <w:r>
        <w:t>from</w:t>
      </w:r>
      <w:r w:rsidR="00994097">
        <w:t xml:space="preserve"> </w:t>
      </w:r>
      <w:r>
        <w:t>the</w:t>
      </w:r>
      <w:r w:rsidR="00994097">
        <w:t xml:space="preserve"> </w:t>
      </w:r>
      <w:r>
        <w:t>popup.</w:t>
      </w:r>
    </w:p>
    <w:p w14:paraId="23ED0041" w14:textId="58694E4D" w:rsidR="00B86A59" w:rsidRDefault="00B86A59" w:rsidP="00B86A59">
      <w:pPr>
        <w:pStyle w:val="PenNumbered"/>
      </w:pPr>
      <w:r>
        <w:t xml:space="preserve">Double click on the </w:t>
      </w:r>
      <w:r>
        <w:rPr>
          <w:rStyle w:val="Strong"/>
        </w:rPr>
        <w:t>JSON Input</w:t>
      </w:r>
      <w:r>
        <w:rPr>
          <w:color w:val="002060"/>
        </w:rPr>
        <w:t xml:space="preserve"> </w:t>
      </w:r>
      <w:r w:rsidRPr="00082965">
        <w:t>step</w:t>
      </w:r>
      <w:r>
        <w:rPr>
          <w:color w:val="002060"/>
        </w:rPr>
        <w:t xml:space="preserve"> </w:t>
      </w:r>
      <w:r>
        <w:t>to specify its properties</w:t>
      </w:r>
    </w:p>
    <w:p w14:paraId="562F77FB" w14:textId="4DE6627F" w:rsidR="00B86A59" w:rsidRDefault="00B86A59" w:rsidP="00F7247F">
      <w:pPr>
        <w:pStyle w:val="PenNumberedSub"/>
        <w:numPr>
          <w:ilvl w:val="0"/>
          <w:numId w:val="31"/>
        </w:numPr>
      </w:pPr>
      <w:r>
        <w:t>Name: Format data from JSON</w:t>
      </w:r>
    </w:p>
    <w:p w14:paraId="476301C4" w14:textId="7FDDA785" w:rsidR="00B86A59" w:rsidRDefault="00B86A59" w:rsidP="00F7247F">
      <w:pPr>
        <w:pStyle w:val="PenNumberedSub"/>
        <w:numPr>
          <w:ilvl w:val="0"/>
          <w:numId w:val="9"/>
        </w:numPr>
      </w:pPr>
      <w:r>
        <w:t>Enter the following configuration on the File tab:</w:t>
      </w:r>
    </w:p>
    <w:p w14:paraId="439B34E8" w14:textId="10BD3BDA" w:rsidR="00B86A59" w:rsidRDefault="00B86A59" w:rsidP="00B86A59">
      <w:pPr>
        <w:pStyle w:val="PenNumberedSub"/>
        <w:numPr>
          <w:ilvl w:val="0"/>
          <w:numId w:val="0"/>
        </w:numPr>
        <w:ind w:left="360"/>
      </w:pPr>
      <w:r>
        <w:rPr>
          <w:noProof/>
        </w:rPr>
        <w:drawing>
          <wp:inline distT="0" distB="0" distL="0" distR="0" wp14:anchorId="6CB14F30" wp14:editId="04DF83EC">
            <wp:extent cx="5943600" cy="267462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74620"/>
                    </a:xfrm>
                    <a:prstGeom prst="rect">
                      <a:avLst/>
                    </a:prstGeom>
                  </pic:spPr>
                </pic:pic>
              </a:graphicData>
            </a:graphic>
          </wp:inline>
        </w:drawing>
      </w:r>
    </w:p>
    <w:p w14:paraId="46ADE127" w14:textId="00253FD1" w:rsidR="00B86A59" w:rsidRDefault="00B86A59" w:rsidP="00B86A59">
      <w:pPr>
        <w:pStyle w:val="PenNumberedSub"/>
      </w:pPr>
      <w:r>
        <w:t>Enter the following configuration on the Fields tab:</w:t>
      </w:r>
    </w:p>
    <w:tbl>
      <w:tblPr>
        <w:tblStyle w:val="PlainTable1"/>
        <w:tblpPr w:leftFromText="180" w:rightFromText="180" w:vertAnchor="text" w:horzAnchor="margin" w:tblpX="1075" w:tblpY="1814"/>
        <w:tblW w:w="8635" w:type="dxa"/>
        <w:tblLook w:val="04A0" w:firstRow="1" w:lastRow="0" w:firstColumn="1" w:lastColumn="0" w:noHBand="0" w:noVBand="1"/>
      </w:tblPr>
      <w:tblGrid>
        <w:gridCol w:w="2383"/>
        <w:gridCol w:w="3506"/>
        <w:gridCol w:w="2746"/>
      </w:tblGrid>
      <w:tr w:rsidR="00B4330B" w:rsidRPr="001E4C91" w14:paraId="1411D6EA" w14:textId="77777777" w:rsidTr="00B4330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83" w:type="dxa"/>
            <w:noWrap/>
            <w:hideMark/>
          </w:tcPr>
          <w:p w14:paraId="5B55960A" w14:textId="77777777" w:rsidR="00B4330B" w:rsidRPr="001E4C91" w:rsidRDefault="00B4330B" w:rsidP="00B4330B">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sidRPr="001E4C91">
              <w:rPr>
                <w:rFonts w:ascii="Calibri" w:eastAsia="Times New Roman" w:hAnsi="Calibri" w:cs="Calibri"/>
                <w:color w:val="000000"/>
                <w:lang w:val="en-GB" w:eastAsia="en-GB"/>
              </w:rPr>
              <w:lastRenderedPageBreak/>
              <w:t>Name</w:t>
            </w:r>
          </w:p>
        </w:tc>
        <w:tc>
          <w:tcPr>
            <w:tcW w:w="3506" w:type="dxa"/>
            <w:noWrap/>
            <w:hideMark/>
          </w:tcPr>
          <w:p w14:paraId="7D69DF09" w14:textId="77777777" w:rsidR="00B4330B" w:rsidRPr="001E4C91" w:rsidRDefault="00B4330B" w:rsidP="00B4330B">
            <w:pPr>
              <w:tabs>
                <w:tab w:val="clear" w:pos="864"/>
                <w:tab w:val="clear" w:pos="1008"/>
                <w:tab w:val="clear" w:pos="1296"/>
                <w:tab w:val="clear" w:pos="1728"/>
              </w:tabs>
              <w:autoSpaceDE/>
              <w:autoSpaceDN/>
              <w:adjustRightInd/>
              <w:spacing w:after="0"/>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1E4C91">
              <w:rPr>
                <w:rFonts w:ascii="Calibri" w:eastAsia="Times New Roman" w:hAnsi="Calibri" w:cs="Calibri"/>
                <w:color w:val="000000"/>
                <w:lang w:val="en-GB" w:eastAsia="en-GB"/>
              </w:rPr>
              <w:t>Path</w:t>
            </w:r>
          </w:p>
        </w:tc>
        <w:tc>
          <w:tcPr>
            <w:tcW w:w="2746" w:type="dxa"/>
            <w:noWrap/>
            <w:hideMark/>
          </w:tcPr>
          <w:p w14:paraId="619E6191" w14:textId="77777777" w:rsidR="00B4330B" w:rsidRPr="001E4C91" w:rsidRDefault="00B4330B" w:rsidP="00B4330B">
            <w:pPr>
              <w:tabs>
                <w:tab w:val="clear" w:pos="864"/>
                <w:tab w:val="clear" w:pos="1008"/>
                <w:tab w:val="clear" w:pos="1296"/>
                <w:tab w:val="clear" w:pos="1728"/>
              </w:tabs>
              <w:autoSpaceDE/>
              <w:autoSpaceDN/>
              <w:adjustRightInd/>
              <w:spacing w:after="0"/>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1E4C91">
              <w:rPr>
                <w:rFonts w:ascii="Calibri" w:eastAsia="Times New Roman" w:hAnsi="Calibri" w:cs="Calibri"/>
                <w:color w:val="000000"/>
                <w:lang w:val="en-GB" w:eastAsia="en-GB"/>
              </w:rPr>
              <w:t>Type</w:t>
            </w:r>
          </w:p>
        </w:tc>
      </w:tr>
      <w:tr w:rsidR="00B4330B" w:rsidRPr="001E4C91" w14:paraId="5DE90A08" w14:textId="77777777" w:rsidTr="00B433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83" w:type="dxa"/>
            <w:noWrap/>
            <w:hideMark/>
          </w:tcPr>
          <w:p w14:paraId="0B6E7D51" w14:textId="77777777" w:rsidR="00B4330B" w:rsidRPr="001E4C91" w:rsidRDefault="00B4330B" w:rsidP="00B4330B">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SpeciesCode</w:t>
            </w:r>
          </w:p>
        </w:tc>
        <w:tc>
          <w:tcPr>
            <w:tcW w:w="3506" w:type="dxa"/>
            <w:noWrap/>
            <w:hideMark/>
          </w:tcPr>
          <w:p w14:paraId="28CA49A5" w14:textId="77777777" w:rsidR="00B4330B" w:rsidRPr="001E4C91" w:rsidRDefault="00B4330B" w:rsidP="00B4330B">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sidRPr="007D51BC">
              <w:rPr>
                <w:rFonts w:ascii="Calibri" w:eastAsia="Times New Roman" w:hAnsi="Calibri" w:cs="Calibri"/>
                <w:color w:val="000000"/>
                <w:lang w:val="en-GB" w:eastAsia="en-GB"/>
              </w:rPr>
              <w:t>$..Data[*].@SpeciesCode</w:t>
            </w:r>
          </w:p>
        </w:tc>
        <w:tc>
          <w:tcPr>
            <w:tcW w:w="2746" w:type="dxa"/>
            <w:noWrap/>
            <w:hideMark/>
          </w:tcPr>
          <w:p w14:paraId="737801C6" w14:textId="77777777" w:rsidR="00B4330B" w:rsidRPr="001E4C91" w:rsidRDefault="00B4330B" w:rsidP="00B4330B">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sidRPr="001E4C91">
              <w:rPr>
                <w:rFonts w:ascii="Calibri" w:eastAsia="Times New Roman" w:hAnsi="Calibri" w:cs="Calibri"/>
                <w:color w:val="000000"/>
                <w:lang w:val="en-GB" w:eastAsia="en-GB"/>
              </w:rPr>
              <w:t>String</w:t>
            </w:r>
          </w:p>
        </w:tc>
      </w:tr>
      <w:tr w:rsidR="00B4330B" w:rsidRPr="001E4C91" w14:paraId="4657DA16" w14:textId="77777777" w:rsidTr="00B4330B">
        <w:trPr>
          <w:trHeight w:val="300"/>
        </w:trPr>
        <w:tc>
          <w:tcPr>
            <w:cnfStyle w:val="001000000000" w:firstRow="0" w:lastRow="0" w:firstColumn="1" w:lastColumn="0" w:oddVBand="0" w:evenVBand="0" w:oddHBand="0" w:evenHBand="0" w:firstRowFirstColumn="0" w:firstRowLastColumn="0" w:lastRowFirstColumn="0" w:lastRowLastColumn="0"/>
            <w:tcW w:w="2383" w:type="dxa"/>
            <w:noWrap/>
            <w:hideMark/>
          </w:tcPr>
          <w:p w14:paraId="5032AD8C" w14:textId="77777777" w:rsidR="00B4330B" w:rsidRPr="001E4C91" w:rsidRDefault="00B4330B" w:rsidP="00B4330B">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Value</w:t>
            </w:r>
          </w:p>
        </w:tc>
        <w:tc>
          <w:tcPr>
            <w:tcW w:w="3506" w:type="dxa"/>
            <w:noWrap/>
            <w:hideMark/>
          </w:tcPr>
          <w:p w14:paraId="4338A921" w14:textId="77777777" w:rsidR="00B4330B" w:rsidRPr="001E4C91" w:rsidRDefault="00B4330B" w:rsidP="00B4330B">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7D51BC">
              <w:rPr>
                <w:rFonts w:ascii="Calibri" w:eastAsia="Times New Roman" w:hAnsi="Calibri" w:cs="Calibri"/>
                <w:color w:val="000000"/>
                <w:lang w:val="en-GB" w:eastAsia="en-GB"/>
              </w:rPr>
              <w:t>$..Data[*].@Value</w:t>
            </w:r>
          </w:p>
        </w:tc>
        <w:tc>
          <w:tcPr>
            <w:tcW w:w="2746" w:type="dxa"/>
            <w:noWrap/>
            <w:hideMark/>
          </w:tcPr>
          <w:p w14:paraId="6FBD2596" w14:textId="77777777" w:rsidR="00B4330B" w:rsidRPr="001E4C91" w:rsidRDefault="00B4330B" w:rsidP="00B4330B">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Number</w:t>
            </w:r>
          </w:p>
        </w:tc>
      </w:tr>
      <w:tr w:rsidR="00B4330B" w:rsidRPr="001E4C91" w14:paraId="578AA54E" w14:textId="77777777" w:rsidTr="00B433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83" w:type="dxa"/>
            <w:noWrap/>
            <w:hideMark/>
          </w:tcPr>
          <w:p w14:paraId="33565BBB" w14:textId="77777777" w:rsidR="00B4330B" w:rsidRPr="001E4C91" w:rsidRDefault="00B4330B" w:rsidP="00B4330B">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MeasurementDateGMT</w:t>
            </w:r>
          </w:p>
        </w:tc>
        <w:tc>
          <w:tcPr>
            <w:tcW w:w="3506" w:type="dxa"/>
            <w:noWrap/>
            <w:hideMark/>
          </w:tcPr>
          <w:p w14:paraId="1309D154" w14:textId="77777777" w:rsidR="00B4330B" w:rsidRPr="001E4C91" w:rsidRDefault="00B4330B" w:rsidP="00B4330B">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sidRPr="007D51BC">
              <w:rPr>
                <w:rFonts w:ascii="Calibri" w:eastAsia="Times New Roman" w:hAnsi="Calibri" w:cs="Calibri"/>
                <w:color w:val="000000"/>
                <w:lang w:val="en-GB" w:eastAsia="en-GB"/>
              </w:rPr>
              <w:t>$..Data[*].@MeasurementDateGMT</w:t>
            </w:r>
          </w:p>
        </w:tc>
        <w:tc>
          <w:tcPr>
            <w:tcW w:w="2746" w:type="dxa"/>
            <w:noWrap/>
            <w:hideMark/>
          </w:tcPr>
          <w:p w14:paraId="7AB0466C" w14:textId="77777777" w:rsidR="00B4330B" w:rsidRPr="001E4C91" w:rsidRDefault="00B4330B" w:rsidP="00B4330B">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Timestamp</w:t>
            </w:r>
          </w:p>
        </w:tc>
      </w:tr>
    </w:tbl>
    <w:p w14:paraId="300DF344" w14:textId="26463AEA" w:rsidR="00B86A59" w:rsidRDefault="00B4330B" w:rsidP="00B86A59">
      <w:pPr>
        <w:pStyle w:val="PenNumberedSub"/>
        <w:numPr>
          <w:ilvl w:val="0"/>
          <w:numId w:val="0"/>
        </w:numPr>
        <w:ind w:left="360"/>
      </w:pPr>
      <w:r>
        <w:rPr>
          <w:noProof/>
        </w:rPr>
        <w:drawing>
          <wp:anchor distT="0" distB="0" distL="114300" distR="114300" simplePos="0" relativeHeight="251722752" behindDoc="0" locked="0" layoutInCell="1" allowOverlap="1" wp14:anchorId="59C4CB77" wp14:editId="6AB6FB3E">
            <wp:simplePos x="0" y="0"/>
            <wp:positionH relativeFrom="column">
              <wp:posOffset>312420</wp:posOffset>
            </wp:positionH>
            <wp:positionV relativeFrom="paragraph">
              <wp:posOffset>1165860</wp:posOffset>
            </wp:positionV>
            <wp:extent cx="264795" cy="264795"/>
            <wp:effectExtent l="0" t="0" r="1905" b="1905"/>
            <wp:wrapTopAndBottom/>
            <wp:docPr id="364" name="Picture 364" descr="Afbeeldingsresultaat voor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cop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795" cy="264795"/>
                    </a:xfrm>
                    <a:prstGeom prst="rect">
                      <a:avLst/>
                    </a:prstGeom>
                    <a:noFill/>
                    <a:ln>
                      <a:noFill/>
                    </a:ln>
                  </pic:spPr>
                </pic:pic>
              </a:graphicData>
            </a:graphic>
            <wp14:sizeRelH relativeFrom="page">
              <wp14:pctWidth>0</wp14:pctWidth>
            </wp14:sizeRelH>
            <wp14:sizeRelV relativeFrom="page">
              <wp14:pctHeight>0</wp14:pctHeight>
            </wp14:sizeRelV>
          </wp:anchor>
        </w:drawing>
      </w:r>
      <w:r w:rsidR="00B86A59">
        <w:rPr>
          <w:noProof/>
        </w:rPr>
        <w:drawing>
          <wp:inline distT="0" distB="0" distL="0" distR="0" wp14:anchorId="6B1FF9BE" wp14:editId="422546F1">
            <wp:extent cx="5943600" cy="104965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49655"/>
                    </a:xfrm>
                    <a:prstGeom prst="rect">
                      <a:avLst/>
                    </a:prstGeom>
                  </pic:spPr>
                </pic:pic>
              </a:graphicData>
            </a:graphic>
          </wp:inline>
        </w:drawing>
      </w:r>
    </w:p>
    <w:p w14:paraId="2CE29767" w14:textId="2E198D36" w:rsidR="007D51BC" w:rsidRDefault="007D51BC" w:rsidP="00B4330B">
      <w:pPr>
        <w:pStyle w:val="PenNumberedSub"/>
        <w:numPr>
          <w:ilvl w:val="0"/>
          <w:numId w:val="0"/>
        </w:numPr>
      </w:pPr>
    </w:p>
    <w:p w14:paraId="254B096A" w14:textId="77777777" w:rsidR="00B4330B" w:rsidRDefault="00B4330B" w:rsidP="00B4330B">
      <w:pPr>
        <w:pStyle w:val="PenNumberedSub"/>
        <w:numPr>
          <w:ilvl w:val="0"/>
          <w:numId w:val="0"/>
        </w:numPr>
      </w:pPr>
    </w:p>
    <w:p w14:paraId="6554C55F" w14:textId="1FB707F5" w:rsidR="007D51BC" w:rsidRDefault="007D51BC" w:rsidP="00B4330B">
      <w:pPr>
        <w:pStyle w:val="PenNumberedSub"/>
        <w:numPr>
          <w:ilvl w:val="0"/>
          <w:numId w:val="0"/>
        </w:numPr>
      </w:pPr>
    </w:p>
    <w:p w14:paraId="5524FDE9" w14:textId="67AF3531" w:rsidR="00B86A59" w:rsidRDefault="00B86A59" w:rsidP="00B86A59">
      <w:pPr>
        <w:pStyle w:val="PenNumberedSub"/>
      </w:pPr>
      <w:r>
        <w:t>Accept the default configuration on the other tabs</w:t>
      </w:r>
    </w:p>
    <w:p w14:paraId="479895C8" w14:textId="03182DB2" w:rsidR="007D51BC" w:rsidRDefault="007D51BC" w:rsidP="00B86A59">
      <w:pPr>
        <w:pStyle w:val="PenNumberedSub"/>
      </w:pPr>
      <w:r>
        <w:t xml:space="preserve">Press </w:t>
      </w:r>
      <w:r w:rsidRPr="007D51BC">
        <w:rPr>
          <w:rStyle w:val="Strong"/>
        </w:rPr>
        <w:t>OK</w:t>
      </w:r>
      <w:r>
        <w:t xml:space="preserve"> to save and close window</w:t>
      </w:r>
    </w:p>
    <w:p w14:paraId="12E0B7AD" w14:textId="16608480" w:rsidR="00217AD8" w:rsidRPr="007E032A" w:rsidRDefault="00217AD8" w:rsidP="00217AD8">
      <w:pPr>
        <w:pStyle w:val="PenNoteSubNumbered"/>
      </w:pPr>
      <w:r w:rsidRPr="00F91280">
        <w:rPr>
          <w:noProof/>
          <w:lang w:val="nl-NL" w:eastAsia="nl-NL"/>
        </w:rPr>
        <w:drawing>
          <wp:anchor distT="0" distB="0" distL="114300" distR="114300" simplePos="0" relativeHeight="251784192" behindDoc="0" locked="0" layoutInCell="1" allowOverlap="1" wp14:anchorId="51F319AD" wp14:editId="762CD3AB">
            <wp:simplePos x="0" y="0"/>
            <wp:positionH relativeFrom="margin">
              <wp:align>left</wp:align>
            </wp:positionH>
            <wp:positionV relativeFrom="paragraph">
              <wp:posOffset>59690</wp:posOffset>
            </wp:positionV>
            <wp:extent cx="420370" cy="530225"/>
            <wp:effectExtent l="0" t="0" r="0" b="317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If in your locality you use comma separators for decimals instead, you must force the decimal separator to a full stop in the </w:t>
      </w:r>
      <w:r w:rsidRPr="00217AD8">
        <w:rPr>
          <w:rStyle w:val="Strong"/>
        </w:rPr>
        <w:t>Decimal</w:t>
      </w:r>
      <w:r>
        <w:t xml:space="preserve"> column</w:t>
      </w:r>
      <w:r w:rsidRPr="00F91280">
        <w:t>.</w:t>
      </w:r>
    </w:p>
    <w:p w14:paraId="22CFF57B" w14:textId="77777777" w:rsidR="00217AD8" w:rsidRDefault="00217AD8" w:rsidP="00217AD8">
      <w:pPr>
        <w:pStyle w:val="PenNumbered"/>
        <w:numPr>
          <w:ilvl w:val="0"/>
          <w:numId w:val="0"/>
        </w:numPr>
        <w:ind w:left="360"/>
      </w:pPr>
    </w:p>
    <w:p w14:paraId="44FF920C" w14:textId="3670DCB6" w:rsidR="00AC53B0" w:rsidRDefault="00AC53B0" w:rsidP="00AF1831">
      <w:pPr>
        <w:pStyle w:val="PenNumbered"/>
      </w:pPr>
      <w:r>
        <w:t>Drag</w:t>
      </w:r>
      <w:r w:rsidR="00994097">
        <w:t xml:space="preserve"> </w:t>
      </w:r>
      <w:r>
        <w:t>the</w:t>
      </w:r>
      <w:r w:rsidR="00994097">
        <w:t xml:space="preserve"> </w:t>
      </w:r>
      <w:r w:rsidRPr="002E4F0F">
        <w:rPr>
          <w:rStyle w:val="Strong"/>
        </w:rPr>
        <w:t>Filter</w:t>
      </w:r>
      <w:r w:rsidR="00994097">
        <w:rPr>
          <w:b/>
          <w:color w:val="002060"/>
        </w:rPr>
        <w:t xml:space="preserve"> </w:t>
      </w:r>
      <w:r w:rsidRPr="002E4F0F">
        <w:rPr>
          <w:rStyle w:val="Strong"/>
        </w:rPr>
        <w:t>rows</w:t>
      </w:r>
      <w:r w:rsidR="00994097">
        <w:rPr>
          <w:color w:val="002060"/>
        </w:rPr>
        <w:t xml:space="preserve"> </w:t>
      </w:r>
      <w:r>
        <w:t>step</w:t>
      </w:r>
      <w:r w:rsidR="00994097">
        <w:t xml:space="preserve"> </w:t>
      </w:r>
      <w:r>
        <w:t>to</w:t>
      </w:r>
      <w:r w:rsidR="00994097">
        <w:t xml:space="preserve"> </w:t>
      </w:r>
      <w:r>
        <w:t>the</w:t>
      </w:r>
      <w:r w:rsidR="00994097">
        <w:t xml:space="preserve"> </w:t>
      </w:r>
      <w:r>
        <w:t>canvas</w:t>
      </w:r>
      <w:r w:rsidR="00994097">
        <w:t xml:space="preserve"> </w:t>
      </w:r>
      <w:r w:rsidRPr="004F27C9">
        <w:t>to</w:t>
      </w:r>
      <w:r w:rsidR="00994097">
        <w:t xml:space="preserve"> </w:t>
      </w:r>
      <w:r w:rsidRPr="004F27C9">
        <w:t>validate</w:t>
      </w:r>
      <w:r w:rsidR="00994097">
        <w:t xml:space="preserve"> </w:t>
      </w:r>
      <w:r w:rsidRPr="004F27C9">
        <w:t>the</w:t>
      </w:r>
      <w:r w:rsidR="00994097">
        <w:t xml:space="preserve"> </w:t>
      </w:r>
      <w:r w:rsidRPr="004F27C9">
        <w:t>value</w:t>
      </w:r>
      <w:r w:rsidR="00994097">
        <w:t xml:space="preserve"> </w:t>
      </w:r>
      <w:r w:rsidRPr="004F27C9">
        <w:t>is</w:t>
      </w:r>
      <w:r w:rsidR="00994097">
        <w:t xml:space="preserve"> </w:t>
      </w:r>
      <w:r w:rsidRPr="004F27C9">
        <w:t>not</w:t>
      </w:r>
      <w:r w:rsidR="00994097">
        <w:t xml:space="preserve"> </w:t>
      </w:r>
      <w:r w:rsidRPr="004F27C9">
        <w:t>null</w:t>
      </w:r>
    </w:p>
    <w:p w14:paraId="1B92BCA4" w14:textId="5637C087" w:rsidR="00AC53B0" w:rsidRDefault="00AC53B0" w:rsidP="00AF1831">
      <w:pPr>
        <w:pStyle w:val="PenNumbered"/>
      </w:pPr>
      <w:r>
        <w:t>Create</w:t>
      </w:r>
      <w:r w:rsidR="00994097">
        <w:t xml:space="preserve"> </w:t>
      </w:r>
      <w:r>
        <w:t>a</w:t>
      </w:r>
      <w:r w:rsidR="00994097">
        <w:t xml:space="preserve"> </w:t>
      </w:r>
      <w:r>
        <w:t>hop</w:t>
      </w:r>
      <w:r w:rsidR="00994097">
        <w:t xml:space="preserve"> </w:t>
      </w:r>
      <w:r>
        <w:t>between</w:t>
      </w:r>
      <w:r w:rsidR="00994097">
        <w:t xml:space="preserve"> </w:t>
      </w:r>
      <w:r>
        <w:t>the</w:t>
      </w:r>
      <w:r w:rsidR="00994097">
        <w:t xml:space="preserve"> </w:t>
      </w:r>
      <w:r w:rsidRPr="002E4F0F">
        <w:rPr>
          <w:rStyle w:val="Strong"/>
        </w:rPr>
        <w:t>JSON</w:t>
      </w:r>
      <w:r w:rsidR="00994097">
        <w:rPr>
          <w:rStyle w:val="Strong"/>
        </w:rPr>
        <w:t xml:space="preserve"> </w:t>
      </w:r>
      <w:r w:rsidR="00536459">
        <w:rPr>
          <w:rStyle w:val="Strong"/>
        </w:rPr>
        <w:t>In</w:t>
      </w:r>
      <w:r w:rsidRPr="002E4F0F">
        <w:rPr>
          <w:rStyle w:val="Strong"/>
        </w:rPr>
        <w:t>put</w:t>
      </w:r>
      <w:r w:rsidR="00994097">
        <w:rPr>
          <w:color w:val="002060"/>
        </w:rPr>
        <w:t xml:space="preserve"> </w:t>
      </w:r>
      <w:r>
        <w:t>and</w:t>
      </w:r>
      <w:r w:rsidR="00994097">
        <w:t xml:space="preserve"> </w:t>
      </w:r>
      <w:r w:rsidRPr="002E4F0F">
        <w:rPr>
          <w:rStyle w:val="Strong"/>
        </w:rPr>
        <w:t>Filter</w:t>
      </w:r>
      <w:r w:rsidR="00994097">
        <w:rPr>
          <w:rStyle w:val="Strong"/>
        </w:rPr>
        <w:t xml:space="preserve"> </w:t>
      </w:r>
      <w:r w:rsidRPr="002E4F0F">
        <w:rPr>
          <w:rStyle w:val="Strong"/>
        </w:rPr>
        <w:t>rows</w:t>
      </w:r>
      <w:r w:rsidR="00994097">
        <w:rPr>
          <w:color w:val="002060"/>
        </w:rPr>
        <w:t xml:space="preserve"> </w:t>
      </w:r>
      <w:r w:rsidRPr="0092510C">
        <w:t>steps</w:t>
      </w:r>
      <w:r w:rsidR="00994097">
        <w:rPr>
          <w:color w:val="002060"/>
        </w:rPr>
        <w:t xml:space="preserve"> </w:t>
      </w:r>
      <w:r>
        <w:t>and</w:t>
      </w:r>
      <w:r w:rsidR="00994097">
        <w:t xml:space="preserve"> </w:t>
      </w:r>
      <w:r>
        <w:t>choose</w:t>
      </w:r>
      <w:r w:rsidR="00994097">
        <w:t xml:space="preserve"> </w:t>
      </w:r>
      <w:r w:rsidRPr="002E4F0F">
        <w:rPr>
          <w:rStyle w:val="Strong"/>
        </w:rPr>
        <w:t>Main</w:t>
      </w:r>
      <w:r w:rsidR="00994097">
        <w:rPr>
          <w:rStyle w:val="Strong"/>
        </w:rPr>
        <w:t xml:space="preserve"> </w:t>
      </w:r>
      <w:r w:rsidRPr="002E4F0F">
        <w:rPr>
          <w:rStyle w:val="Strong"/>
        </w:rPr>
        <w:t>output</w:t>
      </w:r>
      <w:r w:rsidR="00994097">
        <w:rPr>
          <w:rStyle w:val="Strong"/>
        </w:rPr>
        <w:t xml:space="preserve"> </w:t>
      </w:r>
      <w:r w:rsidRPr="002E4F0F">
        <w:rPr>
          <w:rStyle w:val="Strong"/>
        </w:rPr>
        <w:t>of</w:t>
      </w:r>
      <w:r w:rsidR="00994097">
        <w:rPr>
          <w:rStyle w:val="Strong"/>
        </w:rPr>
        <w:t xml:space="preserve"> </w:t>
      </w:r>
      <w:r w:rsidRPr="002E4F0F">
        <w:rPr>
          <w:rStyle w:val="Strong"/>
        </w:rPr>
        <w:t>step</w:t>
      </w:r>
      <w:r w:rsidR="00994097">
        <w:rPr>
          <w:color w:val="002060"/>
        </w:rPr>
        <w:t xml:space="preserve"> </w:t>
      </w:r>
      <w:r>
        <w:t>from</w:t>
      </w:r>
      <w:r w:rsidR="00994097">
        <w:t xml:space="preserve"> </w:t>
      </w:r>
      <w:r>
        <w:t>the</w:t>
      </w:r>
      <w:r w:rsidR="00994097">
        <w:t xml:space="preserve"> </w:t>
      </w:r>
      <w:r>
        <w:t>popup</w:t>
      </w:r>
    </w:p>
    <w:p w14:paraId="65FFCCE1" w14:textId="77777777" w:rsidR="0025035E" w:rsidRDefault="0025035E" w:rsidP="0025035E">
      <w:pPr>
        <w:pStyle w:val="PenNumbered"/>
      </w:pPr>
      <w:r>
        <w:t xml:space="preserve">Double click on the </w:t>
      </w:r>
      <w:r>
        <w:rPr>
          <w:rStyle w:val="Strong"/>
        </w:rPr>
        <w:t>Filter rows</w:t>
      </w:r>
      <w:r>
        <w:rPr>
          <w:color w:val="002060"/>
        </w:rPr>
        <w:t xml:space="preserve"> </w:t>
      </w:r>
      <w:r w:rsidRPr="00082965">
        <w:t>step</w:t>
      </w:r>
      <w:r>
        <w:rPr>
          <w:color w:val="002060"/>
        </w:rPr>
        <w:t xml:space="preserve"> </w:t>
      </w:r>
      <w:r>
        <w:t>to specify its properties</w:t>
      </w:r>
    </w:p>
    <w:p w14:paraId="2163C3FC" w14:textId="123CC515" w:rsidR="0025035E" w:rsidRDefault="0025035E" w:rsidP="00F7247F">
      <w:pPr>
        <w:pStyle w:val="PenNumberedSub"/>
        <w:numPr>
          <w:ilvl w:val="0"/>
          <w:numId w:val="32"/>
        </w:numPr>
      </w:pPr>
      <w:r>
        <w:t>Name: value is not null?</w:t>
      </w:r>
    </w:p>
    <w:p w14:paraId="5A4DD03B" w14:textId="4E37E044" w:rsidR="0025035E" w:rsidRDefault="0025035E" w:rsidP="0025035E">
      <w:pPr>
        <w:pStyle w:val="PenNumberedSub"/>
      </w:pPr>
      <w:r>
        <w:t>Enter the following configuration:</w:t>
      </w:r>
      <w:r w:rsidR="00536459">
        <w:br/>
      </w:r>
    </w:p>
    <w:p w14:paraId="72378CCE" w14:textId="3B046A4F" w:rsidR="0025035E" w:rsidRDefault="0025035E" w:rsidP="00536459">
      <w:pPr>
        <w:pStyle w:val="PenNumberedSub"/>
        <w:numPr>
          <w:ilvl w:val="0"/>
          <w:numId w:val="0"/>
        </w:numPr>
        <w:ind w:left="936"/>
      </w:pPr>
      <w:r>
        <w:rPr>
          <w:noProof/>
        </w:rPr>
        <w:drawing>
          <wp:inline distT="0" distB="0" distL="0" distR="0" wp14:anchorId="5007FBFC" wp14:editId="55D0817D">
            <wp:extent cx="4819650" cy="188924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1204" cy="1901610"/>
                    </a:xfrm>
                    <a:prstGeom prst="rect">
                      <a:avLst/>
                    </a:prstGeom>
                  </pic:spPr>
                </pic:pic>
              </a:graphicData>
            </a:graphic>
          </wp:inline>
        </w:drawing>
      </w:r>
      <w:r w:rsidR="00536459">
        <w:br/>
      </w:r>
    </w:p>
    <w:p w14:paraId="105FDD09" w14:textId="60BCEED1" w:rsidR="00BA57D1" w:rsidRPr="004F27C9" w:rsidRDefault="00BA57D1" w:rsidP="00BA57D1">
      <w:pPr>
        <w:pStyle w:val="PenNumberedSub"/>
      </w:pPr>
      <w:r>
        <w:t xml:space="preserve">Press </w:t>
      </w:r>
      <w:r w:rsidRPr="00F10A81">
        <w:rPr>
          <w:rStyle w:val="Strong"/>
        </w:rPr>
        <w:t>OK</w:t>
      </w:r>
      <w:r>
        <w:t xml:space="preserve"> to save and close this window</w:t>
      </w:r>
    </w:p>
    <w:p w14:paraId="675B90BB" w14:textId="6AA87E58" w:rsidR="00AC53B0" w:rsidRDefault="00AC53B0" w:rsidP="00AF1831">
      <w:pPr>
        <w:pStyle w:val="PenNumbered"/>
      </w:pPr>
      <w:r>
        <w:t>Drag</w:t>
      </w:r>
      <w:r w:rsidR="00994097">
        <w:t xml:space="preserve"> </w:t>
      </w:r>
      <w:r>
        <w:t>the</w:t>
      </w:r>
      <w:r w:rsidR="00994097">
        <w:t xml:space="preserve"> </w:t>
      </w:r>
      <w:r w:rsidRPr="002E4F0F">
        <w:rPr>
          <w:rStyle w:val="Strong"/>
        </w:rPr>
        <w:t>Dummy</w:t>
      </w:r>
      <w:r w:rsidR="00994097">
        <w:rPr>
          <w:rStyle w:val="Strong"/>
        </w:rPr>
        <w:t xml:space="preserve"> </w:t>
      </w:r>
      <w:r w:rsidRPr="002E4F0F">
        <w:rPr>
          <w:rStyle w:val="Strong"/>
        </w:rPr>
        <w:t>(do</w:t>
      </w:r>
      <w:r w:rsidR="00994097">
        <w:rPr>
          <w:rStyle w:val="Strong"/>
        </w:rPr>
        <w:t xml:space="preserve"> </w:t>
      </w:r>
      <w:r w:rsidRPr="002E4F0F">
        <w:rPr>
          <w:rStyle w:val="Strong"/>
        </w:rPr>
        <w:t>nothing)</w:t>
      </w:r>
      <w:r w:rsidR="00994097">
        <w:rPr>
          <w:color w:val="002060"/>
        </w:rPr>
        <w:t xml:space="preserve"> </w:t>
      </w:r>
      <w:r>
        <w:t>step</w:t>
      </w:r>
      <w:r w:rsidR="00994097">
        <w:t xml:space="preserve"> </w:t>
      </w:r>
      <w:r>
        <w:t>to</w:t>
      </w:r>
      <w:r w:rsidR="00994097">
        <w:t xml:space="preserve"> </w:t>
      </w:r>
      <w:r>
        <w:t>the</w:t>
      </w:r>
      <w:r w:rsidR="00994097">
        <w:t xml:space="preserve"> </w:t>
      </w:r>
      <w:r>
        <w:t>canvas</w:t>
      </w:r>
      <w:r w:rsidR="00994097">
        <w:t xml:space="preserve"> </w:t>
      </w:r>
      <w:r w:rsidRPr="004F27C9">
        <w:t>to</w:t>
      </w:r>
      <w:r w:rsidR="00994097">
        <w:t xml:space="preserve"> </w:t>
      </w:r>
      <w:r w:rsidRPr="004F27C9">
        <w:t>discard</w:t>
      </w:r>
      <w:r w:rsidR="00994097">
        <w:t xml:space="preserve"> </w:t>
      </w:r>
      <w:r w:rsidRPr="004F27C9">
        <w:t>null</w:t>
      </w:r>
      <w:r w:rsidR="00994097">
        <w:t xml:space="preserve"> </w:t>
      </w:r>
      <w:r w:rsidRPr="004F27C9">
        <w:t>value</w:t>
      </w:r>
    </w:p>
    <w:p w14:paraId="3ECC35C4" w14:textId="46AF6BE0" w:rsidR="00AC53B0" w:rsidRDefault="00AC53B0" w:rsidP="00AF1831">
      <w:pPr>
        <w:pStyle w:val="PenNumbered"/>
      </w:pPr>
      <w:r>
        <w:t>Create</w:t>
      </w:r>
      <w:r w:rsidR="00994097">
        <w:t xml:space="preserve"> </w:t>
      </w:r>
      <w:r>
        <w:t>a</w:t>
      </w:r>
      <w:r w:rsidR="00994097">
        <w:t xml:space="preserve"> </w:t>
      </w:r>
      <w:r>
        <w:t>hop</w:t>
      </w:r>
      <w:r w:rsidR="00994097">
        <w:t xml:space="preserve"> </w:t>
      </w:r>
      <w:r>
        <w:t>between</w:t>
      </w:r>
      <w:r w:rsidR="00994097">
        <w:t xml:space="preserve"> </w:t>
      </w:r>
      <w:r>
        <w:t>the</w:t>
      </w:r>
      <w:r w:rsidR="00994097">
        <w:t xml:space="preserve"> </w:t>
      </w:r>
      <w:r w:rsidRPr="002E4F0F">
        <w:rPr>
          <w:rStyle w:val="Strong"/>
        </w:rPr>
        <w:t>Filter</w:t>
      </w:r>
      <w:r w:rsidR="00994097">
        <w:rPr>
          <w:rStyle w:val="Strong"/>
        </w:rPr>
        <w:t xml:space="preserve"> </w:t>
      </w:r>
      <w:r w:rsidRPr="002E4F0F">
        <w:rPr>
          <w:rStyle w:val="Strong"/>
        </w:rPr>
        <w:t>rows</w:t>
      </w:r>
      <w:r w:rsidR="00994097">
        <w:rPr>
          <w:color w:val="002060"/>
        </w:rPr>
        <w:t xml:space="preserve"> </w:t>
      </w:r>
      <w:r w:rsidRPr="0092510C">
        <w:t>and</w:t>
      </w:r>
      <w:r w:rsidR="00994097">
        <w:rPr>
          <w:color w:val="002060"/>
        </w:rPr>
        <w:t xml:space="preserve"> </w:t>
      </w:r>
      <w:r w:rsidRPr="002E4F0F">
        <w:rPr>
          <w:rStyle w:val="Strong"/>
        </w:rPr>
        <w:t>Dummy</w:t>
      </w:r>
      <w:r w:rsidR="00994097">
        <w:rPr>
          <w:rStyle w:val="Strong"/>
        </w:rPr>
        <w:t xml:space="preserve"> </w:t>
      </w:r>
      <w:r w:rsidRPr="002E4F0F">
        <w:rPr>
          <w:rStyle w:val="Strong"/>
        </w:rPr>
        <w:t>(do</w:t>
      </w:r>
      <w:r w:rsidR="00994097">
        <w:rPr>
          <w:rStyle w:val="Strong"/>
        </w:rPr>
        <w:t xml:space="preserve"> </w:t>
      </w:r>
      <w:r w:rsidRPr="002E4F0F">
        <w:rPr>
          <w:rStyle w:val="Strong"/>
        </w:rPr>
        <w:t>nothing)</w:t>
      </w:r>
      <w:r w:rsidR="00994097">
        <w:rPr>
          <w:color w:val="002060"/>
        </w:rPr>
        <w:t xml:space="preserve"> </w:t>
      </w:r>
      <w:r w:rsidRPr="0092510C">
        <w:t>steps</w:t>
      </w:r>
      <w:r w:rsidR="00994097">
        <w:rPr>
          <w:color w:val="002060"/>
        </w:rPr>
        <w:t xml:space="preserve"> </w:t>
      </w:r>
      <w:r>
        <w:t>and</w:t>
      </w:r>
      <w:r w:rsidR="00994097">
        <w:t xml:space="preserve"> </w:t>
      </w:r>
      <w:r>
        <w:t>choose</w:t>
      </w:r>
      <w:r w:rsidR="00994097">
        <w:t xml:space="preserve"> </w:t>
      </w:r>
      <w:r w:rsidRPr="002E4F0F">
        <w:rPr>
          <w:rStyle w:val="Strong"/>
        </w:rPr>
        <w:t>Result</w:t>
      </w:r>
      <w:r w:rsidR="00994097">
        <w:rPr>
          <w:rStyle w:val="Strong"/>
        </w:rPr>
        <w:t xml:space="preserve"> </w:t>
      </w:r>
      <w:r w:rsidRPr="002E4F0F">
        <w:rPr>
          <w:rStyle w:val="Strong"/>
        </w:rPr>
        <w:t>is</w:t>
      </w:r>
      <w:r w:rsidR="00994097">
        <w:rPr>
          <w:rStyle w:val="Strong"/>
        </w:rPr>
        <w:t xml:space="preserve"> </w:t>
      </w:r>
      <w:r w:rsidRPr="002E4F0F">
        <w:rPr>
          <w:rStyle w:val="Strong"/>
        </w:rPr>
        <w:t>false</w:t>
      </w:r>
      <w:r w:rsidR="00994097">
        <w:rPr>
          <w:color w:val="002060"/>
        </w:rPr>
        <w:t xml:space="preserve"> </w:t>
      </w:r>
      <w:r>
        <w:t>from</w:t>
      </w:r>
      <w:r w:rsidR="00994097">
        <w:t xml:space="preserve"> </w:t>
      </w:r>
      <w:r>
        <w:t>the</w:t>
      </w:r>
      <w:r w:rsidR="00994097">
        <w:t xml:space="preserve"> </w:t>
      </w:r>
      <w:r>
        <w:t>popup</w:t>
      </w:r>
    </w:p>
    <w:p w14:paraId="3B378642" w14:textId="32E1688A" w:rsidR="00AC53B0" w:rsidRDefault="00AC53B0" w:rsidP="00AF1831">
      <w:pPr>
        <w:pStyle w:val="PenNumbered"/>
      </w:pPr>
      <w:r>
        <w:t>Save</w:t>
      </w:r>
      <w:r w:rsidR="00994097">
        <w:t xml:space="preserve"> </w:t>
      </w:r>
      <w:r>
        <w:t>the</w:t>
      </w:r>
      <w:r w:rsidR="00994097">
        <w:t xml:space="preserve"> </w:t>
      </w:r>
      <w:r>
        <w:t>transformation</w:t>
      </w:r>
    </w:p>
    <w:p w14:paraId="0C743C92" w14:textId="17634619" w:rsidR="0025035E" w:rsidRDefault="0025035E" w:rsidP="0025035E">
      <w:pPr>
        <w:pStyle w:val="PenNumbered"/>
        <w:numPr>
          <w:ilvl w:val="0"/>
          <w:numId w:val="0"/>
        </w:numPr>
        <w:ind w:left="360"/>
      </w:pPr>
      <w:r>
        <w:t xml:space="preserve">Your transformation should look </w:t>
      </w:r>
      <w:r w:rsidRPr="0025035E">
        <w:rPr>
          <w:i/>
        </w:rPr>
        <w:t>similar</w:t>
      </w:r>
      <w:r>
        <w:t xml:space="preserve"> to this:</w:t>
      </w:r>
    </w:p>
    <w:p w14:paraId="5684E700" w14:textId="36AF7949" w:rsidR="0025035E" w:rsidRPr="004F27C9" w:rsidRDefault="00762C95" w:rsidP="0025035E">
      <w:pPr>
        <w:pStyle w:val="PenNumbered"/>
        <w:numPr>
          <w:ilvl w:val="0"/>
          <w:numId w:val="0"/>
        </w:numPr>
        <w:ind w:left="360"/>
      </w:pPr>
      <w:r>
        <w:rPr>
          <w:noProof/>
        </w:rPr>
        <w:lastRenderedPageBreak/>
        <w:drawing>
          <wp:inline distT="0" distB="0" distL="0" distR="0" wp14:anchorId="04CCBC4A" wp14:editId="16380EAE">
            <wp:extent cx="5943600" cy="291846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18460"/>
                    </a:xfrm>
                    <a:prstGeom prst="rect">
                      <a:avLst/>
                    </a:prstGeom>
                  </pic:spPr>
                </pic:pic>
              </a:graphicData>
            </a:graphic>
          </wp:inline>
        </w:drawing>
      </w:r>
    </w:p>
    <w:p w14:paraId="5C265496" w14:textId="1AE27C05" w:rsidR="00AC53B0" w:rsidRPr="004F27C9" w:rsidRDefault="00AC53B0" w:rsidP="000E7423">
      <w:pPr>
        <w:pStyle w:val="PenHeading4"/>
      </w:pPr>
      <w:bookmarkStart w:id="16" w:name="_Toc491269304"/>
      <w:bookmarkStart w:id="17" w:name="_Toc505952551"/>
      <w:r w:rsidRPr="004F27C9">
        <w:t>Lookup</w:t>
      </w:r>
      <w:r w:rsidR="00994097">
        <w:t xml:space="preserve"> </w:t>
      </w:r>
      <w:r w:rsidRPr="004F27C9">
        <w:t>postal</w:t>
      </w:r>
      <w:r w:rsidR="00994097">
        <w:t xml:space="preserve"> </w:t>
      </w:r>
      <w:r w:rsidRPr="004F27C9">
        <w:t>code</w:t>
      </w:r>
      <w:r w:rsidR="00994097">
        <w:t xml:space="preserve"> </w:t>
      </w:r>
      <w:r w:rsidRPr="004F27C9">
        <w:t>from</w:t>
      </w:r>
      <w:r w:rsidR="00994097">
        <w:t xml:space="preserve"> </w:t>
      </w:r>
      <w:r w:rsidRPr="004F27C9">
        <w:t>text</w:t>
      </w:r>
      <w:r w:rsidR="00994097">
        <w:t xml:space="preserve"> </w:t>
      </w:r>
      <w:r w:rsidRPr="004F27C9">
        <w:t>file</w:t>
      </w:r>
      <w:bookmarkEnd w:id="16"/>
      <w:bookmarkEnd w:id="17"/>
    </w:p>
    <w:p w14:paraId="4587EAB0" w14:textId="519FFEB4" w:rsidR="00AC53B0" w:rsidRPr="004F27C9" w:rsidRDefault="00AC53B0" w:rsidP="000E7423">
      <w:r w:rsidRPr="004F27C9">
        <w:t>To</w:t>
      </w:r>
      <w:r w:rsidR="00994097">
        <w:t xml:space="preserve"> </w:t>
      </w:r>
      <w:r w:rsidRPr="004F27C9">
        <w:t>add</w:t>
      </w:r>
      <w:r w:rsidR="00994097">
        <w:t xml:space="preserve"> </w:t>
      </w:r>
      <w:r w:rsidRPr="004F27C9">
        <w:t>an</w:t>
      </w:r>
      <w:r w:rsidR="00994097">
        <w:t xml:space="preserve"> </w:t>
      </w:r>
      <w:r w:rsidRPr="004F27C9">
        <w:t>additional</w:t>
      </w:r>
      <w:r w:rsidR="00994097">
        <w:t xml:space="preserve"> </w:t>
      </w:r>
      <w:r w:rsidRPr="004F27C9">
        <w:t>dimension</w:t>
      </w:r>
      <w:r w:rsidR="00994097">
        <w:t xml:space="preserve"> </w:t>
      </w:r>
      <w:r w:rsidRPr="004F27C9">
        <w:t>for</w:t>
      </w:r>
      <w:r w:rsidR="00994097">
        <w:t xml:space="preserve"> </w:t>
      </w:r>
      <w:r w:rsidRPr="004F27C9">
        <w:t>reporting</w:t>
      </w:r>
      <w:r w:rsidR="00994097">
        <w:t xml:space="preserve"> </w:t>
      </w:r>
      <w:r w:rsidRPr="004F27C9">
        <w:t>we</w:t>
      </w:r>
      <w:r w:rsidR="00994097">
        <w:t xml:space="preserve"> </w:t>
      </w:r>
      <w:r w:rsidRPr="004F27C9">
        <w:t>lookup</w:t>
      </w:r>
      <w:r w:rsidR="00994097">
        <w:t xml:space="preserve"> </w:t>
      </w:r>
      <w:r w:rsidRPr="004F27C9">
        <w:t>the</w:t>
      </w:r>
      <w:r w:rsidR="00994097">
        <w:t xml:space="preserve"> </w:t>
      </w:r>
      <w:r w:rsidRPr="004F27C9">
        <w:t>postal</w:t>
      </w:r>
      <w:r w:rsidR="00994097">
        <w:t xml:space="preserve"> </w:t>
      </w:r>
      <w:r w:rsidRPr="004F27C9">
        <w:t>code</w:t>
      </w:r>
      <w:r w:rsidR="00994097">
        <w:t xml:space="preserve"> </w:t>
      </w:r>
      <w:r w:rsidRPr="004F27C9">
        <w:t>from</w:t>
      </w:r>
      <w:r w:rsidR="00994097">
        <w:t xml:space="preserve"> </w:t>
      </w:r>
      <w:r w:rsidRPr="004F27C9">
        <w:t>a</w:t>
      </w:r>
      <w:r w:rsidR="00994097">
        <w:t xml:space="preserve"> </w:t>
      </w:r>
      <w:r w:rsidRPr="004F27C9">
        <w:t>flat</w:t>
      </w:r>
      <w:r w:rsidR="00994097">
        <w:t xml:space="preserve"> </w:t>
      </w:r>
      <w:r w:rsidRPr="004F27C9">
        <w:t>file</w:t>
      </w:r>
      <w:r w:rsidR="00994097">
        <w:t xml:space="preserve"> </w:t>
      </w:r>
      <w:r w:rsidRPr="004F27C9">
        <w:t>and</w:t>
      </w:r>
      <w:r w:rsidR="00994097">
        <w:t xml:space="preserve"> </w:t>
      </w:r>
      <w:r w:rsidRPr="004F27C9">
        <w:t>split</w:t>
      </w:r>
      <w:r w:rsidR="00994097">
        <w:t xml:space="preserve"> </w:t>
      </w:r>
      <w:r w:rsidRPr="004F27C9">
        <w:t>it</w:t>
      </w:r>
      <w:r w:rsidR="00994097">
        <w:t xml:space="preserve"> </w:t>
      </w:r>
      <w:r w:rsidRPr="004F27C9">
        <w:t>so</w:t>
      </w:r>
      <w:r w:rsidR="00994097">
        <w:t xml:space="preserve"> </w:t>
      </w:r>
      <w:r w:rsidRPr="004F27C9">
        <w:t>we</w:t>
      </w:r>
      <w:r w:rsidR="00994097">
        <w:t xml:space="preserve"> </w:t>
      </w:r>
      <w:r w:rsidRPr="004F27C9">
        <w:t>can</w:t>
      </w:r>
      <w:r w:rsidR="00994097">
        <w:t xml:space="preserve"> </w:t>
      </w:r>
      <w:r w:rsidRPr="004F27C9">
        <w:t>report</w:t>
      </w:r>
      <w:r w:rsidR="00994097">
        <w:t xml:space="preserve"> </w:t>
      </w:r>
      <w:r w:rsidRPr="004F27C9">
        <w:t>on</w:t>
      </w:r>
      <w:r w:rsidR="00994097">
        <w:t xml:space="preserve"> </w:t>
      </w:r>
      <w:r w:rsidRPr="004F27C9">
        <w:t>a</w:t>
      </w:r>
      <w:r w:rsidR="00994097">
        <w:t xml:space="preserve"> </w:t>
      </w:r>
      <w:r w:rsidRPr="004F27C9">
        <w:t>larger</w:t>
      </w:r>
      <w:r w:rsidR="00994097">
        <w:t xml:space="preserve"> </w:t>
      </w:r>
      <w:r w:rsidRPr="004F27C9">
        <w:t>area.</w:t>
      </w:r>
    </w:p>
    <w:p w14:paraId="0A4346DF" w14:textId="0CF5D079" w:rsidR="00AC53B0" w:rsidRDefault="00AC53B0" w:rsidP="00F7247F">
      <w:pPr>
        <w:pStyle w:val="PenNumbered"/>
        <w:numPr>
          <w:ilvl w:val="0"/>
          <w:numId w:val="11"/>
        </w:numPr>
      </w:pPr>
      <w:r>
        <w:t>Drag</w:t>
      </w:r>
      <w:r w:rsidR="00994097">
        <w:t xml:space="preserve"> </w:t>
      </w:r>
      <w:r>
        <w:t>the</w:t>
      </w:r>
      <w:r w:rsidR="00994097">
        <w:t xml:space="preserve"> </w:t>
      </w:r>
      <w:r w:rsidRPr="002E4F0F">
        <w:rPr>
          <w:rStyle w:val="Strong"/>
        </w:rPr>
        <w:t>Text</w:t>
      </w:r>
      <w:r w:rsidR="00994097">
        <w:rPr>
          <w:rStyle w:val="Strong"/>
        </w:rPr>
        <w:t xml:space="preserve"> </w:t>
      </w:r>
      <w:r w:rsidRPr="002E4F0F">
        <w:rPr>
          <w:rStyle w:val="Strong"/>
        </w:rPr>
        <w:t>File</w:t>
      </w:r>
      <w:r w:rsidR="00994097">
        <w:rPr>
          <w:rStyle w:val="Strong"/>
        </w:rPr>
        <w:t xml:space="preserve"> </w:t>
      </w:r>
      <w:r w:rsidRPr="002E4F0F">
        <w:rPr>
          <w:rStyle w:val="Strong"/>
        </w:rPr>
        <w:t>Input</w:t>
      </w:r>
      <w:r w:rsidR="00994097">
        <w:rPr>
          <w:color w:val="002060"/>
        </w:rPr>
        <w:t xml:space="preserve"> </w:t>
      </w:r>
      <w:r>
        <w:t>step</w:t>
      </w:r>
      <w:r w:rsidR="00994097">
        <w:t xml:space="preserve"> </w:t>
      </w:r>
      <w:r>
        <w:t>to</w:t>
      </w:r>
      <w:r w:rsidR="00994097">
        <w:t xml:space="preserve"> </w:t>
      </w:r>
      <w:r>
        <w:t>the</w:t>
      </w:r>
      <w:r w:rsidR="00994097">
        <w:t xml:space="preserve"> </w:t>
      </w:r>
      <w:r>
        <w:t>canvas</w:t>
      </w:r>
      <w:r w:rsidR="00994097">
        <w:t xml:space="preserve"> </w:t>
      </w:r>
      <w:r w:rsidRPr="004F27C9">
        <w:t>to</w:t>
      </w:r>
      <w:r w:rsidR="00994097">
        <w:t xml:space="preserve"> </w:t>
      </w:r>
      <w:r w:rsidRPr="004F27C9">
        <w:t>read</w:t>
      </w:r>
      <w:r w:rsidR="00994097">
        <w:t xml:space="preserve"> </w:t>
      </w:r>
      <w:r w:rsidRPr="004F27C9">
        <w:t>postcodes</w:t>
      </w:r>
      <w:r w:rsidR="00994097">
        <w:t xml:space="preserve"> </w:t>
      </w:r>
      <w:r w:rsidRPr="004F27C9">
        <w:t>from</w:t>
      </w:r>
      <w:r w:rsidR="00994097">
        <w:t xml:space="preserve"> </w:t>
      </w:r>
      <w:r w:rsidRPr="004F27C9">
        <w:t>file</w:t>
      </w:r>
    </w:p>
    <w:p w14:paraId="52027FD3" w14:textId="09AA2982" w:rsidR="00AC53B0" w:rsidRPr="00D60A4B" w:rsidRDefault="00AC53B0" w:rsidP="000E7423">
      <w:pPr>
        <w:pStyle w:val="PenNoteSubNumbered"/>
      </w:pPr>
      <w:r w:rsidRPr="00D60A4B">
        <w:rPr>
          <w:noProof/>
          <w:lang w:val="nl-NL" w:eastAsia="nl-NL"/>
        </w:rPr>
        <w:drawing>
          <wp:anchor distT="0" distB="0" distL="114300" distR="114300" simplePos="0" relativeHeight="251665408" behindDoc="0" locked="0" layoutInCell="1" allowOverlap="1" wp14:anchorId="2F11F65E" wp14:editId="5F25484B">
            <wp:simplePos x="0" y="0"/>
            <wp:positionH relativeFrom="margin">
              <wp:align>left</wp:align>
            </wp:positionH>
            <wp:positionV relativeFrom="paragraph">
              <wp:posOffset>59690</wp:posOffset>
            </wp:positionV>
            <wp:extent cx="420370" cy="530225"/>
            <wp:effectExtent l="0" t="0" r="0" b="317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0A4B">
        <w:t>We</w:t>
      </w:r>
      <w:r w:rsidR="00994097">
        <w:t xml:space="preserve"> </w:t>
      </w:r>
      <w:r w:rsidRPr="00D60A4B">
        <w:t>are</w:t>
      </w:r>
      <w:r w:rsidR="00994097">
        <w:t xml:space="preserve"> </w:t>
      </w:r>
      <w:r w:rsidRPr="00D60A4B">
        <w:t>going</w:t>
      </w:r>
      <w:r w:rsidR="00994097">
        <w:t xml:space="preserve"> </w:t>
      </w:r>
      <w:r w:rsidRPr="00D60A4B">
        <w:t>to</w:t>
      </w:r>
      <w:r w:rsidR="00994097">
        <w:t xml:space="preserve"> </w:t>
      </w:r>
      <w:r w:rsidRPr="00D60A4B">
        <w:t>create</w:t>
      </w:r>
      <w:r w:rsidR="00994097">
        <w:t xml:space="preserve"> </w:t>
      </w:r>
      <w:r w:rsidRPr="00D60A4B">
        <w:t>a</w:t>
      </w:r>
      <w:r w:rsidR="00994097">
        <w:t xml:space="preserve"> </w:t>
      </w:r>
      <w:r w:rsidRPr="00D60A4B">
        <w:t>new</w:t>
      </w:r>
      <w:r w:rsidR="00994097">
        <w:t xml:space="preserve"> </w:t>
      </w:r>
      <w:r w:rsidRPr="00D60A4B">
        <w:t>input</w:t>
      </w:r>
      <w:r w:rsidR="00994097">
        <w:t xml:space="preserve"> </w:t>
      </w:r>
      <w:r w:rsidRPr="00D60A4B">
        <w:t>flow,</w:t>
      </w:r>
      <w:r w:rsidR="00994097">
        <w:t xml:space="preserve"> </w:t>
      </w:r>
      <w:r w:rsidRPr="00D60A4B">
        <w:t>hence</w:t>
      </w:r>
      <w:r w:rsidR="00994097">
        <w:t xml:space="preserve"> </w:t>
      </w:r>
      <w:r w:rsidRPr="00D60A4B">
        <w:t>place</w:t>
      </w:r>
      <w:r w:rsidR="00994097">
        <w:t xml:space="preserve"> </w:t>
      </w:r>
      <w:r w:rsidRPr="00D60A4B">
        <w:t>the</w:t>
      </w:r>
      <w:r w:rsidR="00994097">
        <w:t xml:space="preserve"> </w:t>
      </w:r>
      <w:r w:rsidRPr="00D60A4B">
        <w:t>File</w:t>
      </w:r>
      <w:r w:rsidR="00994097">
        <w:t xml:space="preserve"> </w:t>
      </w:r>
      <w:r w:rsidRPr="00D60A4B">
        <w:t>Input</w:t>
      </w:r>
      <w:r w:rsidR="00994097">
        <w:t xml:space="preserve"> </w:t>
      </w:r>
      <w:r w:rsidRPr="00D60A4B">
        <w:t>step</w:t>
      </w:r>
      <w:r w:rsidR="00994097">
        <w:t xml:space="preserve"> </w:t>
      </w:r>
      <w:r w:rsidRPr="00D60A4B">
        <w:t>higher</w:t>
      </w:r>
      <w:r w:rsidR="00994097">
        <w:t xml:space="preserve"> </w:t>
      </w:r>
      <w:r w:rsidRPr="00D60A4B">
        <w:t>than</w:t>
      </w:r>
      <w:r w:rsidR="00994097">
        <w:t xml:space="preserve"> </w:t>
      </w:r>
      <w:r w:rsidRPr="00D60A4B">
        <w:t>the</w:t>
      </w:r>
      <w:r w:rsidR="00994097">
        <w:t xml:space="preserve"> </w:t>
      </w:r>
      <w:r w:rsidRPr="00D60A4B">
        <w:t>existing</w:t>
      </w:r>
      <w:r w:rsidR="00994097">
        <w:t xml:space="preserve"> </w:t>
      </w:r>
      <w:r w:rsidRPr="00D60A4B">
        <w:t>flow.</w:t>
      </w:r>
      <w:r w:rsidR="00994097">
        <w:t xml:space="preserve"> </w:t>
      </w:r>
      <w:r w:rsidRPr="00D60A4B">
        <w:t>The</w:t>
      </w:r>
      <w:r w:rsidR="00994097">
        <w:t xml:space="preserve"> </w:t>
      </w:r>
      <w:r w:rsidRPr="00D60A4B">
        <w:t>current</w:t>
      </w:r>
      <w:r w:rsidR="00994097">
        <w:t xml:space="preserve"> </w:t>
      </w:r>
      <w:r w:rsidRPr="007E032A">
        <w:t>flow</w:t>
      </w:r>
      <w:r w:rsidR="00994097">
        <w:t xml:space="preserve"> </w:t>
      </w:r>
      <w:r w:rsidRPr="00D60A4B">
        <w:t>can</w:t>
      </w:r>
      <w:r w:rsidR="00994097">
        <w:t xml:space="preserve"> </w:t>
      </w:r>
      <w:r w:rsidRPr="00D60A4B">
        <w:t>be</w:t>
      </w:r>
      <w:r w:rsidR="00994097">
        <w:t xml:space="preserve"> </w:t>
      </w:r>
      <w:r w:rsidRPr="00D60A4B">
        <w:t>dragged</w:t>
      </w:r>
      <w:r w:rsidR="00994097">
        <w:t xml:space="preserve"> </w:t>
      </w:r>
      <w:r w:rsidRPr="00D60A4B">
        <w:t>down</w:t>
      </w:r>
      <w:r w:rsidR="00994097">
        <w:t xml:space="preserve"> </w:t>
      </w:r>
      <w:r w:rsidRPr="00D60A4B">
        <w:t>by</w:t>
      </w:r>
      <w:r w:rsidR="00994097">
        <w:t xml:space="preserve"> </w:t>
      </w:r>
      <w:r w:rsidRPr="00D60A4B">
        <w:t>drawing</w:t>
      </w:r>
      <w:r w:rsidR="00994097">
        <w:t xml:space="preserve"> </w:t>
      </w:r>
      <w:r w:rsidRPr="00D60A4B">
        <w:t>a</w:t>
      </w:r>
      <w:r w:rsidR="00994097">
        <w:t xml:space="preserve"> </w:t>
      </w:r>
      <w:r w:rsidRPr="00D60A4B">
        <w:t>box</w:t>
      </w:r>
      <w:r w:rsidR="00994097">
        <w:t xml:space="preserve"> </w:t>
      </w:r>
      <w:r w:rsidRPr="00D60A4B">
        <w:t>around</w:t>
      </w:r>
      <w:r w:rsidR="00994097">
        <w:t xml:space="preserve"> </w:t>
      </w:r>
      <w:r w:rsidRPr="00D60A4B">
        <w:t>all</w:t>
      </w:r>
      <w:r w:rsidR="00994097">
        <w:t xml:space="preserve"> </w:t>
      </w:r>
      <w:r w:rsidRPr="00D60A4B">
        <w:t>the</w:t>
      </w:r>
      <w:r w:rsidR="00994097">
        <w:t xml:space="preserve"> </w:t>
      </w:r>
      <w:r w:rsidRPr="00D60A4B">
        <w:t>steps</w:t>
      </w:r>
      <w:r w:rsidR="00994097">
        <w:t xml:space="preserve"> </w:t>
      </w:r>
      <w:r w:rsidRPr="00D60A4B">
        <w:t>and</w:t>
      </w:r>
      <w:r w:rsidR="00994097">
        <w:t xml:space="preserve"> </w:t>
      </w:r>
      <w:r w:rsidRPr="00D60A4B">
        <w:t>moving</w:t>
      </w:r>
      <w:r w:rsidR="00994097">
        <w:t xml:space="preserve"> </w:t>
      </w:r>
      <w:r w:rsidRPr="00D60A4B">
        <w:t>it</w:t>
      </w:r>
      <w:r w:rsidR="00994097">
        <w:t xml:space="preserve"> </w:t>
      </w:r>
      <w:r w:rsidRPr="00D60A4B">
        <w:t>down.</w:t>
      </w:r>
    </w:p>
    <w:p w14:paraId="44EE9EF0" w14:textId="11A8A945" w:rsidR="00AC53B0" w:rsidRDefault="00AC53B0" w:rsidP="00AF1831">
      <w:pPr>
        <w:pStyle w:val="PenNumbered"/>
      </w:pPr>
      <w:r>
        <w:t>Double</w:t>
      </w:r>
      <w:r w:rsidR="00994097">
        <w:t xml:space="preserve"> </w:t>
      </w:r>
      <w:r>
        <w:t>click</w:t>
      </w:r>
      <w:r w:rsidR="00994097">
        <w:t xml:space="preserve"> </w:t>
      </w:r>
      <w:r>
        <w:t>on</w:t>
      </w:r>
      <w:r w:rsidR="00994097">
        <w:t xml:space="preserve"> </w:t>
      </w:r>
      <w:r>
        <w:t>the</w:t>
      </w:r>
      <w:r w:rsidR="00994097">
        <w:t xml:space="preserve"> </w:t>
      </w:r>
      <w:r w:rsidRPr="002E4F0F">
        <w:rPr>
          <w:rStyle w:val="Strong"/>
        </w:rPr>
        <w:t>Text</w:t>
      </w:r>
      <w:r w:rsidR="00994097">
        <w:rPr>
          <w:rStyle w:val="Strong"/>
        </w:rPr>
        <w:t xml:space="preserve"> </w:t>
      </w:r>
      <w:r w:rsidRPr="002E4F0F">
        <w:rPr>
          <w:rStyle w:val="Strong"/>
        </w:rPr>
        <w:t>File</w:t>
      </w:r>
      <w:r w:rsidR="00994097">
        <w:rPr>
          <w:rStyle w:val="Strong"/>
        </w:rPr>
        <w:t xml:space="preserve"> </w:t>
      </w:r>
      <w:r w:rsidRPr="002E4F0F">
        <w:rPr>
          <w:rStyle w:val="Strong"/>
        </w:rPr>
        <w:t>Input</w:t>
      </w:r>
      <w:r w:rsidR="00994097">
        <w:rPr>
          <w:color w:val="002060"/>
        </w:rPr>
        <w:t xml:space="preserve"> </w:t>
      </w:r>
      <w:r w:rsidRPr="00082965">
        <w:t>step</w:t>
      </w:r>
      <w:r w:rsidR="00994097">
        <w:rPr>
          <w:color w:val="002060"/>
        </w:rPr>
        <w:t xml:space="preserve"> </w:t>
      </w:r>
      <w:r>
        <w:t>to</w:t>
      </w:r>
      <w:r w:rsidR="00994097">
        <w:t xml:space="preserve"> </w:t>
      </w:r>
      <w:r>
        <w:t>specify</w:t>
      </w:r>
      <w:r w:rsidR="00994097">
        <w:t xml:space="preserve"> </w:t>
      </w:r>
      <w:r>
        <w:t>its</w:t>
      </w:r>
      <w:r w:rsidR="00994097">
        <w:t xml:space="preserve"> </w:t>
      </w:r>
      <w:r>
        <w:t>properties</w:t>
      </w:r>
    </w:p>
    <w:p w14:paraId="11543C80" w14:textId="28EDE693" w:rsidR="00AC53B0" w:rsidRDefault="00AC53B0" w:rsidP="00F7247F">
      <w:pPr>
        <w:pStyle w:val="PenNumberedSub"/>
        <w:numPr>
          <w:ilvl w:val="0"/>
          <w:numId w:val="16"/>
        </w:numPr>
      </w:pPr>
      <w:r>
        <w:t>Name</w:t>
      </w:r>
      <w:r w:rsidR="00087FE1">
        <w:t>: read postcodes from file</w:t>
      </w:r>
    </w:p>
    <w:p w14:paraId="2A220D4C" w14:textId="73833BB5" w:rsidR="007C6AEC" w:rsidRDefault="007C6AEC" w:rsidP="00F7247F">
      <w:pPr>
        <w:pStyle w:val="PenNumberedSub"/>
        <w:numPr>
          <w:ilvl w:val="0"/>
          <w:numId w:val="16"/>
        </w:numPr>
      </w:pPr>
      <w:r>
        <w:t>Enter the following configuration</w:t>
      </w:r>
      <w:r w:rsidR="00D969CE">
        <w:t xml:space="preserve"> on the File tab</w:t>
      </w:r>
      <w:r>
        <w:t>:</w:t>
      </w:r>
    </w:p>
    <w:p w14:paraId="42498EA8" w14:textId="3162F213" w:rsidR="00087FE1" w:rsidRDefault="002B1049" w:rsidP="00087FE1">
      <w:pPr>
        <w:pStyle w:val="PenNumberedSub"/>
        <w:numPr>
          <w:ilvl w:val="0"/>
          <w:numId w:val="0"/>
        </w:numPr>
        <w:ind w:left="360"/>
      </w:pPr>
      <w:r>
        <w:rPr>
          <w:noProof/>
        </w:rPr>
        <w:drawing>
          <wp:inline distT="0" distB="0" distL="0" distR="0" wp14:anchorId="3BED9241" wp14:editId="53ADFC8C">
            <wp:extent cx="5943600" cy="2381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5100"/>
                    <a:stretch/>
                  </pic:blipFill>
                  <pic:spPr bwMode="auto">
                    <a:xfrm>
                      <a:off x="0" y="0"/>
                      <a:ext cx="5943600" cy="2381250"/>
                    </a:xfrm>
                    <a:prstGeom prst="rect">
                      <a:avLst/>
                    </a:prstGeom>
                    <a:ln>
                      <a:noFill/>
                    </a:ln>
                    <a:extLst>
                      <a:ext uri="{53640926-AAD7-44D8-BBD7-CCE9431645EC}">
                        <a14:shadowObscured xmlns:a14="http://schemas.microsoft.com/office/drawing/2010/main"/>
                      </a:ext>
                    </a:extLst>
                  </pic:spPr>
                </pic:pic>
              </a:graphicData>
            </a:graphic>
          </wp:inline>
        </w:drawing>
      </w:r>
    </w:p>
    <w:p w14:paraId="28F4C928" w14:textId="627F17FD" w:rsidR="002B1049" w:rsidRDefault="002B1049" w:rsidP="00D969CE">
      <w:pPr>
        <w:pStyle w:val="PenNumberedSub"/>
      </w:pPr>
      <w:r>
        <w:t>Enter the following configuration on the Content tab</w:t>
      </w:r>
      <w:r>
        <w:br/>
      </w:r>
    </w:p>
    <w:p w14:paraId="481EBDED" w14:textId="4D1FAD8F" w:rsidR="002B1049" w:rsidRDefault="002B1049" w:rsidP="002B1049">
      <w:pPr>
        <w:pStyle w:val="PenNumberedSub"/>
        <w:numPr>
          <w:ilvl w:val="0"/>
          <w:numId w:val="0"/>
        </w:numPr>
        <w:ind w:left="576"/>
      </w:pPr>
      <w:r>
        <w:rPr>
          <w:noProof/>
        </w:rPr>
        <w:lastRenderedPageBreak/>
        <w:drawing>
          <wp:inline distT="0" distB="0" distL="0" distR="0" wp14:anchorId="13D6339A" wp14:editId="357A5EDD">
            <wp:extent cx="5943600" cy="2511425"/>
            <wp:effectExtent l="0" t="0" r="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11425"/>
                    </a:xfrm>
                    <a:prstGeom prst="rect">
                      <a:avLst/>
                    </a:prstGeom>
                  </pic:spPr>
                </pic:pic>
              </a:graphicData>
            </a:graphic>
          </wp:inline>
        </w:drawing>
      </w:r>
      <w:r>
        <w:br/>
      </w:r>
    </w:p>
    <w:p w14:paraId="43CBCEF8" w14:textId="40C8268B" w:rsidR="00D969CE" w:rsidRDefault="00D969CE" w:rsidP="00D969CE">
      <w:pPr>
        <w:pStyle w:val="PenNumberedSub"/>
      </w:pPr>
      <w:r>
        <w:t>Enter the following configuration on the Fields tab:</w:t>
      </w:r>
      <w:r w:rsidR="002B1049">
        <w:br/>
      </w:r>
    </w:p>
    <w:p w14:paraId="23FC7C59" w14:textId="3347BF35" w:rsidR="00D969CE" w:rsidRDefault="002B1049" w:rsidP="002B1049">
      <w:pPr>
        <w:pStyle w:val="PenNumberedSub"/>
        <w:numPr>
          <w:ilvl w:val="0"/>
          <w:numId w:val="0"/>
        </w:numPr>
        <w:ind w:left="576"/>
      </w:pPr>
      <w:r>
        <w:rPr>
          <w:noProof/>
        </w:rPr>
        <w:drawing>
          <wp:inline distT="0" distB="0" distL="0" distR="0" wp14:anchorId="453D4B56" wp14:editId="0D849B55">
            <wp:extent cx="5943600" cy="15887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88770"/>
                    </a:xfrm>
                    <a:prstGeom prst="rect">
                      <a:avLst/>
                    </a:prstGeom>
                  </pic:spPr>
                </pic:pic>
              </a:graphicData>
            </a:graphic>
          </wp:inline>
        </w:drawing>
      </w:r>
      <w:r>
        <w:br/>
      </w:r>
    </w:p>
    <w:p w14:paraId="67A1AFC6" w14:textId="765C1078" w:rsidR="00AC53B0" w:rsidRDefault="00D969CE" w:rsidP="00D969CE">
      <w:pPr>
        <w:pStyle w:val="PenNumberedSub"/>
      </w:pPr>
      <w:r>
        <w:t>Accept the default configuration for the other tabs</w:t>
      </w:r>
    </w:p>
    <w:p w14:paraId="44F0C820" w14:textId="5F2E8313" w:rsidR="006641E7" w:rsidRDefault="006641E7" w:rsidP="00D969CE">
      <w:pPr>
        <w:pStyle w:val="PenNumberedSub"/>
      </w:pPr>
      <w:r>
        <w:t xml:space="preserve">Press </w:t>
      </w:r>
      <w:r w:rsidRPr="006641E7">
        <w:rPr>
          <w:rStyle w:val="Strong"/>
        </w:rPr>
        <w:t>OK</w:t>
      </w:r>
      <w:r>
        <w:t xml:space="preserve"> to save and close the window</w:t>
      </w:r>
    </w:p>
    <w:p w14:paraId="40E11E63" w14:textId="2DF4188C" w:rsidR="00AC53B0" w:rsidRDefault="00AC53B0" w:rsidP="00AF1831">
      <w:pPr>
        <w:pStyle w:val="PenNumbered"/>
      </w:pPr>
      <w:r>
        <w:t>Drag</w:t>
      </w:r>
      <w:r w:rsidR="00994097">
        <w:t xml:space="preserve"> </w:t>
      </w:r>
      <w:r>
        <w:t>the</w:t>
      </w:r>
      <w:r w:rsidR="00994097">
        <w:t xml:space="preserve"> </w:t>
      </w:r>
      <w:r w:rsidRPr="002E4F0F">
        <w:rPr>
          <w:rStyle w:val="Strong"/>
        </w:rPr>
        <w:t>Sort</w:t>
      </w:r>
      <w:r w:rsidR="00994097">
        <w:rPr>
          <w:rStyle w:val="Strong"/>
        </w:rPr>
        <w:t xml:space="preserve"> </w:t>
      </w:r>
      <w:r w:rsidRPr="002E4F0F">
        <w:rPr>
          <w:rStyle w:val="Strong"/>
        </w:rPr>
        <w:t>rows</w:t>
      </w:r>
      <w:r w:rsidR="00994097">
        <w:rPr>
          <w:color w:val="002060"/>
        </w:rPr>
        <w:t xml:space="preserve"> </w:t>
      </w:r>
      <w:r>
        <w:t>step</w:t>
      </w:r>
      <w:r w:rsidR="00994097">
        <w:t xml:space="preserve"> </w:t>
      </w:r>
      <w:r>
        <w:t>to</w:t>
      </w:r>
      <w:r w:rsidR="00994097">
        <w:t xml:space="preserve"> </w:t>
      </w:r>
      <w:r>
        <w:t>the</w:t>
      </w:r>
      <w:r w:rsidR="00994097">
        <w:t xml:space="preserve"> </w:t>
      </w:r>
      <w:r>
        <w:t>canvas</w:t>
      </w:r>
      <w:r w:rsidR="00994097">
        <w:t xml:space="preserve"> </w:t>
      </w:r>
      <w:r w:rsidRPr="004F27C9">
        <w:t>to</w:t>
      </w:r>
      <w:r w:rsidR="00994097">
        <w:t xml:space="preserve"> </w:t>
      </w:r>
      <w:r w:rsidRPr="004F27C9">
        <w:t>sort</w:t>
      </w:r>
      <w:r w:rsidR="00994097">
        <w:t xml:space="preserve"> </w:t>
      </w:r>
      <w:r w:rsidRPr="004F27C9">
        <w:t>by</w:t>
      </w:r>
      <w:r w:rsidR="00994097">
        <w:t xml:space="preserve"> </w:t>
      </w:r>
      <w:r w:rsidRPr="004F27C9">
        <w:t>site</w:t>
      </w:r>
      <w:r w:rsidR="00994097">
        <w:t xml:space="preserve"> </w:t>
      </w:r>
      <w:r w:rsidRPr="004F27C9">
        <w:t>code</w:t>
      </w:r>
    </w:p>
    <w:p w14:paraId="1757A58B" w14:textId="04F27AEC" w:rsidR="00AC53B0" w:rsidRPr="004F27C9" w:rsidRDefault="00AC53B0" w:rsidP="00AF1831">
      <w:pPr>
        <w:pStyle w:val="PenNumbered"/>
      </w:pPr>
      <w:r>
        <w:t>Create</w:t>
      </w:r>
      <w:r w:rsidR="00994097">
        <w:t xml:space="preserve"> </w:t>
      </w:r>
      <w:r>
        <w:t>a</w:t>
      </w:r>
      <w:r w:rsidR="00994097">
        <w:t xml:space="preserve"> </w:t>
      </w:r>
      <w:r>
        <w:t>hop</w:t>
      </w:r>
      <w:r w:rsidR="00994097">
        <w:t xml:space="preserve"> </w:t>
      </w:r>
      <w:r>
        <w:t>between</w:t>
      </w:r>
      <w:r w:rsidR="00994097">
        <w:t xml:space="preserve"> </w:t>
      </w:r>
      <w:r>
        <w:t>the</w:t>
      </w:r>
      <w:r w:rsidR="00994097">
        <w:t xml:space="preserve"> </w:t>
      </w:r>
      <w:r w:rsidRPr="002E4F0F">
        <w:rPr>
          <w:rStyle w:val="Strong"/>
        </w:rPr>
        <w:t>Text</w:t>
      </w:r>
      <w:r w:rsidR="00994097">
        <w:rPr>
          <w:rStyle w:val="Strong"/>
        </w:rPr>
        <w:t xml:space="preserve"> </w:t>
      </w:r>
      <w:r w:rsidRPr="002E4F0F">
        <w:rPr>
          <w:rStyle w:val="Strong"/>
        </w:rPr>
        <w:t>File</w:t>
      </w:r>
      <w:r w:rsidR="00994097">
        <w:rPr>
          <w:rStyle w:val="Strong"/>
        </w:rPr>
        <w:t xml:space="preserve"> </w:t>
      </w:r>
      <w:r w:rsidRPr="002E4F0F">
        <w:rPr>
          <w:rStyle w:val="Strong"/>
        </w:rPr>
        <w:t>Input</w:t>
      </w:r>
      <w:r w:rsidR="00994097">
        <w:rPr>
          <w:color w:val="002060"/>
        </w:rPr>
        <w:t xml:space="preserve"> </w:t>
      </w:r>
      <w:r>
        <w:t>and</w:t>
      </w:r>
      <w:r w:rsidR="00994097">
        <w:t xml:space="preserve"> </w:t>
      </w:r>
      <w:r w:rsidRPr="002E4F0F">
        <w:rPr>
          <w:rStyle w:val="Strong"/>
        </w:rPr>
        <w:t>Sort</w:t>
      </w:r>
      <w:r w:rsidR="00994097">
        <w:rPr>
          <w:rStyle w:val="Strong"/>
        </w:rPr>
        <w:t xml:space="preserve"> </w:t>
      </w:r>
      <w:r w:rsidRPr="002E4F0F">
        <w:rPr>
          <w:rStyle w:val="Strong"/>
        </w:rPr>
        <w:t>rows</w:t>
      </w:r>
      <w:r w:rsidR="00994097">
        <w:rPr>
          <w:color w:val="002060"/>
        </w:rPr>
        <w:t xml:space="preserve"> </w:t>
      </w:r>
      <w:r>
        <w:t>steps</w:t>
      </w:r>
    </w:p>
    <w:p w14:paraId="1876765A" w14:textId="4B229CF8" w:rsidR="00AC53B0" w:rsidRDefault="00AC53B0" w:rsidP="00AF1831">
      <w:pPr>
        <w:pStyle w:val="PenNumbered"/>
      </w:pPr>
      <w:r>
        <w:t>Double</w:t>
      </w:r>
      <w:r w:rsidR="00994097">
        <w:t xml:space="preserve"> </w:t>
      </w:r>
      <w:r>
        <w:t>click</w:t>
      </w:r>
      <w:r w:rsidR="00994097">
        <w:t xml:space="preserve"> </w:t>
      </w:r>
      <w:r>
        <w:t>on</w:t>
      </w:r>
      <w:r w:rsidR="00994097">
        <w:t xml:space="preserve"> </w:t>
      </w:r>
      <w:r>
        <w:t>the</w:t>
      </w:r>
      <w:r w:rsidR="00994097">
        <w:t xml:space="preserve"> </w:t>
      </w:r>
      <w:r w:rsidRPr="002E4F0F">
        <w:rPr>
          <w:rStyle w:val="Strong"/>
        </w:rPr>
        <w:t>Sort</w:t>
      </w:r>
      <w:r w:rsidR="00994097">
        <w:rPr>
          <w:rStyle w:val="Strong"/>
        </w:rPr>
        <w:t xml:space="preserve"> </w:t>
      </w:r>
      <w:r w:rsidRPr="002E4F0F">
        <w:rPr>
          <w:rStyle w:val="Strong"/>
        </w:rPr>
        <w:t>rows</w:t>
      </w:r>
      <w:r w:rsidR="00994097">
        <w:rPr>
          <w:color w:val="002060"/>
        </w:rPr>
        <w:t xml:space="preserve"> </w:t>
      </w:r>
      <w:r w:rsidRPr="00082965">
        <w:t>step</w:t>
      </w:r>
      <w:r w:rsidR="00994097">
        <w:rPr>
          <w:color w:val="002060"/>
        </w:rPr>
        <w:t xml:space="preserve"> </w:t>
      </w:r>
      <w:r>
        <w:t>to</w:t>
      </w:r>
      <w:r w:rsidR="00994097">
        <w:t xml:space="preserve"> </w:t>
      </w:r>
      <w:r>
        <w:t>specify</w:t>
      </w:r>
      <w:r w:rsidR="00994097">
        <w:t xml:space="preserve"> </w:t>
      </w:r>
      <w:r>
        <w:t>its</w:t>
      </w:r>
      <w:r w:rsidR="00994097">
        <w:t xml:space="preserve"> </w:t>
      </w:r>
      <w:r>
        <w:t>properties</w:t>
      </w:r>
    </w:p>
    <w:p w14:paraId="13A71EA9" w14:textId="6856256A" w:rsidR="00AC53B0" w:rsidRDefault="00AC53B0" w:rsidP="00F7247F">
      <w:pPr>
        <w:pStyle w:val="PenNumberedSub"/>
        <w:numPr>
          <w:ilvl w:val="0"/>
          <w:numId w:val="17"/>
        </w:numPr>
      </w:pPr>
      <w:r>
        <w:t>Name</w:t>
      </w:r>
      <w:r w:rsidR="00D969CE">
        <w:t>: sort by site code</w:t>
      </w:r>
    </w:p>
    <w:p w14:paraId="0796C655" w14:textId="4017CE18" w:rsidR="007C6AEC" w:rsidRDefault="007C6AEC" w:rsidP="00F7247F">
      <w:pPr>
        <w:pStyle w:val="PenNumberedSub"/>
        <w:numPr>
          <w:ilvl w:val="0"/>
          <w:numId w:val="17"/>
        </w:numPr>
      </w:pPr>
      <w:r>
        <w:t>Enter the following configuration:</w:t>
      </w:r>
    </w:p>
    <w:p w14:paraId="0D4FE335" w14:textId="5ECA9C77" w:rsidR="00AC53B0" w:rsidRDefault="00D969CE" w:rsidP="00D969CE">
      <w:pPr>
        <w:pStyle w:val="PenNumberedSub"/>
        <w:numPr>
          <w:ilvl w:val="0"/>
          <w:numId w:val="0"/>
        </w:numPr>
        <w:ind w:left="360"/>
      </w:pPr>
      <w:r>
        <w:rPr>
          <w:noProof/>
        </w:rPr>
        <w:lastRenderedPageBreak/>
        <w:drawing>
          <wp:inline distT="0" distB="0" distL="0" distR="0" wp14:anchorId="027F908A" wp14:editId="6A108991">
            <wp:extent cx="5943600" cy="259207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92070"/>
                    </a:xfrm>
                    <a:prstGeom prst="rect">
                      <a:avLst/>
                    </a:prstGeom>
                  </pic:spPr>
                </pic:pic>
              </a:graphicData>
            </a:graphic>
          </wp:inline>
        </w:drawing>
      </w:r>
    </w:p>
    <w:p w14:paraId="1DE17778" w14:textId="1C1530B1" w:rsidR="006641E7" w:rsidRDefault="006641E7" w:rsidP="006641E7">
      <w:pPr>
        <w:pStyle w:val="PenNumberedSub"/>
      </w:pPr>
      <w:r>
        <w:t xml:space="preserve">Press </w:t>
      </w:r>
      <w:r w:rsidRPr="006641E7">
        <w:rPr>
          <w:rStyle w:val="Strong"/>
        </w:rPr>
        <w:t>OK</w:t>
      </w:r>
      <w:r>
        <w:t xml:space="preserve"> to save and close the window</w:t>
      </w:r>
    </w:p>
    <w:p w14:paraId="4CCC295E" w14:textId="23EA89F4" w:rsidR="00AC53B0" w:rsidRDefault="00AC53B0" w:rsidP="00AF1831">
      <w:pPr>
        <w:pStyle w:val="PenNumbered"/>
      </w:pPr>
      <w:r>
        <w:t>Drag</w:t>
      </w:r>
      <w:r w:rsidR="00994097">
        <w:t xml:space="preserve"> </w:t>
      </w:r>
      <w:r>
        <w:t>the</w:t>
      </w:r>
      <w:r w:rsidR="00994097">
        <w:t xml:space="preserve"> </w:t>
      </w:r>
      <w:r w:rsidRPr="002E4F0F">
        <w:rPr>
          <w:rStyle w:val="Strong"/>
        </w:rPr>
        <w:t>Stream</w:t>
      </w:r>
      <w:r w:rsidR="00994097">
        <w:rPr>
          <w:rStyle w:val="Strong"/>
        </w:rPr>
        <w:t xml:space="preserve"> </w:t>
      </w:r>
      <w:r w:rsidRPr="002E4F0F">
        <w:rPr>
          <w:rStyle w:val="Strong"/>
        </w:rPr>
        <w:t>lookup</w:t>
      </w:r>
      <w:r w:rsidR="00994097">
        <w:rPr>
          <w:color w:val="002060"/>
        </w:rPr>
        <w:t xml:space="preserve"> </w:t>
      </w:r>
      <w:r>
        <w:t>step</w:t>
      </w:r>
      <w:r w:rsidR="00994097">
        <w:t xml:space="preserve"> </w:t>
      </w:r>
      <w:r>
        <w:t>to</w:t>
      </w:r>
      <w:r w:rsidR="00994097">
        <w:t xml:space="preserve"> </w:t>
      </w:r>
      <w:r>
        <w:t>the</w:t>
      </w:r>
      <w:r w:rsidR="00994097">
        <w:t xml:space="preserve"> </w:t>
      </w:r>
      <w:r>
        <w:t>canvas</w:t>
      </w:r>
      <w:r w:rsidR="00994097">
        <w:t xml:space="preserve"> </w:t>
      </w:r>
      <w:r w:rsidRPr="004F27C9">
        <w:t>to</w:t>
      </w:r>
      <w:r w:rsidR="00994097">
        <w:t xml:space="preserve"> </w:t>
      </w:r>
      <w:r w:rsidRPr="004F27C9">
        <w:t>lookup</w:t>
      </w:r>
      <w:r w:rsidR="00994097">
        <w:t xml:space="preserve"> </w:t>
      </w:r>
      <w:r w:rsidRPr="004F27C9">
        <w:t>postcode</w:t>
      </w:r>
    </w:p>
    <w:p w14:paraId="4F5BCF11" w14:textId="3BA0210A" w:rsidR="00AC53B0" w:rsidRDefault="00AC53B0" w:rsidP="00AF1831">
      <w:pPr>
        <w:pStyle w:val="PenNumbered"/>
      </w:pPr>
      <w:r>
        <w:t>Create</w:t>
      </w:r>
      <w:r w:rsidR="00994097">
        <w:t xml:space="preserve"> </w:t>
      </w:r>
      <w:r>
        <w:t>two</w:t>
      </w:r>
      <w:r w:rsidR="00994097">
        <w:t xml:space="preserve"> </w:t>
      </w:r>
      <w:r>
        <w:t>hops:</w:t>
      </w:r>
    </w:p>
    <w:p w14:paraId="1023A9CD" w14:textId="5FC8F298" w:rsidR="00AC53B0" w:rsidRDefault="00AC53B0" w:rsidP="00F7247F">
      <w:pPr>
        <w:pStyle w:val="PenNumberedSub"/>
        <w:numPr>
          <w:ilvl w:val="0"/>
          <w:numId w:val="18"/>
        </w:numPr>
      </w:pPr>
      <w:r>
        <w:t>From</w:t>
      </w:r>
      <w:r w:rsidR="00994097">
        <w:t xml:space="preserve"> </w:t>
      </w:r>
      <w:r w:rsidRPr="00D46417">
        <w:t>Sort</w:t>
      </w:r>
      <w:r w:rsidR="00994097">
        <w:t xml:space="preserve"> </w:t>
      </w:r>
      <w:r w:rsidRPr="00D46417">
        <w:t>rows</w:t>
      </w:r>
      <w:r w:rsidR="00994097">
        <w:t xml:space="preserve"> </w:t>
      </w:r>
      <w:r>
        <w:t>to</w:t>
      </w:r>
      <w:r w:rsidR="00994097">
        <w:t xml:space="preserve"> </w:t>
      </w:r>
      <w:r w:rsidRPr="00D46417">
        <w:t>Stream</w:t>
      </w:r>
      <w:r w:rsidR="00994097">
        <w:t xml:space="preserve"> </w:t>
      </w:r>
      <w:r w:rsidRPr="00D46417">
        <w:t>Lookup</w:t>
      </w:r>
      <w:r>
        <w:t>,</w:t>
      </w:r>
      <w:r w:rsidR="00994097">
        <w:t xml:space="preserve"> </w:t>
      </w:r>
      <w:r>
        <w:t>and</w:t>
      </w:r>
    </w:p>
    <w:p w14:paraId="4335E328" w14:textId="7C56D3AB" w:rsidR="00AC53B0" w:rsidRPr="004F27C9" w:rsidRDefault="00AC53B0" w:rsidP="00BF15C4">
      <w:pPr>
        <w:pStyle w:val="PenNumberedSub"/>
      </w:pPr>
      <w:r>
        <w:t>From</w:t>
      </w:r>
      <w:r w:rsidR="00994097">
        <w:t xml:space="preserve"> </w:t>
      </w:r>
      <w:r w:rsidRPr="00D46417">
        <w:t>Filter</w:t>
      </w:r>
      <w:r w:rsidR="00994097">
        <w:t xml:space="preserve"> </w:t>
      </w:r>
      <w:r w:rsidRPr="00D46417">
        <w:t>rows</w:t>
      </w:r>
      <w:r w:rsidR="00994097">
        <w:t xml:space="preserve"> </w:t>
      </w:r>
      <w:r>
        <w:t>to</w:t>
      </w:r>
      <w:r w:rsidR="00994097">
        <w:t xml:space="preserve"> </w:t>
      </w:r>
      <w:r w:rsidRPr="00D46417">
        <w:t>Stream</w:t>
      </w:r>
      <w:r w:rsidR="00994097">
        <w:t xml:space="preserve"> </w:t>
      </w:r>
      <w:r w:rsidRPr="00D46417">
        <w:t>Lookup</w:t>
      </w:r>
      <w:r w:rsidR="00994097">
        <w:t xml:space="preserve"> </w:t>
      </w:r>
      <w:r>
        <w:t>and</w:t>
      </w:r>
      <w:r w:rsidR="00994097">
        <w:t xml:space="preserve"> </w:t>
      </w:r>
      <w:r>
        <w:t>choose</w:t>
      </w:r>
      <w:r w:rsidR="00994097">
        <w:t xml:space="preserve"> </w:t>
      </w:r>
      <w:r w:rsidRPr="00D46417">
        <w:t>Result</w:t>
      </w:r>
      <w:r w:rsidR="00994097">
        <w:t xml:space="preserve"> </w:t>
      </w:r>
      <w:r w:rsidRPr="00D46417">
        <w:t>is</w:t>
      </w:r>
      <w:r w:rsidR="00994097">
        <w:t xml:space="preserve"> </w:t>
      </w:r>
      <w:r w:rsidRPr="00D46417">
        <w:t>true</w:t>
      </w:r>
      <w:r w:rsidR="00994097">
        <w:t xml:space="preserve"> </w:t>
      </w:r>
      <w:r>
        <w:t>from</w:t>
      </w:r>
      <w:r w:rsidR="00994097">
        <w:t xml:space="preserve"> </w:t>
      </w:r>
      <w:r>
        <w:t>the</w:t>
      </w:r>
      <w:r w:rsidR="00994097">
        <w:t xml:space="preserve"> </w:t>
      </w:r>
      <w:r>
        <w:t>popup</w:t>
      </w:r>
    </w:p>
    <w:p w14:paraId="05584C87" w14:textId="56D0F96F" w:rsidR="00AC53B0" w:rsidRDefault="00AC53B0" w:rsidP="00AF1831">
      <w:pPr>
        <w:pStyle w:val="PenNumbered"/>
      </w:pPr>
      <w:r>
        <w:t>Double</w:t>
      </w:r>
      <w:r w:rsidR="00994097">
        <w:t xml:space="preserve"> </w:t>
      </w:r>
      <w:r>
        <w:t>click</w:t>
      </w:r>
      <w:r w:rsidR="00994097">
        <w:t xml:space="preserve"> </w:t>
      </w:r>
      <w:r>
        <w:t>on</w:t>
      </w:r>
      <w:r w:rsidR="00994097">
        <w:t xml:space="preserve"> </w:t>
      </w:r>
      <w:r>
        <w:t>the</w:t>
      </w:r>
      <w:r w:rsidR="00994097">
        <w:t xml:space="preserve"> </w:t>
      </w:r>
      <w:r w:rsidRPr="002E4F0F">
        <w:rPr>
          <w:rStyle w:val="Strong"/>
        </w:rPr>
        <w:t>Stream</w:t>
      </w:r>
      <w:r w:rsidR="00994097">
        <w:rPr>
          <w:rStyle w:val="Strong"/>
        </w:rPr>
        <w:t xml:space="preserve"> </w:t>
      </w:r>
      <w:r w:rsidRPr="002E4F0F">
        <w:rPr>
          <w:rStyle w:val="Strong"/>
        </w:rPr>
        <w:t>Lookup</w:t>
      </w:r>
      <w:r w:rsidR="00994097">
        <w:rPr>
          <w:color w:val="002060"/>
        </w:rPr>
        <w:t xml:space="preserve"> </w:t>
      </w:r>
      <w:r w:rsidRPr="00082965">
        <w:t>step</w:t>
      </w:r>
      <w:r w:rsidR="00994097">
        <w:rPr>
          <w:color w:val="002060"/>
        </w:rPr>
        <w:t xml:space="preserve"> </w:t>
      </w:r>
      <w:r>
        <w:t>to</w:t>
      </w:r>
      <w:r w:rsidR="00994097">
        <w:t xml:space="preserve"> </w:t>
      </w:r>
      <w:r>
        <w:t>specify</w:t>
      </w:r>
      <w:r w:rsidR="00994097">
        <w:t xml:space="preserve"> </w:t>
      </w:r>
      <w:r>
        <w:t>its</w:t>
      </w:r>
      <w:r w:rsidR="00994097">
        <w:t xml:space="preserve"> </w:t>
      </w:r>
      <w:r>
        <w:t>properties</w:t>
      </w:r>
    </w:p>
    <w:p w14:paraId="277C861A" w14:textId="70F7AD5F" w:rsidR="00AC53B0" w:rsidRDefault="00AC53B0" w:rsidP="00F7247F">
      <w:pPr>
        <w:pStyle w:val="PenNumberedSub"/>
        <w:numPr>
          <w:ilvl w:val="0"/>
          <w:numId w:val="19"/>
        </w:numPr>
      </w:pPr>
      <w:r>
        <w:t>Name</w:t>
      </w:r>
      <w:r w:rsidR="00135B24">
        <w:t>: Lookup postcode</w:t>
      </w:r>
    </w:p>
    <w:p w14:paraId="12FBBE36" w14:textId="7F01A4C7" w:rsidR="007C6AEC" w:rsidRDefault="007C6AEC" w:rsidP="00F7247F">
      <w:pPr>
        <w:pStyle w:val="PenNumberedSub"/>
        <w:numPr>
          <w:ilvl w:val="0"/>
          <w:numId w:val="19"/>
        </w:numPr>
      </w:pPr>
      <w:r>
        <w:t>En</w:t>
      </w:r>
      <w:r w:rsidR="00135B24">
        <w:t>ter the following configuration, by first selecting the Lookup step:</w:t>
      </w:r>
    </w:p>
    <w:p w14:paraId="6F31499E" w14:textId="6EB13DAD" w:rsidR="00AC53B0" w:rsidRDefault="00135B24" w:rsidP="00135B24">
      <w:pPr>
        <w:pStyle w:val="PenNumberedSub"/>
        <w:numPr>
          <w:ilvl w:val="0"/>
          <w:numId w:val="0"/>
        </w:numPr>
        <w:ind w:left="720" w:hanging="360"/>
      </w:pPr>
      <w:r>
        <w:rPr>
          <w:noProof/>
        </w:rPr>
        <w:drawing>
          <wp:inline distT="0" distB="0" distL="0" distR="0" wp14:anchorId="79E5366B" wp14:editId="63FC3A56">
            <wp:extent cx="5943600" cy="383095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830955"/>
                    </a:xfrm>
                    <a:prstGeom prst="rect">
                      <a:avLst/>
                    </a:prstGeom>
                  </pic:spPr>
                </pic:pic>
              </a:graphicData>
            </a:graphic>
          </wp:inline>
        </w:drawing>
      </w:r>
    </w:p>
    <w:p w14:paraId="2097FBC1" w14:textId="15108EC0" w:rsidR="006641E7" w:rsidRDefault="006641E7" w:rsidP="006641E7">
      <w:pPr>
        <w:pStyle w:val="PenNumberedSub"/>
      </w:pPr>
      <w:r>
        <w:t xml:space="preserve">Press </w:t>
      </w:r>
      <w:r w:rsidRPr="006641E7">
        <w:rPr>
          <w:rStyle w:val="Strong"/>
        </w:rPr>
        <w:t>OK</w:t>
      </w:r>
      <w:r>
        <w:t xml:space="preserve"> to save and close the window</w:t>
      </w:r>
    </w:p>
    <w:p w14:paraId="50E218C0" w14:textId="2AF1BF40" w:rsidR="00AC53B0" w:rsidRDefault="00AC53B0" w:rsidP="00AF1831">
      <w:pPr>
        <w:pStyle w:val="PenNumbered"/>
      </w:pPr>
      <w:r>
        <w:t>Drag</w:t>
      </w:r>
      <w:r w:rsidR="00994097">
        <w:t xml:space="preserve"> </w:t>
      </w:r>
      <w:r>
        <w:t>the</w:t>
      </w:r>
      <w:r w:rsidR="00994097">
        <w:t xml:space="preserve"> </w:t>
      </w:r>
      <w:r w:rsidRPr="002E4F0F">
        <w:rPr>
          <w:rStyle w:val="Strong"/>
        </w:rPr>
        <w:t>Split</w:t>
      </w:r>
      <w:r w:rsidR="00994097">
        <w:rPr>
          <w:rStyle w:val="Strong"/>
        </w:rPr>
        <w:t xml:space="preserve"> </w:t>
      </w:r>
      <w:r w:rsidRPr="002E4F0F">
        <w:rPr>
          <w:rStyle w:val="Strong"/>
        </w:rPr>
        <w:t>Fields</w:t>
      </w:r>
      <w:r w:rsidR="00994097">
        <w:rPr>
          <w:color w:val="002060"/>
        </w:rPr>
        <w:t xml:space="preserve"> </w:t>
      </w:r>
      <w:r>
        <w:t>step</w:t>
      </w:r>
      <w:r w:rsidR="00994097">
        <w:t xml:space="preserve"> </w:t>
      </w:r>
      <w:r>
        <w:t>to</w:t>
      </w:r>
      <w:r w:rsidR="00994097">
        <w:t xml:space="preserve"> </w:t>
      </w:r>
      <w:r>
        <w:t>the</w:t>
      </w:r>
      <w:r w:rsidR="00994097">
        <w:t xml:space="preserve"> </w:t>
      </w:r>
      <w:r>
        <w:t>canvas</w:t>
      </w:r>
      <w:r w:rsidR="00994097">
        <w:t xml:space="preserve"> </w:t>
      </w:r>
      <w:r w:rsidRPr="004F27C9">
        <w:t>to</w:t>
      </w:r>
      <w:r w:rsidR="00994097">
        <w:t xml:space="preserve"> </w:t>
      </w:r>
      <w:r w:rsidRPr="004F27C9">
        <w:t>split</w:t>
      </w:r>
      <w:r w:rsidR="00994097">
        <w:t xml:space="preserve"> </w:t>
      </w:r>
      <w:r w:rsidRPr="004F27C9">
        <w:t>postcode</w:t>
      </w:r>
    </w:p>
    <w:p w14:paraId="0CDC5C63" w14:textId="74AD9718" w:rsidR="00AC53B0" w:rsidRDefault="00AC53B0" w:rsidP="00AF1831">
      <w:pPr>
        <w:pStyle w:val="PenNumbered"/>
      </w:pPr>
      <w:r>
        <w:lastRenderedPageBreak/>
        <w:t>Create</w:t>
      </w:r>
      <w:r w:rsidR="00994097">
        <w:t xml:space="preserve"> </w:t>
      </w:r>
      <w:r>
        <w:t>a</w:t>
      </w:r>
      <w:r w:rsidR="00994097">
        <w:t xml:space="preserve"> </w:t>
      </w:r>
      <w:r>
        <w:t>hop</w:t>
      </w:r>
      <w:r w:rsidR="00994097">
        <w:t xml:space="preserve"> </w:t>
      </w:r>
      <w:r>
        <w:t>between</w:t>
      </w:r>
      <w:r w:rsidR="00994097">
        <w:t xml:space="preserve"> </w:t>
      </w:r>
      <w:r>
        <w:t>the</w:t>
      </w:r>
      <w:r w:rsidR="00994097">
        <w:t xml:space="preserve"> </w:t>
      </w:r>
      <w:r w:rsidRPr="002E4F0F">
        <w:rPr>
          <w:rStyle w:val="Strong"/>
        </w:rPr>
        <w:t>Stream</w:t>
      </w:r>
      <w:r w:rsidR="00994097">
        <w:rPr>
          <w:rStyle w:val="Strong"/>
        </w:rPr>
        <w:t xml:space="preserve"> </w:t>
      </w:r>
      <w:r w:rsidRPr="002E4F0F">
        <w:rPr>
          <w:rStyle w:val="Strong"/>
        </w:rPr>
        <w:t>Lookup</w:t>
      </w:r>
      <w:r w:rsidR="00994097">
        <w:rPr>
          <w:color w:val="002060"/>
        </w:rPr>
        <w:t xml:space="preserve"> </w:t>
      </w:r>
      <w:r>
        <w:t>and</w:t>
      </w:r>
      <w:r w:rsidR="00994097">
        <w:t xml:space="preserve"> </w:t>
      </w:r>
      <w:r w:rsidRPr="002E4F0F">
        <w:rPr>
          <w:rStyle w:val="Strong"/>
        </w:rPr>
        <w:t>Split</w:t>
      </w:r>
      <w:r w:rsidR="00994097">
        <w:rPr>
          <w:rStyle w:val="Strong"/>
        </w:rPr>
        <w:t xml:space="preserve"> </w:t>
      </w:r>
      <w:r w:rsidRPr="002E4F0F">
        <w:rPr>
          <w:rStyle w:val="Strong"/>
        </w:rPr>
        <w:t>Fields</w:t>
      </w:r>
      <w:r w:rsidR="00994097">
        <w:rPr>
          <w:color w:val="002060"/>
        </w:rPr>
        <w:t xml:space="preserve"> </w:t>
      </w:r>
      <w:r>
        <w:t>steps</w:t>
      </w:r>
    </w:p>
    <w:p w14:paraId="7CD1053F" w14:textId="62C716E0" w:rsidR="00AC53B0" w:rsidRDefault="00AC53B0" w:rsidP="00AF1831">
      <w:pPr>
        <w:pStyle w:val="PenNumbered"/>
      </w:pPr>
      <w:r>
        <w:t>Double</w:t>
      </w:r>
      <w:r w:rsidR="00994097">
        <w:t xml:space="preserve"> </w:t>
      </w:r>
      <w:r>
        <w:t>click</w:t>
      </w:r>
      <w:r w:rsidR="00994097">
        <w:t xml:space="preserve"> </w:t>
      </w:r>
      <w:r>
        <w:t>on</w:t>
      </w:r>
      <w:r w:rsidR="00994097">
        <w:t xml:space="preserve"> </w:t>
      </w:r>
      <w:r>
        <w:t>the</w:t>
      </w:r>
      <w:r w:rsidR="00994097">
        <w:t xml:space="preserve"> </w:t>
      </w:r>
      <w:r w:rsidRPr="002E4F0F">
        <w:rPr>
          <w:rStyle w:val="Strong"/>
        </w:rPr>
        <w:t>Split</w:t>
      </w:r>
      <w:r w:rsidR="00994097">
        <w:rPr>
          <w:rStyle w:val="Strong"/>
        </w:rPr>
        <w:t xml:space="preserve"> </w:t>
      </w:r>
      <w:r w:rsidRPr="002E4F0F">
        <w:rPr>
          <w:rStyle w:val="Strong"/>
        </w:rPr>
        <w:t>Fields</w:t>
      </w:r>
      <w:r w:rsidR="00994097">
        <w:rPr>
          <w:color w:val="002060"/>
        </w:rPr>
        <w:t xml:space="preserve"> </w:t>
      </w:r>
      <w:r w:rsidRPr="00082965">
        <w:t>step</w:t>
      </w:r>
      <w:r w:rsidR="00994097">
        <w:rPr>
          <w:color w:val="002060"/>
        </w:rPr>
        <w:t xml:space="preserve"> </w:t>
      </w:r>
      <w:r>
        <w:t>to</w:t>
      </w:r>
      <w:r w:rsidR="00994097">
        <w:t xml:space="preserve"> </w:t>
      </w:r>
      <w:r>
        <w:t>specify</w:t>
      </w:r>
      <w:r w:rsidR="00994097">
        <w:t xml:space="preserve"> </w:t>
      </w:r>
      <w:r>
        <w:t>its</w:t>
      </w:r>
      <w:r w:rsidR="00994097">
        <w:t xml:space="preserve"> </w:t>
      </w:r>
      <w:r>
        <w:t>properties</w:t>
      </w:r>
    </w:p>
    <w:p w14:paraId="79C3466F" w14:textId="28F2F4A6" w:rsidR="00AC53B0" w:rsidRDefault="00AC53B0" w:rsidP="00F7247F">
      <w:pPr>
        <w:pStyle w:val="PenNumberedSub"/>
        <w:numPr>
          <w:ilvl w:val="0"/>
          <w:numId w:val="20"/>
        </w:numPr>
      </w:pPr>
      <w:r>
        <w:t>Name</w:t>
      </w:r>
      <w:r w:rsidR="00135B24">
        <w:t>: Split postcode</w:t>
      </w:r>
    </w:p>
    <w:p w14:paraId="2A2092E6" w14:textId="70D2A838" w:rsidR="007C6AEC" w:rsidRDefault="007C6AEC" w:rsidP="00F7247F">
      <w:pPr>
        <w:pStyle w:val="PenNumberedSub"/>
        <w:numPr>
          <w:ilvl w:val="0"/>
          <w:numId w:val="20"/>
        </w:numPr>
      </w:pPr>
      <w:r>
        <w:t>Enter the following configuration:</w:t>
      </w:r>
    </w:p>
    <w:p w14:paraId="5371F69A" w14:textId="7943F2C3" w:rsidR="00AC53B0" w:rsidRDefault="00F10A81" w:rsidP="00F10A81">
      <w:pPr>
        <w:pStyle w:val="PenNumberedSub"/>
        <w:numPr>
          <w:ilvl w:val="0"/>
          <w:numId w:val="0"/>
        </w:numPr>
        <w:ind w:left="576"/>
      </w:pPr>
      <w:r>
        <w:rPr>
          <w:noProof/>
        </w:rPr>
        <w:drawing>
          <wp:inline distT="0" distB="0" distL="0" distR="0" wp14:anchorId="3EC52477" wp14:editId="23C7F419">
            <wp:extent cx="5943600" cy="1655445"/>
            <wp:effectExtent l="0" t="0" r="0" b="190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55445"/>
                    </a:xfrm>
                    <a:prstGeom prst="rect">
                      <a:avLst/>
                    </a:prstGeom>
                  </pic:spPr>
                </pic:pic>
              </a:graphicData>
            </a:graphic>
          </wp:inline>
        </w:drawing>
      </w:r>
    </w:p>
    <w:p w14:paraId="69407D34" w14:textId="2E9B5A89" w:rsidR="00217AD8" w:rsidRDefault="00217AD8" w:rsidP="00217AD8">
      <w:pPr>
        <w:pStyle w:val="PenNumberedSub"/>
        <w:numPr>
          <w:ilvl w:val="0"/>
          <w:numId w:val="0"/>
        </w:numPr>
        <w:tabs>
          <w:tab w:val="clear" w:pos="1008"/>
          <w:tab w:val="left" w:pos="900"/>
          <w:tab w:val="left" w:pos="990"/>
        </w:tabs>
        <w:ind w:left="360"/>
      </w:pPr>
      <w:r>
        <w:tab/>
        <w:t xml:space="preserve">Note: </w:t>
      </w:r>
      <w:r w:rsidR="00F10A81">
        <w:t xml:space="preserve">for option </w:t>
      </w:r>
      <w:r w:rsidRPr="00F10A81">
        <w:rPr>
          <w:rStyle w:val="Strong"/>
        </w:rPr>
        <w:t>Delimiter</w:t>
      </w:r>
      <w:r>
        <w:t xml:space="preserve"> entry is a </w:t>
      </w:r>
      <w:r w:rsidRPr="00F10A81">
        <w:rPr>
          <w:highlight w:val="yellow"/>
        </w:rPr>
        <w:t>space</w:t>
      </w:r>
    </w:p>
    <w:p w14:paraId="7750B4B3" w14:textId="77777777" w:rsidR="006641E7" w:rsidRDefault="006641E7" w:rsidP="006641E7">
      <w:pPr>
        <w:pStyle w:val="PenNumberedSub"/>
      </w:pPr>
      <w:r>
        <w:t xml:space="preserve">Press </w:t>
      </w:r>
      <w:r w:rsidRPr="006641E7">
        <w:rPr>
          <w:rStyle w:val="Strong"/>
        </w:rPr>
        <w:t>OK</w:t>
      </w:r>
      <w:r>
        <w:t xml:space="preserve"> to save and close the window</w:t>
      </w:r>
    </w:p>
    <w:p w14:paraId="560E4989" w14:textId="0AE238B5" w:rsidR="00AC53B0" w:rsidRDefault="00AC53B0" w:rsidP="00AF1831">
      <w:pPr>
        <w:pStyle w:val="PenNumbered"/>
      </w:pPr>
      <w:r>
        <w:t>Save</w:t>
      </w:r>
      <w:r w:rsidR="00994097">
        <w:t xml:space="preserve"> </w:t>
      </w:r>
      <w:r>
        <w:t>the</w:t>
      </w:r>
      <w:r w:rsidR="00994097">
        <w:t xml:space="preserve"> </w:t>
      </w:r>
      <w:r>
        <w:t>transformation</w:t>
      </w:r>
    </w:p>
    <w:p w14:paraId="23A63592" w14:textId="133289A4" w:rsidR="00135B24" w:rsidRDefault="00135B24" w:rsidP="00135B24">
      <w:pPr>
        <w:pStyle w:val="PenNumbered"/>
        <w:numPr>
          <w:ilvl w:val="0"/>
          <w:numId w:val="0"/>
        </w:numPr>
        <w:ind w:left="360"/>
      </w:pPr>
      <w:r>
        <w:t xml:space="preserve">Your transformation should look </w:t>
      </w:r>
      <w:r w:rsidRPr="007A3DA7">
        <w:rPr>
          <w:i/>
        </w:rPr>
        <w:t>similar</w:t>
      </w:r>
      <w:r>
        <w:t xml:space="preserve"> to this now:</w:t>
      </w:r>
    </w:p>
    <w:p w14:paraId="14D71ABE" w14:textId="7D3FD95D" w:rsidR="00135B24" w:rsidRPr="004F27C9" w:rsidRDefault="00BE645D" w:rsidP="00BE645D">
      <w:pPr>
        <w:pStyle w:val="PenNumbered"/>
        <w:numPr>
          <w:ilvl w:val="0"/>
          <w:numId w:val="0"/>
        </w:numPr>
      </w:pPr>
      <w:r>
        <w:rPr>
          <w:noProof/>
        </w:rPr>
        <w:drawing>
          <wp:inline distT="0" distB="0" distL="0" distR="0" wp14:anchorId="1582B568" wp14:editId="44163FB3">
            <wp:extent cx="5943600" cy="2298065"/>
            <wp:effectExtent l="0" t="0" r="0" b="698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98065"/>
                    </a:xfrm>
                    <a:prstGeom prst="rect">
                      <a:avLst/>
                    </a:prstGeom>
                  </pic:spPr>
                </pic:pic>
              </a:graphicData>
            </a:graphic>
          </wp:inline>
        </w:drawing>
      </w:r>
    </w:p>
    <w:p w14:paraId="7D27F391" w14:textId="19CCD8BE" w:rsidR="00AC53B0" w:rsidRPr="004F27C9" w:rsidRDefault="00AC53B0" w:rsidP="000E7423">
      <w:pPr>
        <w:pStyle w:val="PenHeading4"/>
      </w:pPr>
      <w:bookmarkStart w:id="18" w:name="_Toc491269305"/>
      <w:bookmarkStart w:id="19" w:name="_Toc505952552"/>
      <w:r w:rsidRPr="004F27C9">
        <w:t>Create</w:t>
      </w:r>
      <w:r w:rsidR="00994097">
        <w:t xml:space="preserve"> </w:t>
      </w:r>
      <w:r w:rsidRPr="004F27C9">
        <w:t>fields</w:t>
      </w:r>
      <w:r w:rsidR="00994097">
        <w:t xml:space="preserve"> </w:t>
      </w:r>
      <w:r w:rsidRPr="004F27C9">
        <w:t>for</w:t>
      </w:r>
      <w:r w:rsidR="00994097">
        <w:t xml:space="preserve"> </w:t>
      </w:r>
      <w:r w:rsidRPr="004F27C9">
        <w:t>reporting</w:t>
      </w:r>
      <w:r w:rsidR="00994097">
        <w:t xml:space="preserve"> </w:t>
      </w:r>
      <w:r w:rsidRPr="004F27C9">
        <w:t>and</w:t>
      </w:r>
      <w:r w:rsidR="00994097">
        <w:t xml:space="preserve"> </w:t>
      </w:r>
      <w:r w:rsidRPr="004F27C9">
        <w:t>select</w:t>
      </w:r>
      <w:r w:rsidR="00994097">
        <w:t xml:space="preserve"> </w:t>
      </w:r>
      <w:r w:rsidRPr="004F27C9">
        <w:t>required</w:t>
      </w:r>
      <w:r w:rsidR="00994097">
        <w:t xml:space="preserve"> </w:t>
      </w:r>
      <w:r w:rsidRPr="004F27C9">
        <w:t>data</w:t>
      </w:r>
      <w:r w:rsidR="00994097">
        <w:t xml:space="preserve"> </w:t>
      </w:r>
      <w:r w:rsidRPr="004F27C9">
        <w:t>to</w:t>
      </w:r>
      <w:r w:rsidR="00994097">
        <w:t xml:space="preserve"> </w:t>
      </w:r>
      <w:r w:rsidRPr="004F27C9">
        <w:t>load</w:t>
      </w:r>
      <w:r w:rsidR="00994097">
        <w:t xml:space="preserve"> </w:t>
      </w:r>
      <w:r w:rsidRPr="004F27C9">
        <w:t>into</w:t>
      </w:r>
      <w:r w:rsidR="00994097">
        <w:t xml:space="preserve"> </w:t>
      </w:r>
      <w:r w:rsidRPr="004F27C9">
        <w:t>table</w:t>
      </w:r>
      <w:bookmarkEnd w:id="18"/>
      <w:bookmarkEnd w:id="19"/>
    </w:p>
    <w:p w14:paraId="00B809F9" w14:textId="0C6D7DB4" w:rsidR="00AC53B0" w:rsidRPr="004F27C9" w:rsidRDefault="00AC53B0" w:rsidP="000E7423">
      <w:r w:rsidRPr="004F27C9">
        <w:t>Finally,</w:t>
      </w:r>
      <w:r w:rsidR="00994097">
        <w:t xml:space="preserve"> </w:t>
      </w:r>
      <w:r w:rsidRPr="004F27C9">
        <w:t>we</w:t>
      </w:r>
      <w:r w:rsidR="00994097">
        <w:t xml:space="preserve"> </w:t>
      </w:r>
      <w:r w:rsidRPr="004F27C9">
        <w:t>use</w:t>
      </w:r>
      <w:r w:rsidR="00994097">
        <w:t xml:space="preserve"> </w:t>
      </w:r>
      <w:r w:rsidRPr="004F27C9">
        <w:t>a</w:t>
      </w:r>
      <w:r w:rsidR="00994097">
        <w:t xml:space="preserve"> </w:t>
      </w:r>
      <w:r w:rsidRPr="004F27C9">
        <w:t>calculator</w:t>
      </w:r>
      <w:r w:rsidR="00994097">
        <w:t xml:space="preserve"> </w:t>
      </w:r>
      <w:r w:rsidRPr="004F27C9">
        <w:t>step</w:t>
      </w:r>
      <w:r w:rsidR="00994097">
        <w:t xml:space="preserve"> </w:t>
      </w:r>
      <w:r w:rsidRPr="004F27C9">
        <w:t>to</w:t>
      </w:r>
      <w:r w:rsidR="00994097">
        <w:t xml:space="preserve"> </w:t>
      </w:r>
      <w:r w:rsidRPr="004F27C9">
        <w:t>add</w:t>
      </w:r>
      <w:r w:rsidR="00994097">
        <w:t xml:space="preserve"> </w:t>
      </w:r>
      <w:r w:rsidRPr="004F27C9">
        <w:t>time</w:t>
      </w:r>
      <w:r w:rsidR="00994097">
        <w:t xml:space="preserve"> </w:t>
      </w:r>
      <w:r w:rsidRPr="004F27C9">
        <w:t>columns</w:t>
      </w:r>
      <w:r w:rsidR="00994097">
        <w:t xml:space="preserve"> </w:t>
      </w:r>
      <w:r w:rsidRPr="004F27C9">
        <w:t>for</w:t>
      </w:r>
      <w:r w:rsidR="00994097">
        <w:t xml:space="preserve"> </w:t>
      </w:r>
      <w:r w:rsidRPr="004F27C9">
        <w:t>reporting</w:t>
      </w:r>
      <w:r w:rsidR="00994097">
        <w:t xml:space="preserve"> </w:t>
      </w:r>
      <w:r w:rsidRPr="004F27C9">
        <w:t>before</w:t>
      </w:r>
      <w:r w:rsidR="00994097">
        <w:t xml:space="preserve"> </w:t>
      </w:r>
      <w:r w:rsidRPr="004F27C9">
        <w:t>loading</w:t>
      </w:r>
      <w:r w:rsidR="00994097">
        <w:t xml:space="preserve"> </w:t>
      </w:r>
      <w:r w:rsidRPr="004F27C9">
        <w:t>the</w:t>
      </w:r>
      <w:r w:rsidR="00994097">
        <w:t xml:space="preserve"> </w:t>
      </w:r>
      <w:r w:rsidRPr="004F27C9">
        <w:t>data</w:t>
      </w:r>
      <w:r w:rsidR="00994097">
        <w:t xml:space="preserve"> </w:t>
      </w:r>
      <w:r w:rsidRPr="004F27C9">
        <w:t>our</w:t>
      </w:r>
      <w:r w:rsidR="00994097">
        <w:t xml:space="preserve"> </w:t>
      </w:r>
      <w:r w:rsidRPr="004F27C9">
        <w:t>database</w:t>
      </w:r>
      <w:r w:rsidR="00994097">
        <w:t xml:space="preserve"> </w:t>
      </w:r>
    </w:p>
    <w:p w14:paraId="3F489EBA" w14:textId="4BB59746" w:rsidR="00A97D49" w:rsidRDefault="00A97D49" w:rsidP="00F7247F">
      <w:pPr>
        <w:pStyle w:val="PenNumbered"/>
        <w:numPr>
          <w:ilvl w:val="0"/>
          <w:numId w:val="12"/>
        </w:numPr>
      </w:pPr>
      <w:r>
        <w:t xml:space="preserve">Drag the </w:t>
      </w:r>
      <w:r w:rsidRPr="00A97D49">
        <w:rPr>
          <w:rStyle w:val="Strong"/>
        </w:rPr>
        <w:t>Calculator</w:t>
      </w:r>
      <w:r>
        <w:t xml:space="preserve"> step to the canvas to create date columns and key</w:t>
      </w:r>
    </w:p>
    <w:p w14:paraId="10793BB7" w14:textId="5D2AA66E" w:rsidR="00A97D49" w:rsidRDefault="00A97D49" w:rsidP="00F7247F">
      <w:pPr>
        <w:pStyle w:val="PenNumbered"/>
        <w:numPr>
          <w:ilvl w:val="0"/>
          <w:numId w:val="12"/>
        </w:numPr>
      </w:pPr>
      <w:r>
        <w:t>Create a hop between the Split Fields and Calculator steps</w:t>
      </w:r>
    </w:p>
    <w:p w14:paraId="751B4501" w14:textId="563B62E4" w:rsidR="00A97D49" w:rsidRDefault="00A97D49" w:rsidP="00F7247F">
      <w:pPr>
        <w:pStyle w:val="PenNumbered"/>
        <w:numPr>
          <w:ilvl w:val="0"/>
          <w:numId w:val="12"/>
        </w:numPr>
      </w:pPr>
      <w:r>
        <w:t xml:space="preserve">Double click on the </w:t>
      </w:r>
      <w:r w:rsidRPr="00056242">
        <w:rPr>
          <w:rStyle w:val="Strong"/>
        </w:rPr>
        <w:t>Calculator</w:t>
      </w:r>
      <w:r>
        <w:t xml:space="preserve"> step to specify its properties</w:t>
      </w:r>
    </w:p>
    <w:p w14:paraId="6384C39F" w14:textId="7941034D" w:rsidR="00A97D49" w:rsidRDefault="00A97D49" w:rsidP="00F7247F">
      <w:pPr>
        <w:pStyle w:val="PenNumberedSub"/>
        <w:numPr>
          <w:ilvl w:val="0"/>
          <w:numId w:val="30"/>
        </w:numPr>
      </w:pPr>
      <w:r>
        <w:t>Name</w:t>
      </w:r>
      <w:r w:rsidR="001F7FE8">
        <w:t>: Create date columns and key</w:t>
      </w:r>
    </w:p>
    <w:p w14:paraId="1BDABC21" w14:textId="50183954" w:rsidR="007C6AEC" w:rsidRDefault="007C6AEC" w:rsidP="00F7247F">
      <w:pPr>
        <w:pStyle w:val="PenNumberedSub"/>
        <w:numPr>
          <w:ilvl w:val="0"/>
          <w:numId w:val="30"/>
        </w:numPr>
      </w:pPr>
      <w:r>
        <w:t>Enter the following configuration:</w:t>
      </w:r>
    </w:p>
    <w:p w14:paraId="4C5C24E8" w14:textId="0CC0B3DB" w:rsidR="001F7FE8" w:rsidRDefault="001F7FE8" w:rsidP="001F7FE8">
      <w:pPr>
        <w:pStyle w:val="PenNumberedSub"/>
        <w:numPr>
          <w:ilvl w:val="0"/>
          <w:numId w:val="0"/>
        </w:numPr>
        <w:ind w:left="360"/>
      </w:pPr>
      <w:r>
        <w:rPr>
          <w:noProof/>
        </w:rPr>
        <w:lastRenderedPageBreak/>
        <w:drawing>
          <wp:inline distT="0" distB="0" distL="0" distR="0" wp14:anchorId="0CFBE28E" wp14:editId="5D870621">
            <wp:extent cx="5943600" cy="150749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07490"/>
                    </a:xfrm>
                    <a:prstGeom prst="rect">
                      <a:avLst/>
                    </a:prstGeom>
                  </pic:spPr>
                </pic:pic>
              </a:graphicData>
            </a:graphic>
          </wp:inline>
        </w:drawing>
      </w:r>
    </w:p>
    <w:p w14:paraId="57C09AB8" w14:textId="28B8077D" w:rsidR="006F0EEF" w:rsidRDefault="00BA57D1" w:rsidP="00BA57D1">
      <w:pPr>
        <w:pStyle w:val="PenNumberedSub"/>
        <w:numPr>
          <w:ilvl w:val="0"/>
          <w:numId w:val="0"/>
        </w:numPr>
        <w:tabs>
          <w:tab w:val="clear" w:pos="1008"/>
          <w:tab w:val="left" w:pos="900"/>
        </w:tabs>
        <w:ind w:left="360"/>
      </w:pPr>
      <w:r>
        <w:tab/>
      </w:r>
      <w:r w:rsidR="006F0EEF">
        <w:t>The functions in the calculation field can be selected for a drop-down list.</w:t>
      </w:r>
    </w:p>
    <w:p w14:paraId="46FCE773" w14:textId="78FC12D8" w:rsidR="00BA57D1" w:rsidRDefault="00BA57D1" w:rsidP="00BA57D1">
      <w:pPr>
        <w:pStyle w:val="PenNumberedSub"/>
      </w:pPr>
      <w:r>
        <w:t>Press OK to save and close this window</w:t>
      </w:r>
    </w:p>
    <w:p w14:paraId="2F635885" w14:textId="366E448D" w:rsidR="00AC53B0" w:rsidRPr="004F27C9" w:rsidRDefault="00AC53B0" w:rsidP="00F7247F">
      <w:pPr>
        <w:pStyle w:val="PenNumbered"/>
        <w:numPr>
          <w:ilvl w:val="0"/>
          <w:numId w:val="12"/>
        </w:numPr>
      </w:pPr>
      <w:r>
        <w:t>Drag</w:t>
      </w:r>
      <w:r w:rsidR="00994097">
        <w:t xml:space="preserve"> </w:t>
      </w:r>
      <w:r>
        <w:t>the</w:t>
      </w:r>
      <w:r w:rsidR="00994097">
        <w:t xml:space="preserve"> </w:t>
      </w:r>
      <w:r w:rsidRPr="002E4F0F">
        <w:rPr>
          <w:rStyle w:val="Strong"/>
        </w:rPr>
        <w:t>Select</w:t>
      </w:r>
      <w:r w:rsidR="00994097">
        <w:rPr>
          <w:rStyle w:val="Strong"/>
        </w:rPr>
        <w:t xml:space="preserve"> </w:t>
      </w:r>
      <w:r w:rsidRPr="002E4F0F">
        <w:rPr>
          <w:rStyle w:val="Strong"/>
        </w:rPr>
        <w:t>values</w:t>
      </w:r>
      <w:r w:rsidR="00994097">
        <w:rPr>
          <w:color w:val="002060"/>
        </w:rPr>
        <w:t xml:space="preserve"> </w:t>
      </w:r>
      <w:r>
        <w:t>step</w:t>
      </w:r>
      <w:r w:rsidR="00994097">
        <w:t xml:space="preserve"> </w:t>
      </w:r>
      <w:r>
        <w:t>to</w:t>
      </w:r>
      <w:r w:rsidR="00994097">
        <w:t xml:space="preserve"> </w:t>
      </w:r>
      <w:r>
        <w:t>the</w:t>
      </w:r>
      <w:r w:rsidR="00994097">
        <w:t xml:space="preserve"> </w:t>
      </w:r>
      <w:r>
        <w:t>canvas</w:t>
      </w:r>
      <w:r w:rsidR="00994097">
        <w:t xml:space="preserve"> </w:t>
      </w:r>
      <w:r w:rsidRPr="004F27C9">
        <w:t>to</w:t>
      </w:r>
      <w:r w:rsidR="00994097">
        <w:t xml:space="preserve"> </w:t>
      </w:r>
      <w:r w:rsidRPr="004F27C9">
        <w:t>select</w:t>
      </w:r>
      <w:r w:rsidR="00994097">
        <w:t xml:space="preserve"> </w:t>
      </w:r>
      <w:r w:rsidRPr="004F27C9">
        <w:t>the</w:t>
      </w:r>
      <w:r w:rsidR="00994097">
        <w:t xml:space="preserve"> </w:t>
      </w:r>
      <w:r w:rsidRPr="004F27C9">
        <w:t>needed</w:t>
      </w:r>
      <w:r w:rsidR="00994097">
        <w:t xml:space="preserve"> </w:t>
      </w:r>
      <w:r w:rsidRPr="004F27C9">
        <w:t>values</w:t>
      </w:r>
    </w:p>
    <w:p w14:paraId="1147AF9A" w14:textId="7DD342E0" w:rsidR="00AC53B0" w:rsidRDefault="00AC53B0" w:rsidP="00AF1831">
      <w:pPr>
        <w:pStyle w:val="PenNumbered"/>
      </w:pPr>
      <w:r>
        <w:t>Double</w:t>
      </w:r>
      <w:r w:rsidR="00994097">
        <w:t xml:space="preserve"> </w:t>
      </w:r>
      <w:r>
        <w:t>click</w:t>
      </w:r>
      <w:r w:rsidR="00994097">
        <w:t xml:space="preserve"> </w:t>
      </w:r>
      <w:r>
        <w:t>on</w:t>
      </w:r>
      <w:r w:rsidR="00994097">
        <w:t xml:space="preserve"> </w:t>
      </w:r>
      <w:r>
        <w:t>the</w:t>
      </w:r>
      <w:r w:rsidR="00994097">
        <w:t xml:space="preserve"> </w:t>
      </w:r>
      <w:r w:rsidRPr="002E4F0F">
        <w:rPr>
          <w:rStyle w:val="Strong"/>
        </w:rPr>
        <w:t>Select</w:t>
      </w:r>
      <w:r w:rsidR="00994097">
        <w:rPr>
          <w:rStyle w:val="Strong"/>
        </w:rPr>
        <w:t xml:space="preserve"> </w:t>
      </w:r>
      <w:r w:rsidRPr="007972B5">
        <w:rPr>
          <w:rStyle w:val="Strong"/>
        </w:rPr>
        <w:t>values</w:t>
      </w:r>
      <w:r w:rsidR="00994097">
        <w:rPr>
          <w:color w:val="002060"/>
        </w:rPr>
        <w:t xml:space="preserve"> </w:t>
      </w:r>
      <w:r w:rsidRPr="00082965">
        <w:t>step</w:t>
      </w:r>
      <w:r w:rsidR="00994097">
        <w:rPr>
          <w:color w:val="002060"/>
        </w:rPr>
        <w:t xml:space="preserve"> </w:t>
      </w:r>
      <w:r>
        <w:t>to</w:t>
      </w:r>
      <w:r w:rsidR="00994097">
        <w:t xml:space="preserve"> </w:t>
      </w:r>
      <w:r>
        <w:t>specify</w:t>
      </w:r>
      <w:r w:rsidR="00994097">
        <w:t xml:space="preserve"> </w:t>
      </w:r>
      <w:r>
        <w:t>its</w:t>
      </w:r>
      <w:r w:rsidR="00994097">
        <w:t xml:space="preserve"> </w:t>
      </w:r>
      <w:r>
        <w:t>properties</w:t>
      </w:r>
    </w:p>
    <w:p w14:paraId="0628584A" w14:textId="43C7BDD5" w:rsidR="00AC53B0" w:rsidRDefault="00AC53B0" w:rsidP="00F7247F">
      <w:pPr>
        <w:pStyle w:val="PenNumberedSub"/>
        <w:numPr>
          <w:ilvl w:val="0"/>
          <w:numId w:val="21"/>
        </w:numPr>
      </w:pPr>
      <w:r>
        <w:t>Name</w:t>
      </w:r>
      <w:r w:rsidR="00025FFF">
        <w:t>: select values</w:t>
      </w:r>
    </w:p>
    <w:p w14:paraId="69458CC9" w14:textId="274AF098" w:rsidR="007C6AEC" w:rsidRDefault="007C6AEC" w:rsidP="00F7247F">
      <w:pPr>
        <w:pStyle w:val="PenNumberedSub"/>
        <w:numPr>
          <w:ilvl w:val="0"/>
          <w:numId w:val="21"/>
        </w:numPr>
      </w:pPr>
      <w:r>
        <w:t>Enter the following configuration</w:t>
      </w:r>
      <w:r w:rsidR="006F0EEF">
        <w:t xml:space="preserve"> on the Select &amp; Alter tab, using the Get fields to select button</w:t>
      </w:r>
      <w:r>
        <w:t>:</w:t>
      </w:r>
    </w:p>
    <w:p w14:paraId="61866A4E" w14:textId="475A61F3" w:rsidR="006F0EEF" w:rsidRDefault="006F0EEF" w:rsidP="006F0EEF">
      <w:pPr>
        <w:pStyle w:val="PenNumberedSub"/>
        <w:numPr>
          <w:ilvl w:val="0"/>
          <w:numId w:val="0"/>
        </w:numPr>
        <w:ind w:left="360"/>
      </w:pPr>
      <w:r>
        <w:rPr>
          <w:noProof/>
        </w:rPr>
        <w:drawing>
          <wp:inline distT="0" distB="0" distL="0" distR="0" wp14:anchorId="716C7F04" wp14:editId="07920FA5">
            <wp:extent cx="5943600" cy="246443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64435"/>
                    </a:xfrm>
                    <a:prstGeom prst="rect">
                      <a:avLst/>
                    </a:prstGeom>
                  </pic:spPr>
                </pic:pic>
              </a:graphicData>
            </a:graphic>
          </wp:inline>
        </w:drawing>
      </w:r>
    </w:p>
    <w:p w14:paraId="54CFC697" w14:textId="733EF23B" w:rsidR="00AC53B0" w:rsidRDefault="006F0EEF" w:rsidP="00BF15C4">
      <w:pPr>
        <w:pStyle w:val="PenNumberedSub"/>
      </w:pPr>
      <w:r>
        <w:t xml:space="preserve">Enter the following configuration on the Meta-data tab, using the Get fields to </w:t>
      </w:r>
      <w:r w:rsidR="001A69A3">
        <w:t>change button</w:t>
      </w:r>
    </w:p>
    <w:p w14:paraId="61DAA804" w14:textId="7C4FA3DF" w:rsidR="006F0EEF" w:rsidRDefault="006F0EEF" w:rsidP="006F0EEF">
      <w:pPr>
        <w:pStyle w:val="PenNumberedSub"/>
        <w:numPr>
          <w:ilvl w:val="0"/>
          <w:numId w:val="0"/>
        </w:numPr>
        <w:ind w:left="360"/>
      </w:pPr>
      <w:r>
        <w:rPr>
          <w:noProof/>
        </w:rPr>
        <w:drawing>
          <wp:inline distT="0" distB="0" distL="0" distR="0" wp14:anchorId="23E8DED8" wp14:editId="02DDD3F0">
            <wp:extent cx="5943600" cy="246443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64435"/>
                    </a:xfrm>
                    <a:prstGeom prst="rect">
                      <a:avLst/>
                    </a:prstGeom>
                  </pic:spPr>
                </pic:pic>
              </a:graphicData>
            </a:graphic>
          </wp:inline>
        </w:drawing>
      </w:r>
    </w:p>
    <w:p w14:paraId="164E94E1" w14:textId="36877BBD" w:rsidR="00025FFF" w:rsidRDefault="00025FFF" w:rsidP="006F0EEF">
      <w:pPr>
        <w:pStyle w:val="PenNumberedSub"/>
        <w:numPr>
          <w:ilvl w:val="0"/>
          <w:numId w:val="0"/>
        </w:numPr>
        <w:ind w:left="360"/>
      </w:pPr>
    </w:p>
    <w:p w14:paraId="06A2DFB3" w14:textId="0C34B298" w:rsidR="00025FFF" w:rsidRDefault="00B90966" w:rsidP="0044316E">
      <w:pPr>
        <w:pStyle w:val="PenNumberedSub"/>
      </w:pPr>
      <w:r>
        <w:t>Press</w:t>
      </w:r>
      <w:r w:rsidR="0044316E">
        <w:t xml:space="preserve"> OK to save and close the window</w:t>
      </w:r>
    </w:p>
    <w:p w14:paraId="42027DC9" w14:textId="1FCE2D9A" w:rsidR="00AC53B0" w:rsidRDefault="00AC53B0" w:rsidP="00AF1831">
      <w:pPr>
        <w:pStyle w:val="PenNumbered"/>
      </w:pPr>
      <w:r>
        <w:lastRenderedPageBreak/>
        <w:t>Drag</w:t>
      </w:r>
      <w:r w:rsidR="00994097">
        <w:t xml:space="preserve"> </w:t>
      </w:r>
      <w:r>
        <w:t>the</w:t>
      </w:r>
      <w:r w:rsidR="00994097">
        <w:t xml:space="preserve"> </w:t>
      </w:r>
      <w:r w:rsidRPr="002E4F0F">
        <w:rPr>
          <w:rStyle w:val="Strong"/>
        </w:rPr>
        <w:t>Table</w:t>
      </w:r>
      <w:r w:rsidR="00994097">
        <w:rPr>
          <w:rStyle w:val="Strong"/>
        </w:rPr>
        <w:t xml:space="preserve"> </w:t>
      </w:r>
      <w:r w:rsidRPr="002E4F0F">
        <w:rPr>
          <w:rStyle w:val="Strong"/>
        </w:rPr>
        <w:t>Output</w:t>
      </w:r>
      <w:r w:rsidR="00994097">
        <w:rPr>
          <w:color w:val="002060"/>
        </w:rPr>
        <w:t xml:space="preserve"> </w:t>
      </w:r>
      <w:r>
        <w:t>step</w:t>
      </w:r>
      <w:r w:rsidR="00994097">
        <w:t xml:space="preserve"> </w:t>
      </w:r>
      <w:r>
        <w:t>to</w:t>
      </w:r>
      <w:r w:rsidR="00994097">
        <w:t xml:space="preserve"> </w:t>
      </w:r>
      <w:r>
        <w:t>the</w:t>
      </w:r>
      <w:r w:rsidR="00994097">
        <w:t xml:space="preserve"> </w:t>
      </w:r>
      <w:r>
        <w:t>canvas</w:t>
      </w:r>
      <w:r w:rsidR="00994097">
        <w:t xml:space="preserve"> </w:t>
      </w:r>
      <w:r w:rsidRPr="004F27C9">
        <w:t>to</w:t>
      </w:r>
      <w:r w:rsidR="00994097">
        <w:t xml:space="preserve"> </w:t>
      </w:r>
      <w:r w:rsidRPr="004F27C9">
        <w:t>write</w:t>
      </w:r>
      <w:r w:rsidR="00994097">
        <w:t xml:space="preserve"> </w:t>
      </w:r>
      <w:r w:rsidRPr="004F27C9">
        <w:t>the</w:t>
      </w:r>
      <w:r w:rsidR="00994097">
        <w:t xml:space="preserve"> </w:t>
      </w:r>
      <w:r w:rsidRPr="004F27C9">
        <w:t>selected</w:t>
      </w:r>
      <w:r w:rsidR="00994097">
        <w:t xml:space="preserve"> </w:t>
      </w:r>
      <w:r w:rsidRPr="004F27C9">
        <w:t>values</w:t>
      </w:r>
      <w:r w:rsidR="00994097">
        <w:t xml:space="preserve"> </w:t>
      </w:r>
      <w:r w:rsidRPr="004F27C9">
        <w:t>into</w:t>
      </w:r>
      <w:r w:rsidR="00994097">
        <w:t xml:space="preserve"> </w:t>
      </w:r>
      <w:r w:rsidRPr="004F27C9">
        <w:t>a</w:t>
      </w:r>
      <w:r w:rsidR="00994097">
        <w:t xml:space="preserve"> </w:t>
      </w:r>
      <w:r w:rsidRPr="004F27C9">
        <w:t>Postgres</w:t>
      </w:r>
      <w:r w:rsidR="00994097">
        <w:t xml:space="preserve"> </w:t>
      </w:r>
      <w:r w:rsidRPr="004F27C9">
        <w:t>table</w:t>
      </w:r>
    </w:p>
    <w:p w14:paraId="74A071F7" w14:textId="6A13B9C3" w:rsidR="00AC53B0" w:rsidRDefault="00AC53B0" w:rsidP="00AF1831">
      <w:pPr>
        <w:pStyle w:val="PenNumbered"/>
      </w:pPr>
      <w:r>
        <w:t>Create</w:t>
      </w:r>
      <w:r w:rsidR="00994097">
        <w:t xml:space="preserve"> </w:t>
      </w:r>
      <w:r>
        <w:t>a</w:t>
      </w:r>
      <w:r w:rsidR="00994097">
        <w:t xml:space="preserve"> </w:t>
      </w:r>
      <w:r>
        <w:t>hop</w:t>
      </w:r>
      <w:r w:rsidR="00994097">
        <w:t xml:space="preserve"> </w:t>
      </w:r>
      <w:r>
        <w:t>between</w:t>
      </w:r>
      <w:r w:rsidR="00994097">
        <w:t xml:space="preserve"> </w:t>
      </w:r>
      <w:r>
        <w:t>the</w:t>
      </w:r>
      <w:r w:rsidR="00994097">
        <w:t xml:space="preserve"> </w:t>
      </w:r>
      <w:r w:rsidRPr="002E4F0F">
        <w:rPr>
          <w:rStyle w:val="Strong"/>
        </w:rPr>
        <w:t>Select</w:t>
      </w:r>
      <w:r w:rsidR="00994097">
        <w:rPr>
          <w:rStyle w:val="Strong"/>
        </w:rPr>
        <w:t xml:space="preserve"> </w:t>
      </w:r>
      <w:r w:rsidRPr="002E4F0F">
        <w:rPr>
          <w:rStyle w:val="Strong"/>
        </w:rPr>
        <w:t>values</w:t>
      </w:r>
      <w:r w:rsidR="00994097">
        <w:rPr>
          <w:color w:val="002060"/>
        </w:rPr>
        <w:t xml:space="preserve"> </w:t>
      </w:r>
      <w:r>
        <w:t>and</w:t>
      </w:r>
      <w:r w:rsidR="00994097">
        <w:t xml:space="preserve"> </w:t>
      </w:r>
      <w:r w:rsidRPr="002E4F0F">
        <w:rPr>
          <w:rStyle w:val="Strong"/>
        </w:rPr>
        <w:t>Table</w:t>
      </w:r>
      <w:r w:rsidR="00994097">
        <w:rPr>
          <w:rStyle w:val="Strong"/>
        </w:rPr>
        <w:t xml:space="preserve"> </w:t>
      </w:r>
      <w:r w:rsidRPr="002E4F0F">
        <w:rPr>
          <w:rStyle w:val="Strong"/>
        </w:rPr>
        <w:t>Output</w:t>
      </w:r>
      <w:r w:rsidR="00994097">
        <w:rPr>
          <w:color w:val="002060"/>
        </w:rPr>
        <w:t xml:space="preserve"> </w:t>
      </w:r>
      <w:r>
        <w:t>steps</w:t>
      </w:r>
      <w:r w:rsidR="00994097">
        <w:t xml:space="preserve"> </w:t>
      </w:r>
      <w:r>
        <w:t>and</w:t>
      </w:r>
      <w:r w:rsidR="00994097">
        <w:t xml:space="preserve"> </w:t>
      </w:r>
      <w:r>
        <w:t>choose</w:t>
      </w:r>
      <w:r w:rsidR="00994097">
        <w:t xml:space="preserve"> </w:t>
      </w:r>
      <w:r w:rsidRPr="002E4F0F">
        <w:rPr>
          <w:rStyle w:val="Strong"/>
        </w:rPr>
        <w:t>Main</w:t>
      </w:r>
      <w:r w:rsidR="00994097">
        <w:rPr>
          <w:rStyle w:val="Strong"/>
        </w:rPr>
        <w:t xml:space="preserve"> </w:t>
      </w:r>
      <w:r w:rsidRPr="002E4F0F">
        <w:rPr>
          <w:rStyle w:val="Strong"/>
        </w:rPr>
        <w:t>output</w:t>
      </w:r>
      <w:r w:rsidR="00994097">
        <w:rPr>
          <w:rStyle w:val="Strong"/>
        </w:rPr>
        <w:t xml:space="preserve"> </w:t>
      </w:r>
      <w:r w:rsidRPr="002E4F0F">
        <w:rPr>
          <w:rStyle w:val="Strong"/>
        </w:rPr>
        <w:t>of</w:t>
      </w:r>
      <w:r w:rsidR="00994097">
        <w:rPr>
          <w:rStyle w:val="Strong"/>
        </w:rPr>
        <w:t xml:space="preserve"> </w:t>
      </w:r>
      <w:r w:rsidRPr="002E4F0F">
        <w:rPr>
          <w:rStyle w:val="Strong"/>
        </w:rPr>
        <w:t>step</w:t>
      </w:r>
      <w:r w:rsidR="00994097">
        <w:rPr>
          <w:rStyle w:val="Strong"/>
        </w:rPr>
        <w:t xml:space="preserve"> </w:t>
      </w:r>
      <w:r>
        <w:t>from</w:t>
      </w:r>
      <w:r w:rsidR="00994097">
        <w:t xml:space="preserve"> </w:t>
      </w:r>
      <w:r>
        <w:t>the</w:t>
      </w:r>
      <w:r w:rsidR="00994097">
        <w:t xml:space="preserve"> </w:t>
      </w:r>
      <w:r>
        <w:t>popup</w:t>
      </w:r>
    </w:p>
    <w:p w14:paraId="4A410ACA" w14:textId="038C04F1" w:rsidR="00AC53B0" w:rsidRDefault="00AC53B0" w:rsidP="00AF1831">
      <w:pPr>
        <w:pStyle w:val="PenNumbered"/>
      </w:pPr>
      <w:r>
        <w:t>Double</w:t>
      </w:r>
      <w:r w:rsidR="00994097">
        <w:t xml:space="preserve"> </w:t>
      </w:r>
      <w:r>
        <w:t>click</w:t>
      </w:r>
      <w:r w:rsidR="00994097">
        <w:t xml:space="preserve"> </w:t>
      </w:r>
      <w:r>
        <w:t>on</w:t>
      </w:r>
      <w:r w:rsidR="00994097">
        <w:t xml:space="preserve"> </w:t>
      </w:r>
      <w:r>
        <w:t>the</w:t>
      </w:r>
      <w:r w:rsidR="00994097">
        <w:t xml:space="preserve"> </w:t>
      </w:r>
      <w:r w:rsidRPr="002E4F0F">
        <w:rPr>
          <w:rStyle w:val="Strong"/>
        </w:rPr>
        <w:t>Table</w:t>
      </w:r>
      <w:r w:rsidR="00994097">
        <w:rPr>
          <w:rStyle w:val="Strong"/>
        </w:rPr>
        <w:t xml:space="preserve"> </w:t>
      </w:r>
      <w:r w:rsidRPr="002E4F0F">
        <w:rPr>
          <w:rStyle w:val="Strong"/>
        </w:rPr>
        <w:t>Output</w:t>
      </w:r>
      <w:r w:rsidR="00994097">
        <w:rPr>
          <w:color w:val="002060"/>
        </w:rPr>
        <w:t xml:space="preserve"> </w:t>
      </w:r>
      <w:r w:rsidRPr="00082965">
        <w:t>step</w:t>
      </w:r>
      <w:r w:rsidR="00994097">
        <w:rPr>
          <w:color w:val="002060"/>
        </w:rPr>
        <w:t xml:space="preserve"> </w:t>
      </w:r>
      <w:r>
        <w:t>to</w:t>
      </w:r>
      <w:r w:rsidR="00994097">
        <w:t xml:space="preserve"> </w:t>
      </w:r>
      <w:r>
        <w:t>specify</w:t>
      </w:r>
      <w:r w:rsidR="00994097">
        <w:t xml:space="preserve"> </w:t>
      </w:r>
      <w:r>
        <w:t>its</w:t>
      </w:r>
      <w:r w:rsidR="00994097">
        <w:t xml:space="preserve"> </w:t>
      </w:r>
      <w:r>
        <w:t>properties</w:t>
      </w:r>
    </w:p>
    <w:p w14:paraId="3C47BD2D" w14:textId="51903967" w:rsidR="00AC53B0" w:rsidRDefault="00AC53B0" w:rsidP="00F7247F">
      <w:pPr>
        <w:pStyle w:val="PenNumberedSub"/>
        <w:numPr>
          <w:ilvl w:val="0"/>
          <w:numId w:val="22"/>
        </w:numPr>
      </w:pPr>
      <w:r>
        <w:t>Name</w:t>
      </w:r>
      <w:r w:rsidR="001A69A3">
        <w:t>: Write to table</w:t>
      </w:r>
    </w:p>
    <w:p w14:paraId="48D2B70B" w14:textId="25CE8EB0" w:rsidR="007C6AEC" w:rsidRDefault="007C6AEC" w:rsidP="00F7247F">
      <w:pPr>
        <w:pStyle w:val="PenNumberedSub"/>
        <w:numPr>
          <w:ilvl w:val="0"/>
          <w:numId w:val="22"/>
        </w:numPr>
      </w:pPr>
      <w:r>
        <w:t>En</w:t>
      </w:r>
      <w:r w:rsidR="001A69A3">
        <w:t>ter the following configuration.</w:t>
      </w:r>
      <w:r w:rsidR="00BD1281">
        <w:t xml:space="preserve"> </w:t>
      </w:r>
    </w:p>
    <w:p w14:paraId="7FFE0B14" w14:textId="4F21C212" w:rsidR="001A69A3" w:rsidRDefault="001A69A3" w:rsidP="001A69A3">
      <w:pPr>
        <w:pStyle w:val="PenNumberedSub"/>
        <w:numPr>
          <w:ilvl w:val="0"/>
          <w:numId w:val="0"/>
        </w:numPr>
        <w:ind w:left="720"/>
      </w:pPr>
      <w:r>
        <w:t xml:space="preserve">Select the </w:t>
      </w:r>
      <w:r w:rsidR="00D14C27">
        <w:t>Postgres</w:t>
      </w:r>
      <w:r>
        <w:t xml:space="preserve"> connection. If it does not exist in the drop-down list, you can create it yourself by using the </w:t>
      </w:r>
      <w:r w:rsidRPr="001A69A3">
        <w:rPr>
          <w:rStyle w:val="Strong"/>
        </w:rPr>
        <w:t>New...</w:t>
      </w:r>
      <w:r>
        <w:t xml:space="preserve"> button and entering the following configuration:</w:t>
      </w:r>
    </w:p>
    <w:p w14:paraId="7E504078" w14:textId="590278DC" w:rsidR="001A69A3" w:rsidRDefault="00FE1724" w:rsidP="001A69A3">
      <w:pPr>
        <w:pStyle w:val="PenNumberedSub"/>
        <w:numPr>
          <w:ilvl w:val="0"/>
          <w:numId w:val="0"/>
        </w:numPr>
        <w:ind w:left="720"/>
      </w:pPr>
      <w:r>
        <w:rPr>
          <w:noProof/>
        </w:rPr>
        <w:drawing>
          <wp:inline distT="0" distB="0" distL="0" distR="0" wp14:anchorId="23C61EB1" wp14:editId="1D7949FB">
            <wp:extent cx="5000625" cy="4140474"/>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2639" cy="4150422"/>
                    </a:xfrm>
                    <a:prstGeom prst="rect">
                      <a:avLst/>
                    </a:prstGeom>
                  </pic:spPr>
                </pic:pic>
              </a:graphicData>
            </a:graphic>
          </wp:inline>
        </w:drawing>
      </w:r>
    </w:p>
    <w:p w14:paraId="4EE36B2F" w14:textId="77777777" w:rsidR="00FE1724" w:rsidRDefault="00FE1724" w:rsidP="001A69A3">
      <w:pPr>
        <w:pStyle w:val="PenNumberedSub"/>
        <w:numPr>
          <w:ilvl w:val="0"/>
          <w:numId w:val="0"/>
        </w:numPr>
        <w:ind w:left="720"/>
      </w:pPr>
    </w:p>
    <w:p w14:paraId="322131F0" w14:textId="6CB20EAC" w:rsidR="001A69A3" w:rsidRDefault="00D14C27" w:rsidP="001A69A3">
      <w:pPr>
        <w:pStyle w:val="PenNumberedSub"/>
        <w:numPr>
          <w:ilvl w:val="0"/>
          <w:numId w:val="0"/>
        </w:numPr>
        <w:ind w:left="720"/>
      </w:pPr>
      <w:r>
        <w:t xml:space="preserve">Password is </w:t>
      </w:r>
      <w:r w:rsidRPr="00FE1724">
        <w:rPr>
          <w:highlight w:val="yellow"/>
        </w:rPr>
        <w:t>postgres</w:t>
      </w:r>
      <w:r>
        <w:t xml:space="preserve">. </w:t>
      </w:r>
      <w:r w:rsidR="001A69A3">
        <w:t xml:space="preserve">Make sure you test the connection by selecting the </w:t>
      </w:r>
      <w:r w:rsidR="001A69A3" w:rsidRPr="001A69A3">
        <w:rPr>
          <w:rStyle w:val="Strong"/>
        </w:rPr>
        <w:t>Test</w:t>
      </w:r>
      <w:r w:rsidR="001A69A3">
        <w:t xml:space="preserve"> button, so you are sure the co</w:t>
      </w:r>
      <w:r>
        <w:t xml:space="preserve">nnection is working. </w:t>
      </w:r>
    </w:p>
    <w:p w14:paraId="31D36360" w14:textId="28F5607B" w:rsidR="00AF6CCE" w:rsidRDefault="00AF6CCE" w:rsidP="001A69A3">
      <w:pPr>
        <w:pStyle w:val="PenNumberedSub"/>
        <w:numPr>
          <w:ilvl w:val="0"/>
          <w:numId w:val="0"/>
        </w:numPr>
        <w:ind w:left="720"/>
      </w:pPr>
    </w:p>
    <w:p w14:paraId="68830D9F" w14:textId="5117D6A2" w:rsidR="00AF6CCE" w:rsidRDefault="00AF6CCE" w:rsidP="001A69A3">
      <w:pPr>
        <w:pStyle w:val="PenNumberedSub"/>
        <w:numPr>
          <w:ilvl w:val="0"/>
          <w:numId w:val="0"/>
        </w:numPr>
        <w:ind w:left="720"/>
      </w:pPr>
      <w:r>
        <w:t xml:space="preserve">After the </w:t>
      </w:r>
      <w:r w:rsidR="00906FA4">
        <w:t>connection,</w:t>
      </w:r>
      <w:r>
        <w:t xml:space="preserve"> the </w:t>
      </w:r>
      <w:r w:rsidR="00BD1281">
        <w:t>main options can</w:t>
      </w:r>
      <w:r>
        <w:t xml:space="preserve"> be specified:</w:t>
      </w:r>
    </w:p>
    <w:p w14:paraId="1A91E463" w14:textId="006DE81F" w:rsidR="00BD1281" w:rsidRDefault="00BD1281" w:rsidP="001A69A3">
      <w:pPr>
        <w:pStyle w:val="PenNumberedSub"/>
        <w:numPr>
          <w:ilvl w:val="0"/>
          <w:numId w:val="0"/>
        </w:numPr>
        <w:ind w:left="720"/>
      </w:pPr>
      <w:r>
        <w:rPr>
          <w:noProof/>
        </w:rPr>
        <w:lastRenderedPageBreak/>
        <w:drawing>
          <wp:inline distT="0" distB="0" distL="0" distR="0" wp14:anchorId="1C3010E7" wp14:editId="308E7408">
            <wp:extent cx="5372100" cy="3013197"/>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1963"/>
                    <a:stretch/>
                  </pic:blipFill>
                  <pic:spPr bwMode="auto">
                    <a:xfrm>
                      <a:off x="0" y="0"/>
                      <a:ext cx="5384670" cy="3020247"/>
                    </a:xfrm>
                    <a:prstGeom prst="rect">
                      <a:avLst/>
                    </a:prstGeom>
                    <a:ln>
                      <a:noFill/>
                    </a:ln>
                    <a:extLst>
                      <a:ext uri="{53640926-AAD7-44D8-BBD7-CCE9431645EC}">
                        <a14:shadowObscured xmlns:a14="http://schemas.microsoft.com/office/drawing/2010/main"/>
                      </a:ext>
                    </a:extLst>
                  </pic:spPr>
                </pic:pic>
              </a:graphicData>
            </a:graphic>
          </wp:inline>
        </w:drawing>
      </w:r>
    </w:p>
    <w:p w14:paraId="136E9B1F" w14:textId="77777777" w:rsidR="00BD1281" w:rsidRDefault="00BD1281" w:rsidP="001A69A3">
      <w:pPr>
        <w:pStyle w:val="PenNumberedSub"/>
        <w:numPr>
          <w:ilvl w:val="0"/>
          <w:numId w:val="0"/>
        </w:numPr>
        <w:ind w:left="720"/>
      </w:pPr>
    </w:p>
    <w:p w14:paraId="0468EB50" w14:textId="2A4E9DA4" w:rsidR="001A69A3" w:rsidRDefault="001C686F" w:rsidP="001A69A3">
      <w:pPr>
        <w:pStyle w:val="PenNumberedSub"/>
        <w:numPr>
          <w:ilvl w:val="0"/>
          <w:numId w:val="0"/>
        </w:numPr>
        <w:ind w:left="360"/>
      </w:pPr>
      <w:r>
        <w:rPr>
          <w:noProof/>
        </w:rPr>
        <w:drawing>
          <wp:inline distT="0" distB="0" distL="0" distR="0" wp14:anchorId="25025959" wp14:editId="4B362931">
            <wp:extent cx="5715000" cy="5257678"/>
            <wp:effectExtent l="0" t="0" r="0" b="6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9730" cy="5262029"/>
                    </a:xfrm>
                    <a:prstGeom prst="rect">
                      <a:avLst/>
                    </a:prstGeom>
                  </pic:spPr>
                </pic:pic>
              </a:graphicData>
            </a:graphic>
          </wp:inline>
        </w:drawing>
      </w:r>
    </w:p>
    <w:p w14:paraId="7B1FA6B6" w14:textId="1D76CA3F" w:rsidR="00AF6CCE" w:rsidRDefault="00AF6CCE" w:rsidP="0044316E">
      <w:pPr>
        <w:pStyle w:val="PenNumberedSub"/>
        <w:numPr>
          <w:ilvl w:val="0"/>
          <w:numId w:val="0"/>
        </w:numPr>
        <w:ind w:left="720"/>
      </w:pPr>
      <w:r>
        <w:t>As a last step</w:t>
      </w:r>
      <w:r w:rsidR="0044316E">
        <w:t>,</w:t>
      </w:r>
      <w:r>
        <w:t xml:space="preserve"> we can create the table in the database by selecting the SQL button.</w:t>
      </w:r>
    </w:p>
    <w:p w14:paraId="7471E8A2" w14:textId="4F61AE69" w:rsidR="0044316E" w:rsidRDefault="0044316E" w:rsidP="0044316E">
      <w:pPr>
        <w:pStyle w:val="PenNumberedSub"/>
      </w:pPr>
      <w:r>
        <w:lastRenderedPageBreak/>
        <w:t xml:space="preserve">Press OK to save and close the </w:t>
      </w:r>
      <w:r w:rsidRPr="0044316E">
        <w:t>window</w:t>
      </w:r>
    </w:p>
    <w:p w14:paraId="71A40CD1" w14:textId="77777777" w:rsidR="00AF6CCE" w:rsidRDefault="00AF6CCE" w:rsidP="001A69A3">
      <w:pPr>
        <w:pStyle w:val="PenNumberedSub"/>
        <w:numPr>
          <w:ilvl w:val="0"/>
          <w:numId w:val="0"/>
        </w:numPr>
        <w:ind w:left="360"/>
      </w:pPr>
    </w:p>
    <w:p w14:paraId="2E0A6058" w14:textId="4F8BB274" w:rsidR="00AF6CCE" w:rsidRPr="00AF6CCE" w:rsidRDefault="00AC53B0" w:rsidP="00AF6CCE">
      <w:pPr>
        <w:pStyle w:val="PenNoteSubNumbered"/>
      </w:pPr>
      <w:r w:rsidRPr="00D60A4B">
        <w:rPr>
          <w:noProof/>
          <w:lang w:val="nl-NL" w:eastAsia="nl-NL"/>
        </w:rPr>
        <w:drawing>
          <wp:anchor distT="0" distB="0" distL="114300" distR="114300" simplePos="0" relativeHeight="251668480" behindDoc="0" locked="0" layoutInCell="1" allowOverlap="1" wp14:anchorId="34533E69" wp14:editId="788E21D3">
            <wp:simplePos x="0" y="0"/>
            <wp:positionH relativeFrom="margin">
              <wp:align>left</wp:align>
            </wp:positionH>
            <wp:positionV relativeFrom="paragraph">
              <wp:posOffset>62865</wp:posOffset>
            </wp:positionV>
            <wp:extent cx="420370" cy="530225"/>
            <wp:effectExtent l="0" t="0" r="0" b="317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72FA">
        <w:t>The</w:t>
      </w:r>
      <w:r w:rsidR="00994097">
        <w:t xml:space="preserve"> </w:t>
      </w:r>
      <w:r w:rsidRPr="005072FA">
        <w:t>Table</w:t>
      </w:r>
      <w:r w:rsidR="00994097">
        <w:t xml:space="preserve"> </w:t>
      </w:r>
      <w:r w:rsidRPr="005072FA">
        <w:t>Output</w:t>
      </w:r>
      <w:r w:rsidR="00994097">
        <w:t xml:space="preserve"> </w:t>
      </w:r>
      <w:r w:rsidRPr="005072FA">
        <w:t>step</w:t>
      </w:r>
      <w:r w:rsidR="00994097">
        <w:t xml:space="preserve"> </w:t>
      </w:r>
      <w:r w:rsidRPr="005072FA">
        <w:t>allows</w:t>
      </w:r>
      <w:r w:rsidR="00994097">
        <w:t xml:space="preserve"> </w:t>
      </w:r>
      <w:r w:rsidRPr="005072FA">
        <w:t>you</w:t>
      </w:r>
      <w:r w:rsidR="00994097">
        <w:t xml:space="preserve"> </w:t>
      </w:r>
      <w:r w:rsidRPr="005072FA">
        <w:t>to</w:t>
      </w:r>
      <w:r w:rsidR="00994097">
        <w:t xml:space="preserve"> </w:t>
      </w:r>
      <w:r w:rsidRPr="005072FA">
        <w:t>load</w:t>
      </w:r>
      <w:r w:rsidR="00994097">
        <w:t xml:space="preserve"> </w:t>
      </w:r>
      <w:r w:rsidRPr="005072FA">
        <w:t>data</w:t>
      </w:r>
      <w:r w:rsidR="00994097">
        <w:t xml:space="preserve"> </w:t>
      </w:r>
      <w:r w:rsidRPr="005072FA">
        <w:t>into</w:t>
      </w:r>
      <w:r w:rsidR="00994097">
        <w:t xml:space="preserve"> </w:t>
      </w:r>
      <w:r w:rsidRPr="005072FA">
        <w:t>a</w:t>
      </w:r>
      <w:r w:rsidR="00994097">
        <w:t xml:space="preserve"> </w:t>
      </w:r>
      <w:r w:rsidRPr="005072FA">
        <w:t>database</w:t>
      </w:r>
      <w:r w:rsidR="00994097">
        <w:t xml:space="preserve"> </w:t>
      </w:r>
      <w:r w:rsidRPr="005072FA">
        <w:t>table.</w:t>
      </w:r>
      <w:r w:rsidR="00994097">
        <w:t xml:space="preserve"> </w:t>
      </w:r>
      <w:r>
        <w:t>All</w:t>
      </w:r>
      <w:r w:rsidR="00994097">
        <w:t xml:space="preserve"> </w:t>
      </w:r>
      <w:r>
        <w:t>database</w:t>
      </w:r>
      <w:r w:rsidR="00994097">
        <w:t xml:space="preserve"> </w:t>
      </w:r>
      <w:r>
        <w:t>able</w:t>
      </w:r>
      <w:r w:rsidR="00994097">
        <w:t xml:space="preserve"> </w:t>
      </w:r>
      <w:r>
        <w:t>to</w:t>
      </w:r>
      <w:r w:rsidR="00994097">
        <w:t xml:space="preserve"> </w:t>
      </w:r>
      <w:r>
        <w:t>handle</w:t>
      </w:r>
      <w:r w:rsidR="00994097">
        <w:t xml:space="preserve"> </w:t>
      </w:r>
      <w:r>
        <w:t>JDBC</w:t>
      </w:r>
      <w:r w:rsidR="00994097">
        <w:t xml:space="preserve"> </w:t>
      </w:r>
      <w:r>
        <w:t>can</w:t>
      </w:r>
      <w:r w:rsidR="00994097">
        <w:t xml:space="preserve"> </w:t>
      </w:r>
      <w:r>
        <w:t>be</w:t>
      </w:r>
      <w:r w:rsidR="00994097">
        <w:t xml:space="preserve"> </w:t>
      </w:r>
      <w:r>
        <w:t>loaded</w:t>
      </w:r>
      <w:r w:rsidR="00994097">
        <w:t xml:space="preserve"> </w:t>
      </w:r>
      <w:r>
        <w:t>over</w:t>
      </w:r>
      <w:r w:rsidR="00994097">
        <w:t xml:space="preserve"> </w:t>
      </w:r>
      <w:r>
        <w:t>this</w:t>
      </w:r>
      <w:r w:rsidR="00994097">
        <w:t xml:space="preserve"> </w:t>
      </w:r>
      <w:r>
        <w:t>step.</w:t>
      </w:r>
      <w:r w:rsidR="00994097">
        <w:t xml:space="preserve"> </w:t>
      </w:r>
      <w:r w:rsidRPr="005072FA">
        <w:t>Table</w:t>
      </w:r>
      <w:r w:rsidR="00994097">
        <w:t xml:space="preserve"> </w:t>
      </w:r>
      <w:r w:rsidRPr="005072FA">
        <w:t>Output</w:t>
      </w:r>
      <w:r w:rsidR="00994097">
        <w:t xml:space="preserve"> </w:t>
      </w:r>
      <w:r w:rsidRPr="005072FA">
        <w:t>is</w:t>
      </w:r>
      <w:r w:rsidR="00994097">
        <w:t xml:space="preserve"> </w:t>
      </w:r>
      <w:r w:rsidRPr="005072FA">
        <w:t>equivalent</w:t>
      </w:r>
      <w:r w:rsidR="00994097">
        <w:t xml:space="preserve"> </w:t>
      </w:r>
      <w:r w:rsidRPr="005072FA">
        <w:t>to</w:t>
      </w:r>
      <w:r w:rsidR="00994097">
        <w:t xml:space="preserve"> </w:t>
      </w:r>
      <w:r w:rsidRPr="005072FA">
        <w:t>the</w:t>
      </w:r>
      <w:r w:rsidR="00994097">
        <w:t xml:space="preserve"> </w:t>
      </w:r>
      <w:r w:rsidRPr="005072FA">
        <w:t>DML</w:t>
      </w:r>
      <w:r w:rsidR="00994097">
        <w:t xml:space="preserve"> </w:t>
      </w:r>
      <w:r w:rsidRPr="005072FA">
        <w:t>operator</w:t>
      </w:r>
      <w:r w:rsidR="00994097">
        <w:t xml:space="preserve"> </w:t>
      </w:r>
      <w:r w:rsidRPr="005072FA">
        <w:t>INSERT.</w:t>
      </w:r>
      <w:r w:rsidR="00994097">
        <w:t xml:space="preserve"> </w:t>
      </w:r>
      <w:r w:rsidRPr="005072FA">
        <w:t>This</w:t>
      </w:r>
      <w:r w:rsidR="00994097">
        <w:t xml:space="preserve"> </w:t>
      </w:r>
      <w:r w:rsidRPr="005072FA">
        <w:t>step</w:t>
      </w:r>
      <w:r w:rsidR="00994097">
        <w:t xml:space="preserve"> </w:t>
      </w:r>
      <w:r w:rsidRPr="005072FA">
        <w:t>provides</w:t>
      </w:r>
      <w:r w:rsidR="00994097">
        <w:t xml:space="preserve"> </w:t>
      </w:r>
      <w:r w:rsidRPr="005072FA">
        <w:t>configuration</w:t>
      </w:r>
      <w:r w:rsidR="00994097">
        <w:t xml:space="preserve"> </w:t>
      </w:r>
      <w:r w:rsidRPr="005072FA">
        <w:t>options</w:t>
      </w:r>
      <w:r w:rsidR="00994097">
        <w:t xml:space="preserve"> </w:t>
      </w:r>
      <w:r w:rsidRPr="005072FA">
        <w:t>for</w:t>
      </w:r>
      <w:r w:rsidR="00994097">
        <w:t xml:space="preserve"> </w:t>
      </w:r>
      <w:r w:rsidRPr="005072FA">
        <w:t>target</w:t>
      </w:r>
      <w:r w:rsidR="00994097">
        <w:t xml:space="preserve"> </w:t>
      </w:r>
      <w:r w:rsidRPr="005072FA">
        <w:t>table</w:t>
      </w:r>
      <w:r w:rsidR="00994097">
        <w:t xml:space="preserve"> </w:t>
      </w:r>
      <w:r w:rsidRPr="005072FA">
        <w:t>and</w:t>
      </w:r>
      <w:r w:rsidR="00994097">
        <w:t xml:space="preserve"> </w:t>
      </w:r>
      <w:r w:rsidRPr="005072FA">
        <w:t>a</w:t>
      </w:r>
      <w:r w:rsidR="00994097">
        <w:t xml:space="preserve"> </w:t>
      </w:r>
      <w:r w:rsidRPr="005072FA">
        <w:t>lot</w:t>
      </w:r>
      <w:r w:rsidR="00994097">
        <w:t xml:space="preserve"> </w:t>
      </w:r>
      <w:r w:rsidRPr="005072FA">
        <w:t>of</w:t>
      </w:r>
      <w:r w:rsidR="00994097">
        <w:t xml:space="preserve"> </w:t>
      </w:r>
      <w:r w:rsidRPr="005072FA">
        <w:t>housekeeping</w:t>
      </w:r>
      <w:r w:rsidR="00994097">
        <w:t xml:space="preserve"> </w:t>
      </w:r>
      <w:r w:rsidRPr="005072FA">
        <w:t>and/or</w:t>
      </w:r>
      <w:r w:rsidR="00994097">
        <w:t xml:space="preserve"> </w:t>
      </w:r>
      <w:r w:rsidRPr="005072FA">
        <w:t>performance-</w:t>
      </w:r>
      <w:r w:rsidRPr="007E032A">
        <w:t>related</w:t>
      </w:r>
      <w:r w:rsidR="00994097">
        <w:t xml:space="preserve"> </w:t>
      </w:r>
      <w:r w:rsidRPr="005072FA">
        <w:t>options</w:t>
      </w:r>
      <w:r w:rsidR="00994097">
        <w:t xml:space="preserve"> </w:t>
      </w:r>
      <w:r w:rsidRPr="005072FA">
        <w:t>such</w:t>
      </w:r>
      <w:r w:rsidR="00994097">
        <w:t xml:space="preserve"> </w:t>
      </w:r>
      <w:r w:rsidRPr="005072FA">
        <w:t>as</w:t>
      </w:r>
      <w:r w:rsidR="00994097">
        <w:t xml:space="preserve"> </w:t>
      </w:r>
      <w:r w:rsidRPr="005072FA">
        <w:t>Commit</w:t>
      </w:r>
      <w:r w:rsidR="00994097">
        <w:t xml:space="preserve"> </w:t>
      </w:r>
      <w:r w:rsidRPr="005072FA">
        <w:t>Size</w:t>
      </w:r>
      <w:r w:rsidR="00994097">
        <w:t xml:space="preserve"> </w:t>
      </w:r>
      <w:r w:rsidRPr="005072FA">
        <w:t>and</w:t>
      </w:r>
      <w:r w:rsidR="00994097">
        <w:t xml:space="preserve"> </w:t>
      </w:r>
      <w:r w:rsidRPr="005072FA">
        <w:t>Use</w:t>
      </w:r>
      <w:r w:rsidR="00994097">
        <w:t xml:space="preserve"> </w:t>
      </w:r>
      <w:r w:rsidRPr="005072FA">
        <w:t>batch</w:t>
      </w:r>
      <w:r w:rsidR="00994097">
        <w:t xml:space="preserve"> </w:t>
      </w:r>
      <w:r w:rsidRPr="005072FA">
        <w:t>update</w:t>
      </w:r>
      <w:r w:rsidR="00994097">
        <w:t xml:space="preserve"> </w:t>
      </w:r>
      <w:r w:rsidRPr="005072FA">
        <w:t>for</w:t>
      </w:r>
      <w:r w:rsidR="00994097">
        <w:t xml:space="preserve"> </w:t>
      </w:r>
      <w:r w:rsidRPr="005072FA">
        <w:t>inserts.</w:t>
      </w:r>
      <w:r w:rsidR="00AF6CCE">
        <w:br/>
        <w:t>The SQL button let you create or alter the table in the database.</w:t>
      </w:r>
    </w:p>
    <w:p w14:paraId="4E6A9EC3" w14:textId="77777777" w:rsidR="00AC53B0" w:rsidRPr="005072FA" w:rsidRDefault="00AC53B0" w:rsidP="000E7423"/>
    <w:p w14:paraId="6B598F4E" w14:textId="521B4A56" w:rsidR="00AC53B0" w:rsidRPr="00203373" w:rsidRDefault="00AC53B0" w:rsidP="000E7423">
      <w:pPr>
        <w:pStyle w:val="PenNoteSubNumbered"/>
      </w:pPr>
      <w:r w:rsidRPr="00D60A4B">
        <w:rPr>
          <w:noProof/>
          <w:lang w:val="nl-NL" w:eastAsia="nl-NL"/>
        </w:rPr>
        <w:drawing>
          <wp:anchor distT="0" distB="0" distL="114300" distR="114300" simplePos="0" relativeHeight="251667456" behindDoc="0" locked="0" layoutInCell="1" allowOverlap="1" wp14:anchorId="7FB49A21" wp14:editId="649C13BC">
            <wp:simplePos x="0" y="0"/>
            <wp:positionH relativeFrom="margin">
              <wp:align>left</wp:align>
            </wp:positionH>
            <wp:positionV relativeFrom="paragraph">
              <wp:posOffset>62865</wp:posOffset>
            </wp:positionV>
            <wp:extent cx="420370" cy="530225"/>
            <wp:effectExtent l="0" t="0" r="0" b="317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373">
        <w:t>The</w:t>
      </w:r>
      <w:r w:rsidR="00994097">
        <w:t xml:space="preserve"> </w:t>
      </w:r>
      <w:r w:rsidRPr="00203373">
        <w:t>previous</w:t>
      </w:r>
      <w:r w:rsidR="00994097">
        <w:t xml:space="preserve"> </w:t>
      </w:r>
      <w:r w:rsidRPr="00203373">
        <w:t>steps,</w:t>
      </w:r>
      <w:r w:rsidR="00994097">
        <w:t xml:space="preserve"> </w:t>
      </w:r>
      <w:r w:rsidRPr="00203373">
        <w:t>Select</w:t>
      </w:r>
      <w:r w:rsidR="00994097">
        <w:t xml:space="preserve"> </w:t>
      </w:r>
      <w:r w:rsidRPr="00203373">
        <w:t>values</w:t>
      </w:r>
      <w:r w:rsidR="00994097">
        <w:t xml:space="preserve"> </w:t>
      </w:r>
      <w:r w:rsidRPr="00203373">
        <w:t>and</w:t>
      </w:r>
      <w:r w:rsidR="00994097">
        <w:t xml:space="preserve"> </w:t>
      </w:r>
      <w:r w:rsidRPr="00203373">
        <w:t>Table</w:t>
      </w:r>
      <w:r w:rsidR="00994097">
        <w:t xml:space="preserve"> </w:t>
      </w:r>
      <w:r w:rsidRPr="00203373">
        <w:t>Output,</w:t>
      </w:r>
      <w:r w:rsidR="00994097">
        <w:t xml:space="preserve"> </w:t>
      </w:r>
      <w:r w:rsidRPr="00203373">
        <w:t>can</w:t>
      </w:r>
      <w:r w:rsidR="00994097">
        <w:t xml:space="preserve"> </w:t>
      </w:r>
      <w:r w:rsidRPr="00203373">
        <w:t>be</w:t>
      </w:r>
      <w:r w:rsidR="00994097">
        <w:t xml:space="preserve"> </w:t>
      </w:r>
      <w:r w:rsidRPr="00203373">
        <w:t>done</w:t>
      </w:r>
      <w:r w:rsidR="00994097">
        <w:t xml:space="preserve"> </w:t>
      </w:r>
      <w:r w:rsidRPr="00203373">
        <w:t>in</w:t>
      </w:r>
      <w:r w:rsidR="00994097">
        <w:t xml:space="preserve"> </w:t>
      </w:r>
      <w:r w:rsidRPr="00203373">
        <w:t>one</w:t>
      </w:r>
      <w:r w:rsidR="00994097">
        <w:t xml:space="preserve"> </w:t>
      </w:r>
      <w:r w:rsidRPr="00203373">
        <w:t>step</w:t>
      </w:r>
      <w:r w:rsidR="00994097">
        <w:t xml:space="preserve"> </w:t>
      </w:r>
      <w:r w:rsidRPr="00203373">
        <w:t>as</w:t>
      </w:r>
      <w:r w:rsidR="00994097">
        <w:t xml:space="preserve"> </w:t>
      </w:r>
      <w:r w:rsidRPr="00203373">
        <w:t>well.</w:t>
      </w:r>
      <w:r w:rsidR="00994097">
        <w:t xml:space="preserve"> </w:t>
      </w:r>
      <w:r>
        <w:t>Unless</w:t>
      </w:r>
      <w:r w:rsidR="00994097">
        <w:t xml:space="preserve"> </w:t>
      </w:r>
      <w:r>
        <w:t>you</w:t>
      </w:r>
      <w:r w:rsidR="00994097">
        <w:t xml:space="preserve"> </w:t>
      </w:r>
      <w:r>
        <w:t>are</w:t>
      </w:r>
      <w:r w:rsidR="00994097">
        <w:t xml:space="preserve"> </w:t>
      </w:r>
      <w:r>
        <w:t>changing</w:t>
      </w:r>
      <w:r w:rsidR="00994097">
        <w:t xml:space="preserve"> </w:t>
      </w:r>
      <w:r>
        <w:t>the</w:t>
      </w:r>
      <w:r w:rsidR="00994097">
        <w:t xml:space="preserve"> </w:t>
      </w:r>
      <w:r>
        <w:t>metadata</w:t>
      </w:r>
      <w:r w:rsidR="00994097">
        <w:t xml:space="preserve"> </w:t>
      </w:r>
      <w:r>
        <w:t>of</w:t>
      </w:r>
      <w:r w:rsidR="00994097">
        <w:t xml:space="preserve"> </w:t>
      </w:r>
      <w:r>
        <w:t>the</w:t>
      </w:r>
      <w:r w:rsidR="00994097">
        <w:t xml:space="preserve"> </w:t>
      </w:r>
      <w:r>
        <w:t>fields.</w:t>
      </w:r>
      <w:r w:rsidR="00994097">
        <w:t xml:space="preserve"> </w:t>
      </w:r>
      <w:r w:rsidRPr="00203373">
        <w:t>The</w:t>
      </w:r>
      <w:r w:rsidR="00994097">
        <w:t xml:space="preserve"> </w:t>
      </w:r>
      <w:r w:rsidRPr="00203373">
        <w:t>Table</w:t>
      </w:r>
      <w:r w:rsidR="00994097">
        <w:t xml:space="preserve"> </w:t>
      </w:r>
      <w:r w:rsidRPr="00203373">
        <w:t>Output</w:t>
      </w:r>
      <w:r w:rsidR="00994097">
        <w:t xml:space="preserve"> </w:t>
      </w:r>
      <w:r w:rsidRPr="00203373">
        <w:t>step</w:t>
      </w:r>
      <w:r w:rsidR="00994097">
        <w:t xml:space="preserve"> </w:t>
      </w:r>
      <w:r w:rsidRPr="00203373">
        <w:t>has</w:t>
      </w:r>
      <w:r w:rsidR="00994097">
        <w:t xml:space="preserve"> </w:t>
      </w:r>
      <w:r w:rsidRPr="00203373">
        <w:t>a</w:t>
      </w:r>
      <w:r w:rsidR="00994097">
        <w:t xml:space="preserve"> </w:t>
      </w:r>
      <w:r w:rsidRPr="00203373">
        <w:t>tab</w:t>
      </w:r>
      <w:r w:rsidR="00994097">
        <w:t xml:space="preserve"> </w:t>
      </w:r>
      <w:r w:rsidRPr="00203373">
        <w:t>Database</w:t>
      </w:r>
      <w:r w:rsidR="00994097">
        <w:t xml:space="preserve"> </w:t>
      </w:r>
      <w:r w:rsidRPr="00203373">
        <w:t>fields</w:t>
      </w:r>
      <w:r w:rsidR="00994097">
        <w:t xml:space="preserve"> </w:t>
      </w:r>
      <w:r w:rsidRPr="00203373">
        <w:t>where</w:t>
      </w:r>
      <w:r w:rsidR="00994097">
        <w:t xml:space="preserve"> </w:t>
      </w:r>
      <w:r w:rsidRPr="00203373">
        <w:t>you</w:t>
      </w:r>
      <w:r w:rsidR="00994097">
        <w:t xml:space="preserve"> </w:t>
      </w:r>
      <w:r w:rsidRPr="00203373">
        <w:t>can</w:t>
      </w:r>
      <w:r w:rsidR="00994097">
        <w:t xml:space="preserve"> </w:t>
      </w:r>
      <w:r w:rsidRPr="00203373">
        <w:t>specify</w:t>
      </w:r>
      <w:r w:rsidR="00994097">
        <w:t xml:space="preserve"> </w:t>
      </w:r>
      <w:r w:rsidRPr="00203373">
        <w:t>which</w:t>
      </w:r>
      <w:r w:rsidR="00994097">
        <w:t xml:space="preserve"> </w:t>
      </w:r>
      <w:r w:rsidRPr="00203373">
        <w:t>fields</w:t>
      </w:r>
      <w:r w:rsidR="00994097">
        <w:t xml:space="preserve"> </w:t>
      </w:r>
      <w:r w:rsidRPr="00203373">
        <w:t>should</w:t>
      </w:r>
      <w:r w:rsidR="00994097">
        <w:t xml:space="preserve"> </w:t>
      </w:r>
      <w:r w:rsidRPr="00203373">
        <w:t>be</w:t>
      </w:r>
      <w:r w:rsidR="00994097">
        <w:t xml:space="preserve"> </w:t>
      </w:r>
      <w:r w:rsidRPr="00203373">
        <w:t>loaded</w:t>
      </w:r>
      <w:r w:rsidR="00994097">
        <w:t xml:space="preserve"> </w:t>
      </w:r>
      <w:r w:rsidRPr="00203373">
        <w:t>into</w:t>
      </w:r>
      <w:r w:rsidR="00994097">
        <w:t xml:space="preserve"> </w:t>
      </w:r>
      <w:r w:rsidRPr="00203373">
        <w:t>the</w:t>
      </w:r>
      <w:r w:rsidR="00994097">
        <w:t xml:space="preserve"> </w:t>
      </w:r>
      <w:r w:rsidRPr="00203373">
        <w:t>table.</w:t>
      </w:r>
      <w:r w:rsidR="00994097">
        <w:t xml:space="preserve"> </w:t>
      </w:r>
      <w:r w:rsidRPr="00203373">
        <w:t>This</w:t>
      </w:r>
      <w:r w:rsidR="00994097">
        <w:t xml:space="preserve"> </w:t>
      </w:r>
      <w:r w:rsidRPr="00203373">
        <w:t>is</w:t>
      </w:r>
      <w:r w:rsidR="00994097">
        <w:t xml:space="preserve"> </w:t>
      </w:r>
      <w:r w:rsidRPr="00203373">
        <w:t>a</w:t>
      </w:r>
      <w:r w:rsidR="00994097">
        <w:t xml:space="preserve"> </w:t>
      </w:r>
      <w:r w:rsidRPr="00203373">
        <w:t>mapping</w:t>
      </w:r>
      <w:r w:rsidR="00994097">
        <w:t xml:space="preserve"> </w:t>
      </w:r>
      <w:r w:rsidRPr="00203373">
        <w:t>between</w:t>
      </w:r>
      <w:r w:rsidR="00994097">
        <w:t xml:space="preserve"> </w:t>
      </w:r>
      <w:r w:rsidRPr="00203373">
        <w:t>stream</w:t>
      </w:r>
      <w:r w:rsidR="00994097">
        <w:t xml:space="preserve"> </w:t>
      </w:r>
      <w:r w:rsidRPr="00203373">
        <w:t>input</w:t>
      </w:r>
      <w:r w:rsidR="00994097">
        <w:t xml:space="preserve"> </w:t>
      </w:r>
      <w:r w:rsidRPr="00203373">
        <w:t>fields</w:t>
      </w:r>
      <w:r w:rsidR="00994097">
        <w:t xml:space="preserve"> </w:t>
      </w:r>
      <w:r w:rsidRPr="00203373">
        <w:t>and</w:t>
      </w:r>
      <w:r w:rsidR="00994097">
        <w:t xml:space="preserve"> </w:t>
      </w:r>
      <w:r w:rsidRPr="00203373">
        <w:t>the</w:t>
      </w:r>
      <w:r w:rsidR="00994097">
        <w:t xml:space="preserve"> </w:t>
      </w:r>
      <w:r w:rsidRPr="00203373">
        <w:t>database</w:t>
      </w:r>
      <w:r w:rsidR="00994097">
        <w:t xml:space="preserve"> </w:t>
      </w:r>
      <w:r w:rsidRPr="00203373">
        <w:t>table</w:t>
      </w:r>
      <w:r w:rsidR="00994097">
        <w:t xml:space="preserve"> </w:t>
      </w:r>
      <w:r w:rsidRPr="00203373">
        <w:t>columns.</w:t>
      </w:r>
      <w:r w:rsidR="00994097">
        <w:t xml:space="preserve"> </w:t>
      </w:r>
      <w:r w:rsidRPr="00203373">
        <w:t>To</w:t>
      </w:r>
      <w:r w:rsidR="00994097">
        <w:t xml:space="preserve"> </w:t>
      </w:r>
      <w:r w:rsidRPr="00203373">
        <w:t>make</w:t>
      </w:r>
      <w:r w:rsidR="00994097">
        <w:t xml:space="preserve"> </w:t>
      </w:r>
      <w:r w:rsidRPr="00203373">
        <w:t>this</w:t>
      </w:r>
      <w:r w:rsidR="00994097">
        <w:t xml:space="preserve"> </w:t>
      </w:r>
      <w:r w:rsidRPr="00203373">
        <w:t>possible</w:t>
      </w:r>
      <w:r w:rsidR="00994097">
        <w:t xml:space="preserve"> </w:t>
      </w:r>
      <w:r w:rsidRPr="00203373">
        <w:t>the</w:t>
      </w:r>
      <w:r w:rsidR="00994097">
        <w:t xml:space="preserve"> </w:t>
      </w:r>
      <w:r w:rsidRPr="00203373">
        <w:t>option</w:t>
      </w:r>
      <w:r w:rsidR="00994097">
        <w:t xml:space="preserve"> </w:t>
      </w:r>
      <w:r w:rsidRPr="00203373">
        <w:t>Specify</w:t>
      </w:r>
      <w:r w:rsidR="00994097">
        <w:t xml:space="preserve"> </w:t>
      </w:r>
      <w:r w:rsidRPr="00203373">
        <w:t>database</w:t>
      </w:r>
      <w:r w:rsidR="00994097">
        <w:t xml:space="preserve"> </w:t>
      </w:r>
      <w:r w:rsidRPr="00203373">
        <w:t>fields</w:t>
      </w:r>
      <w:r w:rsidR="00994097">
        <w:t xml:space="preserve"> </w:t>
      </w:r>
      <w:r w:rsidRPr="00203373">
        <w:t>should</w:t>
      </w:r>
      <w:r w:rsidR="00994097">
        <w:t xml:space="preserve"> </w:t>
      </w:r>
      <w:r w:rsidRPr="00203373">
        <w:t>be</w:t>
      </w:r>
      <w:r w:rsidR="00994097">
        <w:t xml:space="preserve"> </w:t>
      </w:r>
      <w:r w:rsidRPr="00203373">
        <w:t>enabled</w:t>
      </w:r>
      <w:r w:rsidR="00994097">
        <w:t xml:space="preserve"> </w:t>
      </w:r>
      <w:r w:rsidRPr="00203373">
        <w:t>in</w:t>
      </w:r>
      <w:r w:rsidR="00994097">
        <w:t xml:space="preserve"> </w:t>
      </w:r>
      <w:r w:rsidRPr="00203373">
        <w:t>the</w:t>
      </w:r>
      <w:r w:rsidR="00994097">
        <w:t xml:space="preserve"> </w:t>
      </w:r>
      <w:r w:rsidRPr="00203373">
        <w:t>Table</w:t>
      </w:r>
      <w:r w:rsidR="00994097">
        <w:t xml:space="preserve"> </w:t>
      </w:r>
      <w:r w:rsidRPr="00203373">
        <w:t>Output</w:t>
      </w:r>
      <w:r w:rsidR="00994097">
        <w:t xml:space="preserve"> </w:t>
      </w:r>
      <w:r w:rsidRPr="00203373">
        <w:t>Step.</w:t>
      </w:r>
    </w:p>
    <w:p w14:paraId="65DB95D3" w14:textId="6903C3E9" w:rsidR="00AC53B0" w:rsidRPr="004F27C9" w:rsidRDefault="00AC53B0" w:rsidP="00AF1831">
      <w:pPr>
        <w:pStyle w:val="PenNumbered"/>
      </w:pPr>
      <w:r>
        <w:t>Save</w:t>
      </w:r>
      <w:r w:rsidR="00994097">
        <w:t xml:space="preserve"> </w:t>
      </w:r>
      <w:r>
        <w:t>the</w:t>
      </w:r>
      <w:r w:rsidR="00994097">
        <w:t xml:space="preserve"> </w:t>
      </w:r>
      <w:r>
        <w:t>transformation</w:t>
      </w:r>
    </w:p>
    <w:p w14:paraId="4DF8B224" w14:textId="5E3B78BC" w:rsidR="00AF6CCE" w:rsidRDefault="00AF6CCE" w:rsidP="00AF6CCE">
      <w:r>
        <w:t xml:space="preserve">And this should be your end-result of the </w:t>
      </w:r>
      <w:r w:rsidR="00AC53B0" w:rsidRPr="004F27C9">
        <w:t>transformation</w:t>
      </w:r>
      <w:r>
        <w:t xml:space="preserve"> (without the comments; these are added for documentation)</w:t>
      </w:r>
      <w:r w:rsidR="00AC53B0" w:rsidRPr="004F27C9">
        <w:t>:</w:t>
      </w:r>
      <w:bookmarkStart w:id="20" w:name="_Toc491269306"/>
    </w:p>
    <w:p w14:paraId="127617C5" w14:textId="4698A307" w:rsidR="00AF6CCE" w:rsidRDefault="00644095" w:rsidP="00AF6CCE">
      <w:r>
        <w:rPr>
          <w:noProof/>
        </w:rPr>
        <w:drawing>
          <wp:inline distT="0" distB="0" distL="0" distR="0" wp14:anchorId="68B30BB2" wp14:editId="6C569387">
            <wp:extent cx="6257925" cy="375611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82" r="1"/>
                    <a:stretch/>
                  </pic:blipFill>
                  <pic:spPr bwMode="auto">
                    <a:xfrm>
                      <a:off x="0" y="0"/>
                      <a:ext cx="6260704" cy="3757778"/>
                    </a:xfrm>
                    <a:prstGeom prst="rect">
                      <a:avLst/>
                    </a:prstGeom>
                    <a:ln>
                      <a:noFill/>
                    </a:ln>
                    <a:extLst>
                      <a:ext uri="{53640926-AAD7-44D8-BBD7-CCE9431645EC}">
                        <a14:shadowObscured xmlns:a14="http://schemas.microsoft.com/office/drawing/2010/main"/>
                      </a:ext>
                    </a:extLst>
                  </pic:spPr>
                </pic:pic>
              </a:graphicData>
            </a:graphic>
          </wp:inline>
        </w:drawing>
      </w:r>
    </w:p>
    <w:p w14:paraId="6AC57189" w14:textId="009D5C3F" w:rsidR="00C559BB" w:rsidRDefault="00C559BB" w:rsidP="00AF6CCE"/>
    <w:p w14:paraId="189DADDE" w14:textId="77777777" w:rsidR="00F72922" w:rsidRDefault="00F72922">
      <w:pPr>
        <w:tabs>
          <w:tab w:val="clear" w:pos="864"/>
          <w:tab w:val="clear" w:pos="1008"/>
          <w:tab w:val="clear" w:pos="1296"/>
          <w:tab w:val="clear" w:pos="1728"/>
        </w:tabs>
        <w:autoSpaceDE/>
        <w:autoSpaceDN/>
        <w:adjustRightInd/>
        <w:spacing w:after="0"/>
        <w:textAlignment w:val="auto"/>
        <w:rPr>
          <w:rFonts w:eastAsiaTheme="majorEastAsia" w:cstheme="majorBidi"/>
          <w:b/>
          <w:color w:val="005DA6"/>
          <w:sz w:val="36"/>
          <w:szCs w:val="26"/>
        </w:rPr>
      </w:pPr>
      <w:r>
        <w:br w:type="page"/>
      </w:r>
    </w:p>
    <w:p w14:paraId="2FE87FE1" w14:textId="3FB83388" w:rsidR="00C559BB" w:rsidRDefault="00C559BB" w:rsidP="00C559BB">
      <w:pPr>
        <w:pStyle w:val="PenHeading2"/>
      </w:pPr>
      <w:bookmarkStart w:id="21" w:name="_Toc505952553"/>
      <w:r>
        <w:lastRenderedPageBreak/>
        <w:t>Dimensional tables</w:t>
      </w:r>
      <w:bookmarkEnd w:id="21"/>
    </w:p>
    <w:p w14:paraId="24C4C34B" w14:textId="25477A29" w:rsidR="00C559BB" w:rsidRDefault="004820E5" w:rsidP="00C559BB">
      <w:pPr>
        <w:pStyle w:val="PenBody"/>
      </w:pPr>
      <w:r>
        <w:t>Our schema has</w:t>
      </w:r>
      <w:r w:rsidR="00C559BB">
        <w:t xml:space="preserve"> its time dimension month and days in a numeric format. To show the names of the months and days we need </w:t>
      </w:r>
      <w:r>
        <w:t xml:space="preserve">additional dimension </w:t>
      </w:r>
      <w:r w:rsidR="00C559BB">
        <w:t>tables</w:t>
      </w:r>
      <w:r>
        <w:t xml:space="preserve"> containing an ordinal column</w:t>
      </w:r>
      <w:r w:rsidR="00C559BB">
        <w:t xml:space="preserve">. We will create these tables via two very easy transformations. </w:t>
      </w:r>
    </w:p>
    <w:p w14:paraId="66793E6C" w14:textId="57EA9480" w:rsidR="004820E5" w:rsidRPr="00BB4EA2" w:rsidRDefault="004820E5" w:rsidP="004820E5">
      <w:pPr>
        <w:pStyle w:val="PenNoteSubNumbered"/>
      </w:pPr>
      <w:r w:rsidRPr="00D60A4B">
        <w:rPr>
          <w:noProof/>
          <w:lang w:val="nl-NL" w:eastAsia="nl-NL"/>
        </w:rPr>
        <w:drawing>
          <wp:anchor distT="0" distB="0" distL="114300" distR="114300" simplePos="0" relativeHeight="251774976" behindDoc="0" locked="0" layoutInCell="1" allowOverlap="1" wp14:anchorId="545C9E95" wp14:editId="003CA2CF">
            <wp:simplePos x="0" y="0"/>
            <wp:positionH relativeFrom="margin">
              <wp:align>left</wp:align>
            </wp:positionH>
            <wp:positionV relativeFrom="paragraph">
              <wp:posOffset>64135</wp:posOffset>
            </wp:positionV>
            <wp:extent cx="420370" cy="530225"/>
            <wp:effectExtent l="0" t="0" r="0" b="3175"/>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Another solution is to create a snowflake schema, in which the Month and Day table contain the ordinal column as well. </w:t>
      </w:r>
      <w:r w:rsidR="002C129A">
        <w:t xml:space="preserve">See also the </w:t>
      </w:r>
      <w:r w:rsidR="002C129A" w:rsidRPr="002C129A">
        <w:rPr>
          <w:b/>
        </w:rPr>
        <w:t>Important aspects of the Data Source Wizard</w:t>
      </w:r>
      <w:r w:rsidR="002C129A">
        <w:t xml:space="preserve"> chapter.</w:t>
      </w:r>
    </w:p>
    <w:p w14:paraId="6FE82D75" w14:textId="79993556" w:rsidR="00C559BB" w:rsidRDefault="00F43BD7" w:rsidP="00C559BB">
      <w:pPr>
        <w:pStyle w:val="PenHeading4"/>
      </w:pPr>
      <w:bookmarkStart w:id="22" w:name="_Toc505952554"/>
      <w:r>
        <w:t>Months</w:t>
      </w:r>
      <w:r w:rsidR="00C559BB">
        <w:t xml:space="preserve"> table</w:t>
      </w:r>
      <w:bookmarkEnd w:id="22"/>
    </w:p>
    <w:p w14:paraId="60BC7998" w14:textId="04BC8553" w:rsidR="00C559BB" w:rsidRDefault="00C559BB" w:rsidP="00AF6CCE">
      <w:r>
        <w:t xml:space="preserve">Let us start with the </w:t>
      </w:r>
      <w:r w:rsidR="00F43BD7">
        <w:t>Month</w:t>
      </w:r>
      <w:r>
        <w:t xml:space="preserve"> table. This table exists of 2 columns: a number and a name.</w:t>
      </w:r>
    </w:p>
    <w:p w14:paraId="04CF535B" w14:textId="0175AACE" w:rsidR="00C559BB" w:rsidRDefault="00C559BB" w:rsidP="00C559BB">
      <w:pPr>
        <w:pStyle w:val="PenNumbered"/>
        <w:numPr>
          <w:ilvl w:val="0"/>
          <w:numId w:val="37"/>
        </w:numPr>
      </w:pPr>
      <w:r>
        <w:t>Create a new transformation</w:t>
      </w:r>
    </w:p>
    <w:p w14:paraId="1A2651FE" w14:textId="17B7870D" w:rsidR="00C559BB" w:rsidRDefault="00C559BB" w:rsidP="00C559BB">
      <w:pPr>
        <w:pStyle w:val="PenNumbered"/>
        <w:numPr>
          <w:ilvl w:val="0"/>
          <w:numId w:val="37"/>
        </w:numPr>
      </w:pPr>
      <w:r>
        <w:t xml:space="preserve">Save it as </w:t>
      </w:r>
      <w:r w:rsidRPr="00C559BB">
        <w:t>t_create_month_day_tables</w:t>
      </w:r>
    </w:p>
    <w:p w14:paraId="0B70EE56" w14:textId="3952DFF7" w:rsidR="00C559BB" w:rsidRDefault="00C559BB" w:rsidP="00C559BB">
      <w:pPr>
        <w:pStyle w:val="PenNumbered"/>
        <w:numPr>
          <w:ilvl w:val="0"/>
          <w:numId w:val="12"/>
        </w:numPr>
      </w:pPr>
      <w:r>
        <w:t xml:space="preserve">Drag the </w:t>
      </w:r>
      <w:r>
        <w:rPr>
          <w:rStyle w:val="Strong"/>
        </w:rPr>
        <w:t>Data Grid</w:t>
      </w:r>
      <w:r>
        <w:t xml:space="preserve"> step to the canvas to specify the table layout and content</w:t>
      </w:r>
    </w:p>
    <w:p w14:paraId="2AC5BB4A" w14:textId="791721D2" w:rsidR="00C559BB" w:rsidRDefault="00C559BB" w:rsidP="00C559BB">
      <w:pPr>
        <w:pStyle w:val="PenNumbered"/>
        <w:numPr>
          <w:ilvl w:val="0"/>
          <w:numId w:val="12"/>
        </w:numPr>
      </w:pPr>
      <w:r>
        <w:t xml:space="preserve">Double click on the </w:t>
      </w:r>
      <w:r w:rsidR="00056242" w:rsidRPr="00056242">
        <w:rPr>
          <w:rStyle w:val="Strong"/>
        </w:rPr>
        <w:t>Data Grid</w:t>
      </w:r>
      <w:r>
        <w:t xml:space="preserve"> step to specify its properties</w:t>
      </w:r>
    </w:p>
    <w:p w14:paraId="7EAEC1F9" w14:textId="67A48C92" w:rsidR="00C559BB" w:rsidRDefault="00C559BB" w:rsidP="00683C22">
      <w:pPr>
        <w:pStyle w:val="PenNumberedSub"/>
        <w:numPr>
          <w:ilvl w:val="0"/>
          <w:numId w:val="42"/>
        </w:numPr>
      </w:pPr>
      <w:r>
        <w:t xml:space="preserve">Name: </w:t>
      </w:r>
      <w:r w:rsidR="00056242">
        <w:t>Month</w:t>
      </w:r>
    </w:p>
    <w:p w14:paraId="11546139" w14:textId="054F3028" w:rsidR="00C559BB" w:rsidRDefault="00C559BB" w:rsidP="00C559BB">
      <w:pPr>
        <w:pStyle w:val="PenNumberedSub"/>
        <w:numPr>
          <w:ilvl w:val="0"/>
          <w:numId w:val="30"/>
        </w:numPr>
      </w:pPr>
      <w:r>
        <w:t>Enter the following configuration</w:t>
      </w:r>
      <w:r w:rsidR="00056242">
        <w:t xml:space="preserve"> on the Meta tab</w:t>
      </w:r>
      <w:r>
        <w:t>:</w:t>
      </w:r>
    </w:p>
    <w:p w14:paraId="49F72EBF" w14:textId="18C51BF2" w:rsidR="00056242" w:rsidRDefault="00056242" w:rsidP="00056242">
      <w:pPr>
        <w:pStyle w:val="PenNumberedSub"/>
        <w:numPr>
          <w:ilvl w:val="0"/>
          <w:numId w:val="0"/>
        </w:numPr>
        <w:ind w:left="936"/>
      </w:pPr>
      <w:r>
        <w:rPr>
          <w:noProof/>
        </w:rPr>
        <w:drawing>
          <wp:anchor distT="0" distB="0" distL="114300" distR="114300" simplePos="0" relativeHeight="251726848" behindDoc="0" locked="0" layoutInCell="1" allowOverlap="1" wp14:anchorId="0133FD3B" wp14:editId="5D9AEB26">
            <wp:simplePos x="0" y="0"/>
            <wp:positionH relativeFrom="column">
              <wp:posOffset>685800</wp:posOffset>
            </wp:positionH>
            <wp:positionV relativeFrom="paragraph">
              <wp:posOffset>1555115</wp:posOffset>
            </wp:positionV>
            <wp:extent cx="264795" cy="264795"/>
            <wp:effectExtent l="0" t="0" r="1905" b="1905"/>
            <wp:wrapTopAndBottom/>
            <wp:docPr id="24" name="Picture 24" descr="Afbeeldingsresultaat voor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cop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795" cy="264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649CC98" wp14:editId="027A9560">
            <wp:extent cx="5943600" cy="1295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295400"/>
                    </a:xfrm>
                    <a:prstGeom prst="rect">
                      <a:avLst/>
                    </a:prstGeom>
                  </pic:spPr>
                </pic:pic>
              </a:graphicData>
            </a:graphic>
          </wp:inline>
        </w:drawing>
      </w:r>
    </w:p>
    <w:tbl>
      <w:tblPr>
        <w:tblStyle w:val="GridTable6Colorful"/>
        <w:tblpPr w:leftFromText="180" w:rightFromText="180" w:vertAnchor="text" w:horzAnchor="page" w:tblpX="3109" w:tblpY="278"/>
        <w:tblW w:w="8635" w:type="dxa"/>
        <w:tblLook w:val="04A0" w:firstRow="1" w:lastRow="0" w:firstColumn="1" w:lastColumn="0" w:noHBand="0" w:noVBand="1"/>
      </w:tblPr>
      <w:tblGrid>
        <w:gridCol w:w="1696"/>
        <w:gridCol w:w="931"/>
        <w:gridCol w:w="943"/>
        <w:gridCol w:w="5065"/>
      </w:tblGrid>
      <w:tr w:rsidR="00056242" w:rsidRPr="00056242" w14:paraId="510B49EB" w14:textId="77777777" w:rsidTr="000562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E6794BF" w14:textId="77777777" w:rsidR="00056242" w:rsidRPr="00056242" w:rsidRDefault="00056242" w:rsidP="00936081">
            <w:pPr>
              <w:pStyle w:val="PenNumberedSub"/>
              <w:numPr>
                <w:ilvl w:val="0"/>
                <w:numId w:val="0"/>
              </w:numPr>
              <w:ind w:left="936"/>
              <w:rPr>
                <w:rFonts w:ascii="Calibri" w:eastAsia="Times New Roman" w:hAnsi="Calibri" w:cs="Calibri"/>
                <w:color w:val="000000"/>
                <w:lang w:val="en-GB" w:eastAsia="en-GB"/>
              </w:rPr>
            </w:pPr>
            <w:r>
              <w:rPr>
                <w:rFonts w:ascii="Calibri" w:eastAsia="Times New Roman" w:hAnsi="Calibri" w:cs="Calibri"/>
                <w:color w:val="000000"/>
                <w:lang w:val="en-GB" w:eastAsia="en-GB"/>
              </w:rPr>
              <w:t>Name</w:t>
            </w:r>
          </w:p>
        </w:tc>
        <w:tc>
          <w:tcPr>
            <w:tcW w:w="937" w:type="dxa"/>
          </w:tcPr>
          <w:p w14:paraId="26C247A5" w14:textId="77777777" w:rsidR="00056242" w:rsidRPr="00056242" w:rsidRDefault="00056242" w:rsidP="00056242">
            <w:pPr>
              <w:tabs>
                <w:tab w:val="clear" w:pos="864"/>
                <w:tab w:val="clear" w:pos="1008"/>
                <w:tab w:val="clear" w:pos="1296"/>
                <w:tab w:val="clear" w:pos="1728"/>
              </w:tabs>
              <w:autoSpaceDE/>
              <w:autoSpaceDN/>
              <w:adjustRightInd/>
              <w:spacing w:after="0"/>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Type</w:t>
            </w:r>
          </w:p>
        </w:tc>
        <w:tc>
          <w:tcPr>
            <w:tcW w:w="948" w:type="dxa"/>
          </w:tcPr>
          <w:p w14:paraId="064339C5" w14:textId="77777777" w:rsidR="00056242" w:rsidRPr="00056242" w:rsidRDefault="00056242" w:rsidP="00056242">
            <w:pPr>
              <w:tabs>
                <w:tab w:val="clear" w:pos="864"/>
                <w:tab w:val="clear" w:pos="1008"/>
                <w:tab w:val="clear" w:pos="1296"/>
                <w:tab w:val="clear" w:pos="1728"/>
              </w:tabs>
              <w:autoSpaceDE/>
              <w:autoSpaceDN/>
              <w:adjustRightInd/>
              <w:spacing w:after="0"/>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Format</w:t>
            </w:r>
          </w:p>
        </w:tc>
        <w:tc>
          <w:tcPr>
            <w:tcW w:w="5405" w:type="dxa"/>
          </w:tcPr>
          <w:p w14:paraId="5C0BF037" w14:textId="77777777" w:rsidR="00056242" w:rsidRPr="00056242" w:rsidRDefault="00056242" w:rsidP="00056242">
            <w:pPr>
              <w:tabs>
                <w:tab w:val="clear" w:pos="864"/>
                <w:tab w:val="clear" w:pos="1008"/>
                <w:tab w:val="clear" w:pos="1296"/>
                <w:tab w:val="clear" w:pos="1728"/>
              </w:tabs>
              <w:autoSpaceDE/>
              <w:autoSpaceDN/>
              <w:adjustRightInd/>
              <w:spacing w:after="0"/>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Length</w:t>
            </w:r>
          </w:p>
        </w:tc>
      </w:tr>
      <w:tr w:rsidR="00056242" w:rsidRPr="00056242" w14:paraId="3B76FBCD" w14:textId="77777777" w:rsidTr="0005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91F9157" w14:textId="77777777" w:rsidR="00056242" w:rsidRPr="00056242" w:rsidRDefault="00056242" w:rsidP="00056242">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monthnum</w:t>
            </w:r>
          </w:p>
        </w:tc>
        <w:tc>
          <w:tcPr>
            <w:tcW w:w="937" w:type="dxa"/>
          </w:tcPr>
          <w:p w14:paraId="0B178FB3" w14:textId="77777777" w:rsidR="00056242" w:rsidRPr="00056242" w:rsidRDefault="00056242" w:rsidP="00056242">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Integer</w:t>
            </w:r>
          </w:p>
        </w:tc>
        <w:tc>
          <w:tcPr>
            <w:tcW w:w="948" w:type="dxa"/>
          </w:tcPr>
          <w:p w14:paraId="21F07862" w14:textId="77777777" w:rsidR="00056242" w:rsidRPr="00056242" w:rsidRDefault="00056242" w:rsidP="00056242">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w:t>
            </w:r>
          </w:p>
        </w:tc>
        <w:tc>
          <w:tcPr>
            <w:tcW w:w="5405" w:type="dxa"/>
          </w:tcPr>
          <w:p w14:paraId="2146FD7A" w14:textId="77777777" w:rsidR="00056242" w:rsidRPr="00056242" w:rsidRDefault="00056242" w:rsidP="00056242">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p>
        </w:tc>
      </w:tr>
      <w:tr w:rsidR="00056242" w:rsidRPr="00056242" w14:paraId="5BBDD24A" w14:textId="77777777" w:rsidTr="00056242">
        <w:tc>
          <w:tcPr>
            <w:cnfStyle w:val="001000000000" w:firstRow="0" w:lastRow="0" w:firstColumn="1" w:lastColumn="0" w:oddVBand="0" w:evenVBand="0" w:oddHBand="0" w:evenHBand="0" w:firstRowFirstColumn="0" w:firstRowLastColumn="0" w:lastRowFirstColumn="0" w:lastRowLastColumn="0"/>
            <w:tcW w:w="1345" w:type="dxa"/>
          </w:tcPr>
          <w:p w14:paraId="5EA6B014" w14:textId="77777777" w:rsidR="00056242" w:rsidRPr="00056242" w:rsidRDefault="00056242" w:rsidP="00056242">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monthstring</w:t>
            </w:r>
          </w:p>
        </w:tc>
        <w:tc>
          <w:tcPr>
            <w:tcW w:w="937" w:type="dxa"/>
          </w:tcPr>
          <w:p w14:paraId="3BBDC97B" w14:textId="77777777" w:rsidR="00056242" w:rsidRPr="00056242" w:rsidRDefault="00056242" w:rsidP="00056242">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String</w:t>
            </w:r>
          </w:p>
        </w:tc>
        <w:tc>
          <w:tcPr>
            <w:tcW w:w="948" w:type="dxa"/>
          </w:tcPr>
          <w:p w14:paraId="7AE741D5" w14:textId="77777777" w:rsidR="00056242" w:rsidRPr="00056242" w:rsidRDefault="00056242" w:rsidP="00056242">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p>
        </w:tc>
        <w:tc>
          <w:tcPr>
            <w:tcW w:w="5405" w:type="dxa"/>
          </w:tcPr>
          <w:p w14:paraId="14D57388" w14:textId="77777777" w:rsidR="00056242" w:rsidRPr="00056242" w:rsidRDefault="00056242" w:rsidP="00056242">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9</w:t>
            </w:r>
          </w:p>
        </w:tc>
      </w:tr>
    </w:tbl>
    <w:p w14:paraId="316D0E15" w14:textId="75FBFFD7" w:rsidR="00056242" w:rsidRDefault="00056242" w:rsidP="00056242">
      <w:pPr>
        <w:pStyle w:val="PenNumberedSub"/>
        <w:numPr>
          <w:ilvl w:val="0"/>
          <w:numId w:val="0"/>
        </w:numPr>
      </w:pPr>
    </w:p>
    <w:p w14:paraId="685183C1" w14:textId="30D93B4F" w:rsidR="00056242" w:rsidRDefault="00056242" w:rsidP="00056242">
      <w:pPr>
        <w:pStyle w:val="PenNumberedSub"/>
        <w:numPr>
          <w:ilvl w:val="0"/>
          <w:numId w:val="0"/>
        </w:numPr>
        <w:ind w:left="936"/>
      </w:pPr>
    </w:p>
    <w:p w14:paraId="68693BBF" w14:textId="77777777" w:rsidR="00495EAB" w:rsidRDefault="00495EAB" w:rsidP="00495EAB">
      <w:pPr>
        <w:pStyle w:val="PenNumberedSub"/>
        <w:numPr>
          <w:ilvl w:val="0"/>
          <w:numId w:val="0"/>
        </w:numPr>
        <w:ind w:left="936"/>
      </w:pPr>
    </w:p>
    <w:p w14:paraId="1FB658F9" w14:textId="4C1F50BD" w:rsidR="00056242" w:rsidRDefault="00056242" w:rsidP="00C559BB">
      <w:pPr>
        <w:pStyle w:val="PenNumberedSub"/>
        <w:numPr>
          <w:ilvl w:val="0"/>
          <w:numId w:val="30"/>
        </w:numPr>
      </w:pPr>
      <w:r>
        <w:t>Enter the following configuration on the Data tab:</w:t>
      </w:r>
    </w:p>
    <w:p w14:paraId="2F819016" w14:textId="7C21037E" w:rsidR="00056242" w:rsidRDefault="00056242" w:rsidP="00F43BD7">
      <w:pPr>
        <w:pStyle w:val="PenNumberedSub"/>
        <w:numPr>
          <w:ilvl w:val="0"/>
          <w:numId w:val="0"/>
        </w:numPr>
        <w:ind w:left="936"/>
      </w:pPr>
      <w:r>
        <w:rPr>
          <w:noProof/>
        </w:rPr>
        <w:lastRenderedPageBreak/>
        <w:drawing>
          <wp:inline distT="0" distB="0" distL="0" distR="0" wp14:anchorId="2C41F4B5" wp14:editId="258A8803">
            <wp:extent cx="5943600" cy="2466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66340"/>
                    </a:xfrm>
                    <a:prstGeom prst="rect">
                      <a:avLst/>
                    </a:prstGeom>
                  </pic:spPr>
                </pic:pic>
              </a:graphicData>
            </a:graphic>
          </wp:inline>
        </w:drawing>
      </w:r>
    </w:p>
    <w:tbl>
      <w:tblPr>
        <w:tblStyle w:val="GridTable6Colorful"/>
        <w:tblpPr w:leftFromText="180" w:rightFromText="180" w:vertAnchor="text" w:horzAnchor="page" w:tblpX="3109" w:tblpY="278"/>
        <w:tblW w:w="8545" w:type="dxa"/>
        <w:tblLook w:val="04A0" w:firstRow="1" w:lastRow="0" w:firstColumn="1" w:lastColumn="0" w:noHBand="0" w:noVBand="1"/>
      </w:tblPr>
      <w:tblGrid>
        <w:gridCol w:w="1345"/>
        <w:gridCol w:w="1345"/>
        <w:gridCol w:w="5855"/>
      </w:tblGrid>
      <w:tr w:rsidR="00F43BD7" w:rsidRPr="00056242" w14:paraId="0CD40E5B" w14:textId="77777777" w:rsidTr="00F43B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5A3E4C20" w14:textId="798F3C59" w:rsidR="00F43BD7" w:rsidRPr="00056242" w:rsidRDefault="00F43BD7" w:rsidP="00F43BD7">
            <w:pPr>
              <w:pStyle w:val="PenNumberedSub"/>
              <w:numPr>
                <w:ilvl w:val="0"/>
                <w:numId w:val="0"/>
              </w:numPr>
              <w:rPr>
                <w:rFonts w:ascii="Calibri" w:eastAsia="Times New Roman" w:hAnsi="Calibri" w:cs="Calibri"/>
                <w:color w:val="000000"/>
                <w:lang w:val="en-GB" w:eastAsia="en-GB"/>
              </w:rPr>
            </w:pPr>
            <w:r>
              <w:rPr>
                <w:rFonts w:ascii="Calibri" w:eastAsia="Times New Roman" w:hAnsi="Calibri" w:cs="Calibri"/>
                <w:color w:val="000000"/>
                <w:lang w:val="en-GB" w:eastAsia="en-GB"/>
              </w:rPr>
              <w:t>monthnum</w:t>
            </w:r>
          </w:p>
        </w:tc>
        <w:tc>
          <w:tcPr>
            <w:tcW w:w="1345" w:type="dxa"/>
          </w:tcPr>
          <w:p w14:paraId="22FB3CD2" w14:textId="2141B1A9" w:rsidR="00F43BD7" w:rsidRPr="00056242" w:rsidRDefault="00F43BD7" w:rsidP="00AB23AA">
            <w:pPr>
              <w:tabs>
                <w:tab w:val="clear" w:pos="864"/>
                <w:tab w:val="clear" w:pos="1008"/>
                <w:tab w:val="clear" w:pos="1296"/>
                <w:tab w:val="clear" w:pos="1728"/>
              </w:tabs>
              <w:autoSpaceDE/>
              <w:autoSpaceDN/>
              <w:adjustRightInd/>
              <w:spacing w:after="0"/>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monthstring</w:t>
            </w:r>
          </w:p>
        </w:tc>
        <w:tc>
          <w:tcPr>
            <w:tcW w:w="5855" w:type="dxa"/>
          </w:tcPr>
          <w:p w14:paraId="422B2916" w14:textId="234E6D1E" w:rsidR="00F43BD7" w:rsidRPr="00056242" w:rsidRDefault="00F43BD7" w:rsidP="00AB23AA">
            <w:pPr>
              <w:tabs>
                <w:tab w:val="clear" w:pos="864"/>
                <w:tab w:val="clear" w:pos="1008"/>
                <w:tab w:val="clear" w:pos="1296"/>
                <w:tab w:val="clear" w:pos="1728"/>
              </w:tabs>
              <w:autoSpaceDE/>
              <w:autoSpaceDN/>
              <w:adjustRightInd/>
              <w:spacing w:after="0"/>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p>
        </w:tc>
      </w:tr>
      <w:tr w:rsidR="00F43BD7" w:rsidRPr="00056242" w14:paraId="322D90AC" w14:textId="77777777" w:rsidTr="00F43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E3778F9" w14:textId="02904ED4" w:rsidR="00F43BD7" w:rsidRPr="00056242" w:rsidRDefault="00F43BD7" w:rsidP="00AB23AA">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1</w:t>
            </w:r>
          </w:p>
        </w:tc>
        <w:tc>
          <w:tcPr>
            <w:tcW w:w="1345" w:type="dxa"/>
          </w:tcPr>
          <w:p w14:paraId="7128BFF8" w14:textId="0548E883" w:rsidR="00F43BD7" w:rsidRPr="00056242" w:rsidRDefault="00F43BD7"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January</w:t>
            </w:r>
          </w:p>
        </w:tc>
        <w:tc>
          <w:tcPr>
            <w:tcW w:w="5855" w:type="dxa"/>
          </w:tcPr>
          <w:p w14:paraId="5E746402" w14:textId="77777777" w:rsidR="00F43BD7" w:rsidRPr="00056242" w:rsidRDefault="00F43BD7"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p>
        </w:tc>
      </w:tr>
      <w:tr w:rsidR="00F43BD7" w:rsidRPr="00056242" w14:paraId="44DE02CB" w14:textId="77777777" w:rsidTr="00F43BD7">
        <w:tc>
          <w:tcPr>
            <w:cnfStyle w:val="001000000000" w:firstRow="0" w:lastRow="0" w:firstColumn="1" w:lastColumn="0" w:oddVBand="0" w:evenVBand="0" w:oddHBand="0" w:evenHBand="0" w:firstRowFirstColumn="0" w:firstRowLastColumn="0" w:lastRowFirstColumn="0" w:lastRowLastColumn="0"/>
            <w:tcW w:w="1345" w:type="dxa"/>
          </w:tcPr>
          <w:p w14:paraId="1913D833" w14:textId="745FF400" w:rsidR="00F43BD7" w:rsidRPr="00056242" w:rsidRDefault="00F43BD7" w:rsidP="00AB23AA">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2</w:t>
            </w:r>
          </w:p>
        </w:tc>
        <w:tc>
          <w:tcPr>
            <w:tcW w:w="1345" w:type="dxa"/>
          </w:tcPr>
          <w:p w14:paraId="2959DB78" w14:textId="08DA5C25" w:rsidR="00F43BD7" w:rsidRPr="00056242" w:rsidRDefault="00F43BD7" w:rsidP="00AB23AA">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February</w:t>
            </w:r>
          </w:p>
        </w:tc>
        <w:tc>
          <w:tcPr>
            <w:tcW w:w="5855" w:type="dxa"/>
          </w:tcPr>
          <w:p w14:paraId="39BDE3EE" w14:textId="44A83AF6" w:rsidR="00F43BD7" w:rsidRPr="00056242" w:rsidRDefault="00F43BD7" w:rsidP="00AB23AA">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p>
        </w:tc>
      </w:tr>
      <w:tr w:rsidR="00F43BD7" w:rsidRPr="00056242" w14:paraId="081BCFF0" w14:textId="77777777" w:rsidTr="00F43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1E453031" w14:textId="0336902D" w:rsidR="00F43BD7" w:rsidRDefault="00F43BD7" w:rsidP="00AB23AA">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3</w:t>
            </w:r>
          </w:p>
        </w:tc>
        <w:tc>
          <w:tcPr>
            <w:tcW w:w="1345" w:type="dxa"/>
          </w:tcPr>
          <w:p w14:paraId="5F569A4C" w14:textId="3107C0E8" w:rsidR="00F43BD7" w:rsidRDefault="00F43BD7"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March</w:t>
            </w:r>
          </w:p>
        </w:tc>
        <w:tc>
          <w:tcPr>
            <w:tcW w:w="5855" w:type="dxa"/>
          </w:tcPr>
          <w:p w14:paraId="3C97015B" w14:textId="77777777" w:rsidR="00F43BD7" w:rsidRDefault="00F43BD7"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p>
        </w:tc>
      </w:tr>
      <w:tr w:rsidR="00F43BD7" w:rsidRPr="00056242" w14:paraId="365CD487" w14:textId="77777777" w:rsidTr="00F43BD7">
        <w:tc>
          <w:tcPr>
            <w:cnfStyle w:val="001000000000" w:firstRow="0" w:lastRow="0" w:firstColumn="1" w:lastColumn="0" w:oddVBand="0" w:evenVBand="0" w:oddHBand="0" w:evenHBand="0" w:firstRowFirstColumn="0" w:firstRowLastColumn="0" w:lastRowFirstColumn="0" w:lastRowLastColumn="0"/>
            <w:tcW w:w="1345" w:type="dxa"/>
          </w:tcPr>
          <w:p w14:paraId="2E04CF6E" w14:textId="2D0857BD" w:rsidR="00F43BD7" w:rsidRDefault="00F43BD7" w:rsidP="00AB23AA">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4</w:t>
            </w:r>
          </w:p>
        </w:tc>
        <w:tc>
          <w:tcPr>
            <w:tcW w:w="1345" w:type="dxa"/>
          </w:tcPr>
          <w:p w14:paraId="09966D01" w14:textId="0E4349B1" w:rsidR="00F43BD7" w:rsidRDefault="00F43BD7" w:rsidP="00AB23AA">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April</w:t>
            </w:r>
          </w:p>
        </w:tc>
        <w:tc>
          <w:tcPr>
            <w:tcW w:w="5855" w:type="dxa"/>
          </w:tcPr>
          <w:p w14:paraId="41ECD965" w14:textId="77777777" w:rsidR="00F43BD7" w:rsidRDefault="00F43BD7" w:rsidP="00AB23AA">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p>
        </w:tc>
      </w:tr>
      <w:tr w:rsidR="00F43BD7" w:rsidRPr="00056242" w14:paraId="58F76065" w14:textId="77777777" w:rsidTr="00F43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194613D2" w14:textId="75B455CA" w:rsidR="00F43BD7" w:rsidRDefault="00F43BD7" w:rsidP="00AB23AA">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5</w:t>
            </w:r>
          </w:p>
        </w:tc>
        <w:tc>
          <w:tcPr>
            <w:tcW w:w="1345" w:type="dxa"/>
          </w:tcPr>
          <w:p w14:paraId="30732CFE" w14:textId="0D93DBCA" w:rsidR="00F43BD7" w:rsidRDefault="00F43BD7"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May</w:t>
            </w:r>
          </w:p>
        </w:tc>
        <w:tc>
          <w:tcPr>
            <w:tcW w:w="5855" w:type="dxa"/>
          </w:tcPr>
          <w:p w14:paraId="6D89C27E" w14:textId="77777777" w:rsidR="00F43BD7" w:rsidRDefault="00F43BD7"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p>
        </w:tc>
      </w:tr>
      <w:tr w:rsidR="00F43BD7" w:rsidRPr="00056242" w14:paraId="1CA6CDAC" w14:textId="77777777" w:rsidTr="00F43BD7">
        <w:tc>
          <w:tcPr>
            <w:cnfStyle w:val="001000000000" w:firstRow="0" w:lastRow="0" w:firstColumn="1" w:lastColumn="0" w:oddVBand="0" w:evenVBand="0" w:oddHBand="0" w:evenHBand="0" w:firstRowFirstColumn="0" w:firstRowLastColumn="0" w:lastRowFirstColumn="0" w:lastRowLastColumn="0"/>
            <w:tcW w:w="1345" w:type="dxa"/>
          </w:tcPr>
          <w:p w14:paraId="2539F004" w14:textId="512EC7E6" w:rsidR="00F43BD7" w:rsidRDefault="00F43BD7" w:rsidP="00AB23AA">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6</w:t>
            </w:r>
          </w:p>
        </w:tc>
        <w:tc>
          <w:tcPr>
            <w:tcW w:w="1345" w:type="dxa"/>
          </w:tcPr>
          <w:p w14:paraId="3AB97D74" w14:textId="51F92120" w:rsidR="00F43BD7" w:rsidRDefault="00F43BD7" w:rsidP="00AB23AA">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June</w:t>
            </w:r>
          </w:p>
        </w:tc>
        <w:tc>
          <w:tcPr>
            <w:tcW w:w="5855" w:type="dxa"/>
          </w:tcPr>
          <w:p w14:paraId="42323EFA" w14:textId="77777777" w:rsidR="00F43BD7" w:rsidRDefault="00F43BD7" w:rsidP="00AB23AA">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p>
        </w:tc>
      </w:tr>
      <w:tr w:rsidR="00F43BD7" w:rsidRPr="00056242" w14:paraId="49636EB0" w14:textId="77777777" w:rsidTr="00F43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462CF296" w14:textId="6412C362" w:rsidR="00F43BD7" w:rsidRDefault="00F43BD7" w:rsidP="00AB23AA">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7</w:t>
            </w:r>
          </w:p>
        </w:tc>
        <w:tc>
          <w:tcPr>
            <w:tcW w:w="1345" w:type="dxa"/>
          </w:tcPr>
          <w:p w14:paraId="456339B0" w14:textId="1054396A" w:rsidR="00F43BD7" w:rsidRDefault="00F43BD7"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July</w:t>
            </w:r>
          </w:p>
        </w:tc>
        <w:tc>
          <w:tcPr>
            <w:tcW w:w="5855" w:type="dxa"/>
          </w:tcPr>
          <w:p w14:paraId="0B229965" w14:textId="77777777" w:rsidR="00F43BD7" w:rsidRDefault="00F43BD7"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p>
        </w:tc>
      </w:tr>
      <w:tr w:rsidR="00F43BD7" w:rsidRPr="00056242" w14:paraId="5E1A086A" w14:textId="77777777" w:rsidTr="00F43BD7">
        <w:tc>
          <w:tcPr>
            <w:cnfStyle w:val="001000000000" w:firstRow="0" w:lastRow="0" w:firstColumn="1" w:lastColumn="0" w:oddVBand="0" w:evenVBand="0" w:oddHBand="0" w:evenHBand="0" w:firstRowFirstColumn="0" w:firstRowLastColumn="0" w:lastRowFirstColumn="0" w:lastRowLastColumn="0"/>
            <w:tcW w:w="1345" w:type="dxa"/>
          </w:tcPr>
          <w:p w14:paraId="069A3C38" w14:textId="1E72D1A7" w:rsidR="00F43BD7" w:rsidRDefault="00F43BD7" w:rsidP="00AB23AA">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8</w:t>
            </w:r>
          </w:p>
        </w:tc>
        <w:tc>
          <w:tcPr>
            <w:tcW w:w="1345" w:type="dxa"/>
          </w:tcPr>
          <w:p w14:paraId="6604E17F" w14:textId="419B9D4A" w:rsidR="00F43BD7" w:rsidRDefault="00F43BD7" w:rsidP="00AB23AA">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August</w:t>
            </w:r>
          </w:p>
        </w:tc>
        <w:tc>
          <w:tcPr>
            <w:tcW w:w="5855" w:type="dxa"/>
          </w:tcPr>
          <w:p w14:paraId="4504A425" w14:textId="77777777" w:rsidR="00F43BD7" w:rsidRDefault="00F43BD7" w:rsidP="00AB23AA">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p>
        </w:tc>
      </w:tr>
      <w:tr w:rsidR="00F43BD7" w:rsidRPr="00056242" w14:paraId="4BC46A62" w14:textId="77777777" w:rsidTr="00F43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7243A82D" w14:textId="45337D8F" w:rsidR="00F43BD7" w:rsidRDefault="00F43BD7" w:rsidP="00AB23AA">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9</w:t>
            </w:r>
          </w:p>
        </w:tc>
        <w:tc>
          <w:tcPr>
            <w:tcW w:w="1345" w:type="dxa"/>
          </w:tcPr>
          <w:p w14:paraId="2897B70B" w14:textId="1768F3C4" w:rsidR="00F43BD7" w:rsidRDefault="00F43BD7"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September</w:t>
            </w:r>
          </w:p>
        </w:tc>
        <w:tc>
          <w:tcPr>
            <w:tcW w:w="5855" w:type="dxa"/>
          </w:tcPr>
          <w:p w14:paraId="7BD8EB36" w14:textId="77777777" w:rsidR="00F43BD7" w:rsidRDefault="00F43BD7"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p>
        </w:tc>
      </w:tr>
      <w:tr w:rsidR="00F43BD7" w:rsidRPr="00056242" w14:paraId="728DA251" w14:textId="77777777" w:rsidTr="00F43BD7">
        <w:tc>
          <w:tcPr>
            <w:cnfStyle w:val="001000000000" w:firstRow="0" w:lastRow="0" w:firstColumn="1" w:lastColumn="0" w:oddVBand="0" w:evenVBand="0" w:oddHBand="0" w:evenHBand="0" w:firstRowFirstColumn="0" w:firstRowLastColumn="0" w:lastRowFirstColumn="0" w:lastRowLastColumn="0"/>
            <w:tcW w:w="1345" w:type="dxa"/>
          </w:tcPr>
          <w:p w14:paraId="4931FD81" w14:textId="1B0B0EEE" w:rsidR="00F43BD7" w:rsidRDefault="00F43BD7" w:rsidP="00AB23AA">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10</w:t>
            </w:r>
          </w:p>
        </w:tc>
        <w:tc>
          <w:tcPr>
            <w:tcW w:w="1345" w:type="dxa"/>
          </w:tcPr>
          <w:p w14:paraId="1DD717C8" w14:textId="339E71E2" w:rsidR="00F43BD7" w:rsidRDefault="00F43BD7" w:rsidP="00AB23AA">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October</w:t>
            </w:r>
          </w:p>
        </w:tc>
        <w:tc>
          <w:tcPr>
            <w:tcW w:w="5855" w:type="dxa"/>
          </w:tcPr>
          <w:p w14:paraId="31C87718" w14:textId="77777777" w:rsidR="00F43BD7" w:rsidRDefault="00F43BD7" w:rsidP="00AB23AA">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p>
        </w:tc>
      </w:tr>
      <w:tr w:rsidR="00F43BD7" w:rsidRPr="00056242" w14:paraId="5041726D" w14:textId="77777777" w:rsidTr="00F43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E98EC05" w14:textId="5C0FF955" w:rsidR="00F43BD7" w:rsidRDefault="00F43BD7" w:rsidP="00AB23AA">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11</w:t>
            </w:r>
          </w:p>
        </w:tc>
        <w:tc>
          <w:tcPr>
            <w:tcW w:w="1345" w:type="dxa"/>
          </w:tcPr>
          <w:p w14:paraId="0BA3598E" w14:textId="38D3DBAB" w:rsidR="00F43BD7" w:rsidRDefault="00F43BD7"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November</w:t>
            </w:r>
          </w:p>
        </w:tc>
        <w:tc>
          <w:tcPr>
            <w:tcW w:w="5855" w:type="dxa"/>
          </w:tcPr>
          <w:p w14:paraId="25F55819" w14:textId="77777777" w:rsidR="00F43BD7" w:rsidRDefault="00F43BD7"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p>
        </w:tc>
      </w:tr>
      <w:tr w:rsidR="00F43BD7" w:rsidRPr="00056242" w14:paraId="7EDCE458" w14:textId="77777777" w:rsidTr="00F43BD7">
        <w:tc>
          <w:tcPr>
            <w:cnfStyle w:val="001000000000" w:firstRow="0" w:lastRow="0" w:firstColumn="1" w:lastColumn="0" w:oddVBand="0" w:evenVBand="0" w:oddHBand="0" w:evenHBand="0" w:firstRowFirstColumn="0" w:firstRowLastColumn="0" w:lastRowFirstColumn="0" w:lastRowLastColumn="0"/>
            <w:tcW w:w="1345" w:type="dxa"/>
          </w:tcPr>
          <w:p w14:paraId="79CF940A" w14:textId="454A4F60" w:rsidR="00F43BD7" w:rsidRDefault="00F43BD7" w:rsidP="00AB23AA">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12</w:t>
            </w:r>
          </w:p>
        </w:tc>
        <w:tc>
          <w:tcPr>
            <w:tcW w:w="1345" w:type="dxa"/>
          </w:tcPr>
          <w:p w14:paraId="2B6F38AC" w14:textId="5990AFCA" w:rsidR="00F43BD7" w:rsidRDefault="00F43BD7" w:rsidP="00AB23AA">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December</w:t>
            </w:r>
          </w:p>
        </w:tc>
        <w:tc>
          <w:tcPr>
            <w:tcW w:w="5855" w:type="dxa"/>
          </w:tcPr>
          <w:p w14:paraId="30F9EBEE" w14:textId="77777777" w:rsidR="00F43BD7" w:rsidRDefault="00F43BD7" w:rsidP="00AB23AA">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p>
        </w:tc>
      </w:tr>
    </w:tbl>
    <w:p w14:paraId="77AC95D9" w14:textId="09423354" w:rsidR="00056242" w:rsidRDefault="00F43BD7" w:rsidP="00056242">
      <w:pPr>
        <w:pStyle w:val="PenNumberedSub"/>
        <w:numPr>
          <w:ilvl w:val="0"/>
          <w:numId w:val="0"/>
        </w:numPr>
        <w:ind w:left="936"/>
      </w:pPr>
      <w:r>
        <w:rPr>
          <w:noProof/>
        </w:rPr>
        <w:drawing>
          <wp:anchor distT="0" distB="0" distL="114300" distR="114300" simplePos="0" relativeHeight="251727872" behindDoc="0" locked="0" layoutInCell="1" allowOverlap="1" wp14:anchorId="77EEA899" wp14:editId="7A1F6C88">
            <wp:simplePos x="0" y="0"/>
            <wp:positionH relativeFrom="column">
              <wp:posOffset>655320</wp:posOffset>
            </wp:positionH>
            <wp:positionV relativeFrom="paragraph">
              <wp:posOffset>193675</wp:posOffset>
            </wp:positionV>
            <wp:extent cx="262255" cy="262255"/>
            <wp:effectExtent l="0" t="0" r="4445" b="444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pic:spPr>
                </pic:pic>
              </a:graphicData>
            </a:graphic>
            <wp14:sizeRelH relativeFrom="page">
              <wp14:pctWidth>0</wp14:pctWidth>
            </wp14:sizeRelH>
            <wp14:sizeRelV relativeFrom="page">
              <wp14:pctHeight>0</wp14:pctHeight>
            </wp14:sizeRelV>
          </wp:anchor>
        </w:drawing>
      </w:r>
    </w:p>
    <w:p w14:paraId="6D22939B" w14:textId="6D44F399" w:rsidR="00C559BB" w:rsidRDefault="00C559BB" w:rsidP="00C559BB">
      <w:pPr>
        <w:pStyle w:val="PenNumberedSub"/>
        <w:numPr>
          <w:ilvl w:val="0"/>
          <w:numId w:val="0"/>
        </w:numPr>
        <w:ind w:left="360"/>
      </w:pPr>
    </w:p>
    <w:p w14:paraId="3B94D022" w14:textId="77777777" w:rsidR="00C559BB" w:rsidRDefault="00C559BB" w:rsidP="00C559BB">
      <w:pPr>
        <w:pStyle w:val="PenNumberedSub"/>
      </w:pPr>
      <w:r>
        <w:t>Press OK to save and close this window</w:t>
      </w:r>
    </w:p>
    <w:p w14:paraId="57017D9E" w14:textId="6E974E3F" w:rsidR="00C559BB" w:rsidRDefault="00C559BB" w:rsidP="00C559BB">
      <w:pPr>
        <w:pStyle w:val="PenNumbered"/>
        <w:numPr>
          <w:ilvl w:val="0"/>
          <w:numId w:val="12"/>
        </w:numPr>
      </w:pPr>
      <w:r>
        <w:t xml:space="preserve">Drag the </w:t>
      </w:r>
      <w:r w:rsidR="00F43BD7">
        <w:rPr>
          <w:rStyle w:val="Strong"/>
        </w:rPr>
        <w:t>Table Output</w:t>
      </w:r>
      <w:r>
        <w:rPr>
          <w:color w:val="002060"/>
        </w:rPr>
        <w:t xml:space="preserve"> </w:t>
      </w:r>
      <w:r>
        <w:t xml:space="preserve">step to the canvas </w:t>
      </w:r>
      <w:r w:rsidRPr="004F27C9">
        <w:t>to</w:t>
      </w:r>
      <w:r>
        <w:t xml:space="preserve"> </w:t>
      </w:r>
      <w:r w:rsidR="00F43BD7">
        <w:t>store the data in a database table</w:t>
      </w:r>
    </w:p>
    <w:p w14:paraId="6F9071D0" w14:textId="349F2A1A" w:rsidR="00F43BD7" w:rsidRDefault="00F43BD7" w:rsidP="00F43BD7">
      <w:pPr>
        <w:pStyle w:val="PenNumbered"/>
      </w:pPr>
      <w:r>
        <w:t xml:space="preserve">Create a hop between the </w:t>
      </w:r>
      <w:r>
        <w:rPr>
          <w:rStyle w:val="Strong"/>
        </w:rPr>
        <w:t>Data Grid</w:t>
      </w:r>
      <w:r>
        <w:rPr>
          <w:color w:val="002060"/>
        </w:rPr>
        <w:t xml:space="preserve"> </w:t>
      </w:r>
      <w:r>
        <w:t xml:space="preserve">and </w:t>
      </w:r>
      <w:r w:rsidRPr="002E4F0F">
        <w:rPr>
          <w:rStyle w:val="Strong"/>
        </w:rPr>
        <w:t>Table</w:t>
      </w:r>
      <w:r>
        <w:rPr>
          <w:rStyle w:val="Strong"/>
        </w:rPr>
        <w:t xml:space="preserve"> </w:t>
      </w:r>
      <w:r w:rsidRPr="002E4F0F">
        <w:rPr>
          <w:rStyle w:val="Strong"/>
        </w:rPr>
        <w:t>Output</w:t>
      </w:r>
      <w:r>
        <w:rPr>
          <w:color w:val="002060"/>
        </w:rPr>
        <w:t xml:space="preserve"> steps</w:t>
      </w:r>
    </w:p>
    <w:p w14:paraId="6F3D0B5C" w14:textId="7E5086AD" w:rsidR="00C559BB" w:rsidRDefault="00C559BB" w:rsidP="00C559BB">
      <w:pPr>
        <w:pStyle w:val="PenNumbered"/>
      </w:pPr>
      <w:r>
        <w:t xml:space="preserve">Double click on the </w:t>
      </w:r>
      <w:r w:rsidR="00F43BD7">
        <w:rPr>
          <w:rStyle w:val="Strong"/>
        </w:rPr>
        <w:t>Table Output</w:t>
      </w:r>
      <w:r>
        <w:rPr>
          <w:color w:val="002060"/>
        </w:rPr>
        <w:t xml:space="preserve"> </w:t>
      </w:r>
      <w:r w:rsidRPr="00082965">
        <w:t>step</w:t>
      </w:r>
      <w:r>
        <w:rPr>
          <w:color w:val="002060"/>
        </w:rPr>
        <w:t xml:space="preserve"> </w:t>
      </w:r>
      <w:r>
        <w:t>to specify its properties</w:t>
      </w:r>
    </w:p>
    <w:p w14:paraId="13E9B705" w14:textId="69D17FBC" w:rsidR="00C559BB" w:rsidRDefault="00C559BB" w:rsidP="00495EAB">
      <w:pPr>
        <w:pStyle w:val="PenNumberedSub"/>
        <w:numPr>
          <w:ilvl w:val="0"/>
          <w:numId w:val="39"/>
        </w:numPr>
      </w:pPr>
      <w:r>
        <w:t xml:space="preserve">Name: </w:t>
      </w:r>
      <w:r w:rsidR="00495EAB">
        <w:t>Write Months Table</w:t>
      </w:r>
    </w:p>
    <w:p w14:paraId="081EF231" w14:textId="531F7337" w:rsidR="00C559BB" w:rsidRDefault="00C559BB" w:rsidP="00C559BB">
      <w:pPr>
        <w:pStyle w:val="PenNumberedSub"/>
        <w:numPr>
          <w:ilvl w:val="0"/>
          <w:numId w:val="21"/>
        </w:numPr>
      </w:pPr>
      <w:r>
        <w:t>Enter the following</w:t>
      </w:r>
      <w:r w:rsidR="00495EAB">
        <w:t>, leaving the specify database field option disabled, meaning that the table will be created with all fields from the transformation flow.</w:t>
      </w:r>
    </w:p>
    <w:p w14:paraId="263DFE32" w14:textId="0E74BDB4" w:rsidR="00C559BB" w:rsidRDefault="00186373" w:rsidP="00F43BD7">
      <w:pPr>
        <w:pStyle w:val="PenNumberedSub"/>
        <w:numPr>
          <w:ilvl w:val="0"/>
          <w:numId w:val="0"/>
        </w:numPr>
        <w:ind w:left="540"/>
      </w:pPr>
      <w:r>
        <w:rPr>
          <w:noProof/>
        </w:rPr>
        <w:lastRenderedPageBreak/>
        <w:drawing>
          <wp:inline distT="0" distB="0" distL="0" distR="0" wp14:anchorId="1338E034" wp14:editId="6DE1835C">
            <wp:extent cx="5178335" cy="5010150"/>
            <wp:effectExtent l="0" t="0" r="381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1730" cy="5023110"/>
                    </a:xfrm>
                    <a:prstGeom prst="rect">
                      <a:avLst/>
                    </a:prstGeom>
                  </pic:spPr>
                </pic:pic>
              </a:graphicData>
            </a:graphic>
          </wp:inline>
        </w:drawing>
      </w:r>
    </w:p>
    <w:p w14:paraId="2F9E6168" w14:textId="77777777" w:rsidR="00186373" w:rsidRDefault="00186373" w:rsidP="00F43BD7">
      <w:pPr>
        <w:pStyle w:val="PenNumberedSub"/>
        <w:numPr>
          <w:ilvl w:val="0"/>
          <w:numId w:val="0"/>
        </w:numPr>
        <w:ind w:left="540"/>
      </w:pPr>
    </w:p>
    <w:p w14:paraId="334D8713" w14:textId="02A3AA9F" w:rsidR="00C559BB" w:rsidRDefault="00495EAB" w:rsidP="00C559BB">
      <w:pPr>
        <w:pStyle w:val="PenNumberedSub"/>
      </w:pPr>
      <w:r>
        <w:t>Press the SQL button to create the table</w:t>
      </w:r>
    </w:p>
    <w:p w14:paraId="4FBD3B93" w14:textId="20F40714" w:rsidR="00C559BB" w:rsidRDefault="00C559BB" w:rsidP="00C559BB">
      <w:pPr>
        <w:pStyle w:val="PenNumberedSub"/>
      </w:pPr>
      <w:r>
        <w:t>Press OK to save and close the window</w:t>
      </w:r>
    </w:p>
    <w:p w14:paraId="4CC04FF3" w14:textId="60E49C69" w:rsidR="00495EAB" w:rsidRDefault="00495EAB" w:rsidP="00C559BB">
      <w:pPr>
        <w:pStyle w:val="PenNumberedSub"/>
      </w:pPr>
      <w:r>
        <w:t>Save the transformation, which should look like this:</w:t>
      </w:r>
    </w:p>
    <w:p w14:paraId="3D514941" w14:textId="3646E5A6" w:rsidR="00495EAB" w:rsidRDefault="00495EAB" w:rsidP="00495EAB">
      <w:pPr>
        <w:pStyle w:val="PenNumberedSub"/>
        <w:numPr>
          <w:ilvl w:val="0"/>
          <w:numId w:val="0"/>
        </w:numPr>
        <w:ind w:left="936"/>
      </w:pPr>
      <w:r>
        <w:rPr>
          <w:noProof/>
        </w:rPr>
        <w:drawing>
          <wp:inline distT="0" distB="0" distL="0" distR="0" wp14:anchorId="58E4E9A5" wp14:editId="53F1B23E">
            <wp:extent cx="2047603" cy="4343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54414" cy="435785"/>
                    </a:xfrm>
                    <a:prstGeom prst="rect">
                      <a:avLst/>
                    </a:prstGeom>
                  </pic:spPr>
                </pic:pic>
              </a:graphicData>
            </a:graphic>
          </wp:inline>
        </w:drawing>
      </w:r>
    </w:p>
    <w:p w14:paraId="6511E194" w14:textId="77777777" w:rsidR="00C559BB" w:rsidRDefault="00C559BB" w:rsidP="00AF6CCE"/>
    <w:p w14:paraId="24FF39D2" w14:textId="46AD37A2" w:rsidR="00C559BB" w:rsidRDefault="00F43BD7" w:rsidP="00C559BB">
      <w:pPr>
        <w:pStyle w:val="PenHeading4"/>
      </w:pPr>
      <w:bookmarkStart w:id="23" w:name="_Toc505952555"/>
      <w:r>
        <w:t>Days</w:t>
      </w:r>
      <w:r w:rsidR="00C559BB">
        <w:t xml:space="preserve"> table</w:t>
      </w:r>
      <w:bookmarkEnd w:id="23"/>
    </w:p>
    <w:p w14:paraId="7E3C22F5" w14:textId="62FF7095" w:rsidR="00495EAB" w:rsidRDefault="00495EAB" w:rsidP="00495EAB">
      <w:pPr>
        <w:pStyle w:val="PenBody"/>
      </w:pPr>
      <w:r>
        <w:t>Creating the Days table is a same exercise.</w:t>
      </w:r>
    </w:p>
    <w:p w14:paraId="0F4257EF" w14:textId="2C9EF2A3" w:rsidR="00495EAB" w:rsidRDefault="00495EAB" w:rsidP="00495EAB">
      <w:pPr>
        <w:pStyle w:val="PenNumbered"/>
        <w:numPr>
          <w:ilvl w:val="0"/>
          <w:numId w:val="40"/>
        </w:numPr>
      </w:pPr>
      <w:r>
        <w:t xml:space="preserve">Drag the </w:t>
      </w:r>
      <w:r>
        <w:rPr>
          <w:rStyle w:val="Strong"/>
        </w:rPr>
        <w:t>Data Grid</w:t>
      </w:r>
      <w:r>
        <w:t xml:space="preserve"> step to the canvas (</w:t>
      </w:r>
      <w:r w:rsidRPr="00495EAB">
        <w:rPr>
          <w:i/>
        </w:rPr>
        <w:t>in the same transformation</w:t>
      </w:r>
      <w:r>
        <w:t>) to specify the table layout and content</w:t>
      </w:r>
    </w:p>
    <w:p w14:paraId="7F3423F1" w14:textId="77777777" w:rsidR="00495EAB" w:rsidRDefault="00495EAB" w:rsidP="00495EAB">
      <w:pPr>
        <w:pStyle w:val="PenNumbered"/>
        <w:numPr>
          <w:ilvl w:val="0"/>
          <w:numId w:val="12"/>
        </w:numPr>
      </w:pPr>
      <w:r>
        <w:t xml:space="preserve">Double click on the </w:t>
      </w:r>
      <w:r w:rsidRPr="00056242">
        <w:rPr>
          <w:rStyle w:val="Strong"/>
        </w:rPr>
        <w:t>Data Grid</w:t>
      </w:r>
      <w:r>
        <w:t xml:space="preserve"> step to specify its properties</w:t>
      </w:r>
    </w:p>
    <w:p w14:paraId="0E53D6A1" w14:textId="367B5C34" w:rsidR="00495EAB" w:rsidRDefault="00495EAB" w:rsidP="00683C22">
      <w:pPr>
        <w:pStyle w:val="PenNumberedSub"/>
        <w:numPr>
          <w:ilvl w:val="0"/>
          <w:numId w:val="41"/>
        </w:numPr>
      </w:pPr>
      <w:r>
        <w:t>Name: Days</w:t>
      </w:r>
    </w:p>
    <w:p w14:paraId="415D9E8D" w14:textId="77777777" w:rsidR="00495EAB" w:rsidRDefault="00495EAB" w:rsidP="00495EAB">
      <w:pPr>
        <w:pStyle w:val="PenNumberedSub"/>
        <w:numPr>
          <w:ilvl w:val="0"/>
          <w:numId w:val="30"/>
        </w:numPr>
      </w:pPr>
      <w:r>
        <w:t>Enter the following configuration on the Meta tab:</w:t>
      </w:r>
    </w:p>
    <w:p w14:paraId="3F986CAD" w14:textId="476DBD61" w:rsidR="00495EAB" w:rsidRDefault="00495EAB" w:rsidP="00495EAB">
      <w:pPr>
        <w:pStyle w:val="PenNumberedSub"/>
        <w:numPr>
          <w:ilvl w:val="0"/>
          <w:numId w:val="0"/>
        </w:numPr>
        <w:ind w:left="936"/>
      </w:pPr>
      <w:r>
        <w:rPr>
          <w:noProof/>
        </w:rPr>
        <w:lastRenderedPageBreak/>
        <w:drawing>
          <wp:anchor distT="0" distB="0" distL="114300" distR="114300" simplePos="0" relativeHeight="251729920" behindDoc="0" locked="0" layoutInCell="1" allowOverlap="1" wp14:anchorId="49E1F4B4" wp14:editId="7C75695D">
            <wp:simplePos x="0" y="0"/>
            <wp:positionH relativeFrom="column">
              <wp:posOffset>685800</wp:posOffset>
            </wp:positionH>
            <wp:positionV relativeFrom="paragraph">
              <wp:posOffset>1555115</wp:posOffset>
            </wp:positionV>
            <wp:extent cx="264795" cy="264795"/>
            <wp:effectExtent l="0" t="0" r="1905" b="1905"/>
            <wp:wrapTopAndBottom/>
            <wp:docPr id="31" name="Picture 31" descr="Afbeeldingsresultaat voor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cop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795" cy="264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80713B8" wp14:editId="648706D0">
            <wp:extent cx="5943600" cy="12858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285875"/>
                    </a:xfrm>
                    <a:prstGeom prst="rect">
                      <a:avLst/>
                    </a:prstGeom>
                  </pic:spPr>
                </pic:pic>
              </a:graphicData>
            </a:graphic>
          </wp:inline>
        </w:drawing>
      </w:r>
    </w:p>
    <w:tbl>
      <w:tblPr>
        <w:tblStyle w:val="GridTable6Colorful"/>
        <w:tblpPr w:leftFromText="180" w:rightFromText="180" w:vertAnchor="text" w:horzAnchor="page" w:tblpX="3109" w:tblpY="278"/>
        <w:tblW w:w="8635" w:type="dxa"/>
        <w:tblLook w:val="04A0" w:firstRow="1" w:lastRow="0" w:firstColumn="1" w:lastColumn="0" w:noHBand="0" w:noVBand="1"/>
      </w:tblPr>
      <w:tblGrid>
        <w:gridCol w:w="1696"/>
        <w:gridCol w:w="931"/>
        <w:gridCol w:w="943"/>
        <w:gridCol w:w="5065"/>
      </w:tblGrid>
      <w:tr w:rsidR="00495EAB" w:rsidRPr="00056242" w14:paraId="03801352" w14:textId="77777777" w:rsidTr="00AB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558E0070" w14:textId="77777777" w:rsidR="00495EAB" w:rsidRPr="00056242" w:rsidRDefault="00495EAB" w:rsidP="00AB23AA">
            <w:pPr>
              <w:pStyle w:val="PenNumberedSub"/>
              <w:numPr>
                <w:ilvl w:val="0"/>
                <w:numId w:val="0"/>
              </w:numPr>
              <w:ind w:left="936"/>
              <w:rPr>
                <w:rFonts w:ascii="Calibri" w:eastAsia="Times New Roman" w:hAnsi="Calibri" w:cs="Calibri"/>
                <w:color w:val="000000"/>
                <w:lang w:val="en-GB" w:eastAsia="en-GB"/>
              </w:rPr>
            </w:pPr>
            <w:r>
              <w:rPr>
                <w:rFonts w:ascii="Calibri" w:eastAsia="Times New Roman" w:hAnsi="Calibri" w:cs="Calibri"/>
                <w:color w:val="000000"/>
                <w:lang w:val="en-GB" w:eastAsia="en-GB"/>
              </w:rPr>
              <w:t>Name</w:t>
            </w:r>
          </w:p>
        </w:tc>
        <w:tc>
          <w:tcPr>
            <w:tcW w:w="937" w:type="dxa"/>
          </w:tcPr>
          <w:p w14:paraId="43B3AF7D" w14:textId="77777777" w:rsidR="00495EAB" w:rsidRPr="00056242" w:rsidRDefault="00495EAB" w:rsidP="00AB23AA">
            <w:pPr>
              <w:tabs>
                <w:tab w:val="clear" w:pos="864"/>
                <w:tab w:val="clear" w:pos="1008"/>
                <w:tab w:val="clear" w:pos="1296"/>
                <w:tab w:val="clear" w:pos="1728"/>
              </w:tabs>
              <w:autoSpaceDE/>
              <w:autoSpaceDN/>
              <w:adjustRightInd/>
              <w:spacing w:after="0"/>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Type</w:t>
            </w:r>
          </w:p>
        </w:tc>
        <w:tc>
          <w:tcPr>
            <w:tcW w:w="948" w:type="dxa"/>
          </w:tcPr>
          <w:p w14:paraId="5F603057" w14:textId="77777777" w:rsidR="00495EAB" w:rsidRPr="00056242" w:rsidRDefault="00495EAB" w:rsidP="00AB23AA">
            <w:pPr>
              <w:tabs>
                <w:tab w:val="clear" w:pos="864"/>
                <w:tab w:val="clear" w:pos="1008"/>
                <w:tab w:val="clear" w:pos="1296"/>
                <w:tab w:val="clear" w:pos="1728"/>
              </w:tabs>
              <w:autoSpaceDE/>
              <w:autoSpaceDN/>
              <w:adjustRightInd/>
              <w:spacing w:after="0"/>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Format</w:t>
            </w:r>
          </w:p>
        </w:tc>
        <w:tc>
          <w:tcPr>
            <w:tcW w:w="5405" w:type="dxa"/>
          </w:tcPr>
          <w:p w14:paraId="082B62F5" w14:textId="77777777" w:rsidR="00495EAB" w:rsidRPr="00056242" w:rsidRDefault="00495EAB" w:rsidP="00AB23AA">
            <w:pPr>
              <w:tabs>
                <w:tab w:val="clear" w:pos="864"/>
                <w:tab w:val="clear" w:pos="1008"/>
                <w:tab w:val="clear" w:pos="1296"/>
                <w:tab w:val="clear" w:pos="1728"/>
              </w:tabs>
              <w:autoSpaceDE/>
              <w:autoSpaceDN/>
              <w:adjustRightInd/>
              <w:spacing w:after="0"/>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Length</w:t>
            </w:r>
          </w:p>
        </w:tc>
      </w:tr>
      <w:tr w:rsidR="00495EAB" w:rsidRPr="00056242" w14:paraId="63DC2E6D" w14:textId="77777777" w:rsidTr="00AB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6371DABF" w14:textId="7077F4A1" w:rsidR="00495EAB" w:rsidRPr="00056242" w:rsidRDefault="00495EAB" w:rsidP="00AB23AA">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weekdaynum</w:t>
            </w:r>
          </w:p>
        </w:tc>
        <w:tc>
          <w:tcPr>
            <w:tcW w:w="937" w:type="dxa"/>
          </w:tcPr>
          <w:p w14:paraId="21E1C6CD" w14:textId="77777777" w:rsidR="00495EAB" w:rsidRPr="00056242" w:rsidRDefault="00495EAB"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Integer</w:t>
            </w:r>
          </w:p>
        </w:tc>
        <w:tc>
          <w:tcPr>
            <w:tcW w:w="948" w:type="dxa"/>
          </w:tcPr>
          <w:p w14:paraId="6D947226" w14:textId="77777777" w:rsidR="00495EAB" w:rsidRPr="00056242" w:rsidRDefault="00495EAB"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w:t>
            </w:r>
          </w:p>
        </w:tc>
        <w:tc>
          <w:tcPr>
            <w:tcW w:w="5405" w:type="dxa"/>
          </w:tcPr>
          <w:p w14:paraId="72EC072D" w14:textId="77777777" w:rsidR="00495EAB" w:rsidRPr="00056242" w:rsidRDefault="00495EAB"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p>
        </w:tc>
      </w:tr>
      <w:tr w:rsidR="00495EAB" w:rsidRPr="00056242" w14:paraId="072BD3C8" w14:textId="77777777" w:rsidTr="00AB23AA">
        <w:tc>
          <w:tcPr>
            <w:cnfStyle w:val="001000000000" w:firstRow="0" w:lastRow="0" w:firstColumn="1" w:lastColumn="0" w:oddVBand="0" w:evenVBand="0" w:oddHBand="0" w:evenHBand="0" w:firstRowFirstColumn="0" w:firstRowLastColumn="0" w:lastRowFirstColumn="0" w:lastRowLastColumn="0"/>
            <w:tcW w:w="1345" w:type="dxa"/>
          </w:tcPr>
          <w:p w14:paraId="10EDE6CA" w14:textId="3D7F3978" w:rsidR="00495EAB" w:rsidRPr="00056242" w:rsidRDefault="00495EAB" w:rsidP="00AB23AA">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daystring</w:t>
            </w:r>
          </w:p>
        </w:tc>
        <w:tc>
          <w:tcPr>
            <w:tcW w:w="937" w:type="dxa"/>
          </w:tcPr>
          <w:p w14:paraId="11BB8909" w14:textId="77777777" w:rsidR="00495EAB" w:rsidRPr="00056242" w:rsidRDefault="00495EAB" w:rsidP="00AB23AA">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String</w:t>
            </w:r>
          </w:p>
        </w:tc>
        <w:tc>
          <w:tcPr>
            <w:tcW w:w="948" w:type="dxa"/>
          </w:tcPr>
          <w:p w14:paraId="6284D3D7" w14:textId="77777777" w:rsidR="00495EAB" w:rsidRPr="00056242" w:rsidRDefault="00495EAB" w:rsidP="00AB23AA">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p>
        </w:tc>
        <w:tc>
          <w:tcPr>
            <w:tcW w:w="5405" w:type="dxa"/>
          </w:tcPr>
          <w:p w14:paraId="1CBFDA71" w14:textId="77777777" w:rsidR="00495EAB" w:rsidRPr="00056242" w:rsidRDefault="00495EAB" w:rsidP="00AB23AA">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9</w:t>
            </w:r>
          </w:p>
        </w:tc>
      </w:tr>
    </w:tbl>
    <w:p w14:paraId="37685202" w14:textId="77777777" w:rsidR="00495EAB" w:rsidRDefault="00495EAB" w:rsidP="00495EAB">
      <w:pPr>
        <w:pStyle w:val="PenNumberedSub"/>
        <w:numPr>
          <w:ilvl w:val="0"/>
          <w:numId w:val="0"/>
        </w:numPr>
      </w:pPr>
    </w:p>
    <w:p w14:paraId="381EF2F7" w14:textId="77777777" w:rsidR="00495EAB" w:rsidRDefault="00495EAB" w:rsidP="00495EAB">
      <w:pPr>
        <w:pStyle w:val="PenNumberedSub"/>
        <w:numPr>
          <w:ilvl w:val="0"/>
          <w:numId w:val="0"/>
        </w:numPr>
        <w:ind w:left="936"/>
      </w:pPr>
    </w:p>
    <w:p w14:paraId="5C7D2870" w14:textId="77777777" w:rsidR="00495EAB" w:rsidRDefault="00495EAB" w:rsidP="00495EAB">
      <w:pPr>
        <w:pStyle w:val="PenNumberedSub"/>
        <w:numPr>
          <w:ilvl w:val="0"/>
          <w:numId w:val="0"/>
        </w:numPr>
        <w:ind w:left="936"/>
      </w:pPr>
    </w:p>
    <w:p w14:paraId="165BB836" w14:textId="7E60A3E9" w:rsidR="00495EAB" w:rsidRDefault="00495EAB" w:rsidP="00495EAB">
      <w:pPr>
        <w:pStyle w:val="PenNumberedSub"/>
        <w:numPr>
          <w:ilvl w:val="0"/>
          <w:numId w:val="30"/>
        </w:numPr>
      </w:pPr>
      <w:r>
        <w:t>Enter the following configuration on the Data tab:</w:t>
      </w:r>
    </w:p>
    <w:p w14:paraId="57B6B839" w14:textId="634FA169" w:rsidR="00495EAB" w:rsidRDefault="00495EAB" w:rsidP="00495EAB">
      <w:pPr>
        <w:pStyle w:val="PenNumberedSub"/>
        <w:numPr>
          <w:ilvl w:val="0"/>
          <w:numId w:val="0"/>
        </w:numPr>
        <w:ind w:left="936"/>
      </w:pPr>
      <w:r>
        <w:rPr>
          <w:noProof/>
        </w:rPr>
        <w:drawing>
          <wp:inline distT="0" distB="0" distL="0" distR="0" wp14:anchorId="00F035AE" wp14:editId="7815F276">
            <wp:extent cx="5943600" cy="18383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38325"/>
                    </a:xfrm>
                    <a:prstGeom prst="rect">
                      <a:avLst/>
                    </a:prstGeom>
                  </pic:spPr>
                </pic:pic>
              </a:graphicData>
            </a:graphic>
          </wp:inline>
        </w:drawing>
      </w:r>
    </w:p>
    <w:tbl>
      <w:tblPr>
        <w:tblStyle w:val="GridTable6Colorful"/>
        <w:tblpPr w:leftFromText="180" w:rightFromText="180" w:vertAnchor="text" w:horzAnchor="page" w:tblpX="3109" w:tblpY="278"/>
        <w:tblW w:w="8545" w:type="dxa"/>
        <w:tblLook w:val="04A0" w:firstRow="1" w:lastRow="0" w:firstColumn="1" w:lastColumn="0" w:noHBand="0" w:noVBand="1"/>
      </w:tblPr>
      <w:tblGrid>
        <w:gridCol w:w="1345"/>
        <w:gridCol w:w="1345"/>
        <w:gridCol w:w="5855"/>
      </w:tblGrid>
      <w:tr w:rsidR="00495EAB" w:rsidRPr="00056242" w14:paraId="343B5B59" w14:textId="77777777" w:rsidTr="00AB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17C63CEC" w14:textId="77777777" w:rsidR="00495EAB" w:rsidRPr="00056242" w:rsidRDefault="00495EAB" w:rsidP="00AB23AA">
            <w:pPr>
              <w:pStyle w:val="PenNumberedSub"/>
              <w:numPr>
                <w:ilvl w:val="0"/>
                <w:numId w:val="0"/>
              </w:numPr>
              <w:rPr>
                <w:rFonts w:ascii="Calibri" w:eastAsia="Times New Roman" w:hAnsi="Calibri" w:cs="Calibri"/>
                <w:color w:val="000000"/>
                <w:lang w:val="en-GB" w:eastAsia="en-GB"/>
              </w:rPr>
            </w:pPr>
            <w:r>
              <w:rPr>
                <w:rFonts w:ascii="Calibri" w:eastAsia="Times New Roman" w:hAnsi="Calibri" w:cs="Calibri"/>
                <w:color w:val="000000"/>
                <w:lang w:val="en-GB" w:eastAsia="en-GB"/>
              </w:rPr>
              <w:t>monthnum</w:t>
            </w:r>
          </w:p>
        </w:tc>
        <w:tc>
          <w:tcPr>
            <w:tcW w:w="1345" w:type="dxa"/>
          </w:tcPr>
          <w:p w14:paraId="2B1BF7E3" w14:textId="77777777" w:rsidR="00495EAB" w:rsidRPr="00056242" w:rsidRDefault="00495EAB" w:rsidP="00AB23AA">
            <w:pPr>
              <w:tabs>
                <w:tab w:val="clear" w:pos="864"/>
                <w:tab w:val="clear" w:pos="1008"/>
                <w:tab w:val="clear" w:pos="1296"/>
                <w:tab w:val="clear" w:pos="1728"/>
              </w:tabs>
              <w:autoSpaceDE/>
              <w:autoSpaceDN/>
              <w:adjustRightInd/>
              <w:spacing w:after="0"/>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monthstring</w:t>
            </w:r>
          </w:p>
        </w:tc>
        <w:tc>
          <w:tcPr>
            <w:tcW w:w="5855" w:type="dxa"/>
          </w:tcPr>
          <w:p w14:paraId="6B01843F" w14:textId="77777777" w:rsidR="00495EAB" w:rsidRPr="00056242" w:rsidRDefault="00495EAB" w:rsidP="00AB23AA">
            <w:pPr>
              <w:tabs>
                <w:tab w:val="clear" w:pos="864"/>
                <w:tab w:val="clear" w:pos="1008"/>
                <w:tab w:val="clear" w:pos="1296"/>
                <w:tab w:val="clear" w:pos="1728"/>
              </w:tabs>
              <w:autoSpaceDE/>
              <w:autoSpaceDN/>
              <w:adjustRightInd/>
              <w:spacing w:after="0"/>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p>
        </w:tc>
      </w:tr>
      <w:tr w:rsidR="00495EAB" w:rsidRPr="00056242" w14:paraId="267D09B6" w14:textId="77777777" w:rsidTr="00AB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642C45EA" w14:textId="77777777" w:rsidR="00495EAB" w:rsidRPr="00056242" w:rsidRDefault="00495EAB" w:rsidP="00AB23AA">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1</w:t>
            </w:r>
          </w:p>
        </w:tc>
        <w:tc>
          <w:tcPr>
            <w:tcW w:w="1345" w:type="dxa"/>
          </w:tcPr>
          <w:p w14:paraId="11830105" w14:textId="0CA12C8A" w:rsidR="00495EAB" w:rsidRPr="00056242" w:rsidRDefault="00DF6F15"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Sunday</w:t>
            </w:r>
          </w:p>
        </w:tc>
        <w:tc>
          <w:tcPr>
            <w:tcW w:w="5855" w:type="dxa"/>
          </w:tcPr>
          <w:p w14:paraId="69CADC94" w14:textId="77777777" w:rsidR="00495EAB" w:rsidRPr="00056242" w:rsidRDefault="00495EAB"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p>
        </w:tc>
      </w:tr>
      <w:tr w:rsidR="00495EAB" w:rsidRPr="00056242" w14:paraId="3E92BB18" w14:textId="77777777" w:rsidTr="00AB23AA">
        <w:tc>
          <w:tcPr>
            <w:cnfStyle w:val="001000000000" w:firstRow="0" w:lastRow="0" w:firstColumn="1" w:lastColumn="0" w:oddVBand="0" w:evenVBand="0" w:oddHBand="0" w:evenHBand="0" w:firstRowFirstColumn="0" w:firstRowLastColumn="0" w:lastRowFirstColumn="0" w:lastRowLastColumn="0"/>
            <w:tcW w:w="1345" w:type="dxa"/>
          </w:tcPr>
          <w:p w14:paraId="25EA4CD5" w14:textId="77777777" w:rsidR="00495EAB" w:rsidRPr="00056242" w:rsidRDefault="00495EAB" w:rsidP="00AB23AA">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2</w:t>
            </w:r>
          </w:p>
        </w:tc>
        <w:tc>
          <w:tcPr>
            <w:tcW w:w="1345" w:type="dxa"/>
          </w:tcPr>
          <w:p w14:paraId="28924652" w14:textId="27C80275" w:rsidR="00495EAB" w:rsidRPr="00056242" w:rsidRDefault="00DF6F15" w:rsidP="00AB23AA">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Monday</w:t>
            </w:r>
          </w:p>
        </w:tc>
        <w:tc>
          <w:tcPr>
            <w:tcW w:w="5855" w:type="dxa"/>
          </w:tcPr>
          <w:p w14:paraId="0EA08172" w14:textId="77777777" w:rsidR="00495EAB" w:rsidRPr="00056242" w:rsidRDefault="00495EAB" w:rsidP="00AB23AA">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p>
        </w:tc>
      </w:tr>
      <w:tr w:rsidR="00495EAB" w:rsidRPr="00056242" w14:paraId="191A8F44" w14:textId="77777777" w:rsidTr="00AB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1E2068E7" w14:textId="77777777" w:rsidR="00495EAB" w:rsidRDefault="00495EAB" w:rsidP="00AB23AA">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3</w:t>
            </w:r>
          </w:p>
        </w:tc>
        <w:tc>
          <w:tcPr>
            <w:tcW w:w="1345" w:type="dxa"/>
          </w:tcPr>
          <w:p w14:paraId="5C652FF2" w14:textId="5D3FB357" w:rsidR="00495EAB" w:rsidRDefault="00DF6F15"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Tuesday</w:t>
            </w:r>
          </w:p>
        </w:tc>
        <w:tc>
          <w:tcPr>
            <w:tcW w:w="5855" w:type="dxa"/>
          </w:tcPr>
          <w:p w14:paraId="30ED4270" w14:textId="77777777" w:rsidR="00495EAB" w:rsidRDefault="00495EAB"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p>
        </w:tc>
      </w:tr>
      <w:tr w:rsidR="00495EAB" w:rsidRPr="00056242" w14:paraId="3B33819A" w14:textId="77777777" w:rsidTr="00AB23AA">
        <w:tc>
          <w:tcPr>
            <w:cnfStyle w:val="001000000000" w:firstRow="0" w:lastRow="0" w:firstColumn="1" w:lastColumn="0" w:oddVBand="0" w:evenVBand="0" w:oddHBand="0" w:evenHBand="0" w:firstRowFirstColumn="0" w:firstRowLastColumn="0" w:lastRowFirstColumn="0" w:lastRowLastColumn="0"/>
            <w:tcW w:w="1345" w:type="dxa"/>
          </w:tcPr>
          <w:p w14:paraId="2AF6EF9B" w14:textId="77777777" w:rsidR="00495EAB" w:rsidRDefault="00495EAB" w:rsidP="00AB23AA">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4</w:t>
            </w:r>
          </w:p>
        </w:tc>
        <w:tc>
          <w:tcPr>
            <w:tcW w:w="1345" w:type="dxa"/>
          </w:tcPr>
          <w:p w14:paraId="5E52E739" w14:textId="67A93CA8" w:rsidR="00495EAB" w:rsidRDefault="00DF6F15" w:rsidP="00AB23AA">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Wednesday</w:t>
            </w:r>
          </w:p>
        </w:tc>
        <w:tc>
          <w:tcPr>
            <w:tcW w:w="5855" w:type="dxa"/>
          </w:tcPr>
          <w:p w14:paraId="2D7D4E59" w14:textId="77777777" w:rsidR="00495EAB" w:rsidRDefault="00495EAB" w:rsidP="00AB23AA">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p>
        </w:tc>
      </w:tr>
      <w:tr w:rsidR="00495EAB" w:rsidRPr="00056242" w14:paraId="178D3B1D" w14:textId="77777777" w:rsidTr="00AB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41FFBF8C" w14:textId="77777777" w:rsidR="00495EAB" w:rsidRDefault="00495EAB" w:rsidP="00AB23AA">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5</w:t>
            </w:r>
          </w:p>
        </w:tc>
        <w:tc>
          <w:tcPr>
            <w:tcW w:w="1345" w:type="dxa"/>
          </w:tcPr>
          <w:p w14:paraId="0B642618" w14:textId="7B543447" w:rsidR="00495EAB" w:rsidRDefault="00DF6F15"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Thursday</w:t>
            </w:r>
          </w:p>
        </w:tc>
        <w:tc>
          <w:tcPr>
            <w:tcW w:w="5855" w:type="dxa"/>
          </w:tcPr>
          <w:p w14:paraId="1C161E18" w14:textId="77777777" w:rsidR="00495EAB" w:rsidRDefault="00495EAB"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p>
        </w:tc>
      </w:tr>
      <w:tr w:rsidR="00495EAB" w:rsidRPr="00056242" w14:paraId="4DD0846E" w14:textId="77777777" w:rsidTr="00AB23AA">
        <w:tc>
          <w:tcPr>
            <w:cnfStyle w:val="001000000000" w:firstRow="0" w:lastRow="0" w:firstColumn="1" w:lastColumn="0" w:oddVBand="0" w:evenVBand="0" w:oddHBand="0" w:evenHBand="0" w:firstRowFirstColumn="0" w:firstRowLastColumn="0" w:lastRowFirstColumn="0" w:lastRowLastColumn="0"/>
            <w:tcW w:w="1345" w:type="dxa"/>
          </w:tcPr>
          <w:p w14:paraId="20218A73" w14:textId="77777777" w:rsidR="00495EAB" w:rsidRDefault="00495EAB" w:rsidP="00AB23AA">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6</w:t>
            </w:r>
          </w:p>
        </w:tc>
        <w:tc>
          <w:tcPr>
            <w:tcW w:w="1345" w:type="dxa"/>
          </w:tcPr>
          <w:p w14:paraId="41C9191F" w14:textId="7FBC979D" w:rsidR="00495EAB" w:rsidRDefault="00DF6F15" w:rsidP="00AB23AA">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Friday</w:t>
            </w:r>
          </w:p>
        </w:tc>
        <w:tc>
          <w:tcPr>
            <w:tcW w:w="5855" w:type="dxa"/>
          </w:tcPr>
          <w:p w14:paraId="5AD58EB4" w14:textId="77777777" w:rsidR="00495EAB" w:rsidRDefault="00495EAB" w:rsidP="00AB23AA">
            <w:pPr>
              <w:tabs>
                <w:tab w:val="clear" w:pos="864"/>
                <w:tab w:val="clear" w:pos="1008"/>
                <w:tab w:val="clear" w:pos="1296"/>
                <w:tab w:val="clear" w:pos="1728"/>
              </w:tabs>
              <w:autoSpaceDE/>
              <w:autoSpaceDN/>
              <w:adjustRightInd/>
              <w:spacing w:after="0"/>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p>
        </w:tc>
      </w:tr>
      <w:tr w:rsidR="00495EAB" w:rsidRPr="00056242" w14:paraId="34C257D0" w14:textId="77777777" w:rsidTr="00AB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53753F29" w14:textId="77777777" w:rsidR="00495EAB" w:rsidRDefault="00495EAB" w:rsidP="00AB23AA">
            <w:pPr>
              <w:tabs>
                <w:tab w:val="clear" w:pos="864"/>
                <w:tab w:val="clear" w:pos="1008"/>
                <w:tab w:val="clear" w:pos="1296"/>
                <w:tab w:val="clear" w:pos="1728"/>
              </w:tabs>
              <w:autoSpaceDE/>
              <w:autoSpaceDN/>
              <w:adjustRightInd/>
              <w:spacing w:after="0"/>
              <w:textAlignment w:val="auto"/>
              <w:rPr>
                <w:rFonts w:ascii="Calibri" w:eastAsia="Times New Roman" w:hAnsi="Calibri" w:cs="Calibri"/>
                <w:color w:val="000000"/>
                <w:lang w:val="en-GB" w:eastAsia="en-GB"/>
              </w:rPr>
            </w:pPr>
            <w:r>
              <w:rPr>
                <w:rFonts w:ascii="Calibri" w:eastAsia="Times New Roman" w:hAnsi="Calibri" w:cs="Calibri"/>
                <w:color w:val="000000"/>
                <w:lang w:val="en-GB" w:eastAsia="en-GB"/>
              </w:rPr>
              <w:t>7</w:t>
            </w:r>
          </w:p>
        </w:tc>
        <w:tc>
          <w:tcPr>
            <w:tcW w:w="1345" w:type="dxa"/>
          </w:tcPr>
          <w:p w14:paraId="5404E182" w14:textId="4BE764A6" w:rsidR="00495EAB" w:rsidRDefault="00DF6F15"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r>
              <w:rPr>
                <w:rFonts w:ascii="Calibri" w:eastAsia="Times New Roman" w:hAnsi="Calibri" w:cs="Calibri"/>
                <w:color w:val="000000"/>
                <w:lang w:val="en-GB" w:eastAsia="en-GB"/>
              </w:rPr>
              <w:t>Saturday</w:t>
            </w:r>
          </w:p>
        </w:tc>
        <w:tc>
          <w:tcPr>
            <w:tcW w:w="5855" w:type="dxa"/>
          </w:tcPr>
          <w:p w14:paraId="5A4C1B5B" w14:textId="77777777" w:rsidR="00495EAB" w:rsidRDefault="00495EAB" w:rsidP="00AB23AA">
            <w:pPr>
              <w:tabs>
                <w:tab w:val="clear" w:pos="864"/>
                <w:tab w:val="clear" w:pos="1008"/>
                <w:tab w:val="clear" w:pos="1296"/>
                <w:tab w:val="clear" w:pos="1728"/>
              </w:tabs>
              <w:autoSpaceDE/>
              <w:autoSpaceDN/>
              <w:adjustRightInd/>
              <w:spacing w:after="0"/>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GB" w:eastAsia="en-GB"/>
              </w:rPr>
            </w:pPr>
          </w:p>
        </w:tc>
      </w:tr>
    </w:tbl>
    <w:p w14:paraId="211C20F3" w14:textId="352FEA20" w:rsidR="00495EAB" w:rsidRDefault="00495EAB" w:rsidP="00495EAB">
      <w:pPr>
        <w:pStyle w:val="PenNumberedSub"/>
        <w:numPr>
          <w:ilvl w:val="0"/>
          <w:numId w:val="0"/>
        </w:numPr>
        <w:ind w:left="936"/>
      </w:pPr>
      <w:r>
        <w:rPr>
          <w:noProof/>
        </w:rPr>
        <w:drawing>
          <wp:anchor distT="0" distB="0" distL="114300" distR="114300" simplePos="0" relativeHeight="251730944" behindDoc="0" locked="0" layoutInCell="1" allowOverlap="1" wp14:anchorId="102AA124" wp14:editId="4E7497CD">
            <wp:simplePos x="0" y="0"/>
            <wp:positionH relativeFrom="column">
              <wp:posOffset>655320</wp:posOffset>
            </wp:positionH>
            <wp:positionV relativeFrom="paragraph">
              <wp:posOffset>193675</wp:posOffset>
            </wp:positionV>
            <wp:extent cx="262255" cy="262255"/>
            <wp:effectExtent l="0" t="0" r="4445" b="4445"/>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pic:spPr>
                </pic:pic>
              </a:graphicData>
            </a:graphic>
            <wp14:sizeRelH relativeFrom="page">
              <wp14:pctWidth>0</wp14:pctWidth>
            </wp14:sizeRelH>
            <wp14:sizeRelV relativeFrom="page">
              <wp14:pctHeight>0</wp14:pctHeight>
            </wp14:sizeRelV>
          </wp:anchor>
        </w:drawing>
      </w:r>
    </w:p>
    <w:p w14:paraId="4F28C732" w14:textId="77777777" w:rsidR="00495EAB" w:rsidRDefault="00495EAB" w:rsidP="00495EAB">
      <w:pPr>
        <w:pStyle w:val="PenNumberedSub"/>
        <w:numPr>
          <w:ilvl w:val="0"/>
          <w:numId w:val="0"/>
        </w:numPr>
        <w:ind w:left="360"/>
      </w:pPr>
    </w:p>
    <w:p w14:paraId="6A6E967D" w14:textId="77777777" w:rsidR="00495EAB" w:rsidRDefault="00495EAB" w:rsidP="00495EAB">
      <w:pPr>
        <w:pStyle w:val="PenNumberedSub"/>
      </w:pPr>
      <w:r>
        <w:t>Press OK to save and close this window</w:t>
      </w:r>
    </w:p>
    <w:p w14:paraId="2F9024A2" w14:textId="77777777" w:rsidR="00495EAB" w:rsidRDefault="00495EAB" w:rsidP="00495EAB">
      <w:pPr>
        <w:pStyle w:val="PenNumbered"/>
        <w:numPr>
          <w:ilvl w:val="0"/>
          <w:numId w:val="12"/>
        </w:numPr>
      </w:pPr>
      <w:r>
        <w:t xml:space="preserve">Drag the </w:t>
      </w:r>
      <w:r>
        <w:rPr>
          <w:rStyle w:val="Strong"/>
        </w:rPr>
        <w:t>Table Output</w:t>
      </w:r>
      <w:r>
        <w:rPr>
          <w:color w:val="002060"/>
        </w:rPr>
        <w:t xml:space="preserve"> </w:t>
      </w:r>
      <w:r>
        <w:t xml:space="preserve">step to the canvas </w:t>
      </w:r>
      <w:r w:rsidRPr="004F27C9">
        <w:t>to</w:t>
      </w:r>
      <w:r>
        <w:t xml:space="preserve"> store the data in a database table</w:t>
      </w:r>
    </w:p>
    <w:p w14:paraId="47DA31EB" w14:textId="77777777" w:rsidR="00495EAB" w:rsidRDefault="00495EAB" w:rsidP="00495EAB">
      <w:pPr>
        <w:pStyle w:val="PenNumbered"/>
      </w:pPr>
      <w:r>
        <w:t xml:space="preserve">Create a hop between the </w:t>
      </w:r>
      <w:r>
        <w:rPr>
          <w:rStyle w:val="Strong"/>
        </w:rPr>
        <w:t>Data Grid</w:t>
      </w:r>
      <w:r>
        <w:rPr>
          <w:color w:val="002060"/>
        </w:rPr>
        <w:t xml:space="preserve"> </w:t>
      </w:r>
      <w:r>
        <w:t xml:space="preserve">and </w:t>
      </w:r>
      <w:r w:rsidRPr="002E4F0F">
        <w:rPr>
          <w:rStyle w:val="Strong"/>
        </w:rPr>
        <w:t>Table</w:t>
      </w:r>
      <w:r>
        <w:rPr>
          <w:rStyle w:val="Strong"/>
        </w:rPr>
        <w:t xml:space="preserve"> </w:t>
      </w:r>
      <w:r w:rsidRPr="002E4F0F">
        <w:rPr>
          <w:rStyle w:val="Strong"/>
        </w:rPr>
        <w:t>Output</w:t>
      </w:r>
      <w:r>
        <w:rPr>
          <w:color w:val="002060"/>
        </w:rPr>
        <w:t xml:space="preserve"> steps</w:t>
      </w:r>
    </w:p>
    <w:p w14:paraId="18B9E0C3" w14:textId="77777777" w:rsidR="00495EAB" w:rsidRDefault="00495EAB" w:rsidP="00495EAB">
      <w:pPr>
        <w:pStyle w:val="PenNumbered"/>
      </w:pPr>
      <w:r>
        <w:t xml:space="preserve">Double click on the </w:t>
      </w:r>
      <w:r>
        <w:rPr>
          <w:rStyle w:val="Strong"/>
        </w:rPr>
        <w:t>Table Output</w:t>
      </w:r>
      <w:r>
        <w:rPr>
          <w:color w:val="002060"/>
        </w:rPr>
        <w:t xml:space="preserve"> </w:t>
      </w:r>
      <w:r w:rsidRPr="00082965">
        <w:t>step</w:t>
      </w:r>
      <w:r>
        <w:rPr>
          <w:color w:val="002060"/>
        </w:rPr>
        <w:t xml:space="preserve"> </w:t>
      </w:r>
      <w:r>
        <w:t>to specify its properties</w:t>
      </w:r>
    </w:p>
    <w:p w14:paraId="2DF04AE5" w14:textId="15D777EA" w:rsidR="00495EAB" w:rsidRDefault="00495EAB" w:rsidP="00871628">
      <w:pPr>
        <w:pStyle w:val="PenNumberedSub"/>
        <w:numPr>
          <w:ilvl w:val="0"/>
          <w:numId w:val="43"/>
        </w:numPr>
      </w:pPr>
      <w:r>
        <w:t xml:space="preserve">Name: Write </w:t>
      </w:r>
      <w:r w:rsidR="00683C22">
        <w:t>Days</w:t>
      </w:r>
      <w:r>
        <w:t xml:space="preserve"> Table</w:t>
      </w:r>
    </w:p>
    <w:p w14:paraId="7675F38D" w14:textId="77777777" w:rsidR="00495EAB" w:rsidRDefault="00495EAB" w:rsidP="00495EAB">
      <w:pPr>
        <w:pStyle w:val="PenNumberedSub"/>
        <w:numPr>
          <w:ilvl w:val="0"/>
          <w:numId w:val="21"/>
        </w:numPr>
      </w:pPr>
      <w:r>
        <w:t>Enter the following, leaving the specify database field option disabled, meaning that the table will be created with all fields from the transformation flow.</w:t>
      </w:r>
    </w:p>
    <w:p w14:paraId="260D698D" w14:textId="6F21C5B9" w:rsidR="00495EAB" w:rsidRDefault="00186373" w:rsidP="00495EAB">
      <w:pPr>
        <w:pStyle w:val="PenNumberedSub"/>
        <w:numPr>
          <w:ilvl w:val="0"/>
          <w:numId w:val="0"/>
        </w:numPr>
        <w:ind w:left="540"/>
      </w:pPr>
      <w:r>
        <w:rPr>
          <w:noProof/>
        </w:rPr>
        <w:lastRenderedPageBreak/>
        <w:drawing>
          <wp:inline distT="0" distB="0" distL="0" distR="0" wp14:anchorId="4C5388C5" wp14:editId="6F321378">
            <wp:extent cx="5417275" cy="524827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1677" cy="5252540"/>
                    </a:xfrm>
                    <a:prstGeom prst="rect">
                      <a:avLst/>
                    </a:prstGeom>
                  </pic:spPr>
                </pic:pic>
              </a:graphicData>
            </a:graphic>
          </wp:inline>
        </w:drawing>
      </w:r>
      <w:r>
        <w:br/>
      </w:r>
    </w:p>
    <w:p w14:paraId="6B970D7A" w14:textId="68A9E01E" w:rsidR="00495EAB" w:rsidRDefault="00495EAB" w:rsidP="00495EAB">
      <w:pPr>
        <w:pStyle w:val="PenNumberedSub"/>
      </w:pPr>
      <w:r>
        <w:t>Press the SQL button to create the table</w:t>
      </w:r>
    </w:p>
    <w:p w14:paraId="408D5767" w14:textId="77777777" w:rsidR="00871628" w:rsidRDefault="00871628" w:rsidP="00871628">
      <w:pPr>
        <w:pStyle w:val="PenNumberedSub"/>
      </w:pPr>
      <w:r>
        <w:t>Press OK to save and close the window</w:t>
      </w:r>
    </w:p>
    <w:p w14:paraId="5807C27A" w14:textId="5E47F030" w:rsidR="00871628" w:rsidRDefault="00871628" w:rsidP="00871628">
      <w:pPr>
        <w:pStyle w:val="PenNumberedSub"/>
      </w:pPr>
      <w:r>
        <w:t>Save the transformation, which should look like this:</w:t>
      </w:r>
    </w:p>
    <w:p w14:paraId="07AB52CE" w14:textId="5FF04479" w:rsidR="00871628" w:rsidRPr="00871628" w:rsidRDefault="00871628" w:rsidP="00871628">
      <w:pPr>
        <w:pStyle w:val="PenNumberedSub"/>
        <w:numPr>
          <w:ilvl w:val="0"/>
          <w:numId w:val="0"/>
        </w:numPr>
        <w:ind w:left="936"/>
      </w:pPr>
      <w:r>
        <w:rPr>
          <w:noProof/>
        </w:rPr>
        <w:drawing>
          <wp:inline distT="0" distB="0" distL="0" distR="0" wp14:anchorId="6F39B9EC" wp14:editId="4C9438FA">
            <wp:extent cx="2057400" cy="1287625"/>
            <wp:effectExtent l="0" t="0" r="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65886" cy="1292936"/>
                    </a:xfrm>
                    <a:prstGeom prst="rect">
                      <a:avLst/>
                    </a:prstGeom>
                  </pic:spPr>
                </pic:pic>
              </a:graphicData>
            </a:graphic>
          </wp:inline>
        </w:drawing>
      </w:r>
    </w:p>
    <w:p w14:paraId="526BE830" w14:textId="34799897" w:rsidR="00AC53B0" w:rsidRPr="004F27C9" w:rsidRDefault="00AC53B0" w:rsidP="000E7423">
      <w:pPr>
        <w:pStyle w:val="PenHeading1"/>
      </w:pPr>
      <w:bookmarkStart w:id="24" w:name="_Toc505952556"/>
      <w:r>
        <w:t>Creating</w:t>
      </w:r>
      <w:r w:rsidR="00994097">
        <w:t xml:space="preserve"> </w:t>
      </w:r>
      <w:r w:rsidRPr="004F27C9">
        <w:t>Visualization</w:t>
      </w:r>
      <w:r>
        <w:t>s</w:t>
      </w:r>
      <w:bookmarkEnd w:id="20"/>
      <w:bookmarkEnd w:id="24"/>
    </w:p>
    <w:p w14:paraId="08BA10F9" w14:textId="52405A4A" w:rsidR="00AA7574" w:rsidRDefault="00AA7574" w:rsidP="00B2186C">
      <w:pPr>
        <w:pStyle w:val="PenHeading4"/>
      </w:pPr>
      <w:bookmarkStart w:id="25" w:name="_Toc491269307"/>
      <w:bookmarkStart w:id="26" w:name="_Toc505952557"/>
      <w:r>
        <w:t>Important aspects of the Data Source Wizard</w:t>
      </w:r>
      <w:bookmarkEnd w:id="25"/>
      <w:bookmarkEnd w:id="26"/>
    </w:p>
    <w:p w14:paraId="46CF750C" w14:textId="3FA31AEA" w:rsidR="00CE2265" w:rsidRDefault="00CE2265" w:rsidP="00CE2265">
      <w:r w:rsidRPr="00CE2265">
        <w:t xml:space="preserve">Before you can create Pentaho reports and analysis, the Pentaho Server needs to know where to find your data and how to connect to it, what data you want to use, how the </w:t>
      </w:r>
      <w:r w:rsidRPr="00CE2265">
        <w:lastRenderedPageBreak/>
        <w:t>data is structured, and what the data is like. The </w:t>
      </w:r>
      <w:r w:rsidRPr="00CE2265">
        <w:rPr>
          <w:rStyle w:val="Strong"/>
        </w:rPr>
        <w:t>Data Source Wizard</w:t>
      </w:r>
      <w:r w:rsidRPr="00CE2265">
        <w:t xml:space="preserve"> helps you define a data source that contains this information and guides you through the creation of your </w:t>
      </w:r>
      <w:hyperlink r:id="rId62" w:tgtFrame="_blank" w:history="1">
        <w:r w:rsidRPr="00CE2265">
          <w:rPr>
            <w:rStyle w:val="Strong"/>
          </w:rPr>
          <w:t>relational</w:t>
        </w:r>
      </w:hyperlink>
      <w:r w:rsidRPr="00CE2265">
        <w:rPr>
          <w:rStyle w:val="Strong"/>
        </w:rPr>
        <w:t> or </w:t>
      </w:r>
      <w:hyperlink r:id="rId63" w:anchor="Multidimensional_databases" w:tgtFrame="_blank" w:history="1">
        <w:r w:rsidRPr="00CE2265">
          <w:rPr>
            <w:rStyle w:val="Strong"/>
          </w:rPr>
          <w:t>multi</w:t>
        </w:r>
        <w:r w:rsidR="004820E5">
          <w:rPr>
            <w:rStyle w:val="Strong"/>
          </w:rPr>
          <w:t>-</w:t>
        </w:r>
        <w:r w:rsidRPr="00CE2265">
          <w:rPr>
            <w:rStyle w:val="Strong"/>
          </w:rPr>
          <w:t>dimensional</w:t>
        </w:r>
      </w:hyperlink>
      <w:r w:rsidRPr="00CE2265">
        <w:rPr>
          <w:rStyle w:val="Strong"/>
        </w:rPr>
        <w:t xml:space="preserve"> data models </w:t>
      </w:r>
      <w:r w:rsidRPr="00CE2265">
        <w:t>for use in creating reports and analysis.</w:t>
      </w:r>
    </w:p>
    <w:p w14:paraId="71CB40E2" w14:textId="0FD01C5C" w:rsidR="00CE2265" w:rsidRDefault="003D27BB" w:rsidP="00CE2265">
      <w:r>
        <w:t xml:space="preserve">This means that in the data source wizard a connection to a data source can be defined and a data model on that data source. </w:t>
      </w:r>
      <w:r w:rsidR="00CE2265">
        <w:t xml:space="preserve">The data models are semantic business models and are stored in the central </w:t>
      </w:r>
      <w:r w:rsidR="00CE2265" w:rsidRPr="002C129A">
        <w:rPr>
          <w:rStyle w:val="Strong"/>
        </w:rPr>
        <w:t>Pentaho Repository</w:t>
      </w:r>
      <w:r w:rsidR="00CE2265">
        <w:t>.</w:t>
      </w:r>
      <w:r>
        <w:t xml:space="preserve"> Such a semantic data model can be a part of the total physical data model and can be used by any number of reports or analysis.</w:t>
      </w:r>
    </w:p>
    <w:p w14:paraId="3DDCB915" w14:textId="10513C43" w:rsidR="004820E5" w:rsidRPr="00CE2265" w:rsidRDefault="004820E5" w:rsidP="00CE2265">
      <w:r>
        <w:t xml:space="preserve">The Data Source Wizard only creates a </w:t>
      </w:r>
      <w:r w:rsidRPr="004820E5">
        <w:rPr>
          <w:rStyle w:val="Strong"/>
        </w:rPr>
        <w:t>star schema</w:t>
      </w:r>
      <w:r>
        <w:t xml:space="preserve"> as a multi-dimensional model. </w:t>
      </w:r>
      <w:r>
        <w:rPr>
          <w:rStyle w:val="Strong"/>
        </w:rPr>
        <w:t>s</w:t>
      </w:r>
      <w:r w:rsidRPr="004820E5">
        <w:rPr>
          <w:rStyle w:val="Strong"/>
        </w:rPr>
        <w:t>nowflake</w:t>
      </w:r>
      <w:r>
        <w:t xml:space="preserve"> schema’s can be created with the </w:t>
      </w:r>
      <w:r w:rsidRPr="004820E5">
        <w:rPr>
          <w:rStyle w:val="Strong"/>
        </w:rPr>
        <w:t>Pentaho Schema Workbench</w:t>
      </w:r>
      <w:r>
        <w:t>. A best practice is to start with a star schema created in the Data Source Wizard, export it and import it in the Schema Workbench. After modifying it into a snowflake schema you can publish it to the Pentaho server again, where after it appears in the Data Source Wizard again.</w:t>
      </w:r>
    </w:p>
    <w:p w14:paraId="09D4AF3D" w14:textId="7EE53E18" w:rsidR="00CE2265" w:rsidRDefault="00CE2265" w:rsidP="00CE2265">
      <w:r w:rsidRPr="00CE2265">
        <w:t xml:space="preserve">After you define a data source, you can make it available to people who create reports and analysis so they can simply pick the data source they want to use from a list and begin creating their reports or analysis. </w:t>
      </w:r>
    </w:p>
    <w:p w14:paraId="3B8C0B71" w14:textId="68A04DE5" w:rsidR="00E02676" w:rsidRDefault="00E02676" w:rsidP="00F72922">
      <w:pPr>
        <w:pStyle w:val="PenHeading5"/>
      </w:pPr>
      <w:r>
        <w:t>Icons used in the Data Source Model editor</w:t>
      </w:r>
    </w:p>
    <w:p w14:paraId="68D92A66" w14:textId="2AD415F7" w:rsidR="00E02676" w:rsidRDefault="00F72922" w:rsidP="00F72922">
      <w:pPr>
        <w:jc w:val="center"/>
      </w:pPr>
      <w:r>
        <w:rPr>
          <w:noProof/>
        </w:rPr>
        <w:t xml:space="preserve"> </w:t>
      </w:r>
      <w:r w:rsidR="00E02676">
        <w:rPr>
          <w:noProof/>
        </w:rPr>
        <w:drawing>
          <wp:inline distT="0" distB="0" distL="0" distR="0" wp14:anchorId="52659387" wp14:editId="6DF9C05A">
            <wp:extent cx="2390775" cy="2381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90775" cy="238125"/>
                    </a:xfrm>
                    <a:prstGeom prst="rect">
                      <a:avLst/>
                    </a:prstGeom>
                  </pic:spPr>
                </pic:pic>
              </a:graphicData>
            </a:graphic>
          </wp:inline>
        </w:drawing>
      </w:r>
    </w:p>
    <w:p w14:paraId="0A187A2D" w14:textId="27D9F790" w:rsidR="00E02676" w:rsidRDefault="00F72922" w:rsidP="00F72922">
      <w:pPr>
        <w:tabs>
          <w:tab w:val="clear" w:pos="864"/>
          <w:tab w:val="clear" w:pos="1008"/>
          <w:tab w:val="clear" w:pos="1296"/>
          <w:tab w:val="clear" w:pos="1728"/>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s>
      </w:pPr>
      <w:r>
        <w:rPr>
          <w:noProof/>
        </w:rPr>
        <mc:AlternateContent>
          <mc:Choice Requires="wps">
            <w:drawing>
              <wp:anchor distT="0" distB="0" distL="114300" distR="114300" simplePos="0" relativeHeight="251764736" behindDoc="0" locked="0" layoutInCell="1" allowOverlap="1" wp14:anchorId="0987D289" wp14:editId="0F6A68DA">
                <wp:simplePos x="0" y="0"/>
                <wp:positionH relativeFrom="column">
                  <wp:posOffset>1120140</wp:posOffset>
                </wp:positionH>
                <wp:positionV relativeFrom="paragraph">
                  <wp:posOffset>9525</wp:posOffset>
                </wp:positionV>
                <wp:extent cx="2956560" cy="2194560"/>
                <wp:effectExtent l="38100" t="0" r="15240" b="91440"/>
                <wp:wrapNone/>
                <wp:docPr id="212" name="Connector: Elbow 212"/>
                <wp:cNvGraphicFramePr/>
                <a:graphic xmlns:a="http://schemas.openxmlformats.org/drawingml/2006/main">
                  <a:graphicData uri="http://schemas.microsoft.com/office/word/2010/wordprocessingShape">
                    <wps:wsp>
                      <wps:cNvCnPr/>
                      <wps:spPr>
                        <a:xfrm flipH="1">
                          <a:off x="0" y="0"/>
                          <a:ext cx="2956560" cy="2194560"/>
                        </a:xfrm>
                        <a:prstGeom prst="bentConnector3">
                          <a:avLst>
                            <a:gd name="adj1" fmla="val 847"/>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1AC64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2" o:spid="_x0000_s1026" type="#_x0000_t34" style="position:absolute;margin-left:88.2pt;margin-top:.75pt;width:232.8pt;height:172.8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" adj="183" strokecolor="#f68c36 [3049]">
                <v:stroke endarrow="block"/>
              </v:shape>
            </w:pict>
          </mc:Fallback>
        </mc:AlternateContent>
      </w:r>
      <w:r>
        <w:rPr>
          <w:noProof/>
        </w:rPr>
        <mc:AlternateContent>
          <mc:Choice Requires="wps">
            <w:drawing>
              <wp:anchor distT="0" distB="0" distL="114300" distR="114300" simplePos="0" relativeHeight="251762688" behindDoc="0" locked="0" layoutInCell="1" allowOverlap="1" wp14:anchorId="182527A3" wp14:editId="52C7DC5E">
                <wp:simplePos x="0" y="0"/>
                <wp:positionH relativeFrom="column">
                  <wp:posOffset>2209800</wp:posOffset>
                </wp:positionH>
                <wp:positionV relativeFrom="paragraph">
                  <wp:posOffset>9525</wp:posOffset>
                </wp:positionV>
                <wp:extent cx="1592580" cy="1996440"/>
                <wp:effectExtent l="38100" t="0" r="26670" b="99060"/>
                <wp:wrapNone/>
                <wp:docPr id="211" name="Connector: Elbow 211"/>
                <wp:cNvGraphicFramePr/>
                <a:graphic xmlns:a="http://schemas.openxmlformats.org/drawingml/2006/main">
                  <a:graphicData uri="http://schemas.microsoft.com/office/word/2010/wordprocessingShape">
                    <wps:wsp>
                      <wps:cNvCnPr/>
                      <wps:spPr>
                        <a:xfrm flipH="1">
                          <a:off x="0" y="0"/>
                          <a:ext cx="1592580" cy="1996440"/>
                        </a:xfrm>
                        <a:prstGeom prst="bentConnector3">
                          <a:avLst>
                            <a:gd name="adj1" fmla="val 847"/>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BF25F" id="Connector: Elbow 211" o:spid="_x0000_s1026" type="#_x0000_t34" style="position:absolute;margin-left:174pt;margin-top:.75pt;width:125.4pt;height:157.2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" adj="183" strokecolor="#f68c36 [3049]">
                <v:stroke endarrow="block"/>
              </v:shape>
            </w:pict>
          </mc:Fallback>
        </mc:AlternateContent>
      </w:r>
      <w:r>
        <w:rPr>
          <w:noProof/>
        </w:rPr>
        <mc:AlternateContent>
          <mc:Choice Requires="wps">
            <w:drawing>
              <wp:anchor distT="0" distB="0" distL="114300" distR="114300" simplePos="0" relativeHeight="251760640" behindDoc="0" locked="0" layoutInCell="1" allowOverlap="1" wp14:anchorId="6981F685" wp14:editId="476D7A2B">
                <wp:simplePos x="0" y="0"/>
                <wp:positionH relativeFrom="column">
                  <wp:posOffset>1120140</wp:posOffset>
                </wp:positionH>
                <wp:positionV relativeFrom="paragraph">
                  <wp:posOffset>9525</wp:posOffset>
                </wp:positionV>
                <wp:extent cx="2392680" cy="1729740"/>
                <wp:effectExtent l="38100" t="0" r="26670" b="99060"/>
                <wp:wrapNone/>
                <wp:docPr id="210" name="Connector: Elbow 210"/>
                <wp:cNvGraphicFramePr/>
                <a:graphic xmlns:a="http://schemas.openxmlformats.org/drawingml/2006/main">
                  <a:graphicData uri="http://schemas.microsoft.com/office/word/2010/wordprocessingShape">
                    <wps:wsp>
                      <wps:cNvCnPr/>
                      <wps:spPr>
                        <a:xfrm flipH="1">
                          <a:off x="0" y="0"/>
                          <a:ext cx="2392680" cy="1729740"/>
                        </a:xfrm>
                        <a:prstGeom prst="bentConnector3">
                          <a:avLst>
                            <a:gd name="adj1" fmla="val 847"/>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101AD" id="Connector: Elbow 210" o:spid="_x0000_s1026" type="#_x0000_t34" style="position:absolute;margin-left:88.2pt;margin-top:.75pt;width:188.4pt;height:136.2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" adj="183" strokecolor="#f68c36 [3049]">
                <v:stroke endarrow="block"/>
              </v:shape>
            </w:pict>
          </mc:Fallback>
        </mc:AlternateContent>
      </w:r>
      <w:r>
        <w:rPr>
          <w:noProof/>
        </w:rPr>
        <mc:AlternateContent>
          <mc:Choice Requires="wps">
            <w:drawing>
              <wp:anchor distT="0" distB="0" distL="114300" distR="114300" simplePos="0" relativeHeight="251758592" behindDoc="0" locked="0" layoutInCell="1" allowOverlap="1" wp14:anchorId="058F4944" wp14:editId="2024FD04">
                <wp:simplePos x="0" y="0"/>
                <wp:positionH relativeFrom="column">
                  <wp:posOffset>1120140</wp:posOffset>
                </wp:positionH>
                <wp:positionV relativeFrom="paragraph">
                  <wp:posOffset>9525</wp:posOffset>
                </wp:positionV>
                <wp:extent cx="2125980" cy="1463040"/>
                <wp:effectExtent l="38100" t="0" r="26670" b="99060"/>
                <wp:wrapNone/>
                <wp:docPr id="209" name="Connector: Elbow 209"/>
                <wp:cNvGraphicFramePr/>
                <a:graphic xmlns:a="http://schemas.openxmlformats.org/drawingml/2006/main">
                  <a:graphicData uri="http://schemas.microsoft.com/office/word/2010/wordprocessingShape">
                    <wps:wsp>
                      <wps:cNvCnPr/>
                      <wps:spPr>
                        <a:xfrm flipH="1">
                          <a:off x="0" y="0"/>
                          <a:ext cx="2125980" cy="1463040"/>
                        </a:xfrm>
                        <a:prstGeom prst="bentConnector3">
                          <a:avLst>
                            <a:gd name="adj1" fmla="val 847"/>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F8555" id="Connector: Elbow 209" o:spid="_x0000_s1026" type="#_x0000_t34" style="position:absolute;margin-left:88.2pt;margin-top:.75pt;width:167.4pt;height:115.2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" adj="183" strokecolor="#f68c36 [3049]">
                <v:stroke endarrow="block"/>
              </v:shape>
            </w:pict>
          </mc:Fallback>
        </mc:AlternateContent>
      </w:r>
      <w:r>
        <w:rPr>
          <w:noProof/>
        </w:rPr>
        <mc:AlternateContent>
          <mc:Choice Requires="wps">
            <w:drawing>
              <wp:anchor distT="0" distB="0" distL="114300" distR="114300" simplePos="0" relativeHeight="251756544" behindDoc="0" locked="0" layoutInCell="1" allowOverlap="1" wp14:anchorId="47B69382" wp14:editId="6A3A4C5B">
                <wp:simplePos x="0" y="0"/>
                <wp:positionH relativeFrom="column">
                  <wp:posOffset>1584960</wp:posOffset>
                </wp:positionH>
                <wp:positionV relativeFrom="paragraph">
                  <wp:posOffset>9525</wp:posOffset>
                </wp:positionV>
                <wp:extent cx="1409700" cy="1196340"/>
                <wp:effectExtent l="38100" t="0" r="19050" b="99060"/>
                <wp:wrapNone/>
                <wp:docPr id="208" name="Connector: Elbow 208"/>
                <wp:cNvGraphicFramePr/>
                <a:graphic xmlns:a="http://schemas.openxmlformats.org/drawingml/2006/main">
                  <a:graphicData uri="http://schemas.microsoft.com/office/word/2010/wordprocessingShape">
                    <wps:wsp>
                      <wps:cNvCnPr/>
                      <wps:spPr>
                        <a:xfrm flipH="1">
                          <a:off x="0" y="0"/>
                          <a:ext cx="1409700" cy="1196340"/>
                        </a:xfrm>
                        <a:prstGeom prst="bentConnector3">
                          <a:avLst>
                            <a:gd name="adj1" fmla="val 847"/>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50472" id="Connector: Elbow 208" o:spid="_x0000_s1026" type="#_x0000_t34" style="position:absolute;margin-left:124.8pt;margin-top:.75pt;width:111pt;height:94.2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" adj="183" strokecolor="#f68c36 [3049]">
                <v:stroke endarrow="block"/>
              </v:shape>
            </w:pict>
          </mc:Fallback>
        </mc:AlternateContent>
      </w:r>
      <w:r>
        <w:rPr>
          <w:noProof/>
        </w:rPr>
        <mc:AlternateContent>
          <mc:Choice Requires="wps">
            <w:drawing>
              <wp:anchor distT="0" distB="0" distL="114300" distR="114300" simplePos="0" relativeHeight="251754496" behindDoc="0" locked="0" layoutInCell="1" allowOverlap="1" wp14:anchorId="4B49FDEF" wp14:editId="7A5BD382">
                <wp:simplePos x="0" y="0"/>
                <wp:positionH relativeFrom="column">
                  <wp:posOffset>1120140</wp:posOffset>
                </wp:positionH>
                <wp:positionV relativeFrom="paragraph">
                  <wp:posOffset>9525</wp:posOffset>
                </wp:positionV>
                <wp:extent cx="1623060" cy="883920"/>
                <wp:effectExtent l="38100" t="0" r="15240" b="87630"/>
                <wp:wrapNone/>
                <wp:docPr id="207" name="Connector: Elbow 207"/>
                <wp:cNvGraphicFramePr/>
                <a:graphic xmlns:a="http://schemas.openxmlformats.org/drawingml/2006/main">
                  <a:graphicData uri="http://schemas.microsoft.com/office/word/2010/wordprocessingShape">
                    <wps:wsp>
                      <wps:cNvCnPr/>
                      <wps:spPr>
                        <a:xfrm flipH="1">
                          <a:off x="0" y="0"/>
                          <a:ext cx="1623060" cy="883920"/>
                        </a:xfrm>
                        <a:prstGeom prst="bentConnector3">
                          <a:avLst>
                            <a:gd name="adj1" fmla="val 847"/>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16FD0" id="Connector: Elbow 207" o:spid="_x0000_s1026" type="#_x0000_t34" style="position:absolute;margin-left:88.2pt;margin-top:.75pt;width:127.8pt;height:69.6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" adj="183" strokecolor="#f68c36 [3049]">
                <v:stroke endarrow="block"/>
              </v:shape>
            </w:pict>
          </mc:Fallback>
        </mc:AlternateContent>
      </w:r>
      <w:r>
        <w:rPr>
          <w:noProof/>
        </w:rPr>
        <mc:AlternateContent>
          <mc:Choice Requires="wps">
            <w:drawing>
              <wp:anchor distT="0" distB="0" distL="114300" distR="114300" simplePos="0" relativeHeight="251748352" behindDoc="0" locked="0" layoutInCell="1" allowOverlap="1" wp14:anchorId="62FAE2A5" wp14:editId="37D2F21D">
                <wp:simplePos x="0" y="0"/>
                <wp:positionH relativeFrom="column">
                  <wp:posOffset>1120140</wp:posOffset>
                </wp:positionH>
                <wp:positionV relativeFrom="paragraph">
                  <wp:posOffset>9525</wp:posOffset>
                </wp:positionV>
                <wp:extent cx="777240" cy="129540"/>
                <wp:effectExtent l="38100" t="0" r="22860" b="99060"/>
                <wp:wrapNone/>
                <wp:docPr id="203" name="Connector: Elbow 203"/>
                <wp:cNvGraphicFramePr/>
                <a:graphic xmlns:a="http://schemas.openxmlformats.org/drawingml/2006/main">
                  <a:graphicData uri="http://schemas.microsoft.com/office/word/2010/wordprocessingShape">
                    <wps:wsp>
                      <wps:cNvCnPr/>
                      <wps:spPr>
                        <a:xfrm flipH="1">
                          <a:off x="0" y="0"/>
                          <a:ext cx="777240" cy="129540"/>
                        </a:xfrm>
                        <a:prstGeom prst="bentConnector3">
                          <a:avLst>
                            <a:gd name="adj1" fmla="val 847"/>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0ED0BE" id="Connector: Elbow 203" o:spid="_x0000_s1026" type="#_x0000_t34" style="position:absolute;margin-left:88.2pt;margin-top:.75pt;width:61.2pt;height:10.2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" adj="183" strokecolor="#f68c36 [3049]">
                <v:stroke endarrow="block"/>
              </v:shape>
            </w:pict>
          </mc:Fallback>
        </mc:AlternateContent>
      </w:r>
      <w:r>
        <w:rPr>
          <w:noProof/>
        </w:rPr>
        <mc:AlternateContent>
          <mc:Choice Requires="wps">
            <w:drawing>
              <wp:anchor distT="0" distB="0" distL="114300" distR="114300" simplePos="0" relativeHeight="251752448" behindDoc="0" locked="0" layoutInCell="1" allowOverlap="1" wp14:anchorId="303E07A8" wp14:editId="7F0DBEBC">
                <wp:simplePos x="0" y="0"/>
                <wp:positionH relativeFrom="column">
                  <wp:posOffset>1120140</wp:posOffset>
                </wp:positionH>
                <wp:positionV relativeFrom="paragraph">
                  <wp:posOffset>9525</wp:posOffset>
                </wp:positionV>
                <wp:extent cx="1363980" cy="632460"/>
                <wp:effectExtent l="38100" t="0" r="26670" b="91440"/>
                <wp:wrapNone/>
                <wp:docPr id="206" name="Connector: Elbow 206"/>
                <wp:cNvGraphicFramePr/>
                <a:graphic xmlns:a="http://schemas.openxmlformats.org/drawingml/2006/main">
                  <a:graphicData uri="http://schemas.microsoft.com/office/word/2010/wordprocessingShape">
                    <wps:wsp>
                      <wps:cNvCnPr/>
                      <wps:spPr>
                        <a:xfrm flipH="1">
                          <a:off x="0" y="0"/>
                          <a:ext cx="1363980" cy="632460"/>
                        </a:xfrm>
                        <a:prstGeom prst="bentConnector3">
                          <a:avLst>
                            <a:gd name="adj1" fmla="val 847"/>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0966E9" id="Connector: Elbow 206" o:spid="_x0000_s1026" type="#_x0000_t34" style="position:absolute;margin-left:88.2pt;margin-top:.75pt;width:107.4pt;height:49.8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" adj="183" strokecolor="#f68c36 [3049]">
                <v:stroke endarrow="block"/>
              </v:shape>
            </w:pict>
          </mc:Fallback>
        </mc:AlternateContent>
      </w:r>
      <w:r>
        <w:rPr>
          <w:noProof/>
        </w:rPr>
        <mc:AlternateContent>
          <mc:Choice Requires="wps">
            <w:drawing>
              <wp:anchor distT="0" distB="0" distL="114300" distR="114300" simplePos="0" relativeHeight="251750400" behindDoc="0" locked="0" layoutInCell="1" allowOverlap="1" wp14:anchorId="0872D570" wp14:editId="11839398">
                <wp:simplePos x="0" y="0"/>
                <wp:positionH relativeFrom="column">
                  <wp:posOffset>1120140</wp:posOffset>
                </wp:positionH>
                <wp:positionV relativeFrom="paragraph">
                  <wp:posOffset>9525</wp:posOffset>
                </wp:positionV>
                <wp:extent cx="1074420" cy="388620"/>
                <wp:effectExtent l="38100" t="0" r="11430" b="87630"/>
                <wp:wrapNone/>
                <wp:docPr id="205" name="Connector: Elbow 205"/>
                <wp:cNvGraphicFramePr/>
                <a:graphic xmlns:a="http://schemas.openxmlformats.org/drawingml/2006/main">
                  <a:graphicData uri="http://schemas.microsoft.com/office/word/2010/wordprocessingShape">
                    <wps:wsp>
                      <wps:cNvCnPr/>
                      <wps:spPr>
                        <a:xfrm flipH="1">
                          <a:off x="0" y="0"/>
                          <a:ext cx="1074420" cy="388620"/>
                        </a:xfrm>
                        <a:prstGeom prst="bentConnector3">
                          <a:avLst>
                            <a:gd name="adj1" fmla="val 847"/>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FA777" id="Connector: Elbow 205" o:spid="_x0000_s1026" type="#_x0000_t34" style="position:absolute;margin-left:88.2pt;margin-top:.75pt;width:84.6pt;height:30.6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" adj="183" strokecolor="#f68c36 [3049]">
                <v:stroke endarrow="block"/>
              </v:shape>
            </w:pict>
          </mc:Fallback>
        </mc:AlternateContent>
      </w:r>
      <w:r w:rsidR="00E02676">
        <w:t>Add Measure</w:t>
      </w:r>
    </w:p>
    <w:p w14:paraId="5B1C9E73" w14:textId="10DCEFB9" w:rsidR="00E02676" w:rsidRDefault="00E02676" w:rsidP="00F72922">
      <w:pPr>
        <w:tabs>
          <w:tab w:val="clear" w:pos="864"/>
          <w:tab w:val="clear" w:pos="1008"/>
          <w:tab w:val="clear" w:pos="1296"/>
          <w:tab w:val="clear" w:pos="1728"/>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s>
      </w:pPr>
      <w:r>
        <w:t>Add Dimension</w:t>
      </w:r>
    </w:p>
    <w:p w14:paraId="17796C0B" w14:textId="77A01EF8" w:rsidR="00E02676" w:rsidRDefault="00E02676" w:rsidP="00F72922">
      <w:pPr>
        <w:tabs>
          <w:tab w:val="clear" w:pos="864"/>
          <w:tab w:val="clear" w:pos="1008"/>
          <w:tab w:val="clear" w:pos="1296"/>
          <w:tab w:val="clear" w:pos="1728"/>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s>
      </w:pPr>
      <w:r>
        <w:t>Add Hierarchy</w:t>
      </w:r>
    </w:p>
    <w:p w14:paraId="379C6F21" w14:textId="7B0FE0A7" w:rsidR="00E02676" w:rsidRDefault="00E02676" w:rsidP="00F72922">
      <w:pPr>
        <w:tabs>
          <w:tab w:val="clear" w:pos="864"/>
          <w:tab w:val="clear" w:pos="1008"/>
          <w:tab w:val="clear" w:pos="1296"/>
          <w:tab w:val="clear" w:pos="1728"/>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s>
      </w:pPr>
      <w:r>
        <w:t>Add Level</w:t>
      </w:r>
    </w:p>
    <w:p w14:paraId="2DE41A24" w14:textId="0EF2970D" w:rsidR="00E02676" w:rsidRDefault="00E02676" w:rsidP="00F72922">
      <w:pPr>
        <w:tabs>
          <w:tab w:val="clear" w:pos="864"/>
          <w:tab w:val="clear" w:pos="1008"/>
          <w:tab w:val="clear" w:pos="1296"/>
          <w:tab w:val="clear" w:pos="1728"/>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s>
      </w:pPr>
      <w:r>
        <w:t>Add Member Property</w:t>
      </w:r>
    </w:p>
    <w:p w14:paraId="1788F203" w14:textId="34934ABE" w:rsidR="00E02676" w:rsidRDefault="00E02676" w:rsidP="00F72922">
      <w:pPr>
        <w:tabs>
          <w:tab w:val="clear" w:pos="864"/>
          <w:tab w:val="clear" w:pos="1008"/>
          <w:tab w:val="clear" w:pos="1296"/>
          <w:tab w:val="clear" w:pos="1728"/>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s>
      </w:pPr>
      <w:r>
        <w:t>Move item up</w:t>
      </w:r>
    </w:p>
    <w:p w14:paraId="4B4B12F2" w14:textId="48ED25F8" w:rsidR="00E02676" w:rsidRDefault="00E02676" w:rsidP="00F72922">
      <w:pPr>
        <w:tabs>
          <w:tab w:val="clear" w:pos="864"/>
          <w:tab w:val="clear" w:pos="1008"/>
          <w:tab w:val="clear" w:pos="1296"/>
          <w:tab w:val="clear" w:pos="1728"/>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s>
      </w:pPr>
      <w:r>
        <w:t>Move item down</w:t>
      </w:r>
    </w:p>
    <w:p w14:paraId="36A3F037" w14:textId="5FBB19CF" w:rsidR="00E02676" w:rsidRDefault="00E02676" w:rsidP="00F72922">
      <w:pPr>
        <w:tabs>
          <w:tab w:val="clear" w:pos="864"/>
          <w:tab w:val="clear" w:pos="1008"/>
          <w:tab w:val="clear" w:pos="1296"/>
          <w:tab w:val="clear" w:pos="1728"/>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s>
      </w:pPr>
      <w:r>
        <w:t>Delete the attribute or measure</w:t>
      </w:r>
    </w:p>
    <w:p w14:paraId="402232CA" w14:textId="7CF6092F" w:rsidR="00E02676" w:rsidRPr="00CE2265" w:rsidRDefault="00E02676" w:rsidP="00F72922">
      <w:pPr>
        <w:tabs>
          <w:tab w:val="clear" w:pos="864"/>
          <w:tab w:val="clear" w:pos="1008"/>
          <w:tab w:val="clear" w:pos="1296"/>
          <w:tab w:val="clear" w:pos="1728"/>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s>
      </w:pPr>
      <w:r>
        <w:t>Clear model</w:t>
      </w:r>
    </w:p>
    <w:p w14:paraId="3BC02DAF" w14:textId="12C0C7B4" w:rsidR="00B2186C" w:rsidRDefault="00B2186C" w:rsidP="00B2186C">
      <w:pPr>
        <w:pStyle w:val="PenHeading4"/>
      </w:pPr>
      <w:bookmarkStart w:id="27" w:name="_Toc491269308"/>
      <w:bookmarkStart w:id="28" w:name="_Toc505952558"/>
      <w:r>
        <w:lastRenderedPageBreak/>
        <w:t>Important</w:t>
      </w:r>
      <w:r w:rsidR="00994097">
        <w:t xml:space="preserve"> </w:t>
      </w:r>
      <w:r>
        <w:t>aspects</w:t>
      </w:r>
      <w:r w:rsidR="00994097">
        <w:t xml:space="preserve"> </w:t>
      </w:r>
      <w:r>
        <w:t>of</w:t>
      </w:r>
      <w:r w:rsidR="00994097">
        <w:t xml:space="preserve"> </w:t>
      </w:r>
      <w:r>
        <w:t>Analyzer</w:t>
      </w:r>
      <w:bookmarkEnd w:id="27"/>
      <w:bookmarkEnd w:id="28"/>
    </w:p>
    <w:p w14:paraId="04EBE749" w14:textId="3CDC95F4" w:rsidR="00AE5422" w:rsidRDefault="008E701D" w:rsidP="00AE5422">
      <w:pPr>
        <w:pStyle w:val="PenBody"/>
      </w:pPr>
      <w:r>
        <w:rPr>
          <w:noProof/>
        </w:rPr>
        <mc:AlternateContent>
          <mc:Choice Requires="wps">
            <w:drawing>
              <wp:anchor distT="0" distB="0" distL="114300" distR="114300" simplePos="0" relativeHeight="251694080" behindDoc="0" locked="0" layoutInCell="1" allowOverlap="1" wp14:anchorId="757191C5" wp14:editId="31857F25">
                <wp:simplePos x="0" y="0"/>
                <wp:positionH relativeFrom="margin">
                  <wp:align>right</wp:align>
                </wp:positionH>
                <wp:positionV relativeFrom="paragraph">
                  <wp:posOffset>505460</wp:posOffset>
                </wp:positionV>
                <wp:extent cx="4396740" cy="121920"/>
                <wp:effectExtent l="0" t="0" r="22860" b="11430"/>
                <wp:wrapNone/>
                <wp:docPr id="235" name="Rectangle 235"/>
                <wp:cNvGraphicFramePr/>
                <a:graphic xmlns:a="http://schemas.openxmlformats.org/drawingml/2006/main">
                  <a:graphicData uri="http://schemas.microsoft.com/office/word/2010/wordprocessingShape">
                    <wps:wsp>
                      <wps:cNvSpPr/>
                      <wps:spPr>
                        <a:xfrm>
                          <a:off x="0" y="0"/>
                          <a:ext cx="4396740" cy="121920"/>
                        </a:xfrm>
                        <a:prstGeom prst="rect">
                          <a:avLst/>
                        </a:prstGeom>
                        <a:no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84C79" id="Rectangle 235" o:spid="_x0000_s1026" style="position:absolute;margin-left:295pt;margin-top:39.8pt;width:346.2pt;height:9.6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" filled="f" strokecolor="#8064a2 [3207]" strokeweight="2pt">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646CEA60" wp14:editId="58DA0DE2">
                <wp:simplePos x="0" y="0"/>
                <wp:positionH relativeFrom="margin">
                  <wp:align>right</wp:align>
                </wp:positionH>
                <wp:positionV relativeFrom="paragraph">
                  <wp:posOffset>673100</wp:posOffset>
                </wp:positionV>
                <wp:extent cx="4396740" cy="1924685"/>
                <wp:effectExtent l="0" t="0" r="22860" b="18415"/>
                <wp:wrapNone/>
                <wp:docPr id="234" name="Rectangle 234"/>
                <wp:cNvGraphicFramePr/>
                <a:graphic xmlns:a="http://schemas.openxmlformats.org/drawingml/2006/main">
                  <a:graphicData uri="http://schemas.microsoft.com/office/word/2010/wordprocessingShape">
                    <wps:wsp>
                      <wps:cNvSpPr/>
                      <wps:spPr>
                        <a:xfrm>
                          <a:off x="0" y="0"/>
                          <a:ext cx="4396740" cy="1924685"/>
                        </a:xfrm>
                        <a:prstGeom prst="rect">
                          <a:avLst/>
                        </a:prstGeom>
                        <a:no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0A966" id="Rectangle 234" o:spid="_x0000_s1026" style="position:absolute;margin-left:295pt;margin-top:53pt;width:346.2pt;height:151.5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" filled="f" strokecolor="#9bbb59 [3206]" strokeweight="2pt">
                <w10:wrap anchorx="margin"/>
              </v:rect>
            </w:pict>
          </mc:Fallback>
        </mc:AlternateContent>
      </w:r>
      <w:r>
        <w:rPr>
          <w:noProof/>
        </w:rPr>
        <mc:AlternateContent>
          <mc:Choice Requires="wps">
            <w:drawing>
              <wp:anchor distT="0" distB="0" distL="114300" distR="114300" simplePos="0" relativeHeight="251687936" behindDoc="0" locked="0" layoutInCell="1" allowOverlap="1" wp14:anchorId="3582BFEB" wp14:editId="605692D6">
                <wp:simplePos x="0" y="0"/>
                <wp:positionH relativeFrom="margin">
                  <wp:posOffset>0</wp:posOffset>
                </wp:positionH>
                <wp:positionV relativeFrom="paragraph">
                  <wp:posOffset>368300</wp:posOffset>
                </wp:positionV>
                <wp:extent cx="716280" cy="2229485"/>
                <wp:effectExtent l="0" t="0" r="26670" b="18415"/>
                <wp:wrapNone/>
                <wp:docPr id="232" name="Rectangle 232"/>
                <wp:cNvGraphicFramePr/>
                <a:graphic xmlns:a="http://schemas.openxmlformats.org/drawingml/2006/main">
                  <a:graphicData uri="http://schemas.microsoft.com/office/word/2010/wordprocessingShape">
                    <wps:wsp>
                      <wps:cNvSpPr/>
                      <wps:spPr>
                        <a:xfrm>
                          <a:off x="0" y="0"/>
                          <a:ext cx="716280" cy="2229485"/>
                        </a:xfrm>
                        <a:prstGeom prst="rect">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D9B71" id="Rectangle 232" o:spid="_x0000_s1026" style="position:absolute;margin-left:0;margin-top:29pt;width:56.4pt;height:175.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" filled="f" strokecolor="#c0504d [3205]" strokeweight="2pt">
                <w10:wrap anchorx="margin"/>
              </v:rect>
            </w:pict>
          </mc:Fallback>
        </mc:AlternateContent>
      </w:r>
      <w:r>
        <w:rPr>
          <w:noProof/>
        </w:rPr>
        <mc:AlternateContent>
          <mc:Choice Requires="wps">
            <w:drawing>
              <wp:anchor distT="0" distB="0" distL="114300" distR="114300" simplePos="0" relativeHeight="251689984" behindDoc="0" locked="0" layoutInCell="1" allowOverlap="1" wp14:anchorId="09355D63" wp14:editId="66C75086">
                <wp:simplePos x="0" y="0"/>
                <wp:positionH relativeFrom="margin">
                  <wp:posOffset>762000</wp:posOffset>
                </wp:positionH>
                <wp:positionV relativeFrom="paragraph">
                  <wp:posOffset>368300</wp:posOffset>
                </wp:positionV>
                <wp:extent cx="716280" cy="2229485"/>
                <wp:effectExtent l="0" t="0" r="26670" b="18415"/>
                <wp:wrapNone/>
                <wp:docPr id="233" name="Rectangle 233"/>
                <wp:cNvGraphicFramePr/>
                <a:graphic xmlns:a="http://schemas.openxmlformats.org/drawingml/2006/main">
                  <a:graphicData uri="http://schemas.microsoft.com/office/word/2010/wordprocessingShape">
                    <wps:wsp>
                      <wps:cNvSpPr/>
                      <wps:spPr>
                        <a:xfrm>
                          <a:off x="0" y="0"/>
                          <a:ext cx="716280" cy="2229485"/>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5CC9E" id="Rectangle 233" o:spid="_x0000_s1026" style="position:absolute;margin-left:60pt;margin-top:29pt;width:56.4pt;height:175.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" filled="f" strokecolor="#4f81bd [3204]" strokeweight="2pt">
                <w10:wrap anchorx="margin"/>
              </v:rect>
            </w:pict>
          </mc:Fallback>
        </mc:AlternateContent>
      </w:r>
      <w:r w:rsidR="00AE5422">
        <w:rPr>
          <w:noProof/>
        </w:rPr>
        <w:drawing>
          <wp:inline distT="0" distB="0" distL="0" distR="0" wp14:anchorId="358A69C7" wp14:editId="4B188280">
            <wp:extent cx="5943600" cy="25952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95245"/>
                    </a:xfrm>
                    <a:prstGeom prst="rect">
                      <a:avLst/>
                    </a:prstGeom>
                  </pic:spPr>
                </pic:pic>
              </a:graphicData>
            </a:graphic>
          </wp:inline>
        </w:drawing>
      </w:r>
    </w:p>
    <w:p w14:paraId="56C27F3A" w14:textId="53C50CEA" w:rsidR="008E701D" w:rsidRDefault="008E701D" w:rsidP="00AE5422">
      <w:pPr>
        <w:pStyle w:val="PenBody"/>
      </w:pPr>
      <w:r w:rsidRPr="008E701D">
        <w:rPr>
          <w:i/>
          <w:color w:val="C00000"/>
        </w:rPr>
        <w:t>Red Box</w:t>
      </w:r>
      <w:r>
        <w:t xml:space="preserve">: </w:t>
      </w:r>
      <w:r w:rsidR="00AA7574">
        <w:t>The Fields panel showing t</w:t>
      </w:r>
      <w:r>
        <w:t xml:space="preserve">he semantic business schema for the analysis. This is a virtual dimensional schema on top of a relational database and is a subset of the relational schema. This semantic business schema can be used for one or more analyses. </w:t>
      </w:r>
      <w:r w:rsidR="00AA7574">
        <w:br/>
        <w:t>The Fields panel also shows the name of the semantic schema as Available Fields for &lt;schema name&gt;. For drilling down and up, the dimension in the schema should contain a hierarchy.</w:t>
      </w:r>
    </w:p>
    <w:p w14:paraId="3B974762" w14:textId="616ABBB3" w:rsidR="008E701D" w:rsidRDefault="008E701D" w:rsidP="00AE5422">
      <w:pPr>
        <w:pStyle w:val="PenBody"/>
      </w:pPr>
      <w:r w:rsidRPr="008E701D">
        <w:rPr>
          <w:i/>
          <w:color w:val="0070C0"/>
        </w:rPr>
        <w:t>Blue Box</w:t>
      </w:r>
      <w:r>
        <w:t>: Th</w:t>
      </w:r>
      <w:r w:rsidR="00AA7574">
        <w:t>e L</w:t>
      </w:r>
      <w:r>
        <w:t xml:space="preserve">ayout </w:t>
      </w:r>
      <w:r w:rsidR="00AA7574">
        <w:t>panel</w:t>
      </w:r>
      <w:r>
        <w:t xml:space="preserve"> for the analysis. This will change depending on the content on the canvas. If the view is a table, then you will see rows, Columns, Measures and Report Options. If it is a graph/chart you will see X-Axis, Series, Measures, Multi-Chart and Properties, depending on the graph/chart type.</w:t>
      </w:r>
    </w:p>
    <w:p w14:paraId="2B33128E" w14:textId="710A3DF4" w:rsidR="008E701D" w:rsidRDefault="008E701D" w:rsidP="00AE5422">
      <w:pPr>
        <w:pStyle w:val="PenBody"/>
      </w:pPr>
      <w:r w:rsidRPr="008E701D">
        <w:rPr>
          <w:i/>
          <w:color w:val="00B050"/>
        </w:rPr>
        <w:t>Green Box</w:t>
      </w:r>
      <w:r>
        <w:t xml:space="preserve">: The </w:t>
      </w:r>
      <w:r w:rsidR="00AA7574">
        <w:t xml:space="preserve">Report </w:t>
      </w:r>
      <w:r>
        <w:t xml:space="preserve">canvas. As soon as you start dragging attributes or metrics on the layout area, data will be fetched </w:t>
      </w:r>
      <w:r w:rsidR="00AA7574">
        <w:t xml:space="preserve">automatically </w:t>
      </w:r>
      <w:r>
        <w:t>and shown on the canvas.</w:t>
      </w:r>
    </w:p>
    <w:p w14:paraId="4BE16236" w14:textId="1C96E927" w:rsidR="00AA7574" w:rsidRPr="00BB4EA2" w:rsidRDefault="00AA7574" w:rsidP="00BB4EA2">
      <w:pPr>
        <w:pStyle w:val="PenNoteSubNumbered"/>
      </w:pPr>
      <w:r w:rsidRPr="00D60A4B">
        <w:rPr>
          <w:noProof/>
          <w:lang w:val="nl-NL" w:eastAsia="nl-NL"/>
        </w:rPr>
        <w:drawing>
          <wp:anchor distT="0" distB="0" distL="114300" distR="114300" simplePos="0" relativeHeight="251696128" behindDoc="0" locked="0" layoutInCell="1" allowOverlap="1" wp14:anchorId="2081993F" wp14:editId="26E0C162">
            <wp:simplePos x="0" y="0"/>
            <wp:positionH relativeFrom="margin">
              <wp:align>left</wp:align>
            </wp:positionH>
            <wp:positionV relativeFrom="paragraph">
              <wp:posOffset>64135</wp:posOffset>
            </wp:positionV>
            <wp:extent cx="420370" cy="530225"/>
            <wp:effectExtent l="0" t="0" r="0" b="317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t>T</w:t>
      </w:r>
      <w:r w:rsidRPr="00BB4EA2">
        <w:t xml:space="preserve">his automatically fetching can be switched off by clicking on the Disable auto refresh </w:t>
      </w:r>
      <w:r w:rsidRPr="00BB4EA2">
        <w:rPr>
          <w:noProof/>
        </w:rPr>
        <w:drawing>
          <wp:inline distT="0" distB="0" distL="0" distR="0" wp14:anchorId="1767889F" wp14:editId="79F10231">
            <wp:extent cx="285750" cy="276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50" cy="276225"/>
                    </a:xfrm>
                    <a:prstGeom prst="rect">
                      <a:avLst/>
                    </a:prstGeom>
                  </pic:spPr>
                </pic:pic>
              </a:graphicData>
            </a:graphic>
          </wp:inline>
        </w:drawing>
      </w:r>
      <w:r w:rsidRPr="00BB4EA2">
        <w:t xml:space="preserve"> icon. Now you can prepare your analysis and when it is finished you click again on the Disable auto refresh icon and the data will be fetched.</w:t>
      </w:r>
    </w:p>
    <w:p w14:paraId="19BD4E75" w14:textId="77777777" w:rsidR="00AE7FB6" w:rsidRDefault="00AA7574" w:rsidP="00AA7574">
      <w:r>
        <w:t>Although the schema contains metrics, you can define user-defined measures as well. To do this you use the metrics in the schema or already user-defined measures.</w:t>
      </w:r>
      <w:r w:rsidR="00AE7FB6">
        <w:t xml:space="preserve"> You can define:</w:t>
      </w:r>
    </w:p>
    <w:p w14:paraId="647B3570" w14:textId="4C201CDC" w:rsidR="00AA7574" w:rsidRDefault="00AE7FB6" w:rsidP="00DC616C">
      <w:pPr>
        <w:pStyle w:val="PenBulleted1"/>
      </w:pPr>
      <w:r>
        <w:t>% of</w:t>
      </w:r>
    </w:p>
    <w:p w14:paraId="5D5834F2" w14:textId="4CEC74A0" w:rsidR="00AE7FB6" w:rsidRDefault="00AE7FB6" w:rsidP="00DC616C">
      <w:pPr>
        <w:pStyle w:val="PenBulleted1"/>
      </w:pPr>
      <w:r>
        <w:t>Rank by</w:t>
      </w:r>
    </w:p>
    <w:p w14:paraId="26430275" w14:textId="0BFA2C0A" w:rsidR="00AE7FB6" w:rsidRDefault="00AE7FB6" w:rsidP="00DC616C">
      <w:pPr>
        <w:pStyle w:val="PenBulleted1"/>
      </w:pPr>
      <w:r>
        <w:t>Ranking Sum of</w:t>
      </w:r>
    </w:p>
    <w:p w14:paraId="1778267F" w14:textId="086DC33A" w:rsidR="00AE7FB6" w:rsidRDefault="00AE7FB6" w:rsidP="00DC616C">
      <w:pPr>
        <w:pStyle w:val="PenBulleted1"/>
      </w:pPr>
      <w:r>
        <w:t>% Running Sum of</w:t>
      </w:r>
    </w:p>
    <w:p w14:paraId="75E73AA5" w14:textId="5064E5E4" w:rsidR="00AE7FB6" w:rsidRDefault="00AE7FB6" w:rsidP="00DC616C">
      <w:pPr>
        <w:pStyle w:val="PenBulleted1"/>
      </w:pPr>
      <w:r>
        <w:t>Trend</w:t>
      </w:r>
      <w:r w:rsidR="00DC616C">
        <w:t>, but you need a time dimension to create a trend measure</w:t>
      </w:r>
    </w:p>
    <w:p w14:paraId="1196A17C" w14:textId="3E622439" w:rsidR="00AE7FB6" w:rsidRPr="00AA7574" w:rsidRDefault="00DC616C" w:rsidP="00DC616C">
      <w:pPr>
        <w:pStyle w:val="PenBulleted1"/>
      </w:pPr>
      <w:r>
        <w:t>Calcul</w:t>
      </w:r>
      <w:r w:rsidR="00AE7FB6">
        <w:t>ation</w:t>
      </w:r>
    </w:p>
    <w:p w14:paraId="14EDA811" w14:textId="1C7A87B7" w:rsidR="00AA7574" w:rsidRDefault="00AA7574" w:rsidP="00AE5422">
      <w:pPr>
        <w:pStyle w:val="PenBody"/>
        <w:rPr>
          <w:rFonts w:cs="Open Sans"/>
          <w:color w:val="333333"/>
          <w:shd w:val="clear" w:color="auto" w:fill="FFFFFF"/>
        </w:rPr>
      </w:pPr>
      <w:r w:rsidRPr="00AA7574">
        <w:rPr>
          <w:i/>
          <w:color w:val="7030A0"/>
        </w:rPr>
        <w:lastRenderedPageBreak/>
        <w:t>Purple Box</w:t>
      </w:r>
      <w:r>
        <w:t xml:space="preserve">: The Filters panel, where you can filter the content shown on the report canvas. </w:t>
      </w:r>
      <w:r w:rsidRPr="00AA7574">
        <w:rPr>
          <w:rFonts w:cs="Open Sans"/>
          <w:color w:val="333333"/>
          <w:shd w:val="clear" w:color="auto" w:fill="FFFFFF"/>
        </w:rPr>
        <w:t>Use the </w:t>
      </w:r>
      <w:r w:rsidRPr="00AA7574">
        <w:rPr>
          <w:rFonts w:cs="Open Sans"/>
          <w:bCs/>
          <w:color w:val="333333"/>
          <w:shd w:val="clear" w:color="auto" w:fill="FFFFFF"/>
        </w:rPr>
        <w:t>Filters</w:t>
      </w:r>
      <w:r w:rsidRPr="00AA7574">
        <w:rPr>
          <w:rFonts w:cs="Open Sans"/>
          <w:color w:val="333333"/>
          <w:shd w:val="clear" w:color="auto" w:fill="FFFFFF"/>
        </w:rPr>
        <w:t> panel to display a list of filters applied to the active report, or edit or delete filters.</w:t>
      </w:r>
    </w:p>
    <w:p w14:paraId="42DBAFD0" w14:textId="40CC5452" w:rsidR="00E675F2" w:rsidRDefault="00E675F2" w:rsidP="00AE5422">
      <w:pPr>
        <w:pStyle w:val="PenBody"/>
        <w:rPr>
          <w:rFonts w:cs="Open Sans"/>
          <w:color w:val="333333"/>
          <w:shd w:val="clear" w:color="auto" w:fill="FFFFFF"/>
        </w:rPr>
      </w:pPr>
      <w:r>
        <w:rPr>
          <w:rFonts w:cs="Open Sans"/>
          <w:color w:val="333333"/>
          <w:shd w:val="clear" w:color="auto" w:fill="FFFFFF"/>
        </w:rPr>
        <w:t xml:space="preserve">In the right upper corner of the previous figure you can see the </w:t>
      </w:r>
      <w:r>
        <w:rPr>
          <w:noProof/>
        </w:rPr>
        <w:drawing>
          <wp:inline distT="0" distB="0" distL="0" distR="0" wp14:anchorId="14DC9282" wp14:editId="6CED4E34">
            <wp:extent cx="1352550" cy="4000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52550" cy="400050"/>
                    </a:xfrm>
                    <a:prstGeom prst="rect">
                      <a:avLst/>
                    </a:prstGeom>
                  </pic:spPr>
                </pic:pic>
              </a:graphicData>
            </a:graphic>
          </wp:inline>
        </w:drawing>
      </w:r>
      <w:r>
        <w:rPr>
          <w:rFonts w:cs="Open Sans"/>
          <w:color w:val="333333"/>
          <w:shd w:val="clear" w:color="auto" w:fill="FFFFFF"/>
        </w:rPr>
        <w:t xml:space="preserve"> icons to switch between the table and a chart. We have about 15 out-of-the box charts, but since we are 100% Java and open you can add additional charts. These can be downloaded from the Penta</w:t>
      </w:r>
      <w:r w:rsidR="00412E9B">
        <w:rPr>
          <w:rFonts w:cs="Open Sans"/>
          <w:color w:val="333333"/>
          <w:shd w:val="clear" w:color="auto" w:fill="FFFFFF"/>
        </w:rPr>
        <w:t>ho W</w:t>
      </w:r>
      <w:r>
        <w:rPr>
          <w:rFonts w:cs="Open Sans"/>
          <w:color w:val="333333"/>
          <w:shd w:val="clear" w:color="auto" w:fill="FFFFFF"/>
        </w:rPr>
        <w:t>ebsite or from the Pentaho Marketplace (D3js)</w:t>
      </w:r>
      <w:r w:rsidR="00EE1EC6">
        <w:rPr>
          <w:rFonts w:cs="Open Sans"/>
          <w:color w:val="333333"/>
          <w:shd w:val="clear" w:color="auto" w:fill="FFFFFF"/>
        </w:rPr>
        <w:t xml:space="preserve">. These are the easy ones and work immediately. You can also download charts </w:t>
      </w:r>
      <w:r>
        <w:rPr>
          <w:rFonts w:cs="Open Sans"/>
          <w:color w:val="333333"/>
          <w:shd w:val="clear" w:color="auto" w:fill="FFFFFF"/>
        </w:rPr>
        <w:t xml:space="preserve">from </w:t>
      </w:r>
      <w:hyperlink r:id="rId68" w:history="1">
        <w:r w:rsidRPr="004A7C5B">
          <w:rPr>
            <w:rStyle w:val="Hyperlink"/>
            <w:rFonts w:cs="Open Sans"/>
            <w:shd w:val="clear" w:color="auto" w:fill="FFFFFF"/>
          </w:rPr>
          <w:t>https://www.highcharts.com/</w:t>
        </w:r>
      </w:hyperlink>
      <w:r>
        <w:rPr>
          <w:rFonts w:cs="Open Sans"/>
          <w:color w:val="333333"/>
          <w:shd w:val="clear" w:color="auto" w:fill="FFFFFF"/>
        </w:rPr>
        <w:t xml:space="preserve"> or </w:t>
      </w:r>
      <w:hyperlink r:id="rId69" w:history="1">
        <w:r w:rsidRPr="004A7C5B">
          <w:rPr>
            <w:rStyle w:val="Hyperlink"/>
            <w:rFonts w:cs="Open Sans"/>
            <w:shd w:val="clear" w:color="auto" w:fill="FFFFFF"/>
          </w:rPr>
          <w:t>http://www.fusioncharts.com/</w:t>
        </w:r>
      </w:hyperlink>
      <w:r w:rsidR="00EE1EC6">
        <w:rPr>
          <w:rFonts w:cs="Open Sans"/>
          <w:color w:val="333333"/>
          <w:shd w:val="clear" w:color="auto" w:fill="FFFFFF"/>
        </w:rPr>
        <w:t>, but after</w:t>
      </w:r>
      <w:r>
        <w:rPr>
          <w:rFonts w:cs="Open Sans"/>
          <w:color w:val="333333"/>
          <w:shd w:val="clear" w:color="auto" w:fill="FFFFFF"/>
        </w:rPr>
        <w:t xml:space="preserve"> the download you need to do a minor tweaking of the charts, so it can talk to our classes and then save it in a Pentaho folder.</w:t>
      </w:r>
    </w:p>
    <w:p w14:paraId="620E04FB" w14:textId="7A2C1E21" w:rsidR="00DC616C" w:rsidRDefault="00DC616C" w:rsidP="00AE5422">
      <w:pPr>
        <w:pStyle w:val="PenBody"/>
        <w:rPr>
          <w:rFonts w:cs="Open Sans"/>
          <w:color w:val="333333"/>
          <w:shd w:val="clear" w:color="auto" w:fill="FFFFFF"/>
        </w:rPr>
      </w:pPr>
      <w:r>
        <w:rPr>
          <w:rFonts w:cs="Open Sans"/>
          <w:color w:val="333333"/>
          <w:shd w:val="clear" w:color="auto" w:fill="FFFFFF"/>
        </w:rPr>
        <w:t>Example of an analysis</w:t>
      </w:r>
      <w:r w:rsidR="00E675F2">
        <w:rPr>
          <w:rFonts w:cs="Open Sans"/>
          <w:color w:val="333333"/>
          <w:shd w:val="clear" w:color="auto" w:fill="FFFFFF"/>
        </w:rPr>
        <w:t xml:space="preserve"> with remarks (not part of the analysis)</w:t>
      </w:r>
      <w:r>
        <w:rPr>
          <w:rFonts w:cs="Open Sans"/>
          <w:color w:val="333333"/>
          <w:shd w:val="clear" w:color="auto" w:fill="FFFFFF"/>
        </w:rPr>
        <w:t>:</w:t>
      </w:r>
    </w:p>
    <w:p w14:paraId="2DB89B7C" w14:textId="5A3CFE66" w:rsidR="00DC616C" w:rsidRDefault="00DC616C" w:rsidP="00AE5422">
      <w:pPr>
        <w:pStyle w:val="PenBody"/>
        <w:rPr>
          <w:lang w:val="de-DE"/>
        </w:rPr>
      </w:pPr>
      <w:r>
        <w:rPr>
          <w:noProof/>
        </w:rPr>
        <w:drawing>
          <wp:inline distT="0" distB="0" distL="0" distR="0" wp14:anchorId="1FC5261B" wp14:editId="4ABA68F0">
            <wp:extent cx="5943600" cy="275209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52090"/>
                    </a:xfrm>
                    <a:prstGeom prst="rect">
                      <a:avLst/>
                    </a:prstGeom>
                  </pic:spPr>
                </pic:pic>
              </a:graphicData>
            </a:graphic>
          </wp:inline>
        </w:drawing>
      </w:r>
    </w:p>
    <w:p w14:paraId="42F75031" w14:textId="43726C26" w:rsidR="00F72922" w:rsidRPr="00F72922" w:rsidRDefault="00EE1EC6" w:rsidP="00F72922">
      <w:pPr>
        <w:pStyle w:val="PenBody"/>
        <w:rPr>
          <w:lang w:val="de-DE"/>
        </w:rPr>
      </w:pPr>
      <w:r>
        <w:rPr>
          <w:noProof/>
        </w:rPr>
        <w:drawing>
          <wp:inline distT="0" distB="0" distL="0" distR="0" wp14:anchorId="7DBFB7A5" wp14:editId="276E6D4E">
            <wp:extent cx="5943600" cy="264858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48585"/>
                    </a:xfrm>
                    <a:prstGeom prst="rect">
                      <a:avLst/>
                    </a:prstGeom>
                  </pic:spPr>
                </pic:pic>
              </a:graphicData>
            </a:graphic>
          </wp:inline>
        </w:drawing>
      </w:r>
      <w:bookmarkStart w:id="29" w:name="_Toc491269309"/>
    </w:p>
    <w:p w14:paraId="5903565D" w14:textId="192531E1" w:rsidR="00B2186C" w:rsidRDefault="00B2186C" w:rsidP="00B2186C">
      <w:pPr>
        <w:pStyle w:val="PenHeading4"/>
      </w:pPr>
      <w:bookmarkStart w:id="30" w:name="_Toc505952559"/>
      <w:r>
        <w:lastRenderedPageBreak/>
        <w:t>Important</w:t>
      </w:r>
      <w:r w:rsidR="00994097">
        <w:t xml:space="preserve"> </w:t>
      </w:r>
      <w:r>
        <w:t>aspects</w:t>
      </w:r>
      <w:r w:rsidR="00994097">
        <w:t xml:space="preserve"> </w:t>
      </w:r>
      <w:r>
        <w:t>of</w:t>
      </w:r>
      <w:r w:rsidR="00994097">
        <w:t xml:space="preserve"> </w:t>
      </w:r>
      <w:r>
        <w:t>Dashboard</w:t>
      </w:r>
      <w:r w:rsidR="00994097">
        <w:t xml:space="preserve"> </w:t>
      </w:r>
      <w:r w:rsidR="00543151">
        <w:t>De</w:t>
      </w:r>
      <w:r>
        <w:t>s</w:t>
      </w:r>
      <w:r w:rsidR="00543151">
        <w:t>igner</w:t>
      </w:r>
      <w:bookmarkEnd w:id="29"/>
      <w:bookmarkEnd w:id="30"/>
    </w:p>
    <w:p w14:paraId="4BF78846" w14:textId="21F469E9" w:rsidR="00B2186C" w:rsidRDefault="008E701D" w:rsidP="00AE5422">
      <w:pPr>
        <w:pStyle w:val="PenNumberedContinued"/>
        <w:ind w:left="0"/>
      </w:pPr>
      <w:r>
        <w:rPr>
          <w:noProof/>
        </w:rPr>
        <mc:AlternateContent>
          <mc:Choice Requires="wps">
            <w:drawing>
              <wp:anchor distT="0" distB="0" distL="114300" distR="114300" simplePos="0" relativeHeight="251680768" behindDoc="0" locked="0" layoutInCell="1" allowOverlap="1" wp14:anchorId="13E9A2E3" wp14:editId="7A6EE2E5">
                <wp:simplePos x="0" y="0"/>
                <wp:positionH relativeFrom="column">
                  <wp:posOffset>7620</wp:posOffset>
                </wp:positionH>
                <wp:positionV relativeFrom="paragraph">
                  <wp:posOffset>358775</wp:posOffset>
                </wp:positionV>
                <wp:extent cx="670560" cy="2346960"/>
                <wp:effectExtent l="0" t="0" r="15240" b="15240"/>
                <wp:wrapNone/>
                <wp:docPr id="29" name="Rectangle 29"/>
                <wp:cNvGraphicFramePr/>
                <a:graphic xmlns:a="http://schemas.openxmlformats.org/drawingml/2006/main">
                  <a:graphicData uri="http://schemas.microsoft.com/office/word/2010/wordprocessingShape">
                    <wps:wsp>
                      <wps:cNvSpPr/>
                      <wps:spPr>
                        <a:xfrm>
                          <a:off x="0" y="0"/>
                          <a:ext cx="670560" cy="2346960"/>
                        </a:xfrm>
                        <a:prstGeom prst="rect">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1DF4CC" id="Rectangle 29" o:spid="_x0000_s1026" style="position:absolute;margin-left:.6pt;margin-top:28.25pt;width:52.8pt;height:184.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" filled="f" strokecolor="#c0504d [3205]" strokeweight="2pt"/>
            </w:pict>
          </mc:Fallback>
        </mc:AlternateContent>
      </w:r>
      <w:r>
        <w:rPr>
          <w:noProof/>
        </w:rPr>
        <mc:AlternateContent>
          <mc:Choice Requires="wps">
            <w:drawing>
              <wp:anchor distT="0" distB="0" distL="114300" distR="114300" simplePos="0" relativeHeight="251681792" behindDoc="0" locked="0" layoutInCell="1" allowOverlap="1" wp14:anchorId="5BB741C5" wp14:editId="380A33B8">
                <wp:simplePos x="0" y="0"/>
                <wp:positionH relativeFrom="column">
                  <wp:posOffset>731520</wp:posOffset>
                </wp:positionH>
                <wp:positionV relativeFrom="paragraph">
                  <wp:posOffset>366395</wp:posOffset>
                </wp:positionV>
                <wp:extent cx="5204460" cy="1630680"/>
                <wp:effectExtent l="0" t="0" r="15240" b="26670"/>
                <wp:wrapNone/>
                <wp:docPr id="28" name="Rectangle 28"/>
                <wp:cNvGraphicFramePr/>
                <a:graphic xmlns:a="http://schemas.openxmlformats.org/drawingml/2006/main">
                  <a:graphicData uri="http://schemas.microsoft.com/office/word/2010/wordprocessingShape">
                    <wps:wsp>
                      <wps:cNvSpPr/>
                      <wps:spPr>
                        <a:xfrm>
                          <a:off x="0" y="0"/>
                          <a:ext cx="5204460" cy="1630680"/>
                        </a:xfrm>
                        <a:prstGeom prst="rect">
                          <a:avLst/>
                        </a:prstGeom>
                        <a:no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30E69" id="Rectangle 28" o:spid="_x0000_s1026" style="position:absolute;margin-left:57.6pt;margin-top:28.85pt;width:409.8pt;height:128.4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" filled="f" strokecolor="#9bbb59 [3206]" strokeweight="2pt"/>
            </w:pict>
          </mc:Fallback>
        </mc:AlternateContent>
      </w:r>
      <w:r>
        <w:rPr>
          <w:noProof/>
        </w:rPr>
        <mc:AlternateContent>
          <mc:Choice Requires="wps">
            <w:drawing>
              <wp:anchor distT="0" distB="0" distL="114300" distR="114300" simplePos="0" relativeHeight="251683840" behindDoc="0" locked="0" layoutInCell="1" allowOverlap="1" wp14:anchorId="1A245959" wp14:editId="2845DB3A">
                <wp:simplePos x="0" y="0"/>
                <wp:positionH relativeFrom="column">
                  <wp:posOffset>731520</wp:posOffset>
                </wp:positionH>
                <wp:positionV relativeFrom="paragraph">
                  <wp:posOffset>2038985</wp:posOffset>
                </wp:positionV>
                <wp:extent cx="5212080" cy="678180"/>
                <wp:effectExtent l="0" t="0" r="26670" b="26670"/>
                <wp:wrapNone/>
                <wp:docPr id="26" name="Rectangle 26"/>
                <wp:cNvGraphicFramePr/>
                <a:graphic xmlns:a="http://schemas.openxmlformats.org/drawingml/2006/main">
                  <a:graphicData uri="http://schemas.microsoft.com/office/word/2010/wordprocessingShape">
                    <wps:wsp>
                      <wps:cNvSpPr/>
                      <wps:spPr>
                        <a:xfrm>
                          <a:off x="0" y="0"/>
                          <a:ext cx="5212080" cy="678180"/>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C9A210" id="Rectangle 26" o:spid="_x0000_s1026" style="position:absolute;margin-left:57.6pt;margin-top:160.55pt;width:410.4pt;height:53.4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" filled="f" strokecolor="#4f81bd [3204]" strokeweight="2pt"/>
            </w:pict>
          </mc:Fallback>
        </mc:AlternateContent>
      </w:r>
      <w:r w:rsidR="00B2186C">
        <w:rPr>
          <w:noProof/>
        </w:rPr>
        <w:drawing>
          <wp:inline distT="0" distB="0" distL="0" distR="0" wp14:anchorId="66AE441C" wp14:editId="4677D4C4">
            <wp:extent cx="5943600" cy="27539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753995"/>
                    </a:xfrm>
                    <a:prstGeom prst="rect">
                      <a:avLst/>
                    </a:prstGeom>
                  </pic:spPr>
                </pic:pic>
              </a:graphicData>
            </a:graphic>
          </wp:inline>
        </w:drawing>
      </w:r>
    </w:p>
    <w:p w14:paraId="7233B261" w14:textId="5B2C3F53" w:rsidR="00B2186C" w:rsidRPr="00B2186C" w:rsidRDefault="00B2186C" w:rsidP="007B4A6C">
      <w:r w:rsidRPr="00994097">
        <w:rPr>
          <w:i/>
          <w:color w:val="C00000"/>
        </w:rPr>
        <w:t>Red</w:t>
      </w:r>
      <w:r w:rsidR="00994097">
        <w:rPr>
          <w:i/>
          <w:color w:val="C00000"/>
        </w:rPr>
        <w:t xml:space="preserve"> </w:t>
      </w:r>
      <w:r w:rsidRPr="00994097">
        <w:rPr>
          <w:i/>
          <w:color w:val="C00000"/>
        </w:rPr>
        <w:t>Box</w:t>
      </w:r>
      <w:r w:rsidR="00F725A4">
        <w:rPr>
          <w:i/>
          <w:color w:val="C00000"/>
        </w:rPr>
        <w:t xml:space="preserve"> (Browse and Files Panel)</w:t>
      </w:r>
      <w:r w:rsidRPr="007B4A6C">
        <w:rPr>
          <w:color w:val="C00000"/>
        </w:rPr>
        <w:t>:</w:t>
      </w:r>
      <w:r w:rsidR="00994097">
        <w:rPr>
          <w:color w:val="C00000"/>
        </w:rPr>
        <w:t xml:space="preserve"> </w:t>
      </w:r>
      <w:r w:rsidRPr="00994097">
        <w:t>The</w:t>
      </w:r>
      <w:r w:rsidR="00994097" w:rsidRPr="00994097">
        <w:t xml:space="preserve"> </w:t>
      </w:r>
      <w:r w:rsidRPr="00994097">
        <w:t>usable</w:t>
      </w:r>
      <w:r w:rsidR="00994097" w:rsidRPr="00994097">
        <w:t xml:space="preserve"> </w:t>
      </w:r>
      <w:r w:rsidRPr="00994097">
        <w:t>components</w:t>
      </w:r>
      <w:r w:rsidR="00994097" w:rsidRPr="00994097">
        <w:t xml:space="preserve"> </w:t>
      </w:r>
      <w:r w:rsidRPr="00994097">
        <w:t>(reports)</w:t>
      </w:r>
      <w:r w:rsidR="00994097" w:rsidRPr="00994097">
        <w:t xml:space="preserve"> </w:t>
      </w:r>
      <w:r w:rsidRPr="00994097">
        <w:t>in</w:t>
      </w:r>
      <w:r w:rsidR="00994097" w:rsidRPr="00994097">
        <w:t xml:space="preserve"> </w:t>
      </w:r>
      <w:r w:rsidRPr="00994097">
        <w:t>the</w:t>
      </w:r>
      <w:r w:rsidR="00994097" w:rsidRPr="00994097">
        <w:t xml:space="preserve"> </w:t>
      </w:r>
      <w:r w:rsidRPr="00994097">
        <w:t>central</w:t>
      </w:r>
      <w:r w:rsidR="00994097" w:rsidRPr="00994097">
        <w:t xml:space="preserve"> </w:t>
      </w:r>
      <w:r w:rsidRPr="00994097">
        <w:t>Pentaho</w:t>
      </w:r>
      <w:r w:rsidR="00994097" w:rsidRPr="00994097">
        <w:t xml:space="preserve"> </w:t>
      </w:r>
      <w:r w:rsidRPr="00994097">
        <w:t>Repository</w:t>
      </w:r>
      <w:r w:rsidR="007B4A6C" w:rsidRPr="00994097">
        <w:t>.</w:t>
      </w:r>
      <w:r w:rsidR="007B4A6C" w:rsidRPr="007B4A6C">
        <w:rPr>
          <w:color w:val="C00000"/>
        </w:rPr>
        <w:br/>
      </w:r>
      <w:r w:rsidRPr="00B2186C">
        <w:t>Pentaho</w:t>
      </w:r>
      <w:r w:rsidR="00994097">
        <w:t xml:space="preserve"> </w:t>
      </w:r>
      <w:r w:rsidRPr="00B2186C">
        <w:t>has</w:t>
      </w:r>
      <w:r w:rsidR="00994097">
        <w:t xml:space="preserve"> </w:t>
      </w:r>
      <w:r w:rsidRPr="00B2186C">
        <w:t>a</w:t>
      </w:r>
      <w:r w:rsidR="00994097">
        <w:t xml:space="preserve"> </w:t>
      </w:r>
      <w:r w:rsidRPr="00B2186C">
        <w:t>central</w:t>
      </w:r>
      <w:r w:rsidR="00994097">
        <w:t xml:space="preserve"> </w:t>
      </w:r>
      <w:r w:rsidRPr="00B2186C">
        <w:t>Repository</w:t>
      </w:r>
      <w:r w:rsidR="00994097">
        <w:t xml:space="preserve"> </w:t>
      </w:r>
      <w:r w:rsidRPr="00B2186C">
        <w:t>that</w:t>
      </w:r>
      <w:r w:rsidR="00994097">
        <w:t xml:space="preserve"> </w:t>
      </w:r>
      <w:r w:rsidRPr="00B2186C">
        <w:t>stores</w:t>
      </w:r>
      <w:r w:rsidR="00994097">
        <w:t xml:space="preserve"> </w:t>
      </w:r>
      <w:r w:rsidRPr="00B2186C">
        <w:t>the</w:t>
      </w:r>
      <w:r w:rsidR="00994097">
        <w:t xml:space="preserve"> </w:t>
      </w:r>
      <w:r w:rsidRPr="00B2186C">
        <w:t>objects</w:t>
      </w:r>
      <w:r w:rsidR="00994097">
        <w:t xml:space="preserve"> </w:t>
      </w:r>
      <w:r w:rsidRPr="00B2186C">
        <w:t>created</w:t>
      </w:r>
      <w:r w:rsidR="00994097">
        <w:t xml:space="preserve"> </w:t>
      </w:r>
      <w:r w:rsidRPr="00B2186C">
        <w:t>in</w:t>
      </w:r>
      <w:r w:rsidR="00994097">
        <w:t xml:space="preserve"> </w:t>
      </w:r>
      <w:r w:rsidRPr="00B2186C">
        <w:t>the</w:t>
      </w:r>
      <w:r w:rsidR="00994097">
        <w:t xml:space="preserve"> </w:t>
      </w:r>
      <w:r w:rsidRPr="00B2186C">
        <w:t>Pentaho</w:t>
      </w:r>
      <w:r w:rsidR="00994097">
        <w:t xml:space="preserve"> </w:t>
      </w:r>
      <w:r w:rsidRPr="00B2186C">
        <w:t>Platform.</w:t>
      </w:r>
      <w:r w:rsidR="00994097">
        <w:t xml:space="preserve"> </w:t>
      </w:r>
      <w:r w:rsidRPr="00B2186C">
        <w:t>These</w:t>
      </w:r>
      <w:r w:rsidR="00994097">
        <w:t xml:space="preserve"> </w:t>
      </w:r>
      <w:r w:rsidRPr="00B2186C">
        <w:t>objects</w:t>
      </w:r>
      <w:r w:rsidR="00994097">
        <w:t xml:space="preserve"> </w:t>
      </w:r>
      <w:r w:rsidRPr="00B2186C">
        <w:t>are:</w:t>
      </w:r>
    </w:p>
    <w:p w14:paraId="3734EE55" w14:textId="0101A365" w:rsidR="00B2186C" w:rsidRPr="00B2186C" w:rsidRDefault="00B2186C" w:rsidP="007B4A6C">
      <w:pPr>
        <w:pStyle w:val="PenBulleted1"/>
      </w:pPr>
      <w:r w:rsidRPr="00B2186C">
        <w:t>Business</w:t>
      </w:r>
      <w:r w:rsidR="00994097">
        <w:t xml:space="preserve"> </w:t>
      </w:r>
      <w:r w:rsidRPr="00B2186C">
        <w:t>Analytics</w:t>
      </w:r>
      <w:r w:rsidR="00994097">
        <w:t xml:space="preserve"> </w:t>
      </w:r>
      <w:r w:rsidRPr="00B2186C">
        <w:t>objects:</w:t>
      </w:r>
      <w:r w:rsidR="00994097">
        <w:t xml:space="preserve"> </w:t>
      </w:r>
      <w:r w:rsidRPr="00B2186C">
        <w:t>Interactive</w:t>
      </w:r>
      <w:r w:rsidR="00994097">
        <w:t xml:space="preserve"> </w:t>
      </w:r>
      <w:r w:rsidRPr="00B2186C">
        <w:t>Reports,</w:t>
      </w:r>
      <w:r w:rsidR="00994097">
        <w:t xml:space="preserve"> </w:t>
      </w:r>
      <w:r w:rsidRPr="00B2186C">
        <w:t>Analyses,</w:t>
      </w:r>
      <w:r w:rsidR="00994097">
        <w:t xml:space="preserve"> </w:t>
      </w:r>
      <w:r w:rsidRPr="00B2186C">
        <w:t>Dashboards,</w:t>
      </w:r>
      <w:r w:rsidR="00994097">
        <w:t xml:space="preserve"> </w:t>
      </w:r>
      <w:r w:rsidRPr="00B2186C">
        <w:t>schedules</w:t>
      </w:r>
      <w:r w:rsidR="00994097">
        <w:t xml:space="preserve"> </w:t>
      </w:r>
      <w:r w:rsidRPr="00B2186C">
        <w:t>and</w:t>
      </w:r>
      <w:r w:rsidR="00994097">
        <w:t xml:space="preserve"> </w:t>
      </w:r>
      <w:r w:rsidRPr="00B2186C">
        <w:t>connectivity</w:t>
      </w:r>
      <w:r w:rsidR="00994097">
        <w:t xml:space="preserve"> </w:t>
      </w:r>
      <w:r w:rsidRPr="00B2186C">
        <w:t>objects</w:t>
      </w:r>
    </w:p>
    <w:p w14:paraId="3686B532" w14:textId="44A6CEEF" w:rsidR="00B2186C" w:rsidRDefault="00B2186C" w:rsidP="007B4A6C">
      <w:pPr>
        <w:pStyle w:val="PenBulleted1"/>
      </w:pPr>
      <w:r w:rsidRPr="00B2186C">
        <w:t>Data</w:t>
      </w:r>
      <w:r w:rsidR="00994097">
        <w:t xml:space="preserve"> </w:t>
      </w:r>
      <w:r w:rsidRPr="00B2186C">
        <w:t>Integration</w:t>
      </w:r>
      <w:r w:rsidR="00994097">
        <w:t xml:space="preserve"> </w:t>
      </w:r>
      <w:r w:rsidRPr="00B2186C">
        <w:t>objects:</w:t>
      </w:r>
      <w:r w:rsidR="00994097">
        <w:t xml:space="preserve"> </w:t>
      </w:r>
      <w:r>
        <w:t>Jobs,</w:t>
      </w:r>
      <w:r w:rsidR="00994097">
        <w:t xml:space="preserve"> </w:t>
      </w:r>
      <w:r>
        <w:t>Transformations,</w:t>
      </w:r>
      <w:r w:rsidR="00994097">
        <w:t xml:space="preserve"> </w:t>
      </w:r>
      <w:r>
        <w:t>schedules,</w:t>
      </w:r>
      <w:r w:rsidR="00994097">
        <w:t xml:space="preserve"> </w:t>
      </w:r>
      <w:r>
        <w:t>versioning,</w:t>
      </w:r>
      <w:r w:rsidR="00994097">
        <w:t xml:space="preserve"> </w:t>
      </w:r>
      <w:r>
        <w:t>cluster</w:t>
      </w:r>
      <w:r w:rsidR="00994097">
        <w:t xml:space="preserve"> </w:t>
      </w:r>
      <w:r>
        <w:t>information</w:t>
      </w:r>
      <w:r w:rsidR="00994097">
        <w:t xml:space="preserve"> </w:t>
      </w:r>
      <w:r>
        <w:t>and</w:t>
      </w:r>
      <w:r w:rsidR="00994097">
        <w:t xml:space="preserve"> </w:t>
      </w:r>
      <w:r>
        <w:t>connectivity</w:t>
      </w:r>
      <w:r w:rsidR="00994097">
        <w:t xml:space="preserve"> </w:t>
      </w:r>
      <w:r>
        <w:t>objects</w:t>
      </w:r>
    </w:p>
    <w:p w14:paraId="7529B4AD" w14:textId="668989A1" w:rsidR="00994097" w:rsidRPr="00B2186C" w:rsidRDefault="00994097" w:rsidP="00994097">
      <w:r>
        <w:rPr>
          <w:shd w:val="clear" w:color="auto" w:fill="FFFFFF"/>
        </w:rPr>
        <w:t xml:space="preserve">Locate your files using the </w:t>
      </w:r>
      <w:r w:rsidRPr="00994097">
        <w:rPr>
          <w:rStyle w:val="Strong"/>
        </w:rPr>
        <w:t>Browse</w:t>
      </w:r>
      <w:r>
        <w:rPr>
          <w:rStyle w:val="Strong"/>
        </w:rPr>
        <w:t xml:space="preserve"> </w:t>
      </w:r>
      <w:r>
        <w:rPr>
          <w:shd w:val="clear" w:color="auto" w:fill="FFFFFF"/>
        </w:rPr>
        <w:t xml:space="preserve">and </w:t>
      </w:r>
      <w:r w:rsidRPr="00994097">
        <w:rPr>
          <w:rStyle w:val="Strong"/>
        </w:rPr>
        <w:t>Files</w:t>
      </w:r>
      <w:r>
        <w:rPr>
          <w:shd w:val="clear" w:color="auto" w:fill="FFFFFF"/>
        </w:rPr>
        <w:t xml:space="preserve"> panels, and add them to dashboards.</w:t>
      </w:r>
    </w:p>
    <w:p w14:paraId="444F21FB" w14:textId="712680D5" w:rsidR="00B2186C" w:rsidRPr="00B2186C" w:rsidRDefault="00B2186C" w:rsidP="00B2186C">
      <w:pPr>
        <w:rPr>
          <w:color w:val="00B050"/>
        </w:rPr>
      </w:pPr>
      <w:r w:rsidRPr="00994097">
        <w:rPr>
          <w:i/>
          <w:color w:val="00B050"/>
        </w:rPr>
        <w:t>Green</w:t>
      </w:r>
      <w:r w:rsidR="00994097">
        <w:rPr>
          <w:i/>
          <w:color w:val="00B050"/>
        </w:rPr>
        <w:t xml:space="preserve"> </w:t>
      </w:r>
      <w:r w:rsidRPr="00994097">
        <w:rPr>
          <w:i/>
          <w:color w:val="00B050"/>
        </w:rPr>
        <w:t>Box</w:t>
      </w:r>
      <w:r w:rsidR="00F725A4">
        <w:rPr>
          <w:i/>
          <w:color w:val="00B050"/>
        </w:rPr>
        <w:t xml:space="preserve"> (Dashboard Canvas)</w:t>
      </w:r>
      <w:r w:rsidRPr="00B2186C">
        <w:rPr>
          <w:color w:val="00B050"/>
        </w:rPr>
        <w:t>:</w:t>
      </w:r>
      <w:r w:rsidR="00994097">
        <w:rPr>
          <w:color w:val="00B050"/>
        </w:rPr>
        <w:t xml:space="preserve"> </w:t>
      </w:r>
      <w:r w:rsidRPr="00994097">
        <w:t>The</w:t>
      </w:r>
      <w:r w:rsidR="00994097" w:rsidRPr="00994097">
        <w:t xml:space="preserve"> canvas </w:t>
      </w:r>
      <w:r w:rsidRPr="00994097">
        <w:t>where</w:t>
      </w:r>
      <w:r w:rsidR="00994097" w:rsidRPr="00994097">
        <w:t xml:space="preserve"> </w:t>
      </w:r>
      <w:r w:rsidRPr="00994097">
        <w:t>you</w:t>
      </w:r>
      <w:r w:rsidR="00994097" w:rsidRPr="00994097">
        <w:t xml:space="preserve"> </w:t>
      </w:r>
      <w:r w:rsidRPr="00994097">
        <w:t>can</w:t>
      </w:r>
      <w:r w:rsidR="00994097" w:rsidRPr="00994097">
        <w:t xml:space="preserve"> </w:t>
      </w:r>
      <w:r w:rsidRPr="00994097">
        <w:t>drag</w:t>
      </w:r>
      <w:r w:rsidR="00994097" w:rsidRPr="00994097">
        <w:t xml:space="preserve"> </w:t>
      </w:r>
      <w:r w:rsidRPr="00994097">
        <w:t>and</w:t>
      </w:r>
      <w:r w:rsidR="00994097" w:rsidRPr="00994097">
        <w:t xml:space="preserve"> </w:t>
      </w:r>
      <w:r w:rsidRPr="00994097">
        <w:t>drop</w:t>
      </w:r>
      <w:r w:rsidR="00994097" w:rsidRPr="00994097">
        <w:t xml:space="preserve"> </w:t>
      </w:r>
      <w:r w:rsidRPr="00994097">
        <w:t>the</w:t>
      </w:r>
      <w:r w:rsidR="00994097" w:rsidRPr="00994097">
        <w:t xml:space="preserve"> </w:t>
      </w:r>
      <w:r w:rsidRPr="00994097">
        <w:t>usable</w:t>
      </w:r>
      <w:r w:rsidR="00994097" w:rsidRPr="00994097">
        <w:t xml:space="preserve"> </w:t>
      </w:r>
      <w:r w:rsidRPr="00994097">
        <w:t>components</w:t>
      </w:r>
      <w:r w:rsidR="00994097" w:rsidRPr="00994097">
        <w:t xml:space="preserve"> </w:t>
      </w:r>
      <w:r w:rsidRPr="00994097">
        <w:t>in</w:t>
      </w:r>
      <w:r w:rsidR="00994097" w:rsidRPr="00994097">
        <w:t xml:space="preserve"> </w:t>
      </w:r>
      <w:r w:rsidRPr="00994097">
        <w:t>the</w:t>
      </w:r>
      <w:r w:rsidR="00994097" w:rsidRPr="00994097">
        <w:t xml:space="preserve"> </w:t>
      </w:r>
      <w:r w:rsidRPr="00994097">
        <w:t>central</w:t>
      </w:r>
      <w:r w:rsidR="00994097" w:rsidRPr="00994097">
        <w:t xml:space="preserve"> </w:t>
      </w:r>
      <w:r w:rsidRPr="00994097">
        <w:t>Repository</w:t>
      </w:r>
      <w:r w:rsidR="00994097" w:rsidRPr="00994097">
        <w:t xml:space="preserve"> </w:t>
      </w:r>
      <w:r w:rsidR="0039320B" w:rsidRPr="00994097">
        <w:t>on</w:t>
      </w:r>
      <w:r w:rsidR="00994097" w:rsidRPr="00994097">
        <w:t xml:space="preserve"> </w:t>
      </w:r>
      <w:r w:rsidR="0039320B" w:rsidRPr="00994097">
        <w:t>the</w:t>
      </w:r>
      <w:r w:rsidR="00994097" w:rsidRPr="00994097">
        <w:t xml:space="preserve"> </w:t>
      </w:r>
      <w:r w:rsidR="0039320B" w:rsidRPr="00994097">
        <w:t>panes.</w:t>
      </w:r>
      <w:r w:rsidR="00994097" w:rsidRPr="00994097">
        <w:t xml:space="preserve"> Showing a dynamic view of your Dashboard as you work to build it. The look of your dashboard refreshes as you add content from the Browse Folders and Files panels, and work with the Prompts or Objects panels.</w:t>
      </w:r>
    </w:p>
    <w:p w14:paraId="2AD78602" w14:textId="11FBE247" w:rsidR="00B2186C" w:rsidRDefault="000C5A27" w:rsidP="00B2186C">
      <w:pPr>
        <w:rPr>
          <w:color w:val="0070C0"/>
        </w:rPr>
      </w:pPr>
      <w:r w:rsidRPr="00994097">
        <w:rPr>
          <w:i/>
          <w:color w:val="0070C0"/>
        </w:rPr>
        <w:t>Blue</w:t>
      </w:r>
      <w:r w:rsidR="00994097">
        <w:rPr>
          <w:i/>
          <w:color w:val="0070C0"/>
        </w:rPr>
        <w:t xml:space="preserve"> </w:t>
      </w:r>
      <w:r w:rsidR="00B2186C" w:rsidRPr="00994097">
        <w:rPr>
          <w:i/>
          <w:color w:val="0070C0"/>
        </w:rPr>
        <w:t>Box</w:t>
      </w:r>
      <w:r w:rsidR="00F725A4">
        <w:rPr>
          <w:i/>
          <w:color w:val="0070C0"/>
        </w:rPr>
        <w:t xml:space="preserve"> (Objects Panel)</w:t>
      </w:r>
      <w:r w:rsidR="00B2186C" w:rsidRPr="000C5A27">
        <w:rPr>
          <w:color w:val="0070C0"/>
        </w:rPr>
        <w:t>:</w:t>
      </w:r>
      <w:r w:rsidR="00994097">
        <w:rPr>
          <w:color w:val="0070C0"/>
        </w:rPr>
        <w:t xml:space="preserve"> </w:t>
      </w:r>
      <w:r w:rsidR="00B2186C" w:rsidRPr="00994097">
        <w:t>The</w:t>
      </w:r>
      <w:r w:rsidR="00994097" w:rsidRPr="00994097">
        <w:t xml:space="preserve"> </w:t>
      </w:r>
      <w:r w:rsidRPr="00994097">
        <w:t>Objects,</w:t>
      </w:r>
      <w:r w:rsidR="00994097" w:rsidRPr="00994097">
        <w:t xml:space="preserve"> </w:t>
      </w:r>
      <w:r w:rsidR="00B2186C" w:rsidRPr="00994097">
        <w:t>Templates,</w:t>
      </w:r>
      <w:r w:rsidR="00994097" w:rsidRPr="00994097">
        <w:t xml:space="preserve"> </w:t>
      </w:r>
      <w:r w:rsidR="00B2186C" w:rsidRPr="00994097">
        <w:t>Themes</w:t>
      </w:r>
      <w:r w:rsidR="00994097" w:rsidRPr="00994097">
        <w:t xml:space="preserve"> </w:t>
      </w:r>
      <w:r w:rsidRPr="00994097">
        <w:t>used</w:t>
      </w:r>
      <w:r w:rsidR="00994097" w:rsidRPr="00994097">
        <w:t xml:space="preserve"> </w:t>
      </w:r>
      <w:r w:rsidRPr="00994097">
        <w:t>in</w:t>
      </w:r>
      <w:r w:rsidR="00994097" w:rsidRPr="00994097">
        <w:t xml:space="preserve"> </w:t>
      </w:r>
      <w:r w:rsidR="00B2186C" w:rsidRPr="00994097">
        <w:t>the</w:t>
      </w:r>
      <w:r w:rsidR="00994097" w:rsidRPr="00994097">
        <w:t xml:space="preserve"> </w:t>
      </w:r>
      <w:r w:rsidRPr="00994097">
        <w:t>d</w:t>
      </w:r>
      <w:r w:rsidR="00B2186C" w:rsidRPr="00994097">
        <w:t>ashboard</w:t>
      </w:r>
      <w:r w:rsidR="00994097" w:rsidRPr="00994097">
        <w:t xml:space="preserve"> </w:t>
      </w:r>
      <w:r w:rsidRPr="00994097">
        <w:t>and</w:t>
      </w:r>
      <w:r w:rsidR="00994097" w:rsidRPr="00994097">
        <w:t xml:space="preserve"> </w:t>
      </w:r>
      <w:r w:rsidRPr="00994097">
        <w:t>Properties</w:t>
      </w:r>
      <w:r w:rsidR="00994097" w:rsidRPr="00994097">
        <w:t xml:space="preserve"> </w:t>
      </w:r>
      <w:r w:rsidRPr="00994097">
        <w:t>of</w:t>
      </w:r>
      <w:r w:rsidR="00994097" w:rsidRPr="00994097">
        <w:t xml:space="preserve"> </w:t>
      </w:r>
      <w:r w:rsidRPr="00994097">
        <w:t>the</w:t>
      </w:r>
      <w:r w:rsidR="00994097" w:rsidRPr="00994097">
        <w:t xml:space="preserve"> </w:t>
      </w:r>
      <w:r w:rsidRPr="00994097">
        <w:t>dashboard</w:t>
      </w:r>
      <w:r w:rsidR="0039320B" w:rsidRPr="00994097">
        <w:t>.</w:t>
      </w:r>
    </w:p>
    <w:p w14:paraId="335E4F79" w14:textId="1B0BAD45" w:rsidR="0039320B" w:rsidRDefault="0039320B" w:rsidP="0039320B">
      <w:pPr>
        <w:pStyle w:val="PenBulleted1"/>
      </w:pPr>
      <w:r w:rsidRPr="0039320B">
        <w:rPr>
          <w:rStyle w:val="Strong"/>
        </w:rPr>
        <w:t>Objects</w:t>
      </w:r>
      <w:r>
        <w:t>:</w:t>
      </w:r>
      <w:r w:rsidR="00994097">
        <w:t xml:space="preserve"> </w:t>
      </w:r>
      <w:r>
        <w:t>General</w:t>
      </w:r>
      <w:r w:rsidR="00994097">
        <w:t xml:space="preserve"> </w:t>
      </w:r>
      <w:r>
        <w:t>settings</w:t>
      </w:r>
      <w:r w:rsidR="00994097">
        <w:t xml:space="preserve"> </w:t>
      </w:r>
      <w:r w:rsidR="00A55610">
        <w:t>(being</w:t>
      </w:r>
      <w:r w:rsidR="00994097">
        <w:t xml:space="preserve"> </w:t>
      </w:r>
      <w:r w:rsidR="00A55610">
        <w:t>the</w:t>
      </w:r>
      <w:r w:rsidR="00994097">
        <w:t xml:space="preserve"> </w:t>
      </w:r>
      <w:r w:rsidR="00A55610">
        <w:t>templates,</w:t>
      </w:r>
      <w:r w:rsidR="00994097">
        <w:t xml:space="preserve"> </w:t>
      </w:r>
      <w:r w:rsidR="00A55610">
        <w:t>themes</w:t>
      </w:r>
      <w:r w:rsidR="00994097">
        <w:t xml:space="preserve"> </w:t>
      </w:r>
      <w:r w:rsidR="00A55610">
        <w:t>and</w:t>
      </w:r>
      <w:r w:rsidR="00994097">
        <w:t xml:space="preserve"> </w:t>
      </w:r>
      <w:r w:rsidR="00A55610">
        <w:t>properties)</w:t>
      </w:r>
      <w:r>
        <w:t>,</w:t>
      </w:r>
      <w:r w:rsidR="00994097">
        <w:t xml:space="preserve"> </w:t>
      </w:r>
      <w:r>
        <w:t>Prompts</w:t>
      </w:r>
      <w:r w:rsidR="00994097">
        <w:t xml:space="preserve"> </w:t>
      </w:r>
      <w:r>
        <w:t>and</w:t>
      </w:r>
      <w:r w:rsidR="00994097">
        <w:t xml:space="preserve"> </w:t>
      </w:r>
      <w:r>
        <w:t>content</w:t>
      </w:r>
      <w:r w:rsidR="00994097">
        <w:t xml:space="preserve"> </w:t>
      </w:r>
      <w:r>
        <w:t>of</w:t>
      </w:r>
      <w:r w:rsidR="00994097">
        <w:t xml:space="preserve"> </w:t>
      </w:r>
      <w:r>
        <w:t>the</w:t>
      </w:r>
      <w:r w:rsidR="00994097">
        <w:t xml:space="preserve"> </w:t>
      </w:r>
      <w:r>
        <w:t>dashboard</w:t>
      </w:r>
      <w:r w:rsidR="00994097">
        <w:t xml:space="preserve"> </w:t>
      </w:r>
      <w:r>
        <w:t>panes.</w:t>
      </w:r>
    </w:p>
    <w:p w14:paraId="057FB9DA" w14:textId="01FC3999" w:rsidR="000C5A27" w:rsidRDefault="00B2186C" w:rsidP="00F7247F">
      <w:pPr>
        <w:pStyle w:val="PenBulleted1"/>
        <w:numPr>
          <w:ilvl w:val="0"/>
          <w:numId w:val="26"/>
        </w:numPr>
      </w:pPr>
      <w:r w:rsidRPr="00A55610">
        <w:rPr>
          <w:rStyle w:val="Strong"/>
        </w:rPr>
        <w:t>Templates</w:t>
      </w:r>
      <w:r w:rsidR="007B4A6C">
        <w:t>:</w:t>
      </w:r>
      <w:r w:rsidR="00994097">
        <w:t xml:space="preserve"> </w:t>
      </w:r>
      <w:r w:rsidR="007B4A6C">
        <w:t>there</w:t>
      </w:r>
      <w:r w:rsidR="00994097">
        <w:t xml:space="preserve"> </w:t>
      </w:r>
      <w:r w:rsidR="007B4A6C">
        <w:t>are</w:t>
      </w:r>
      <w:r w:rsidR="00994097">
        <w:t xml:space="preserve"> </w:t>
      </w:r>
      <w:r w:rsidR="007B4A6C">
        <w:t>13</w:t>
      </w:r>
      <w:r w:rsidR="00994097">
        <w:t xml:space="preserve"> </w:t>
      </w:r>
      <w:r w:rsidR="007B4A6C">
        <w:t>out</w:t>
      </w:r>
      <w:r w:rsidR="00994097">
        <w:t xml:space="preserve"> </w:t>
      </w:r>
      <w:r w:rsidR="007B4A6C">
        <w:t>of</w:t>
      </w:r>
      <w:r w:rsidR="00994097">
        <w:t xml:space="preserve"> </w:t>
      </w:r>
      <w:r w:rsidR="007B4A6C">
        <w:t>the</w:t>
      </w:r>
      <w:r w:rsidR="00994097">
        <w:t xml:space="preserve"> </w:t>
      </w:r>
      <w:r w:rsidR="007B4A6C">
        <w:t>box</w:t>
      </w:r>
      <w:r w:rsidR="00994097">
        <w:t xml:space="preserve"> </w:t>
      </w:r>
      <w:r w:rsidR="007B4A6C">
        <w:t>templates</w:t>
      </w:r>
      <w:r w:rsidR="000C5A27">
        <w:t>,</w:t>
      </w:r>
      <w:r w:rsidR="00994097">
        <w:t xml:space="preserve"> </w:t>
      </w:r>
      <w:r w:rsidR="000C5A27">
        <w:t>going</w:t>
      </w:r>
      <w:r w:rsidR="00994097">
        <w:t xml:space="preserve"> </w:t>
      </w:r>
      <w:r w:rsidR="000C5A27">
        <w:t>form</w:t>
      </w:r>
      <w:r w:rsidR="00994097">
        <w:t xml:space="preserve"> </w:t>
      </w:r>
      <w:r w:rsidR="000C5A27">
        <w:t>1</w:t>
      </w:r>
      <w:r w:rsidR="00994097">
        <w:t xml:space="preserve"> </w:t>
      </w:r>
      <w:r w:rsidR="000C5A27">
        <w:t>pane</w:t>
      </w:r>
      <w:r w:rsidR="00994097">
        <w:t xml:space="preserve"> </w:t>
      </w:r>
      <w:r w:rsidR="000C5A27">
        <w:t>to</w:t>
      </w:r>
      <w:r w:rsidR="00994097">
        <w:t xml:space="preserve"> </w:t>
      </w:r>
      <w:r w:rsidR="000C5A27">
        <w:t>9</w:t>
      </w:r>
      <w:r w:rsidR="00994097">
        <w:t xml:space="preserve"> </w:t>
      </w:r>
      <w:r w:rsidR="000C5A27">
        <w:t>panes</w:t>
      </w:r>
      <w:r w:rsidR="00994097">
        <w:t xml:space="preserve"> </w:t>
      </w:r>
      <w:r w:rsidR="007B4A6C">
        <w:t>you</w:t>
      </w:r>
      <w:r w:rsidR="00994097">
        <w:t xml:space="preserve"> </w:t>
      </w:r>
      <w:r w:rsidR="007B4A6C">
        <w:t>can</w:t>
      </w:r>
      <w:r w:rsidR="00994097">
        <w:t xml:space="preserve"> </w:t>
      </w:r>
      <w:r w:rsidR="007B4A6C">
        <w:t>use.</w:t>
      </w:r>
      <w:r w:rsidR="00994097">
        <w:t xml:space="preserve"> </w:t>
      </w:r>
      <w:r w:rsidR="007B4A6C">
        <w:t>You</w:t>
      </w:r>
      <w:r w:rsidR="00994097">
        <w:t xml:space="preserve"> </w:t>
      </w:r>
      <w:r w:rsidR="007B4A6C">
        <w:t>also</w:t>
      </w:r>
      <w:r w:rsidR="00994097">
        <w:t xml:space="preserve"> </w:t>
      </w:r>
      <w:r w:rsidR="007B4A6C">
        <w:t>can</w:t>
      </w:r>
      <w:r w:rsidR="00994097">
        <w:t xml:space="preserve"> </w:t>
      </w:r>
      <w:r w:rsidR="007B4A6C">
        <w:t>add</w:t>
      </w:r>
      <w:r w:rsidR="00994097">
        <w:t xml:space="preserve"> </w:t>
      </w:r>
      <w:r w:rsidR="007B4A6C">
        <w:t>your</w:t>
      </w:r>
      <w:r w:rsidR="00994097">
        <w:t xml:space="preserve"> </w:t>
      </w:r>
      <w:r w:rsidR="007B4A6C">
        <w:t>own,</w:t>
      </w:r>
      <w:r w:rsidR="00994097">
        <w:t xml:space="preserve"> </w:t>
      </w:r>
      <w:r w:rsidR="007B4A6C">
        <w:t>since</w:t>
      </w:r>
      <w:r w:rsidR="00994097">
        <w:t xml:space="preserve"> </w:t>
      </w:r>
      <w:r w:rsidR="007B4A6C">
        <w:t>Pentaho</w:t>
      </w:r>
      <w:r w:rsidR="00994097">
        <w:t xml:space="preserve"> </w:t>
      </w:r>
      <w:r w:rsidR="007B4A6C">
        <w:t>is</w:t>
      </w:r>
      <w:r w:rsidR="00994097">
        <w:t xml:space="preserve"> </w:t>
      </w:r>
      <w:r w:rsidR="007B4A6C">
        <w:t>100%</w:t>
      </w:r>
      <w:r w:rsidR="00994097">
        <w:t xml:space="preserve"> </w:t>
      </w:r>
      <w:r w:rsidR="007B4A6C">
        <w:t>Java</w:t>
      </w:r>
      <w:r w:rsidR="00994097">
        <w:t xml:space="preserve"> </w:t>
      </w:r>
      <w:r w:rsidR="007B4A6C">
        <w:t>and</w:t>
      </w:r>
      <w:r w:rsidR="00994097">
        <w:t xml:space="preserve"> </w:t>
      </w:r>
      <w:r w:rsidR="007B4A6C">
        <w:t>embeddable.</w:t>
      </w:r>
      <w:r w:rsidR="00994097">
        <w:t xml:space="preserve"> </w:t>
      </w:r>
      <w:r w:rsidR="007B4A6C">
        <w:t>You</w:t>
      </w:r>
      <w:r w:rsidR="00994097">
        <w:t xml:space="preserve"> </w:t>
      </w:r>
      <w:r w:rsidR="007B4A6C">
        <w:t>can</w:t>
      </w:r>
      <w:r w:rsidR="00994097">
        <w:t xml:space="preserve"> </w:t>
      </w:r>
      <w:r w:rsidR="007B4A6C">
        <w:t>write</w:t>
      </w:r>
      <w:r w:rsidR="00994097">
        <w:t xml:space="preserve"> </w:t>
      </w:r>
      <w:r w:rsidR="007B4A6C">
        <w:t>your</w:t>
      </w:r>
      <w:r w:rsidR="00994097">
        <w:t xml:space="preserve"> </w:t>
      </w:r>
      <w:r w:rsidR="007B4A6C">
        <w:t>own</w:t>
      </w:r>
      <w:r w:rsidR="00994097">
        <w:t xml:space="preserve"> </w:t>
      </w:r>
      <w:r w:rsidR="007B4A6C">
        <w:t>template</w:t>
      </w:r>
      <w:r w:rsidR="00994097">
        <w:t xml:space="preserve"> </w:t>
      </w:r>
      <w:r w:rsidR="007B4A6C">
        <w:t>XML</w:t>
      </w:r>
      <w:r w:rsidR="00994097">
        <w:t xml:space="preserve"> </w:t>
      </w:r>
      <w:r w:rsidR="007B4A6C">
        <w:t>file</w:t>
      </w:r>
      <w:r w:rsidR="00994097">
        <w:t xml:space="preserve"> </w:t>
      </w:r>
      <w:r w:rsidR="007B4A6C">
        <w:t>and</w:t>
      </w:r>
      <w:r w:rsidR="00994097">
        <w:t xml:space="preserve"> </w:t>
      </w:r>
      <w:r w:rsidR="007B4A6C">
        <w:t>save</w:t>
      </w:r>
      <w:r w:rsidR="00994097">
        <w:t xml:space="preserve"> </w:t>
      </w:r>
      <w:r w:rsidR="007B4A6C">
        <w:t>i</w:t>
      </w:r>
      <w:r w:rsidR="000C5A27">
        <w:t>t</w:t>
      </w:r>
      <w:r w:rsidR="00994097">
        <w:t xml:space="preserve"> </w:t>
      </w:r>
      <w:r w:rsidR="000C5A27">
        <w:t>in</w:t>
      </w:r>
      <w:r w:rsidR="00994097">
        <w:t xml:space="preserve"> </w:t>
      </w:r>
      <w:r w:rsidR="000C5A27">
        <w:t>the</w:t>
      </w:r>
      <w:r w:rsidR="00994097">
        <w:t xml:space="preserve"> </w:t>
      </w:r>
      <w:r w:rsidR="000C5A27">
        <w:t>correct</w:t>
      </w:r>
      <w:r w:rsidR="00994097">
        <w:t xml:space="preserve"> </w:t>
      </w:r>
      <w:r w:rsidR="000C5A27">
        <w:t>Pentaho</w:t>
      </w:r>
      <w:r w:rsidR="00994097">
        <w:t xml:space="preserve"> </w:t>
      </w:r>
      <w:r w:rsidR="000C5A27">
        <w:t>folder,</w:t>
      </w:r>
      <w:r w:rsidR="00994097">
        <w:t xml:space="preserve"> </w:t>
      </w:r>
      <w:r w:rsidR="000C5A27">
        <w:t>being</w:t>
      </w:r>
      <w:r w:rsidR="00994097">
        <w:t xml:space="preserve"> </w:t>
      </w:r>
      <w:r w:rsidR="000C5A27">
        <w:t>/pentaho/server/pentaho-server/pentaho-solutions/system/dashboards/templates/xul.</w:t>
      </w:r>
      <w:r w:rsidR="00994097">
        <w:t xml:space="preserve"> </w:t>
      </w:r>
      <w:r w:rsidR="000C5A27">
        <w:t>Keep</w:t>
      </w:r>
      <w:r w:rsidR="00994097">
        <w:t xml:space="preserve"> </w:t>
      </w:r>
      <w:r w:rsidR="000C5A27">
        <w:t>in</w:t>
      </w:r>
      <w:r w:rsidR="00994097">
        <w:t xml:space="preserve"> </w:t>
      </w:r>
      <w:r w:rsidR="000C5A27">
        <w:t>mind</w:t>
      </w:r>
      <w:r w:rsidR="00994097">
        <w:t xml:space="preserve"> </w:t>
      </w:r>
      <w:r w:rsidR="000C5A27">
        <w:t>that</w:t>
      </w:r>
      <w:r w:rsidR="00994097">
        <w:t xml:space="preserve"> </w:t>
      </w:r>
      <w:r w:rsidR="000C5A27">
        <w:t>for</w:t>
      </w:r>
      <w:r w:rsidR="00994097">
        <w:t xml:space="preserve"> </w:t>
      </w:r>
      <w:r w:rsidR="000C5A27">
        <w:t>more</w:t>
      </w:r>
      <w:r w:rsidR="00994097">
        <w:t xml:space="preserve"> </w:t>
      </w:r>
      <w:r w:rsidR="000C5A27">
        <w:t>than</w:t>
      </w:r>
      <w:r w:rsidR="00994097">
        <w:t xml:space="preserve"> </w:t>
      </w:r>
      <w:r w:rsidR="000C5A27">
        <w:t>9</w:t>
      </w:r>
      <w:r w:rsidR="00994097">
        <w:t xml:space="preserve"> </w:t>
      </w:r>
      <w:r w:rsidR="000C5A27">
        <w:t>panes</w:t>
      </w:r>
      <w:r w:rsidR="00994097">
        <w:t xml:space="preserve"> </w:t>
      </w:r>
      <w:r w:rsidR="000C5A27">
        <w:t>in</w:t>
      </w:r>
      <w:r w:rsidR="00994097">
        <w:t xml:space="preserve"> </w:t>
      </w:r>
      <w:r w:rsidR="000C5A27">
        <w:t>the</w:t>
      </w:r>
      <w:r w:rsidR="00994097">
        <w:t xml:space="preserve"> </w:t>
      </w:r>
      <w:r w:rsidR="000C5A27">
        <w:t>dashboard</w:t>
      </w:r>
      <w:r w:rsidR="00994097">
        <w:t xml:space="preserve"> </w:t>
      </w:r>
      <w:r w:rsidR="000C5A27">
        <w:t>you</w:t>
      </w:r>
      <w:r w:rsidR="00994097">
        <w:t xml:space="preserve"> </w:t>
      </w:r>
      <w:r w:rsidR="000C5A27">
        <w:t>need</w:t>
      </w:r>
      <w:r w:rsidR="00994097">
        <w:t xml:space="preserve"> </w:t>
      </w:r>
      <w:r w:rsidR="000C5A27">
        <w:t>a</w:t>
      </w:r>
      <w:r w:rsidR="00994097">
        <w:t xml:space="preserve"> </w:t>
      </w:r>
      <w:r w:rsidR="000C5A27">
        <w:t>big</w:t>
      </w:r>
      <w:r w:rsidR="00994097">
        <w:t xml:space="preserve"> </w:t>
      </w:r>
      <w:r w:rsidR="000C5A27">
        <w:t>screen</w:t>
      </w:r>
      <w:r w:rsidR="00994097">
        <w:t xml:space="preserve"> </w:t>
      </w:r>
      <w:r w:rsidR="000C5A27">
        <w:t>to</w:t>
      </w:r>
      <w:r w:rsidR="00994097">
        <w:t xml:space="preserve"> </w:t>
      </w:r>
      <w:r w:rsidR="000C5A27">
        <w:t>make</w:t>
      </w:r>
      <w:r w:rsidR="00994097">
        <w:t xml:space="preserve"> </w:t>
      </w:r>
      <w:r w:rsidR="000C5A27">
        <w:t>it</w:t>
      </w:r>
      <w:r w:rsidR="00994097">
        <w:t xml:space="preserve"> </w:t>
      </w:r>
      <w:r w:rsidR="000C5A27">
        <w:t>readable.</w:t>
      </w:r>
    </w:p>
    <w:p w14:paraId="4655F3DD" w14:textId="452A9D02" w:rsidR="00B2186C" w:rsidRPr="00A55610" w:rsidRDefault="00B2186C" w:rsidP="00F7247F">
      <w:pPr>
        <w:pStyle w:val="PenBulleted1"/>
        <w:numPr>
          <w:ilvl w:val="0"/>
          <w:numId w:val="26"/>
        </w:numPr>
      </w:pPr>
      <w:r w:rsidRPr="000C5A27">
        <w:rPr>
          <w:rStyle w:val="Strong"/>
        </w:rPr>
        <w:t>Themes</w:t>
      </w:r>
      <w:r w:rsidR="007B4A6C">
        <w:t>:</w:t>
      </w:r>
      <w:r w:rsidR="00994097">
        <w:t xml:space="preserve"> </w:t>
      </w:r>
      <w:r w:rsidR="007B4A6C">
        <w:t>there</w:t>
      </w:r>
      <w:r w:rsidR="00994097">
        <w:t xml:space="preserve"> </w:t>
      </w:r>
      <w:r w:rsidR="007B4A6C" w:rsidRPr="00A55610">
        <w:t>are</w:t>
      </w:r>
      <w:r w:rsidR="00994097">
        <w:t xml:space="preserve"> </w:t>
      </w:r>
      <w:r w:rsidR="007B4A6C" w:rsidRPr="00A55610">
        <w:t>8</w:t>
      </w:r>
      <w:r w:rsidR="00994097">
        <w:t xml:space="preserve"> </w:t>
      </w:r>
      <w:r w:rsidR="007B4A6C" w:rsidRPr="00A55610">
        <w:t>out</w:t>
      </w:r>
      <w:r w:rsidR="00994097">
        <w:t xml:space="preserve"> </w:t>
      </w:r>
      <w:r w:rsidR="007B4A6C" w:rsidRPr="00A55610">
        <w:t>of</w:t>
      </w:r>
      <w:r w:rsidR="00994097">
        <w:t xml:space="preserve"> </w:t>
      </w:r>
      <w:r w:rsidR="007B4A6C" w:rsidRPr="00A55610">
        <w:t>the</w:t>
      </w:r>
      <w:r w:rsidR="00994097">
        <w:t xml:space="preserve"> </w:t>
      </w:r>
      <w:r w:rsidR="007B4A6C" w:rsidRPr="00A55610">
        <w:t>box</w:t>
      </w:r>
      <w:r w:rsidR="00994097">
        <w:t xml:space="preserve"> </w:t>
      </w:r>
      <w:r w:rsidR="007B4A6C" w:rsidRPr="00A55610">
        <w:t>themes</w:t>
      </w:r>
      <w:r w:rsidR="00994097">
        <w:t xml:space="preserve"> </w:t>
      </w:r>
      <w:r w:rsidR="007B4A6C" w:rsidRPr="00A55610">
        <w:t>you</w:t>
      </w:r>
      <w:r w:rsidR="00994097">
        <w:t xml:space="preserve"> </w:t>
      </w:r>
      <w:r w:rsidR="007B4A6C" w:rsidRPr="00A55610">
        <w:t>can</w:t>
      </w:r>
      <w:r w:rsidR="00994097">
        <w:t xml:space="preserve"> </w:t>
      </w:r>
      <w:r w:rsidR="007B4A6C" w:rsidRPr="00A55610">
        <w:t>use.</w:t>
      </w:r>
      <w:r w:rsidR="00994097">
        <w:t xml:space="preserve"> </w:t>
      </w:r>
      <w:r w:rsidR="007B4A6C" w:rsidRPr="00A55610">
        <w:t>Like</w:t>
      </w:r>
      <w:r w:rsidR="00994097">
        <w:t xml:space="preserve"> </w:t>
      </w:r>
      <w:r w:rsidR="007B4A6C" w:rsidRPr="00A55610">
        <w:t>with</w:t>
      </w:r>
      <w:r w:rsidR="00994097">
        <w:t xml:space="preserve"> </w:t>
      </w:r>
      <w:r w:rsidR="007B4A6C" w:rsidRPr="00A55610">
        <w:t>templates,</w:t>
      </w:r>
      <w:r w:rsidR="00994097">
        <w:t xml:space="preserve"> </w:t>
      </w:r>
      <w:r w:rsidR="007B4A6C" w:rsidRPr="00A55610">
        <w:t>you</w:t>
      </w:r>
      <w:r w:rsidR="00994097">
        <w:t xml:space="preserve"> </w:t>
      </w:r>
      <w:r w:rsidR="007B4A6C" w:rsidRPr="00A55610">
        <w:t>also</w:t>
      </w:r>
      <w:r w:rsidR="00994097">
        <w:t xml:space="preserve"> </w:t>
      </w:r>
      <w:r w:rsidR="007B4A6C" w:rsidRPr="00A55610">
        <w:t>can</w:t>
      </w:r>
      <w:r w:rsidR="00994097">
        <w:t xml:space="preserve"> </w:t>
      </w:r>
      <w:r w:rsidR="007B4A6C" w:rsidRPr="00A55610">
        <w:t>add</w:t>
      </w:r>
      <w:r w:rsidR="00994097">
        <w:t xml:space="preserve"> </w:t>
      </w:r>
      <w:r w:rsidR="007B4A6C" w:rsidRPr="00A55610">
        <w:t>your</w:t>
      </w:r>
      <w:r w:rsidR="00994097">
        <w:t xml:space="preserve"> </w:t>
      </w:r>
      <w:r w:rsidR="007B4A6C" w:rsidRPr="00A55610">
        <w:t>own.</w:t>
      </w:r>
      <w:r w:rsidR="00994097">
        <w:t xml:space="preserve"> </w:t>
      </w:r>
      <w:r w:rsidR="007B4A6C" w:rsidRPr="00A55610">
        <w:t>You</w:t>
      </w:r>
      <w:r w:rsidR="00994097">
        <w:t xml:space="preserve"> </w:t>
      </w:r>
      <w:r w:rsidR="007B4A6C" w:rsidRPr="00A55610">
        <w:t>can</w:t>
      </w:r>
      <w:r w:rsidR="00994097">
        <w:t xml:space="preserve"> </w:t>
      </w:r>
      <w:r w:rsidR="007B4A6C" w:rsidRPr="00A55610">
        <w:t>write</w:t>
      </w:r>
      <w:r w:rsidR="00994097">
        <w:t xml:space="preserve"> </w:t>
      </w:r>
      <w:r w:rsidR="007B4A6C" w:rsidRPr="00A55610">
        <w:t>your</w:t>
      </w:r>
      <w:r w:rsidR="00994097">
        <w:t xml:space="preserve"> </w:t>
      </w:r>
      <w:r w:rsidR="007B4A6C" w:rsidRPr="00A55610">
        <w:t>own</w:t>
      </w:r>
      <w:r w:rsidR="00994097">
        <w:t xml:space="preserve"> </w:t>
      </w:r>
      <w:r w:rsidR="007B4A6C" w:rsidRPr="00A55610">
        <w:t>theme</w:t>
      </w:r>
      <w:r w:rsidR="00994097">
        <w:t xml:space="preserve"> </w:t>
      </w:r>
      <w:r w:rsidR="007B4A6C" w:rsidRPr="00A55610">
        <w:t>file</w:t>
      </w:r>
      <w:r w:rsidR="00994097">
        <w:t xml:space="preserve"> </w:t>
      </w:r>
      <w:r w:rsidR="007B4A6C" w:rsidRPr="00A55610">
        <w:t>and</w:t>
      </w:r>
      <w:r w:rsidR="00994097">
        <w:t xml:space="preserve"> </w:t>
      </w:r>
      <w:r w:rsidR="007B4A6C" w:rsidRPr="00A55610">
        <w:t>save</w:t>
      </w:r>
      <w:r w:rsidR="00994097">
        <w:t xml:space="preserve"> </w:t>
      </w:r>
      <w:r w:rsidR="007B4A6C" w:rsidRPr="00A55610">
        <w:t>i</w:t>
      </w:r>
      <w:r w:rsidR="000C5A27" w:rsidRPr="00A55610">
        <w:t>t</w:t>
      </w:r>
      <w:r w:rsidR="00994097">
        <w:t xml:space="preserve"> </w:t>
      </w:r>
      <w:r w:rsidR="000C5A27" w:rsidRPr="00A55610">
        <w:t>in</w:t>
      </w:r>
      <w:r w:rsidR="00994097">
        <w:t xml:space="preserve"> </w:t>
      </w:r>
      <w:r w:rsidR="000C5A27" w:rsidRPr="00A55610">
        <w:t>the</w:t>
      </w:r>
      <w:r w:rsidR="00994097">
        <w:t xml:space="preserve"> </w:t>
      </w:r>
      <w:r w:rsidR="000C5A27" w:rsidRPr="00A55610">
        <w:t>correct</w:t>
      </w:r>
      <w:r w:rsidR="00994097">
        <w:t xml:space="preserve"> </w:t>
      </w:r>
      <w:r w:rsidR="000C5A27" w:rsidRPr="00A55610">
        <w:t>Pentaho</w:t>
      </w:r>
      <w:r w:rsidR="00994097">
        <w:t xml:space="preserve"> </w:t>
      </w:r>
      <w:r w:rsidR="000C5A27" w:rsidRPr="00A55610">
        <w:t>folder,</w:t>
      </w:r>
      <w:r w:rsidR="00994097">
        <w:t xml:space="preserve"> </w:t>
      </w:r>
      <w:r w:rsidR="000C5A27" w:rsidRPr="00A55610">
        <w:t>/pentaho/server/pentaho-server/pentaho-</w:t>
      </w:r>
      <w:r w:rsidR="000C5A27" w:rsidRPr="00A55610">
        <w:lastRenderedPageBreak/>
        <w:t>solutions/system/dashboards/themes.</w:t>
      </w:r>
      <w:r w:rsidR="000C5A27" w:rsidRPr="00A55610">
        <w:br/>
        <w:t>These</w:t>
      </w:r>
      <w:r w:rsidR="00994097">
        <w:t xml:space="preserve"> </w:t>
      </w:r>
      <w:r w:rsidR="000C5A27" w:rsidRPr="00A55610">
        <w:t>can</w:t>
      </w:r>
      <w:r w:rsidR="00994097">
        <w:t xml:space="preserve"> </w:t>
      </w:r>
      <w:r w:rsidR="000C5A27" w:rsidRPr="00A55610">
        <w:t>be</w:t>
      </w:r>
      <w:r w:rsidR="00994097">
        <w:t xml:space="preserve"> </w:t>
      </w:r>
      <w:r w:rsidR="000C5A27" w:rsidRPr="00A55610">
        <w:t>themes</w:t>
      </w:r>
      <w:r w:rsidR="00994097">
        <w:t xml:space="preserve"> </w:t>
      </w:r>
      <w:r w:rsidR="000C5A27" w:rsidRPr="00A55610">
        <w:t>per</w:t>
      </w:r>
      <w:r w:rsidR="00994097">
        <w:t xml:space="preserve"> </w:t>
      </w:r>
      <w:r w:rsidR="000C5A27" w:rsidRPr="00A55610">
        <w:t>end-customers,</w:t>
      </w:r>
      <w:r w:rsidR="00994097">
        <w:t xml:space="preserve"> </w:t>
      </w:r>
      <w:r w:rsidR="000C5A27" w:rsidRPr="00A55610">
        <w:t>that</w:t>
      </w:r>
      <w:r w:rsidR="00994097">
        <w:t xml:space="preserve"> </w:t>
      </w:r>
      <w:r w:rsidR="000C5A27" w:rsidRPr="00A55610">
        <w:t>will</w:t>
      </w:r>
      <w:r w:rsidR="00994097">
        <w:t xml:space="preserve"> </w:t>
      </w:r>
      <w:r w:rsidR="000C5A27" w:rsidRPr="00A55610">
        <w:t>be</w:t>
      </w:r>
      <w:r w:rsidR="00994097">
        <w:t xml:space="preserve"> </w:t>
      </w:r>
      <w:r w:rsidR="000C5A27" w:rsidRPr="00A55610">
        <w:t>used</w:t>
      </w:r>
      <w:r w:rsidR="00994097">
        <w:t xml:space="preserve"> </w:t>
      </w:r>
      <w:r w:rsidR="000C5A27" w:rsidRPr="00A55610">
        <w:t>by</w:t>
      </w:r>
      <w:r w:rsidR="00994097">
        <w:t xml:space="preserve"> </w:t>
      </w:r>
      <w:r w:rsidR="000C5A27" w:rsidRPr="00A55610">
        <w:t>each</w:t>
      </w:r>
      <w:r w:rsidR="00994097">
        <w:t xml:space="preserve"> </w:t>
      </w:r>
      <w:r w:rsidR="000C5A27" w:rsidRPr="00A55610">
        <w:t>individual</w:t>
      </w:r>
      <w:r w:rsidR="00994097">
        <w:t xml:space="preserve"> </w:t>
      </w:r>
      <w:r w:rsidR="000C5A27" w:rsidRPr="00A55610">
        <w:t>customer</w:t>
      </w:r>
      <w:r w:rsidR="00994097">
        <w:t xml:space="preserve"> </w:t>
      </w:r>
      <w:r w:rsidR="000C5A27" w:rsidRPr="00A55610">
        <w:t>via</w:t>
      </w:r>
      <w:r w:rsidR="00994097">
        <w:t xml:space="preserve"> </w:t>
      </w:r>
      <w:r w:rsidR="000C5A27" w:rsidRPr="00A55610">
        <w:t>multi-tenancy.</w:t>
      </w:r>
      <w:r w:rsidR="00994097">
        <w:t xml:space="preserve"> </w:t>
      </w:r>
      <w:r w:rsidR="000C5A27" w:rsidRPr="00A55610">
        <w:t>In</w:t>
      </w:r>
      <w:r w:rsidR="00994097">
        <w:t xml:space="preserve"> </w:t>
      </w:r>
      <w:r w:rsidR="000C5A27" w:rsidRPr="00A55610">
        <w:t>this</w:t>
      </w:r>
      <w:r w:rsidR="00994097">
        <w:t xml:space="preserve"> </w:t>
      </w:r>
      <w:r w:rsidR="000C5A27" w:rsidRPr="00A55610">
        <w:t>way,</w:t>
      </w:r>
      <w:r w:rsidR="00994097">
        <w:t xml:space="preserve"> </w:t>
      </w:r>
      <w:r w:rsidR="000C5A27" w:rsidRPr="00A55610">
        <w:t>they</w:t>
      </w:r>
      <w:r w:rsidR="00994097">
        <w:t xml:space="preserve"> </w:t>
      </w:r>
      <w:r w:rsidR="000C5A27" w:rsidRPr="00A55610">
        <w:t>can</w:t>
      </w:r>
      <w:r w:rsidR="00994097">
        <w:t xml:space="preserve"> </w:t>
      </w:r>
      <w:r w:rsidR="000C5A27" w:rsidRPr="00A55610">
        <w:t>embed</w:t>
      </w:r>
      <w:r w:rsidR="00994097">
        <w:t xml:space="preserve"> </w:t>
      </w:r>
      <w:r w:rsidR="000C5A27" w:rsidRPr="00A55610">
        <w:t>it</w:t>
      </w:r>
      <w:r w:rsidR="00994097">
        <w:t xml:space="preserve"> </w:t>
      </w:r>
      <w:r w:rsidR="000C5A27" w:rsidRPr="00A55610">
        <w:t>in</w:t>
      </w:r>
      <w:r w:rsidR="00994097">
        <w:t xml:space="preserve"> </w:t>
      </w:r>
      <w:r w:rsidR="000C5A27" w:rsidRPr="00A55610">
        <w:t>their</w:t>
      </w:r>
      <w:r w:rsidR="00994097">
        <w:t xml:space="preserve"> </w:t>
      </w:r>
      <w:r w:rsidR="000C5A27" w:rsidRPr="00A55610">
        <w:t>own</w:t>
      </w:r>
      <w:r w:rsidR="00994097">
        <w:t xml:space="preserve"> </w:t>
      </w:r>
      <w:r w:rsidR="000C5A27" w:rsidRPr="00A55610">
        <w:t>portal</w:t>
      </w:r>
      <w:r w:rsidR="00994097">
        <w:t xml:space="preserve"> </w:t>
      </w:r>
      <w:r w:rsidR="000C5A27" w:rsidRPr="00A55610">
        <w:t>as</w:t>
      </w:r>
      <w:r w:rsidR="00994097">
        <w:t xml:space="preserve"> </w:t>
      </w:r>
      <w:r w:rsidR="000C5A27" w:rsidRPr="00A55610">
        <w:t>if</w:t>
      </w:r>
      <w:r w:rsidR="00994097">
        <w:t xml:space="preserve"> </w:t>
      </w:r>
      <w:r w:rsidR="000C5A27" w:rsidRPr="00A55610">
        <w:t>it</w:t>
      </w:r>
      <w:r w:rsidR="00994097">
        <w:t xml:space="preserve"> </w:t>
      </w:r>
      <w:r w:rsidR="000C5A27" w:rsidRPr="00A55610">
        <w:t>is</w:t>
      </w:r>
      <w:r w:rsidR="00994097">
        <w:t xml:space="preserve"> </w:t>
      </w:r>
      <w:r w:rsidR="000C5A27" w:rsidRPr="00A55610">
        <w:t>part</w:t>
      </w:r>
      <w:r w:rsidR="00994097">
        <w:t xml:space="preserve"> </w:t>
      </w:r>
      <w:r w:rsidR="000C5A27" w:rsidRPr="00A55610">
        <w:t>of</w:t>
      </w:r>
      <w:r w:rsidR="00994097">
        <w:t xml:space="preserve"> </w:t>
      </w:r>
      <w:r w:rsidR="000C5A27" w:rsidRPr="00A55610">
        <w:t>that</w:t>
      </w:r>
      <w:r w:rsidR="00994097">
        <w:t xml:space="preserve"> </w:t>
      </w:r>
      <w:r w:rsidR="000C5A27" w:rsidRPr="00A55610">
        <w:t>portal</w:t>
      </w:r>
      <w:r w:rsidR="00994097">
        <w:t xml:space="preserve"> </w:t>
      </w:r>
      <w:r w:rsidR="000C5A27" w:rsidRPr="00A55610">
        <w:t>(white</w:t>
      </w:r>
      <w:r w:rsidR="00994097">
        <w:t xml:space="preserve"> </w:t>
      </w:r>
      <w:r w:rsidR="000C5A27" w:rsidRPr="00A55610">
        <w:t>labeling).</w:t>
      </w:r>
    </w:p>
    <w:p w14:paraId="62629A71" w14:textId="0597DF82" w:rsidR="00B2186C" w:rsidRDefault="00B2186C" w:rsidP="00F7247F">
      <w:pPr>
        <w:pStyle w:val="PenBulleted1"/>
        <w:numPr>
          <w:ilvl w:val="0"/>
          <w:numId w:val="26"/>
        </w:numPr>
      </w:pPr>
      <w:r w:rsidRPr="00A55610">
        <w:rPr>
          <w:rStyle w:val="Strong"/>
        </w:rPr>
        <w:t>Properties</w:t>
      </w:r>
      <w:r w:rsidR="007B4A6C" w:rsidRPr="00A55610">
        <w:t>:</w:t>
      </w:r>
      <w:r w:rsidR="00994097">
        <w:t xml:space="preserve"> </w:t>
      </w:r>
      <w:r w:rsidR="007B4A6C" w:rsidRPr="00A55610">
        <w:t>Title</w:t>
      </w:r>
      <w:r w:rsidR="00994097">
        <w:t xml:space="preserve"> </w:t>
      </w:r>
      <w:r w:rsidR="007B4A6C" w:rsidRPr="00A55610">
        <w:t>of</w:t>
      </w:r>
      <w:r w:rsidR="00994097">
        <w:t xml:space="preserve"> </w:t>
      </w:r>
      <w:r w:rsidR="007B4A6C">
        <w:t>the</w:t>
      </w:r>
      <w:r w:rsidR="00994097">
        <w:t xml:space="preserve"> </w:t>
      </w:r>
      <w:r w:rsidR="007B4A6C">
        <w:t>dashboard</w:t>
      </w:r>
      <w:r w:rsidR="00994097">
        <w:t xml:space="preserve"> </w:t>
      </w:r>
      <w:r w:rsidR="007B4A6C">
        <w:t>and</w:t>
      </w:r>
      <w:r w:rsidR="00994097">
        <w:t xml:space="preserve"> </w:t>
      </w:r>
      <w:r w:rsidR="007B4A6C">
        <w:t>the</w:t>
      </w:r>
      <w:r w:rsidR="00994097">
        <w:t xml:space="preserve"> </w:t>
      </w:r>
      <w:r w:rsidR="007B4A6C">
        <w:t>refresh</w:t>
      </w:r>
      <w:r w:rsidR="00994097">
        <w:t xml:space="preserve"> </w:t>
      </w:r>
      <w:r w:rsidR="007B4A6C">
        <w:t>interval</w:t>
      </w:r>
      <w:r w:rsidR="00994097">
        <w:t xml:space="preserve"> </w:t>
      </w:r>
      <w:r w:rsidR="007B4A6C">
        <w:t>in</w:t>
      </w:r>
      <w:r w:rsidR="00994097">
        <w:t xml:space="preserve"> </w:t>
      </w:r>
      <w:r w:rsidR="007B4A6C">
        <w:t>seconds</w:t>
      </w:r>
      <w:r w:rsidR="00994097">
        <w:t xml:space="preserve"> </w:t>
      </w:r>
      <w:r w:rsidR="007B4A6C">
        <w:t>for</w:t>
      </w:r>
      <w:r w:rsidR="00994097">
        <w:t xml:space="preserve"> </w:t>
      </w:r>
      <w:r w:rsidR="007B4A6C">
        <w:t>scheduling.</w:t>
      </w:r>
    </w:p>
    <w:p w14:paraId="37B8B42A" w14:textId="4FB6BB08" w:rsidR="007B4A6C" w:rsidRDefault="007B4A6C" w:rsidP="00A55610">
      <w:pPr>
        <w:pStyle w:val="PenBulleted1"/>
        <w:numPr>
          <w:ilvl w:val="0"/>
          <w:numId w:val="0"/>
        </w:numPr>
        <w:ind w:left="720"/>
      </w:pPr>
      <w:r>
        <w:t>Instead</w:t>
      </w:r>
      <w:r w:rsidR="00994097">
        <w:t xml:space="preserve"> </w:t>
      </w:r>
      <w:r>
        <w:t>of</w:t>
      </w:r>
      <w:r w:rsidR="00994097">
        <w:t xml:space="preserve"> </w:t>
      </w:r>
      <w:r>
        <w:t>scheduling</w:t>
      </w:r>
      <w:r w:rsidR="00994097">
        <w:t xml:space="preserve"> </w:t>
      </w:r>
      <w:r>
        <w:t>the</w:t>
      </w:r>
      <w:r w:rsidR="00994097">
        <w:t xml:space="preserve"> </w:t>
      </w:r>
      <w:r>
        <w:t>complete</w:t>
      </w:r>
      <w:r w:rsidR="00994097">
        <w:t xml:space="preserve"> </w:t>
      </w:r>
      <w:r>
        <w:t>dashboard,</w:t>
      </w:r>
      <w:r w:rsidR="00994097">
        <w:t xml:space="preserve"> </w:t>
      </w:r>
      <w:r>
        <w:t>you</w:t>
      </w:r>
      <w:r w:rsidR="00994097">
        <w:t xml:space="preserve"> </w:t>
      </w:r>
      <w:r>
        <w:t>can</w:t>
      </w:r>
      <w:r w:rsidR="00994097">
        <w:t xml:space="preserve"> </w:t>
      </w:r>
      <w:r>
        <w:t>also</w:t>
      </w:r>
      <w:r w:rsidR="00994097">
        <w:t xml:space="preserve"> </w:t>
      </w:r>
      <w:r>
        <w:t>schedule</w:t>
      </w:r>
      <w:r w:rsidR="00994097">
        <w:t xml:space="preserve"> </w:t>
      </w:r>
      <w:r>
        <w:t>individual</w:t>
      </w:r>
      <w:r w:rsidR="00994097">
        <w:t xml:space="preserve"> </w:t>
      </w:r>
      <w:r w:rsidR="000C5A27">
        <w:t>objects</w:t>
      </w:r>
      <w:r w:rsidR="00994097">
        <w:t xml:space="preserve"> </w:t>
      </w:r>
      <w:r w:rsidR="000C5A27">
        <w:t>(in</w:t>
      </w:r>
      <w:r w:rsidR="00994097">
        <w:t xml:space="preserve"> </w:t>
      </w:r>
      <w:r w:rsidR="000C5A27">
        <w:t>the</w:t>
      </w:r>
      <w:r w:rsidR="00994097">
        <w:t xml:space="preserve"> </w:t>
      </w:r>
      <w:r w:rsidR="000C5A27">
        <w:t>panes).</w:t>
      </w:r>
      <w:r w:rsidR="00994097">
        <w:t xml:space="preserve"> </w:t>
      </w:r>
      <w:r w:rsidR="000C5A27">
        <w:t>The</w:t>
      </w:r>
      <w:r w:rsidR="00994097">
        <w:t xml:space="preserve"> </w:t>
      </w:r>
      <w:r w:rsidR="000C5A27">
        <w:t>properties</w:t>
      </w:r>
      <w:r w:rsidR="00994097">
        <w:t xml:space="preserve"> </w:t>
      </w:r>
      <w:r w:rsidR="000C5A27">
        <w:t>pane</w:t>
      </w:r>
      <w:r w:rsidR="00994097">
        <w:t xml:space="preserve"> </w:t>
      </w:r>
      <w:r w:rsidR="000C5A27">
        <w:t>also</w:t>
      </w:r>
      <w:r w:rsidR="00994097">
        <w:t xml:space="preserve"> </w:t>
      </w:r>
      <w:r w:rsidR="000C5A27">
        <w:t>includes</w:t>
      </w:r>
      <w:r w:rsidR="00994097">
        <w:t xml:space="preserve"> </w:t>
      </w:r>
      <w:r w:rsidR="000C5A27">
        <w:t>a</w:t>
      </w:r>
      <w:r w:rsidR="00994097">
        <w:t xml:space="preserve"> </w:t>
      </w:r>
      <w:r w:rsidR="000C5A27" w:rsidRPr="000C5A27">
        <w:rPr>
          <w:rStyle w:val="Strong"/>
        </w:rPr>
        <w:t>Resize</w:t>
      </w:r>
      <w:r w:rsidR="00994097">
        <w:t xml:space="preserve"> </w:t>
      </w:r>
      <w:r w:rsidR="000C5A27">
        <w:t>button</w:t>
      </w:r>
      <w:r w:rsidR="00994097">
        <w:t xml:space="preserve"> </w:t>
      </w:r>
      <w:r w:rsidR="000C5A27">
        <w:t>to</w:t>
      </w:r>
      <w:r w:rsidR="00994097">
        <w:t xml:space="preserve"> </w:t>
      </w:r>
      <w:r w:rsidR="000C5A27">
        <w:t>resize</w:t>
      </w:r>
      <w:r w:rsidR="00994097">
        <w:t xml:space="preserve"> </w:t>
      </w:r>
      <w:r w:rsidR="000C5A27">
        <w:t>the</w:t>
      </w:r>
      <w:r w:rsidR="00994097">
        <w:t xml:space="preserve"> </w:t>
      </w:r>
      <w:r w:rsidR="000C5A27">
        <w:t>panes.</w:t>
      </w:r>
    </w:p>
    <w:p w14:paraId="7E6B4A2E" w14:textId="3B3E4377" w:rsidR="00A55610" w:rsidRDefault="00A55610" w:rsidP="00F7247F">
      <w:pPr>
        <w:pStyle w:val="PenBulleted1"/>
        <w:numPr>
          <w:ilvl w:val="0"/>
          <w:numId w:val="26"/>
        </w:numPr>
      </w:pPr>
      <w:r w:rsidRPr="00A55610">
        <w:rPr>
          <w:rStyle w:val="Strong"/>
        </w:rPr>
        <w:t>Prompts</w:t>
      </w:r>
      <w:r>
        <w:t>:</w:t>
      </w:r>
      <w:r w:rsidR="00994097">
        <w:t xml:space="preserve"> </w:t>
      </w:r>
      <w:r>
        <w:t>to</w:t>
      </w:r>
      <w:r w:rsidR="00994097">
        <w:t xml:space="preserve"> </w:t>
      </w:r>
      <w:r>
        <w:t>define</w:t>
      </w:r>
      <w:r w:rsidR="00994097">
        <w:t xml:space="preserve"> </w:t>
      </w:r>
      <w:r>
        <w:t>prompts</w:t>
      </w:r>
      <w:r w:rsidR="00994097">
        <w:t xml:space="preserve"> for </w:t>
      </w:r>
      <w:r>
        <w:t>the</w:t>
      </w:r>
      <w:r w:rsidR="00994097">
        <w:t xml:space="preserve"> </w:t>
      </w:r>
      <w:r>
        <w:t>Prompt</w:t>
      </w:r>
      <w:r w:rsidR="00994097">
        <w:t xml:space="preserve"> </w:t>
      </w:r>
      <w:r>
        <w:t>bar</w:t>
      </w:r>
      <w:r w:rsidR="00994097">
        <w:t xml:space="preserve"> </w:t>
      </w:r>
      <w:r>
        <w:t>in</w:t>
      </w:r>
      <w:r w:rsidR="00994097">
        <w:t xml:space="preserve"> </w:t>
      </w:r>
      <w:r>
        <w:t>the</w:t>
      </w:r>
      <w:r w:rsidR="00994097">
        <w:t xml:space="preserve"> </w:t>
      </w:r>
      <w:r>
        <w:t>top</w:t>
      </w:r>
      <w:r w:rsidR="00994097">
        <w:t xml:space="preserve"> </w:t>
      </w:r>
      <w:r>
        <w:t>of</w:t>
      </w:r>
      <w:r w:rsidR="00994097">
        <w:t xml:space="preserve"> </w:t>
      </w:r>
      <w:r>
        <w:t>the</w:t>
      </w:r>
      <w:r w:rsidR="00994097">
        <w:t xml:space="preserve"> </w:t>
      </w:r>
      <w:r>
        <w:t>dashboard.</w:t>
      </w:r>
      <w:r w:rsidR="00994097">
        <w:t xml:space="preserve"> </w:t>
      </w:r>
      <w:r>
        <w:t>Prompt</w:t>
      </w:r>
      <w:r w:rsidR="00994097">
        <w:t xml:space="preserve"> </w:t>
      </w:r>
      <w:r>
        <w:t>types</w:t>
      </w:r>
      <w:r w:rsidR="00994097">
        <w:t xml:space="preserve"> </w:t>
      </w:r>
      <w:r>
        <w:t>available</w:t>
      </w:r>
      <w:r w:rsidR="00994097">
        <w:t xml:space="preserve"> </w:t>
      </w:r>
      <w:r>
        <w:t>are</w:t>
      </w:r>
      <w:r w:rsidR="00994097">
        <w:t xml:space="preserve"> </w:t>
      </w:r>
      <w:r>
        <w:t>drop-down,</w:t>
      </w:r>
      <w:r w:rsidR="00994097">
        <w:t xml:space="preserve"> </w:t>
      </w:r>
      <w:r>
        <w:t>list,</w:t>
      </w:r>
      <w:r w:rsidR="00994097">
        <w:t xml:space="preserve"> </w:t>
      </w:r>
      <w:r>
        <w:t>radio</w:t>
      </w:r>
      <w:r w:rsidR="00994097">
        <w:t xml:space="preserve"> </w:t>
      </w:r>
      <w:r>
        <w:t>buttons,</w:t>
      </w:r>
      <w:r w:rsidR="00994097">
        <w:t xml:space="preserve"> </w:t>
      </w:r>
      <w:r>
        <w:t>checkbox,</w:t>
      </w:r>
      <w:r w:rsidR="00994097">
        <w:t xml:space="preserve"> </w:t>
      </w:r>
      <w:r>
        <w:t>buttons,</w:t>
      </w:r>
      <w:r w:rsidR="00994097">
        <w:t xml:space="preserve"> </w:t>
      </w:r>
      <w:r>
        <w:t>text</w:t>
      </w:r>
      <w:r w:rsidR="00994097">
        <w:t xml:space="preserve"> </w:t>
      </w:r>
      <w:r>
        <w:t>field</w:t>
      </w:r>
      <w:r w:rsidR="00994097">
        <w:t xml:space="preserve"> </w:t>
      </w:r>
      <w:r>
        <w:t>and</w:t>
      </w:r>
      <w:r w:rsidR="00994097">
        <w:t xml:space="preserve"> </w:t>
      </w:r>
      <w:r>
        <w:t>a</w:t>
      </w:r>
      <w:r w:rsidR="00994097">
        <w:t xml:space="preserve"> </w:t>
      </w:r>
      <w:r>
        <w:t>date</w:t>
      </w:r>
      <w:r w:rsidR="00994097">
        <w:t xml:space="preserve"> </w:t>
      </w:r>
      <w:r>
        <w:t>picker</w:t>
      </w:r>
      <w:r w:rsidR="00994097">
        <w:t xml:space="preserve"> </w:t>
      </w:r>
      <w:r>
        <w:t>(incl.</w:t>
      </w:r>
      <w:r w:rsidR="00994097">
        <w:t xml:space="preserve"> </w:t>
      </w:r>
      <w:r>
        <w:t>from</w:t>
      </w:r>
      <w:r w:rsidR="00994097">
        <w:t xml:space="preserve"> </w:t>
      </w:r>
      <w:r>
        <w:t>to</w:t>
      </w:r>
      <w:r w:rsidR="00994097">
        <w:t xml:space="preserve"> </w:t>
      </w:r>
      <w:r>
        <w:t>dates).</w:t>
      </w:r>
      <w:r w:rsidR="00994097">
        <w:t xml:space="preserve"> </w:t>
      </w:r>
      <w:r w:rsidR="00CA0D43">
        <w:t>A</w:t>
      </w:r>
      <w:r w:rsidR="00994097">
        <w:t xml:space="preserve"> </w:t>
      </w:r>
      <w:r w:rsidR="00CA0D43">
        <w:t>prompt</w:t>
      </w:r>
      <w:r w:rsidR="00994097">
        <w:t xml:space="preserve"> </w:t>
      </w:r>
      <w:r w:rsidR="00CA0D43">
        <w:t>is</w:t>
      </w:r>
      <w:r w:rsidR="00994097">
        <w:t xml:space="preserve"> </w:t>
      </w:r>
      <w:r w:rsidR="00CA0D43">
        <w:t>in</w:t>
      </w:r>
      <w:r w:rsidR="00994097">
        <w:t xml:space="preserve"> </w:t>
      </w:r>
      <w:r w:rsidR="00CA0D43">
        <w:t>fact</w:t>
      </w:r>
      <w:r w:rsidR="00994097">
        <w:t xml:space="preserve"> </w:t>
      </w:r>
      <w:r w:rsidR="00CA0D43">
        <w:t>a</w:t>
      </w:r>
      <w:r w:rsidR="00994097">
        <w:t xml:space="preserve"> </w:t>
      </w:r>
      <w:r w:rsidR="00CA0D43">
        <w:t>filter</w:t>
      </w:r>
      <w:r w:rsidR="00994097">
        <w:t xml:space="preserve"> </w:t>
      </w:r>
      <w:r w:rsidR="00CA0D43">
        <w:t>to</w:t>
      </w:r>
      <w:r w:rsidR="00994097">
        <w:t xml:space="preserve"> </w:t>
      </w:r>
      <w:r w:rsidR="00CA0D43">
        <w:t>one</w:t>
      </w:r>
      <w:r w:rsidR="00994097">
        <w:t xml:space="preserve"> </w:t>
      </w:r>
      <w:r w:rsidR="00CA0D43">
        <w:t>or</w:t>
      </w:r>
      <w:r w:rsidR="00994097">
        <w:t xml:space="preserve"> </w:t>
      </w:r>
      <w:r w:rsidR="00CA0D43">
        <w:t>more</w:t>
      </w:r>
      <w:r w:rsidR="00994097">
        <w:t xml:space="preserve"> </w:t>
      </w:r>
      <w:r w:rsidR="00CA0D43">
        <w:t>panes.</w:t>
      </w:r>
      <w:r w:rsidR="00994097">
        <w:t xml:space="preserve"> For prompts to work the filter in the analysis should have defined a parameter.</w:t>
      </w:r>
    </w:p>
    <w:p w14:paraId="0CFAC957" w14:textId="53B64242" w:rsidR="00B2186C" w:rsidRDefault="00A55610" w:rsidP="00F7247F">
      <w:pPr>
        <w:pStyle w:val="PenBulleted1"/>
        <w:numPr>
          <w:ilvl w:val="0"/>
          <w:numId w:val="26"/>
        </w:numPr>
      </w:pPr>
      <w:r>
        <w:rPr>
          <w:rStyle w:val="Strong"/>
        </w:rPr>
        <w:t>Content</w:t>
      </w:r>
      <w:r w:rsidR="00994097">
        <w:rPr>
          <w:rStyle w:val="Strong"/>
        </w:rPr>
        <w:t xml:space="preserve"> </w:t>
      </w:r>
      <w:r>
        <w:rPr>
          <w:rStyle w:val="Strong"/>
        </w:rPr>
        <w:t>of</w:t>
      </w:r>
      <w:r w:rsidR="00994097">
        <w:rPr>
          <w:rStyle w:val="Strong"/>
        </w:rPr>
        <w:t xml:space="preserve"> </w:t>
      </w:r>
      <w:r>
        <w:rPr>
          <w:rStyle w:val="Strong"/>
        </w:rPr>
        <w:t>the</w:t>
      </w:r>
      <w:r w:rsidR="00994097">
        <w:rPr>
          <w:rStyle w:val="Strong"/>
        </w:rPr>
        <w:t xml:space="preserve"> </w:t>
      </w:r>
      <w:r>
        <w:rPr>
          <w:rStyle w:val="Strong"/>
        </w:rPr>
        <w:t>dashboard</w:t>
      </w:r>
      <w:r w:rsidR="00994097">
        <w:rPr>
          <w:rStyle w:val="Strong"/>
        </w:rPr>
        <w:t xml:space="preserve"> </w:t>
      </w:r>
      <w:r>
        <w:rPr>
          <w:rStyle w:val="Strong"/>
        </w:rPr>
        <w:t>panes</w:t>
      </w:r>
      <w:r>
        <w:t>:</w:t>
      </w:r>
      <w:r w:rsidR="00994097">
        <w:t xml:space="preserve"> </w:t>
      </w:r>
      <w:r>
        <w:t>the</w:t>
      </w:r>
      <w:r w:rsidR="00994097">
        <w:t xml:space="preserve"> </w:t>
      </w:r>
      <w:r>
        <w:t>predefined</w:t>
      </w:r>
      <w:r w:rsidR="00994097">
        <w:t xml:space="preserve"> </w:t>
      </w:r>
      <w:r>
        <w:t>analytics</w:t>
      </w:r>
      <w:r w:rsidR="00994097">
        <w:t xml:space="preserve"> </w:t>
      </w:r>
      <w:r>
        <w:t>in</w:t>
      </w:r>
      <w:r w:rsidR="00994097">
        <w:t xml:space="preserve"> </w:t>
      </w:r>
      <w:r>
        <w:t>the</w:t>
      </w:r>
      <w:r w:rsidR="00994097">
        <w:t xml:space="preserve"> </w:t>
      </w:r>
      <w:r>
        <w:t>dashboard</w:t>
      </w:r>
      <w:r w:rsidR="00994097">
        <w:t xml:space="preserve"> </w:t>
      </w:r>
      <w:r>
        <w:t>panes.</w:t>
      </w:r>
      <w:r w:rsidR="00994097">
        <w:t xml:space="preserve"> </w:t>
      </w:r>
      <w:r>
        <w:t>When</w:t>
      </w:r>
      <w:r w:rsidR="00994097">
        <w:t xml:space="preserve"> </w:t>
      </w:r>
      <w:r>
        <w:t>creating</w:t>
      </w:r>
      <w:r w:rsidR="00994097">
        <w:t xml:space="preserve"> </w:t>
      </w:r>
      <w:r>
        <w:t>a</w:t>
      </w:r>
      <w:r w:rsidR="00994097">
        <w:t xml:space="preserve"> </w:t>
      </w:r>
      <w:r>
        <w:t>new</w:t>
      </w:r>
      <w:r w:rsidR="00994097">
        <w:t xml:space="preserve"> </w:t>
      </w:r>
      <w:r w:rsidR="00CA0D43">
        <w:t>dashboard,</w:t>
      </w:r>
      <w:r w:rsidR="00994097">
        <w:t xml:space="preserve"> </w:t>
      </w:r>
      <w:r>
        <w:t>the</w:t>
      </w:r>
      <w:r w:rsidR="00994097">
        <w:t xml:space="preserve"> </w:t>
      </w:r>
      <w:r>
        <w:t>panes</w:t>
      </w:r>
      <w:r w:rsidR="00994097">
        <w:t xml:space="preserve"> </w:t>
      </w:r>
      <w:r>
        <w:t>have</w:t>
      </w:r>
      <w:r w:rsidR="00994097">
        <w:t xml:space="preserve"> </w:t>
      </w:r>
      <w:r>
        <w:t>no</w:t>
      </w:r>
      <w:r w:rsidR="00994097">
        <w:t xml:space="preserve"> </w:t>
      </w:r>
      <w:r>
        <w:t>objects</w:t>
      </w:r>
      <w:r w:rsidR="00994097">
        <w:t xml:space="preserve"> </w:t>
      </w:r>
      <w:r>
        <w:t>and</w:t>
      </w:r>
      <w:r w:rsidR="00994097">
        <w:t xml:space="preserve"> </w:t>
      </w:r>
      <w:r w:rsidR="00CA0D43">
        <w:t>you</w:t>
      </w:r>
      <w:r w:rsidR="00994097">
        <w:t xml:space="preserve"> </w:t>
      </w:r>
      <w:r w:rsidR="00CA0D43">
        <w:t>can</w:t>
      </w:r>
      <w:r w:rsidR="00994097">
        <w:t xml:space="preserve"> </w:t>
      </w:r>
      <w:r w:rsidR="00CA0D43">
        <w:t>drag</w:t>
      </w:r>
      <w:r w:rsidR="00994097">
        <w:t xml:space="preserve"> </w:t>
      </w:r>
      <w:r w:rsidR="00CA0D43">
        <w:t>a</w:t>
      </w:r>
      <w:r w:rsidR="00994097">
        <w:t xml:space="preserve"> </w:t>
      </w:r>
      <w:r w:rsidR="00CA0D43">
        <w:t>report</w:t>
      </w:r>
      <w:r w:rsidR="00994097">
        <w:t xml:space="preserve"> </w:t>
      </w:r>
      <w:r w:rsidR="00CA0D43">
        <w:t>on</w:t>
      </w:r>
      <w:r w:rsidR="00994097">
        <w:t xml:space="preserve"> </w:t>
      </w:r>
      <w:r w:rsidR="00CA0D43">
        <w:t>the</w:t>
      </w:r>
      <w:r w:rsidR="00994097">
        <w:t xml:space="preserve"> </w:t>
      </w:r>
      <w:r w:rsidR="00CA0D43">
        <w:t>pane</w:t>
      </w:r>
      <w:r w:rsidR="00994097">
        <w:t xml:space="preserve"> </w:t>
      </w:r>
      <w:r w:rsidR="00CA0D43">
        <w:t>to</w:t>
      </w:r>
      <w:r w:rsidR="00994097">
        <w:t xml:space="preserve"> </w:t>
      </w:r>
      <w:r w:rsidR="00CA0D43">
        <w:t>give</w:t>
      </w:r>
      <w:r w:rsidR="00994097">
        <w:t xml:space="preserve"> </w:t>
      </w:r>
      <w:r w:rsidR="00CA0D43">
        <w:t>it</w:t>
      </w:r>
      <w:r w:rsidR="00994097">
        <w:t xml:space="preserve"> </w:t>
      </w:r>
      <w:r w:rsidR="00CA0D43">
        <w:t>content.</w:t>
      </w:r>
      <w:r w:rsidR="00994097">
        <w:t xml:space="preserve"> </w:t>
      </w:r>
      <w:r w:rsidR="00CA0D43">
        <w:t>Then</w:t>
      </w:r>
      <w:r w:rsidR="00994097">
        <w:t xml:space="preserve"> </w:t>
      </w:r>
      <w:r w:rsidR="00CA0D43">
        <w:t>click</w:t>
      </w:r>
      <w:r w:rsidR="00994097">
        <w:t xml:space="preserve"> </w:t>
      </w:r>
      <w:r w:rsidR="00CA0D43">
        <w:t>on</w:t>
      </w:r>
      <w:r w:rsidR="00994097">
        <w:t xml:space="preserve"> </w:t>
      </w:r>
      <w:r w:rsidR="00CA0D43">
        <w:t>the</w:t>
      </w:r>
      <w:r w:rsidR="00994097">
        <w:t xml:space="preserve"> </w:t>
      </w:r>
      <w:r w:rsidR="00CA0D43">
        <w:t>Untitled</w:t>
      </w:r>
      <w:r w:rsidR="00994097">
        <w:t xml:space="preserve"> </w:t>
      </w:r>
      <w:r w:rsidR="00CA0D43">
        <w:t>#</w:t>
      </w:r>
      <w:r w:rsidR="00994097">
        <w:t xml:space="preserve"> </w:t>
      </w:r>
      <w:r w:rsidR="00CA0D43">
        <w:t>object</w:t>
      </w:r>
      <w:r w:rsidR="00994097">
        <w:t xml:space="preserve"> </w:t>
      </w:r>
      <w:r w:rsidR="00CA0D43">
        <w:t>to</w:t>
      </w:r>
      <w:r w:rsidR="00994097">
        <w:t xml:space="preserve"> </w:t>
      </w:r>
      <w:r w:rsidR="00CA0D43">
        <w:t>give</w:t>
      </w:r>
      <w:r w:rsidR="00994097">
        <w:t xml:space="preserve"> </w:t>
      </w:r>
      <w:r w:rsidR="00CA0D43">
        <w:t>it</w:t>
      </w:r>
      <w:r w:rsidR="00994097">
        <w:t xml:space="preserve"> </w:t>
      </w:r>
      <w:r w:rsidR="00CA0D43">
        <w:t>a</w:t>
      </w:r>
      <w:r w:rsidR="00994097">
        <w:t xml:space="preserve"> </w:t>
      </w:r>
      <w:r w:rsidR="00CA0D43">
        <w:t>proper</w:t>
      </w:r>
      <w:r w:rsidR="00994097">
        <w:t xml:space="preserve"> </w:t>
      </w:r>
      <w:r w:rsidR="00CA0D43">
        <w:t>name.</w:t>
      </w:r>
      <w:r w:rsidR="00994097">
        <w:t xml:space="preserve"> </w:t>
      </w:r>
      <w:r w:rsidR="00CA0D43">
        <w:t>You</w:t>
      </w:r>
      <w:r w:rsidR="00994097">
        <w:t xml:space="preserve"> </w:t>
      </w:r>
      <w:r w:rsidR="00CA0D43">
        <w:t>can</w:t>
      </w:r>
      <w:r w:rsidR="00994097">
        <w:t xml:space="preserve"> </w:t>
      </w:r>
      <w:r w:rsidR="00CA0D43">
        <w:t>choose</w:t>
      </w:r>
      <w:r w:rsidR="00994097">
        <w:t xml:space="preserve"> </w:t>
      </w:r>
      <w:r w:rsidR="00CA0D43">
        <w:t>to</w:t>
      </w:r>
      <w:r w:rsidR="00994097">
        <w:t xml:space="preserve"> </w:t>
      </w:r>
      <w:r w:rsidR="00CA0D43">
        <w:t>name</w:t>
      </w:r>
      <w:r w:rsidR="00994097">
        <w:t xml:space="preserve"> </w:t>
      </w:r>
      <w:r w:rsidR="00CA0D43">
        <w:t>it</w:t>
      </w:r>
      <w:r w:rsidR="00994097">
        <w:t xml:space="preserve"> </w:t>
      </w:r>
      <w:r w:rsidR="00CA0D43">
        <w:t>according</w:t>
      </w:r>
      <w:r w:rsidR="00994097">
        <w:t xml:space="preserve"> </w:t>
      </w:r>
      <w:r w:rsidR="00CA0D43">
        <w:t>the</w:t>
      </w:r>
      <w:r w:rsidR="00994097">
        <w:t xml:space="preserve"> </w:t>
      </w:r>
      <w:r w:rsidR="00CA0D43">
        <w:t>content</w:t>
      </w:r>
      <w:r w:rsidR="00994097">
        <w:t xml:space="preserve"> </w:t>
      </w:r>
      <w:r w:rsidR="00CA0D43">
        <w:t>name</w:t>
      </w:r>
      <w:r w:rsidR="00994097">
        <w:t xml:space="preserve"> </w:t>
      </w:r>
      <w:r w:rsidR="00CA0D43">
        <w:t>shown</w:t>
      </w:r>
      <w:r w:rsidR="00994097">
        <w:t xml:space="preserve"> </w:t>
      </w:r>
      <w:r w:rsidR="00CA0D43">
        <w:t>here.</w:t>
      </w:r>
      <w:r w:rsidR="00994097">
        <w:t xml:space="preserve"> </w:t>
      </w:r>
      <w:r w:rsidR="00CA0D43">
        <w:t>This</w:t>
      </w:r>
      <w:r w:rsidR="00994097">
        <w:t xml:space="preserve"> </w:t>
      </w:r>
      <w:r w:rsidR="00CA0D43">
        <w:t>name</w:t>
      </w:r>
      <w:r w:rsidR="00994097">
        <w:t xml:space="preserve"> </w:t>
      </w:r>
      <w:r w:rsidR="00CA0D43">
        <w:t>will</w:t>
      </w:r>
      <w:r w:rsidR="00994097">
        <w:t xml:space="preserve"> </w:t>
      </w:r>
      <w:r w:rsidR="00CA0D43">
        <w:t>be</w:t>
      </w:r>
      <w:r w:rsidR="00994097">
        <w:t xml:space="preserve"> </w:t>
      </w:r>
      <w:r w:rsidR="00CA0D43">
        <w:t>shown</w:t>
      </w:r>
      <w:r w:rsidR="00994097">
        <w:t xml:space="preserve"> </w:t>
      </w:r>
      <w:r w:rsidR="00CA0D43">
        <w:t>as</w:t>
      </w:r>
      <w:r w:rsidR="00994097">
        <w:t xml:space="preserve"> </w:t>
      </w:r>
      <w:r w:rsidR="00CA0D43">
        <w:t>a</w:t>
      </w:r>
      <w:r w:rsidR="00994097">
        <w:t xml:space="preserve"> </w:t>
      </w:r>
      <w:r w:rsidR="00CA0D43">
        <w:t>title</w:t>
      </w:r>
      <w:r w:rsidR="00994097">
        <w:t xml:space="preserve"> </w:t>
      </w:r>
      <w:r w:rsidR="00CA0D43">
        <w:t>on</w:t>
      </w:r>
      <w:r w:rsidR="00994097">
        <w:t xml:space="preserve"> </w:t>
      </w:r>
      <w:r w:rsidR="00CA0D43">
        <w:t>top</w:t>
      </w:r>
      <w:r w:rsidR="00994097">
        <w:t xml:space="preserve"> </w:t>
      </w:r>
      <w:r w:rsidR="00CA0D43">
        <w:t>of</w:t>
      </w:r>
      <w:r w:rsidR="00994097">
        <w:t xml:space="preserve"> </w:t>
      </w:r>
      <w:r w:rsidR="00CA0D43">
        <w:t>the</w:t>
      </w:r>
      <w:r w:rsidR="00994097">
        <w:t xml:space="preserve"> </w:t>
      </w:r>
      <w:r w:rsidR="00CA0D43">
        <w:t>pane.</w:t>
      </w:r>
      <w:r w:rsidR="00994097">
        <w:t xml:space="preserve"> </w:t>
      </w:r>
      <w:r w:rsidR="00CA0D43">
        <w:t>You</w:t>
      </w:r>
      <w:r w:rsidR="00994097">
        <w:t xml:space="preserve"> </w:t>
      </w:r>
      <w:r w:rsidR="00CA0D43">
        <w:t>also</w:t>
      </w:r>
      <w:r w:rsidR="00994097">
        <w:t xml:space="preserve"> </w:t>
      </w:r>
      <w:r w:rsidR="00CA0D43">
        <w:t>can</w:t>
      </w:r>
      <w:r w:rsidR="00994097">
        <w:t xml:space="preserve"> </w:t>
      </w:r>
      <w:r w:rsidR="00CA0D43">
        <w:t>specify</w:t>
      </w:r>
      <w:r w:rsidR="00994097">
        <w:t xml:space="preserve"> </w:t>
      </w:r>
      <w:r w:rsidR="00CA0D43">
        <w:t>a</w:t>
      </w:r>
      <w:r w:rsidR="00994097">
        <w:t xml:space="preserve"> </w:t>
      </w:r>
      <w:r w:rsidR="00CA0D43">
        <w:t>refresh</w:t>
      </w:r>
      <w:r w:rsidR="00994097">
        <w:t xml:space="preserve"> </w:t>
      </w:r>
      <w:r w:rsidR="00CA0D43">
        <w:t>interval</w:t>
      </w:r>
      <w:r w:rsidR="00994097">
        <w:t xml:space="preserve"> </w:t>
      </w:r>
      <w:r w:rsidR="00CA0D43">
        <w:t>in</w:t>
      </w:r>
      <w:r w:rsidR="00994097">
        <w:t xml:space="preserve"> </w:t>
      </w:r>
      <w:r w:rsidR="00CA0D43">
        <w:t>seconds</w:t>
      </w:r>
      <w:r w:rsidR="00994097">
        <w:t xml:space="preserve"> </w:t>
      </w:r>
      <w:r w:rsidR="00CA0D43">
        <w:t>here</w:t>
      </w:r>
      <w:r w:rsidR="00994097">
        <w:t xml:space="preserve"> </w:t>
      </w:r>
      <w:r w:rsidR="00CA0D43">
        <w:t>(for</w:t>
      </w:r>
      <w:r w:rsidR="00994097">
        <w:t xml:space="preserve"> </w:t>
      </w:r>
      <w:r w:rsidR="00CA0D43">
        <w:t>scheduling).</w:t>
      </w:r>
      <w:r w:rsidR="00CA0D43">
        <w:br/>
        <w:t>You</w:t>
      </w:r>
      <w:r w:rsidR="00994097">
        <w:t xml:space="preserve"> </w:t>
      </w:r>
      <w:r w:rsidR="00CA0D43">
        <w:t>can</w:t>
      </w:r>
      <w:r w:rsidR="00994097">
        <w:t xml:space="preserve"> </w:t>
      </w:r>
      <w:r w:rsidR="00CA0D43">
        <w:t>define</w:t>
      </w:r>
      <w:r w:rsidR="00994097">
        <w:t xml:space="preserve"> </w:t>
      </w:r>
      <w:r w:rsidR="00CA0D43">
        <w:t>the</w:t>
      </w:r>
      <w:r w:rsidR="00994097">
        <w:t xml:space="preserve"> </w:t>
      </w:r>
      <w:r w:rsidR="00CA0D43">
        <w:t>parameters</w:t>
      </w:r>
      <w:r w:rsidR="00994097">
        <w:t xml:space="preserve"> </w:t>
      </w:r>
      <w:r w:rsidR="00CA0D43">
        <w:t>here</w:t>
      </w:r>
      <w:r w:rsidR="00994097">
        <w:t xml:space="preserve"> </w:t>
      </w:r>
      <w:r w:rsidR="00CA0D43">
        <w:t>that</w:t>
      </w:r>
      <w:r w:rsidR="00994097">
        <w:t xml:space="preserve"> </w:t>
      </w:r>
      <w:r w:rsidR="00CA0D43">
        <w:t>will</w:t>
      </w:r>
      <w:r w:rsidR="00994097">
        <w:t xml:space="preserve"> </w:t>
      </w:r>
      <w:r w:rsidR="00CA0D43">
        <w:t>be</w:t>
      </w:r>
      <w:r w:rsidR="00994097">
        <w:t xml:space="preserve"> </w:t>
      </w:r>
      <w:r w:rsidR="00CA0D43">
        <w:t>used</w:t>
      </w:r>
      <w:r w:rsidR="00994097">
        <w:t xml:space="preserve"> </w:t>
      </w:r>
      <w:r w:rsidR="00CA0D43">
        <w:t>in</w:t>
      </w:r>
      <w:r w:rsidR="00994097">
        <w:t xml:space="preserve"> </w:t>
      </w:r>
      <w:r w:rsidR="00CA0D43">
        <w:t>combination</w:t>
      </w:r>
      <w:r w:rsidR="00994097">
        <w:t xml:space="preserve"> </w:t>
      </w:r>
      <w:r w:rsidR="00CA0D43">
        <w:t>with</w:t>
      </w:r>
      <w:r w:rsidR="00994097">
        <w:t xml:space="preserve"> </w:t>
      </w:r>
      <w:r w:rsidR="00CA0D43">
        <w:t>the</w:t>
      </w:r>
      <w:r w:rsidR="00994097">
        <w:t xml:space="preserve"> </w:t>
      </w:r>
      <w:r w:rsidR="00CA0D43">
        <w:t>prompts.</w:t>
      </w:r>
      <w:r w:rsidR="00994097">
        <w:t xml:space="preserve"> </w:t>
      </w:r>
      <w:r w:rsidR="00CA0D43">
        <w:t>Linking</w:t>
      </w:r>
      <w:r w:rsidR="00994097">
        <w:t xml:space="preserve"> </w:t>
      </w:r>
      <w:r w:rsidR="00CA0D43">
        <w:t>content</w:t>
      </w:r>
      <w:r w:rsidR="00994097">
        <w:t xml:space="preserve"> </w:t>
      </w:r>
      <w:r w:rsidR="00CA0D43">
        <w:t>between</w:t>
      </w:r>
      <w:r w:rsidR="00994097">
        <w:t xml:space="preserve"> </w:t>
      </w:r>
      <w:r w:rsidR="00CA0D43">
        <w:t>panes</w:t>
      </w:r>
      <w:r w:rsidR="00994097">
        <w:t xml:space="preserve"> </w:t>
      </w:r>
      <w:r w:rsidR="00CA0D43">
        <w:t>is</w:t>
      </w:r>
      <w:r w:rsidR="00994097">
        <w:t xml:space="preserve"> </w:t>
      </w:r>
      <w:r w:rsidR="00CA0D43">
        <w:t>possible</w:t>
      </w:r>
      <w:r w:rsidR="00994097">
        <w:t xml:space="preserve"> </w:t>
      </w:r>
      <w:r w:rsidR="00CA0D43">
        <w:t>by</w:t>
      </w:r>
      <w:r w:rsidR="00994097">
        <w:t xml:space="preserve"> </w:t>
      </w:r>
      <w:r w:rsidR="00CA0D43">
        <w:t>enabling</w:t>
      </w:r>
      <w:r w:rsidR="00994097">
        <w:t xml:space="preserve"> </w:t>
      </w:r>
      <w:r w:rsidR="00CA0D43">
        <w:t>a</w:t>
      </w:r>
      <w:r w:rsidR="00994097">
        <w:t xml:space="preserve"> </w:t>
      </w:r>
      <w:r w:rsidR="00CA0D43">
        <w:t>linking</w:t>
      </w:r>
      <w:r w:rsidR="00994097">
        <w:t xml:space="preserve"> </w:t>
      </w:r>
      <w:r w:rsidR="00CA0D43">
        <w:t>field.</w:t>
      </w:r>
      <w:r w:rsidR="00994097">
        <w:t xml:space="preserve"> For linking to work the filter in the analysis linked to should have defined a parameter.</w:t>
      </w:r>
    </w:p>
    <w:p w14:paraId="1218D1E5" w14:textId="44712315" w:rsidR="00DC616C" w:rsidRDefault="00DC616C" w:rsidP="00DC616C">
      <w:r>
        <w:t>Example of a dashboard</w:t>
      </w:r>
      <w:r w:rsidR="00E675F2">
        <w:t xml:space="preserve"> with remarks (not part of the dashboard):</w:t>
      </w:r>
    </w:p>
    <w:p w14:paraId="4BD475A2" w14:textId="34CBAB57" w:rsidR="00DC616C" w:rsidRPr="00B2186C" w:rsidRDefault="00E675F2" w:rsidP="00DC616C">
      <w:pPr>
        <w:pStyle w:val="PenBulleted1"/>
        <w:numPr>
          <w:ilvl w:val="0"/>
          <w:numId w:val="0"/>
        </w:numPr>
        <w:ind w:left="360" w:hanging="360"/>
      </w:pPr>
      <w:r>
        <w:rPr>
          <w:noProof/>
        </w:rPr>
        <w:drawing>
          <wp:inline distT="0" distB="0" distL="0" distR="0" wp14:anchorId="0478EC1F" wp14:editId="33A10E80">
            <wp:extent cx="5943600" cy="289369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93695"/>
                    </a:xfrm>
                    <a:prstGeom prst="rect">
                      <a:avLst/>
                    </a:prstGeom>
                  </pic:spPr>
                </pic:pic>
              </a:graphicData>
            </a:graphic>
          </wp:inline>
        </w:drawing>
      </w:r>
    </w:p>
    <w:p w14:paraId="16126160" w14:textId="32A4A270" w:rsidR="00B2186C" w:rsidRPr="00B2186C" w:rsidRDefault="00B2186C" w:rsidP="00B2186C">
      <w:pPr>
        <w:pStyle w:val="PenHeading4"/>
      </w:pPr>
      <w:bookmarkStart w:id="31" w:name="_Toc491269310"/>
      <w:bookmarkStart w:id="32" w:name="_Toc505952560"/>
      <w:r>
        <w:t>Get</w:t>
      </w:r>
      <w:r w:rsidR="00994097">
        <w:t xml:space="preserve"> </w:t>
      </w:r>
      <w:r>
        <w:t>started</w:t>
      </w:r>
      <w:bookmarkEnd w:id="31"/>
      <w:bookmarkEnd w:id="32"/>
    </w:p>
    <w:p w14:paraId="10B763D7" w14:textId="291D7501" w:rsidR="00AC53B0" w:rsidRDefault="00AC53B0" w:rsidP="000E7423">
      <w:r w:rsidRPr="004F27C9">
        <w:t>Now</w:t>
      </w:r>
      <w:r w:rsidR="00994097">
        <w:t xml:space="preserve"> </w:t>
      </w:r>
      <w:r w:rsidRPr="004F27C9">
        <w:t>we</w:t>
      </w:r>
      <w:r w:rsidR="00994097">
        <w:t xml:space="preserve"> </w:t>
      </w:r>
      <w:r w:rsidRPr="004F27C9">
        <w:t>have</w:t>
      </w:r>
      <w:r w:rsidR="00994097">
        <w:t xml:space="preserve"> </w:t>
      </w:r>
      <w:r w:rsidRPr="004F27C9">
        <w:t>our</w:t>
      </w:r>
      <w:r w:rsidR="00994097">
        <w:t xml:space="preserve"> </w:t>
      </w:r>
      <w:r w:rsidRPr="004F27C9">
        <w:t>data</w:t>
      </w:r>
      <w:r w:rsidR="00994097">
        <w:t xml:space="preserve"> </w:t>
      </w:r>
      <w:r w:rsidRPr="004F27C9">
        <w:t>we</w:t>
      </w:r>
      <w:r w:rsidR="00994097">
        <w:t xml:space="preserve"> </w:t>
      </w:r>
      <w:r w:rsidRPr="004F27C9">
        <w:t>can</w:t>
      </w:r>
      <w:r w:rsidR="00994097">
        <w:t xml:space="preserve"> </w:t>
      </w:r>
      <w:r w:rsidRPr="004F27C9">
        <w:t>start</w:t>
      </w:r>
      <w:r w:rsidR="00994097">
        <w:t xml:space="preserve"> </w:t>
      </w:r>
      <w:r w:rsidRPr="004F27C9">
        <w:t>our</w:t>
      </w:r>
      <w:r w:rsidR="00994097">
        <w:t xml:space="preserve"> </w:t>
      </w:r>
      <w:r w:rsidRPr="004F27C9">
        <w:t>analysis.</w:t>
      </w:r>
    </w:p>
    <w:p w14:paraId="3145E6E0" w14:textId="0925580E" w:rsidR="00FE24C3" w:rsidRDefault="00FE24C3" w:rsidP="00F7247F">
      <w:pPr>
        <w:pStyle w:val="PenNumbered"/>
        <w:numPr>
          <w:ilvl w:val="0"/>
          <w:numId w:val="23"/>
        </w:numPr>
      </w:pPr>
      <w:r>
        <w:lastRenderedPageBreak/>
        <w:t>From</w:t>
      </w:r>
      <w:r w:rsidR="00994097">
        <w:t xml:space="preserve"> </w:t>
      </w:r>
      <w:r>
        <w:t>a</w:t>
      </w:r>
      <w:r w:rsidR="00994097">
        <w:t xml:space="preserve"> </w:t>
      </w:r>
      <w:r>
        <w:t>web</w:t>
      </w:r>
      <w:r w:rsidR="00994097">
        <w:t xml:space="preserve"> </w:t>
      </w:r>
      <w:r>
        <w:t>browser,</w:t>
      </w:r>
      <w:r w:rsidR="00994097">
        <w:t xml:space="preserve"> </w:t>
      </w:r>
      <w:r>
        <w:t>connect</w:t>
      </w:r>
      <w:r w:rsidR="00994097">
        <w:t xml:space="preserve"> </w:t>
      </w:r>
      <w:r>
        <w:t>to</w:t>
      </w:r>
      <w:r w:rsidR="00994097">
        <w:t xml:space="preserve"> </w:t>
      </w:r>
      <w:r w:rsidR="00242F09">
        <w:t>the</w:t>
      </w:r>
      <w:r w:rsidR="00994097">
        <w:t xml:space="preserve"> </w:t>
      </w:r>
      <w:r w:rsidR="00242F09">
        <w:t>Pentaho</w:t>
      </w:r>
      <w:r w:rsidR="00994097">
        <w:t xml:space="preserve"> </w:t>
      </w:r>
      <w:r w:rsidR="00242F09">
        <w:t>User</w:t>
      </w:r>
      <w:r w:rsidR="00994097">
        <w:t xml:space="preserve"> </w:t>
      </w:r>
      <w:r w:rsidR="00242F09">
        <w:t>Console</w:t>
      </w:r>
      <w:r w:rsidR="00994097">
        <w:t xml:space="preserve"> </w:t>
      </w:r>
      <w:r w:rsidR="00242F09">
        <w:t>at</w:t>
      </w:r>
      <w:r w:rsidR="00994097">
        <w:t xml:space="preserve"> </w:t>
      </w:r>
      <w:hyperlink r:id="rId74" w:history="1">
        <w:r w:rsidR="00242F09" w:rsidRPr="00877FDD">
          <w:rPr>
            <w:rStyle w:val="Hyperlink"/>
          </w:rPr>
          <w:t>http://localhost:8080</w:t>
        </w:r>
      </w:hyperlink>
      <w:r w:rsidR="00994097">
        <w:t xml:space="preserve"> </w:t>
      </w:r>
      <w:r>
        <w:t>using</w:t>
      </w:r>
      <w:r w:rsidR="00994097">
        <w:t xml:space="preserve"> </w:t>
      </w:r>
      <w:r>
        <w:t>the</w:t>
      </w:r>
      <w:r w:rsidR="00994097">
        <w:t xml:space="preserve"> </w:t>
      </w:r>
      <w:r>
        <w:t>following</w:t>
      </w:r>
      <w:r w:rsidR="00994097">
        <w:t xml:space="preserve"> </w:t>
      </w:r>
      <w:r>
        <w:t>credentials:</w:t>
      </w:r>
    </w:p>
    <w:p w14:paraId="13C6F24B" w14:textId="0831AFB7" w:rsidR="00FE24C3" w:rsidRDefault="00FE24C3" w:rsidP="00FE24C3">
      <w:pPr>
        <w:pStyle w:val="PenBulleted1"/>
        <w:ind w:left="720"/>
      </w:pPr>
      <w:r>
        <w:t>Username:</w:t>
      </w:r>
      <w:r w:rsidR="00994097">
        <w:t xml:space="preserve"> </w:t>
      </w:r>
      <w:r>
        <w:t>admin</w:t>
      </w:r>
    </w:p>
    <w:p w14:paraId="57DA49B6" w14:textId="1A39638A" w:rsidR="00423222" w:rsidRDefault="00FE24C3" w:rsidP="00FE24C3">
      <w:pPr>
        <w:pStyle w:val="PenBulleted1"/>
        <w:ind w:left="720"/>
      </w:pPr>
      <w:r>
        <w:t>Password:</w:t>
      </w:r>
      <w:r w:rsidR="00994097">
        <w:t xml:space="preserve"> </w:t>
      </w:r>
      <w:r w:rsidR="00242F09">
        <w:t>password</w:t>
      </w:r>
    </w:p>
    <w:p w14:paraId="29D6FB78" w14:textId="5CF11C7C" w:rsidR="00217AD8" w:rsidRPr="00BB4EA2" w:rsidRDefault="00217AD8" w:rsidP="00217AD8">
      <w:pPr>
        <w:pStyle w:val="PenNoteBody"/>
        <w:ind w:left="720"/>
      </w:pPr>
      <w:r w:rsidRPr="00D60A4B">
        <w:rPr>
          <w:noProof/>
          <w:lang w:val="nl-NL" w:eastAsia="nl-NL"/>
        </w:rPr>
        <w:drawing>
          <wp:anchor distT="0" distB="0" distL="114300" distR="114300" simplePos="0" relativeHeight="251786240" behindDoc="0" locked="0" layoutInCell="1" allowOverlap="1" wp14:anchorId="3779F406" wp14:editId="5C936451">
            <wp:simplePos x="0" y="0"/>
            <wp:positionH relativeFrom="margin">
              <wp:align>left</wp:align>
            </wp:positionH>
            <wp:positionV relativeFrom="paragraph">
              <wp:posOffset>64135</wp:posOffset>
            </wp:positionV>
            <wp:extent cx="420370" cy="530225"/>
            <wp:effectExtent l="0" t="0" r="0" b="317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t>We are now using a web based thin client</w:t>
      </w:r>
      <w:r w:rsidR="00BC3437">
        <w:t>. Please</w:t>
      </w:r>
      <w:r>
        <w:t xml:space="preserve"> be careful</w:t>
      </w:r>
      <w:r w:rsidR="00BC3437">
        <w:t xml:space="preserve"> not to refresh your page without saving your work, otherwise you could lose your progress</w:t>
      </w:r>
      <w:r>
        <w:t>.</w:t>
      </w:r>
    </w:p>
    <w:p w14:paraId="319B9E1C" w14:textId="459299A7" w:rsidR="00242F09" w:rsidRDefault="00242F09" w:rsidP="00242F09">
      <w:pPr>
        <w:pStyle w:val="PenHeading4"/>
      </w:pPr>
      <w:bookmarkStart w:id="33" w:name="_Toc491269311"/>
      <w:bookmarkStart w:id="34" w:name="_Toc505952561"/>
      <w:r>
        <w:t>Creating</w:t>
      </w:r>
      <w:r w:rsidR="00994097">
        <w:t xml:space="preserve"> </w:t>
      </w:r>
      <w:r>
        <w:t>the</w:t>
      </w:r>
      <w:r w:rsidR="00994097">
        <w:t xml:space="preserve"> </w:t>
      </w:r>
      <w:r>
        <w:t>data</w:t>
      </w:r>
      <w:r w:rsidR="00994097">
        <w:t xml:space="preserve"> </w:t>
      </w:r>
      <w:r>
        <w:t>source</w:t>
      </w:r>
      <w:bookmarkEnd w:id="33"/>
      <w:bookmarkEnd w:id="34"/>
    </w:p>
    <w:p w14:paraId="65B83797" w14:textId="67E847E8" w:rsidR="002B0EFC" w:rsidRDefault="002B0EFC" w:rsidP="002B0EFC">
      <w:pPr>
        <w:pStyle w:val="PenNumbered"/>
      </w:pPr>
      <w:r>
        <w:t>Click on Home &gt; Manage Data Sources</w:t>
      </w:r>
    </w:p>
    <w:p w14:paraId="41391CD3" w14:textId="7AD49147" w:rsidR="002B0EFC" w:rsidRDefault="002B0EFC" w:rsidP="002B0EFC">
      <w:pPr>
        <w:pStyle w:val="PenNumbered"/>
        <w:numPr>
          <w:ilvl w:val="0"/>
          <w:numId w:val="0"/>
        </w:numPr>
        <w:ind w:left="360"/>
      </w:pPr>
      <w:r>
        <w:rPr>
          <w:noProof/>
        </w:rPr>
        <w:drawing>
          <wp:inline distT="0" distB="0" distL="0" distR="0" wp14:anchorId="47D65292" wp14:editId="042A7599">
            <wp:extent cx="1517904" cy="1664208"/>
            <wp:effectExtent l="0" t="0" r="6350" b="0"/>
            <wp:docPr id="255" name="Picture 25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2017-09-13_14-40-37.png"/>
                    <pic:cNvPicPr/>
                  </pic:nvPicPr>
                  <pic:blipFill>
                    <a:blip r:embed="rId75">
                      <a:extLst>
                        <a:ext uri="{28A0092B-C50C-407E-A947-70E740481C1C}">
                          <a14:useLocalDpi xmlns:a14="http://schemas.microsoft.com/office/drawing/2010/main" val="0"/>
                        </a:ext>
                      </a:extLst>
                    </a:blip>
                    <a:stretch>
                      <a:fillRect/>
                    </a:stretch>
                  </pic:blipFill>
                  <pic:spPr>
                    <a:xfrm>
                      <a:off x="0" y="0"/>
                      <a:ext cx="1517904" cy="1664208"/>
                    </a:xfrm>
                    <a:prstGeom prst="rect">
                      <a:avLst/>
                    </a:prstGeom>
                  </pic:spPr>
                </pic:pic>
              </a:graphicData>
            </a:graphic>
          </wp:inline>
        </w:drawing>
      </w:r>
    </w:p>
    <w:p w14:paraId="141515AC" w14:textId="6CC4BBD0" w:rsidR="002B0EFC" w:rsidRDefault="001173C7" w:rsidP="002B0EFC">
      <w:pPr>
        <w:pStyle w:val="PenNumbered"/>
      </w:pPr>
      <w:r>
        <w:t xml:space="preserve">Press </w:t>
      </w:r>
      <w:r w:rsidRPr="001173C7">
        <w:rPr>
          <w:rStyle w:val="Strong"/>
        </w:rPr>
        <w:t>New Data Source</w:t>
      </w:r>
      <w:r w:rsidR="002B0EFC">
        <w:t xml:space="preserve"> in</w:t>
      </w:r>
      <w:r>
        <w:t xml:space="preserve"> the </w:t>
      </w:r>
      <w:r w:rsidRPr="001173C7">
        <w:rPr>
          <w:rStyle w:val="Strong"/>
        </w:rPr>
        <w:t>Manage Data Sources</w:t>
      </w:r>
      <w:r>
        <w:t xml:space="preserve"> window</w:t>
      </w:r>
      <w:r w:rsidR="002B0EFC">
        <w:t xml:space="preserve"> </w:t>
      </w:r>
    </w:p>
    <w:p w14:paraId="6A4CA381" w14:textId="4471ED2F" w:rsidR="002B0EFC" w:rsidRDefault="002B0EFC" w:rsidP="002B0EFC">
      <w:pPr>
        <w:pStyle w:val="PenNumbered"/>
        <w:numPr>
          <w:ilvl w:val="0"/>
          <w:numId w:val="0"/>
        </w:numPr>
        <w:ind w:left="360"/>
      </w:pPr>
      <w:r>
        <w:rPr>
          <w:noProof/>
        </w:rPr>
        <w:drawing>
          <wp:inline distT="0" distB="0" distL="0" distR="0" wp14:anchorId="61A4FAC4" wp14:editId="6FD9921C">
            <wp:extent cx="3465576" cy="2523744"/>
            <wp:effectExtent l="0" t="0" r="190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2017-09-13_14-41-14.png"/>
                    <pic:cNvPicPr/>
                  </pic:nvPicPr>
                  <pic:blipFill>
                    <a:blip r:embed="rId76">
                      <a:extLst>
                        <a:ext uri="{28A0092B-C50C-407E-A947-70E740481C1C}">
                          <a14:useLocalDpi xmlns:a14="http://schemas.microsoft.com/office/drawing/2010/main" val="0"/>
                        </a:ext>
                      </a:extLst>
                    </a:blip>
                    <a:stretch>
                      <a:fillRect/>
                    </a:stretch>
                  </pic:blipFill>
                  <pic:spPr>
                    <a:xfrm>
                      <a:off x="0" y="0"/>
                      <a:ext cx="3465576" cy="2523744"/>
                    </a:xfrm>
                    <a:prstGeom prst="rect">
                      <a:avLst/>
                    </a:prstGeom>
                  </pic:spPr>
                </pic:pic>
              </a:graphicData>
            </a:graphic>
          </wp:inline>
        </w:drawing>
      </w:r>
    </w:p>
    <w:p w14:paraId="14772E2F" w14:textId="06924BB8" w:rsidR="00D206BE" w:rsidRDefault="00D206BE" w:rsidP="00D206BE">
      <w:pPr>
        <w:pStyle w:val="PenNumbered"/>
      </w:pPr>
      <w:r>
        <w:t xml:space="preserve">Give the to be created </w:t>
      </w:r>
      <w:r w:rsidRPr="00D206BE">
        <w:rPr>
          <w:rStyle w:val="Strong"/>
        </w:rPr>
        <w:t>semantic business model</w:t>
      </w:r>
      <w:r>
        <w:t xml:space="preserve"> the name Air Quality Data and select Database Table(s) as </w:t>
      </w:r>
      <w:r w:rsidRPr="00D206BE">
        <w:rPr>
          <w:rStyle w:val="Strong"/>
        </w:rPr>
        <w:t>Source Type</w:t>
      </w:r>
      <w:r>
        <w:t xml:space="preserve">. </w:t>
      </w:r>
    </w:p>
    <w:p w14:paraId="18D5CE34" w14:textId="4B28B27A" w:rsidR="00D206BE" w:rsidRPr="00BB4EA2" w:rsidRDefault="00D206BE" w:rsidP="00D206BE">
      <w:pPr>
        <w:pStyle w:val="PenNoteBody"/>
        <w:ind w:left="720"/>
      </w:pPr>
      <w:r w:rsidRPr="00D60A4B">
        <w:rPr>
          <w:noProof/>
          <w:lang w:val="nl-NL" w:eastAsia="nl-NL"/>
        </w:rPr>
        <w:drawing>
          <wp:anchor distT="0" distB="0" distL="114300" distR="114300" simplePos="0" relativeHeight="251777024" behindDoc="0" locked="0" layoutInCell="1" allowOverlap="1" wp14:anchorId="5D545E68" wp14:editId="08B69A7F">
            <wp:simplePos x="0" y="0"/>
            <wp:positionH relativeFrom="margin">
              <wp:align>left</wp:align>
            </wp:positionH>
            <wp:positionV relativeFrom="paragraph">
              <wp:posOffset>64135</wp:posOffset>
            </wp:positionV>
            <wp:extent cx="420370" cy="530225"/>
            <wp:effectExtent l="0" t="0" r="0" b="3175"/>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t>The user creating the model need to have read permissions on the metadata of the database else no tables will be shown when using the Database Table(s) as Source Type.</w:t>
      </w:r>
    </w:p>
    <w:p w14:paraId="20FFB044" w14:textId="1760D441" w:rsidR="00D206BE" w:rsidRDefault="00D206BE" w:rsidP="00D206BE">
      <w:pPr>
        <w:pStyle w:val="PenNumbered"/>
        <w:numPr>
          <w:ilvl w:val="0"/>
          <w:numId w:val="0"/>
        </w:numPr>
        <w:ind w:left="360"/>
      </w:pPr>
      <w:r>
        <w:t xml:space="preserve">Click on the plus sign to add a new </w:t>
      </w:r>
      <w:r w:rsidRPr="004842BC">
        <w:rPr>
          <w:rStyle w:val="Strong"/>
        </w:rPr>
        <w:t>database</w:t>
      </w:r>
      <w:r>
        <w:t xml:space="preserve"> </w:t>
      </w:r>
      <w:r w:rsidRPr="000730DC">
        <w:rPr>
          <w:rStyle w:val="Strong"/>
        </w:rPr>
        <w:t>connection</w:t>
      </w:r>
    </w:p>
    <w:p w14:paraId="67DAE1FC" w14:textId="1B0A4D2F" w:rsidR="002B0EFC" w:rsidRDefault="000730DC" w:rsidP="000730DC">
      <w:pPr>
        <w:pStyle w:val="PenNumbered"/>
        <w:numPr>
          <w:ilvl w:val="0"/>
          <w:numId w:val="0"/>
        </w:numPr>
        <w:ind w:left="360"/>
      </w:pPr>
      <w:r>
        <w:rPr>
          <w:noProof/>
        </w:rPr>
        <w:lastRenderedPageBreak/>
        <w:drawing>
          <wp:inline distT="0" distB="0" distL="0" distR="0" wp14:anchorId="753FBE84" wp14:editId="1E4CF116">
            <wp:extent cx="3611880" cy="2642616"/>
            <wp:effectExtent l="0" t="0" r="7620" b="5715"/>
            <wp:docPr id="324" name="Picture 32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2017-09-13_14-41-5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11880" cy="2642616"/>
                    </a:xfrm>
                    <a:prstGeom prst="rect">
                      <a:avLst/>
                    </a:prstGeom>
                  </pic:spPr>
                </pic:pic>
              </a:graphicData>
            </a:graphic>
          </wp:inline>
        </w:drawing>
      </w:r>
    </w:p>
    <w:p w14:paraId="0A99707A" w14:textId="4A3E6BF2" w:rsidR="000730DC" w:rsidRDefault="000730DC" w:rsidP="000730DC">
      <w:pPr>
        <w:pStyle w:val="PenNumbered"/>
      </w:pPr>
      <w:r>
        <w:t>Add the following properties</w:t>
      </w:r>
      <w:r w:rsidR="004842BC">
        <w:t xml:space="preserve"> in the </w:t>
      </w:r>
      <w:r w:rsidR="004842BC" w:rsidRPr="004842BC">
        <w:rPr>
          <w:rStyle w:val="Strong"/>
        </w:rPr>
        <w:t>Database Connection</w:t>
      </w:r>
      <w:r w:rsidR="004842BC">
        <w:t xml:space="preserve"> window</w:t>
      </w:r>
      <w:r>
        <w:t>:</w:t>
      </w:r>
    </w:p>
    <w:p w14:paraId="57BFF15D" w14:textId="402EDBA6" w:rsidR="00C20D4E" w:rsidRDefault="00C20D4E" w:rsidP="00C20D4E">
      <w:pPr>
        <w:pStyle w:val="PenNumberedSub"/>
        <w:numPr>
          <w:ilvl w:val="0"/>
          <w:numId w:val="47"/>
        </w:numPr>
      </w:pPr>
      <w:r>
        <w:t>Connection Name: Postgres</w:t>
      </w:r>
    </w:p>
    <w:p w14:paraId="3AE68EFF" w14:textId="66189EE8" w:rsidR="00C20D4E" w:rsidRDefault="00C20D4E" w:rsidP="00C20D4E">
      <w:pPr>
        <w:pStyle w:val="PenNumberedSub"/>
      </w:pPr>
      <w:r>
        <w:t>Add the following</w:t>
      </w:r>
      <w:r w:rsidR="001166FB">
        <w:t xml:space="preserve"> p</w:t>
      </w:r>
      <w:r>
        <w:t>r</w:t>
      </w:r>
      <w:r w:rsidR="001166FB">
        <w:t>o</w:t>
      </w:r>
      <w:r w:rsidR="00E01EA8">
        <w:t>perties. Password for the user postgres is postgres.</w:t>
      </w:r>
    </w:p>
    <w:p w14:paraId="3923B472" w14:textId="436AD1F4" w:rsidR="000730DC" w:rsidRDefault="000730DC" w:rsidP="000730DC">
      <w:pPr>
        <w:pStyle w:val="PenNumbered"/>
        <w:numPr>
          <w:ilvl w:val="0"/>
          <w:numId w:val="0"/>
        </w:numPr>
        <w:ind w:left="360"/>
      </w:pPr>
      <w:r>
        <w:rPr>
          <w:noProof/>
        </w:rPr>
        <w:drawing>
          <wp:inline distT="0" distB="0" distL="0" distR="0" wp14:anchorId="740553BB" wp14:editId="401F272F">
            <wp:extent cx="3712464" cy="3300984"/>
            <wp:effectExtent l="0" t="0" r="2540" b="0"/>
            <wp:docPr id="328" name="Picture 3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2017-09-13_14-42-48.png"/>
                    <pic:cNvPicPr/>
                  </pic:nvPicPr>
                  <pic:blipFill>
                    <a:blip r:embed="rId78">
                      <a:extLst>
                        <a:ext uri="{28A0092B-C50C-407E-A947-70E740481C1C}">
                          <a14:useLocalDpi xmlns:a14="http://schemas.microsoft.com/office/drawing/2010/main" val="0"/>
                        </a:ext>
                      </a:extLst>
                    </a:blip>
                    <a:stretch>
                      <a:fillRect/>
                    </a:stretch>
                  </pic:blipFill>
                  <pic:spPr>
                    <a:xfrm>
                      <a:off x="0" y="0"/>
                      <a:ext cx="3712464" cy="3300984"/>
                    </a:xfrm>
                    <a:prstGeom prst="rect">
                      <a:avLst/>
                    </a:prstGeom>
                  </pic:spPr>
                </pic:pic>
              </a:graphicData>
            </a:graphic>
          </wp:inline>
        </w:drawing>
      </w:r>
    </w:p>
    <w:p w14:paraId="771B305A" w14:textId="69EBA23E" w:rsidR="004842BC" w:rsidRDefault="004842BC" w:rsidP="00500A2E">
      <w:pPr>
        <w:pStyle w:val="PenNumbered"/>
      </w:pPr>
      <w:r>
        <w:t xml:space="preserve">Press </w:t>
      </w:r>
      <w:r w:rsidRPr="004842BC">
        <w:rPr>
          <w:rStyle w:val="Strong"/>
        </w:rPr>
        <w:t>Test</w:t>
      </w:r>
      <w:r>
        <w:t xml:space="preserve"> to check if you get a connection</w:t>
      </w:r>
    </w:p>
    <w:p w14:paraId="0FBC113F" w14:textId="292584DE" w:rsidR="004842BC" w:rsidRDefault="004842BC" w:rsidP="00500A2E">
      <w:pPr>
        <w:pStyle w:val="PenNumbered"/>
      </w:pPr>
      <w:r>
        <w:t xml:space="preserve">Press </w:t>
      </w:r>
      <w:r w:rsidRPr="00C20D4E">
        <w:rPr>
          <w:rStyle w:val="Strong"/>
        </w:rPr>
        <w:t>OK</w:t>
      </w:r>
      <w:r>
        <w:t xml:space="preserve"> to save and close the </w:t>
      </w:r>
      <w:r w:rsidRPr="004842BC">
        <w:rPr>
          <w:rStyle w:val="Strong"/>
        </w:rPr>
        <w:t>Database Connection</w:t>
      </w:r>
      <w:r>
        <w:t xml:space="preserve"> window</w:t>
      </w:r>
    </w:p>
    <w:p w14:paraId="4A3C63D3" w14:textId="31D2941E" w:rsidR="000730DC" w:rsidRDefault="004842BC" w:rsidP="00500A2E">
      <w:pPr>
        <w:pStyle w:val="PenNumbered"/>
      </w:pPr>
      <w:r>
        <w:t>Once we have the database connection, we s</w:t>
      </w:r>
      <w:r w:rsidR="000730DC">
        <w:t xml:space="preserve">elect the just created connection (Postgres) and click on </w:t>
      </w:r>
      <w:r w:rsidR="00500A2E">
        <w:t xml:space="preserve">the </w:t>
      </w:r>
      <w:r w:rsidR="00500A2E" w:rsidRPr="00500A2E">
        <w:t>option</w:t>
      </w:r>
      <w:r w:rsidR="00500A2E">
        <w:t xml:space="preserve"> </w:t>
      </w:r>
      <w:r w:rsidR="00500A2E" w:rsidRPr="00500A2E">
        <w:t>Reporting and Analysis</w:t>
      </w:r>
      <w:r w:rsidR="00BB4EA2">
        <w:t xml:space="preserve"> (Requires Star Schema).</w:t>
      </w:r>
    </w:p>
    <w:p w14:paraId="768900F0" w14:textId="06D95236" w:rsidR="00BB4EA2" w:rsidRDefault="002C129A" w:rsidP="00BB4EA2">
      <w:pPr>
        <w:pStyle w:val="PenNumbered"/>
        <w:numPr>
          <w:ilvl w:val="0"/>
          <w:numId w:val="0"/>
        </w:numPr>
        <w:ind w:left="360"/>
      </w:pPr>
      <w:r>
        <w:lastRenderedPageBreak/>
        <w:t>*</w:t>
      </w:r>
      <w:r w:rsidR="00BB4EA2">
        <w:rPr>
          <w:noProof/>
        </w:rPr>
        <w:drawing>
          <wp:inline distT="0" distB="0" distL="0" distR="0" wp14:anchorId="19D999AD" wp14:editId="4BE94A9A">
            <wp:extent cx="3611880" cy="2642616"/>
            <wp:effectExtent l="0" t="0" r="7620" b="5715"/>
            <wp:docPr id="330" name="Picture 3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2017-09-13_14-44-0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11880" cy="2642616"/>
                    </a:xfrm>
                    <a:prstGeom prst="rect">
                      <a:avLst/>
                    </a:prstGeom>
                  </pic:spPr>
                </pic:pic>
              </a:graphicData>
            </a:graphic>
          </wp:inline>
        </w:drawing>
      </w:r>
    </w:p>
    <w:p w14:paraId="011A02F1" w14:textId="73EB52F8" w:rsidR="00BB4EA2" w:rsidRPr="00BB4EA2" w:rsidRDefault="00BB4EA2" w:rsidP="00692182">
      <w:pPr>
        <w:pStyle w:val="PenNoteBody"/>
        <w:ind w:left="720"/>
      </w:pPr>
      <w:r w:rsidRPr="00D60A4B">
        <w:rPr>
          <w:noProof/>
          <w:lang w:val="nl-NL" w:eastAsia="nl-NL"/>
        </w:rPr>
        <w:drawing>
          <wp:anchor distT="0" distB="0" distL="114300" distR="114300" simplePos="0" relativeHeight="251732992" behindDoc="0" locked="0" layoutInCell="1" allowOverlap="1" wp14:anchorId="5DEF8E3F" wp14:editId="4A30F7A8">
            <wp:simplePos x="0" y="0"/>
            <wp:positionH relativeFrom="margin">
              <wp:align>left</wp:align>
            </wp:positionH>
            <wp:positionV relativeFrom="paragraph">
              <wp:posOffset>64135</wp:posOffset>
            </wp:positionV>
            <wp:extent cx="420370" cy="530225"/>
            <wp:effectExtent l="0" t="0" r="0" b="3175"/>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t>The option Reporting only creates a relational model for interactive reporting</w:t>
      </w:r>
      <w:r w:rsidRPr="00BB4EA2">
        <w:t>.</w:t>
      </w:r>
      <w:r>
        <w:t xml:space="preserve"> The Reporting and Analysis option creates a relation model as well as a multi-dimensional model for analysis. The models created are semantic business models.</w:t>
      </w:r>
    </w:p>
    <w:p w14:paraId="18CBB066" w14:textId="795646C8" w:rsidR="000730DC" w:rsidRDefault="00500A2E" w:rsidP="00500A2E">
      <w:pPr>
        <w:pStyle w:val="PenNumbered"/>
      </w:pPr>
      <w:r>
        <w:t xml:space="preserve">Press </w:t>
      </w:r>
      <w:r w:rsidRPr="00BB4EA2">
        <w:rPr>
          <w:rStyle w:val="Strong"/>
        </w:rPr>
        <w:t>Next</w:t>
      </w:r>
    </w:p>
    <w:p w14:paraId="690D0D01" w14:textId="178C5BBC" w:rsidR="000730DC" w:rsidRDefault="00500A2E" w:rsidP="00500A2E">
      <w:pPr>
        <w:pStyle w:val="PenNumbered"/>
        <w:numPr>
          <w:ilvl w:val="0"/>
          <w:numId w:val="0"/>
        </w:numPr>
        <w:ind w:left="360"/>
      </w:pPr>
      <w:r>
        <w:rPr>
          <w:noProof/>
        </w:rPr>
        <w:drawing>
          <wp:inline distT="0" distB="0" distL="0" distR="0" wp14:anchorId="7EA7FB35" wp14:editId="0397CD32">
            <wp:extent cx="3611880" cy="2916936"/>
            <wp:effectExtent l="0" t="0" r="7620" b="0"/>
            <wp:docPr id="332" name="Picture 33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2017-09-13_14-44-2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11880" cy="2916936"/>
                    </a:xfrm>
                    <a:prstGeom prst="rect">
                      <a:avLst/>
                    </a:prstGeom>
                  </pic:spPr>
                </pic:pic>
              </a:graphicData>
            </a:graphic>
          </wp:inline>
        </w:drawing>
      </w:r>
    </w:p>
    <w:p w14:paraId="01C03886" w14:textId="166700D7" w:rsidR="000730DC" w:rsidRDefault="00500A2E" w:rsidP="00500A2E">
      <w:pPr>
        <w:pStyle w:val="PenNumbered"/>
      </w:pPr>
      <w:r>
        <w:t xml:space="preserve">Select all </w:t>
      </w:r>
      <w:r w:rsidRPr="00500A2E">
        <w:t>tables</w:t>
      </w:r>
      <w:r>
        <w:t xml:space="preserve"> and move them to the </w:t>
      </w:r>
      <w:r w:rsidRPr="00500A2E">
        <w:rPr>
          <w:rStyle w:val="Strong"/>
        </w:rPr>
        <w:t>Selected Tables</w:t>
      </w:r>
      <w:r>
        <w:t xml:space="preserve"> area</w:t>
      </w:r>
      <w:r w:rsidR="00BB4EA2">
        <w:t xml:space="preserve"> and press </w:t>
      </w:r>
      <w:r w:rsidR="00BB4EA2" w:rsidRPr="00BB4EA2">
        <w:rPr>
          <w:rStyle w:val="Strong"/>
        </w:rPr>
        <w:t>N</w:t>
      </w:r>
      <w:r w:rsidRPr="00BB4EA2">
        <w:rPr>
          <w:rStyle w:val="Strong"/>
        </w:rPr>
        <w:t>ext</w:t>
      </w:r>
      <w:r>
        <w:t xml:space="preserve"> when done</w:t>
      </w:r>
    </w:p>
    <w:p w14:paraId="091E0175" w14:textId="5F2EAA56" w:rsidR="000730DC" w:rsidRDefault="00500A2E" w:rsidP="00500A2E">
      <w:pPr>
        <w:pStyle w:val="PenNumbered"/>
        <w:numPr>
          <w:ilvl w:val="0"/>
          <w:numId w:val="0"/>
        </w:numPr>
        <w:ind w:left="360"/>
      </w:pPr>
      <w:r>
        <w:rPr>
          <w:noProof/>
        </w:rPr>
        <w:lastRenderedPageBreak/>
        <w:drawing>
          <wp:inline distT="0" distB="0" distL="0" distR="0" wp14:anchorId="1C4997A9" wp14:editId="435D1530">
            <wp:extent cx="3611880" cy="2916936"/>
            <wp:effectExtent l="0" t="0" r="7620" b="0"/>
            <wp:docPr id="338" name="Picture 33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2017-09-13_14-44-5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11880" cy="2916936"/>
                    </a:xfrm>
                    <a:prstGeom prst="rect">
                      <a:avLst/>
                    </a:prstGeom>
                  </pic:spPr>
                </pic:pic>
              </a:graphicData>
            </a:graphic>
          </wp:inline>
        </w:drawing>
      </w:r>
    </w:p>
    <w:p w14:paraId="23173B27" w14:textId="77777777" w:rsidR="00500A2E" w:rsidRDefault="00500A2E" w:rsidP="00500A2E">
      <w:pPr>
        <w:pStyle w:val="PenNumbered"/>
      </w:pPr>
      <w:r w:rsidRPr="00500A2E">
        <w:t>Create</w:t>
      </w:r>
      <w:r>
        <w:t xml:space="preserve"> the joins between:</w:t>
      </w:r>
    </w:p>
    <w:p w14:paraId="4D451817" w14:textId="4037D6AB" w:rsidR="00500A2E" w:rsidRDefault="00E01EA8" w:rsidP="00500A2E">
      <w:pPr>
        <w:pStyle w:val="PenNumbered"/>
        <w:numPr>
          <w:ilvl w:val="0"/>
          <w:numId w:val="44"/>
        </w:numPr>
        <w:tabs>
          <w:tab w:val="clear" w:pos="864"/>
        </w:tabs>
      </w:pPr>
      <w:r>
        <w:t xml:space="preserve">Chose </w:t>
      </w:r>
      <w:r w:rsidR="00500A2E">
        <w:t>aqd.dayofweek and days.weekdaynum</w:t>
      </w:r>
      <w:r>
        <w:t xml:space="preserve"> and press the </w:t>
      </w:r>
      <w:r w:rsidRPr="00E01EA8">
        <w:rPr>
          <w:rStyle w:val="Strong"/>
        </w:rPr>
        <w:t>Create join</w:t>
      </w:r>
      <w:r>
        <w:t xml:space="preserve"> link</w:t>
      </w:r>
    </w:p>
    <w:p w14:paraId="6EBA0AC9" w14:textId="435F3AAC" w:rsidR="00500A2E" w:rsidRDefault="00E01EA8" w:rsidP="00500A2E">
      <w:pPr>
        <w:pStyle w:val="PenNumbered"/>
        <w:numPr>
          <w:ilvl w:val="0"/>
          <w:numId w:val="44"/>
        </w:numPr>
        <w:tabs>
          <w:tab w:val="clear" w:pos="864"/>
        </w:tabs>
      </w:pPr>
      <w:r>
        <w:t xml:space="preserve">Chose </w:t>
      </w:r>
      <w:r w:rsidR="00500A2E">
        <w:t>aqd.month and months.monthnum</w:t>
      </w:r>
      <w:r w:rsidRPr="00E01EA8">
        <w:t xml:space="preserve"> </w:t>
      </w:r>
      <w:r>
        <w:t xml:space="preserve">and press the </w:t>
      </w:r>
      <w:r w:rsidRPr="00E01EA8">
        <w:rPr>
          <w:rStyle w:val="Strong"/>
        </w:rPr>
        <w:t>Create join</w:t>
      </w:r>
      <w:r>
        <w:t xml:space="preserve"> link</w:t>
      </w:r>
    </w:p>
    <w:p w14:paraId="2EB096D9" w14:textId="4ACF82CA" w:rsidR="00E01EA8" w:rsidRDefault="00E01EA8" w:rsidP="00E01EA8">
      <w:pPr>
        <w:pStyle w:val="PenNumbered"/>
        <w:numPr>
          <w:ilvl w:val="0"/>
          <w:numId w:val="0"/>
        </w:numPr>
        <w:tabs>
          <w:tab w:val="clear" w:pos="864"/>
        </w:tabs>
        <w:ind w:left="360" w:hanging="360"/>
      </w:pPr>
      <w:r>
        <w:tab/>
        <w:t>Do not touch the left table, since this is the fact table. Just change the right table for creating the joins.</w:t>
      </w:r>
    </w:p>
    <w:p w14:paraId="43DA8678" w14:textId="0AD81C36" w:rsidR="000730DC" w:rsidRDefault="00500A2E" w:rsidP="00500A2E">
      <w:pPr>
        <w:pStyle w:val="PenNumbered"/>
        <w:numPr>
          <w:ilvl w:val="0"/>
          <w:numId w:val="0"/>
        </w:numPr>
        <w:ind w:left="360"/>
      </w:pPr>
      <w:r>
        <w:rPr>
          <w:noProof/>
        </w:rPr>
        <w:drawing>
          <wp:inline distT="0" distB="0" distL="0" distR="0" wp14:anchorId="1FBEFB5E" wp14:editId="6906C357">
            <wp:extent cx="3611880" cy="2916936"/>
            <wp:effectExtent l="0" t="0" r="7620" b="0"/>
            <wp:docPr id="339" name="Picture 339"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2017-09-13_14-45-4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11880" cy="2916936"/>
                    </a:xfrm>
                    <a:prstGeom prst="rect">
                      <a:avLst/>
                    </a:prstGeom>
                  </pic:spPr>
                </pic:pic>
              </a:graphicData>
            </a:graphic>
          </wp:inline>
        </w:drawing>
      </w:r>
    </w:p>
    <w:p w14:paraId="6390FC3A" w14:textId="17F81332" w:rsidR="00500A2E" w:rsidRDefault="00500A2E" w:rsidP="00500A2E">
      <w:pPr>
        <w:pStyle w:val="PenNumbered"/>
      </w:pPr>
      <w:r>
        <w:t xml:space="preserve">Press </w:t>
      </w:r>
      <w:r w:rsidRPr="00BB4EA2">
        <w:rPr>
          <w:rStyle w:val="Strong"/>
        </w:rPr>
        <w:t>Finish</w:t>
      </w:r>
      <w:r>
        <w:t xml:space="preserve"> when finished. The Finish button is greyed out until the necessary joins are created (number of tables minus one)</w:t>
      </w:r>
    </w:p>
    <w:p w14:paraId="54B1E44E" w14:textId="68338587" w:rsidR="00500A2E" w:rsidRDefault="00D74EDC" w:rsidP="00D74EDC">
      <w:pPr>
        <w:pStyle w:val="PenNumbered"/>
      </w:pPr>
      <w:r>
        <w:t>A window pops up asking to keep or customize the model. Normally you want to customize it. Especially a multi-dimensional model, since you need to indicate the time and geo dimensions.</w:t>
      </w:r>
      <w:r>
        <w:br/>
      </w:r>
      <w:r w:rsidR="00BB4EA2">
        <w:t xml:space="preserve">Hence select the </w:t>
      </w:r>
      <w:r w:rsidR="00BB4EA2" w:rsidRPr="00BB4EA2">
        <w:rPr>
          <w:rStyle w:val="Strong"/>
        </w:rPr>
        <w:t>C</w:t>
      </w:r>
      <w:r w:rsidRPr="00BB4EA2">
        <w:rPr>
          <w:rStyle w:val="Strong"/>
        </w:rPr>
        <w:t>ustomize</w:t>
      </w:r>
      <w:r w:rsidR="00BB4EA2" w:rsidRPr="00BB4EA2">
        <w:rPr>
          <w:rStyle w:val="Strong"/>
        </w:rPr>
        <w:t xml:space="preserve"> model now</w:t>
      </w:r>
      <w:r>
        <w:t xml:space="preserve"> option.</w:t>
      </w:r>
    </w:p>
    <w:p w14:paraId="4BE138DB" w14:textId="7AC6DB9E" w:rsidR="00500A2E" w:rsidRDefault="00D74EDC" w:rsidP="00D74EDC">
      <w:pPr>
        <w:pStyle w:val="PenNumbered"/>
        <w:numPr>
          <w:ilvl w:val="0"/>
          <w:numId w:val="0"/>
        </w:numPr>
        <w:ind w:left="360"/>
      </w:pPr>
      <w:r>
        <w:rPr>
          <w:noProof/>
        </w:rPr>
        <w:lastRenderedPageBreak/>
        <w:drawing>
          <wp:inline distT="0" distB="0" distL="0" distR="0" wp14:anchorId="39E430FD" wp14:editId="023825AB">
            <wp:extent cx="2459736" cy="1819656"/>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2017-09-13_14-46-38.png"/>
                    <pic:cNvPicPr/>
                  </pic:nvPicPr>
                  <pic:blipFill>
                    <a:blip r:embed="rId83">
                      <a:extLst>
                        <a:ext uri="{28A0092B-C50C-407E-A947-70E740481C1C}">
                          <a14:useLocalDpi xmlns:a14="http://schemas.microsoft.com/office/drawing/2010/main" val="0"/>
                        </a:ext>
                      </a:extLst>
                    </a:blip>
                    <a:stretch>
                      <a:fillRect/>
                    </a:stretch>
                  </pic:blipFill>
                  <pic:spPr>
                    <a:xfrm>
                      <a:off x="0" y="0"/>
                      <a:ext cx="2459736" cy="1819656"/>
                    </a:xfrm>
                    <a:prstGeom prst="rect">
                      <a:avLst/>
                    </a:prstGeom>
                  </pic:spPr>
                </pic:pic>
              </a:graphicData>
            </a:graphic>
          </wp:inline>
        </w:drawing>
      </w:r>
    </w:p>
    <w:p w14:paraId="3CCA477F" w14:textId="64888AC6" w:rsidR="00E01EA8" w:rsidRDefault="00E01EA8" w:rsidP="00E01EA8">
      <w:pPr>
        <w:pStyle w:val="PenNumbered"/>
        <w:numPr>
          <w:ilvl w:val="0"/>
          <w:numId w:val="0"/>
        </w:numPr>
      </w:pPr>
      <w:r>
        <w:t>In the analysis tab you will see the generated multi-dimensional semantic schema. This need to be checked on correctness. If you expand the measures you will see also numeric attributes (the generator cannot make a difference between attributes and metrics, hence it considers all numeric fields as measures.</w:t>
      </w:r>
    </w:p>
    <w:p w14:paraId="6540BC4C" w14:textId="039380BF" w:rsidR="001173C7" w:rsidRDefault="00D206BE" w:rsidP="00E01EA8">
      <w:pPr>
        <w:pStyle w:val="PenNumbered"/>
        <w:numPr>
          <w:ilvl w:val="0"/>
          <w:numId w:val="0"/>
        </w:numPr>
      </w:pPr>
      <w:r>
        <w:rPr>
          <w:noProof/>
        </w:rPr>
        <mc:AlternateContent>
          <mc:Choice Requires="wps">
            <w:drawing>
              <wp:anchor distT="0" distB="0" distL="114300" distR="114300" simplePos="0" relativeHeight="251778048" behindDoc="0" locked="0" layoutInCell="1" allowOverlap="1" wp14:anchorId="4CBED3B0" wp14:editId="7F0C8B8C">
                <wp:simplePos x="0" y="0"/>
                <wp:positionH relativeFrom="column">
                  <wp:posOffset>1828800</wp:posOffset>
                </wp:positionH>
                <wp:positionV relativeFrom="paragraph">
                  <wp:posOffset>563880</wp:posOffset>
                </wp:positionV>
                <wp:extent cx="739140" cy="1874520"/>
                <wp:effectExtent l="0" t="0" r="22860" b="11430"/>
                <wp:wrapNone/>
                <wp:docPr id="221" name="Oval 221"/>
                <wp:cNvGraphicFramePr/>
                <a:graphic xmlns:a="http://schemas.openxmlformats.org/drawingml/2006/main">
                  <a:graphicData uri="http://schemas.microsoft.com/office/word/2010/wordprocessingShape">
                    <wps:wsp>
                      <wps:cNvSpPr/>
                      <wps:spPr>
                        <a:xfrm>
                          <a:off x="0" y="0"/>
                          <a:ext cx="739140" cy="187452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426862" id="Oval 221" o:spid="_x0000_s1026" style="position:absolute;margin-left:2in;margin-top:44.4pt;width:58.2pt;height:147.6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" filled="f" strokecolor="#c0504d [3205]" strokeweight="2pt"/>
            </w:pict>
          </mc:Fallback>
        </mc:AlternateContent>
      </w:r>
      <w:r w:rsidR="001173C7">
        <w:rPr>
          <w:noProof/>
        </w:rPr>
        <w:drawing>
          <wp:inline distT="0" distB="0" distL="0" distR="0" wp14:anchorId="44BCBFD7" wp14:editId="63845058">
            <wp:extent cx="5943600" cy="3765550"/>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765550"/>
                    </a:xfrm>
                    <a:prstGeom prst="rect">
                      <a:avLst/>
                    </a:prstGeom>
                  </pic:spPr>
                </pic:pic>
              </a:graphicData>
            </a:graphic>
          </wp:inline>
        </w:drawing>
      </w:r>
    </w:p>
    <w:p w14:paraId="7FDFB276" w14:textId="61755BCA" w:rsidR="00E01EA8" w:rsidRDefault="00E01EA8" w:rsidP="00692182">
      <w:pPr>
        <w:pStyle w:val="PenNumbered"/>
      </w:pPr>
      <w:r w:rsidRPr="00692182">
        <w:t>Remove</w:t>
      </w:r>
      <w:r>
        <w:t xml:space="preserve"> all </w:t>
      </w:r>
      <w:r w:rsidRPr="001173C7">
        <w:rPr>
          <w:rStyle w:val="Strong"/>
        </w:rPr>
        <w:t>measures</w:t>
      </w:r>
      <w:r>
        <w:t xml:space="preserve"> except the Value</w:t>
      </w:r>
      <w:r w:rsidR="00692182">
        <w:t xml:space="preserve"> one</w:t>
      </w:r>
      <w:r w:rsidR="001173C7">
        <w:t>. DO NOT touch the Dimensions yet.</w:t>
      </w:r>
    </w:p>
    <w:p w14:paraId="630BE9D3" w14:textId="7DE04115" w:rsidR="00692182" w:rsidRPr="00BB4EA2" w:rsidRDefault="00692182" w:rsidP="00692182">
      <w:pPr>
        <w:pStyle w:val="PenNoteBody"/>
        <w:ind w:left="720"/>
      </w:pPr>
      <w:r w:rsidRPr="00D60A4B">
        <w:rPr>
          <w:noProof/>
          <w:lang w:val="nl-NL" w:eastAsia="nl-NL"/>
        </w:rPr>
        <w:drawing>
          <wp:anchor distT="0" distB="0" distL="114300" distR="114300" simplePos="0" relativeHeight="251735040" behindDoc="0" locked="0" layoutInCell="1" allowOverlap="1" wp14:anchorId="5B1620A3" wp14:editId="7AEEF703">
            <wp:simplePos x="0" y="0"/>
            <wp:positionH relativeFrom="margin">
              <wp:align>left</wp:align>
            </wp:positionH>
            <wp:positionV relativeFrom="paragraph">
              <wp:posOffset>64135</wp:posOffset>
            </wp:positionV>
            <wp:extent cx="420370" cy="530225"/>
            <wp:effectExtent l="0" t="0" r="0" b="317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t>Objects in the schema can be removed by selecting it an</w:t>
      </w:r>
      <w:r w:rsidR="007E2E96">
        <w:t>d</w:t>
      </w:r>
      <w:r>
        <w:t xml:space="preserve"> pressing the blue </w:t>
      </w:r>
      <w:r w:rsidRPr="00E02676">
        <w:rPr>
          <w:rStyle w:val="Strong"/>
          <w:b w:val="0"/>
        </w:rPr>
        <w:t>x</w:t>
      </w:r>
      <w:r>
        <w:t>-icon.</w:t>
      </w:r>
    </w:p>
    <w:p w14:paraId="7B972451" w14:textId="77777777" w:rsidR="00692182" w:rsidRDefault="00692182" w:rsidP="00692182">
      <w:pPr>
        <w:pStyle w:val="PenNumbered"/>
        <w:numPr>
          <w:ilvl w:val="0"/>
          <w:numId w:val="0"/>
        </w:numPr>
        <w:ind w:left="360"/>
      </w:pPr>
    </w:p>
    <w:p w14:paraId="58CC537F" w14:textId="20A772D1" w:rsidR="00D74EDC" w:rsidRDefault="00D74EDC" w:rsidP="00D74EDC">
      <w:pPr>
        <w:pStyle w:val="PenNumbered"/>
      </w:pPr>
      <w:r>
        <w:t xml:space="preserve">Select the measure </w:t>
      </w:r>
      <w:r w:rsidRPr="00D74EDC">
        <w:rPr>
          <w:rStyle w:val="Strong"/>
        </w:rPr>
        <w:t>Value</w:t>
      </w:r>
      <w:r>
        <w:t xml:space="preserve"> </w:t>
      </w:r>
      <w:r w:rsidR="00692182">
        <w:t xml:space="preserve">and select AVERAGE as </w:t>
      </w:r>
      <w:r w:rsidR="00692182" w:rsidRPr="00692182">
        <w:rPr>
          <w:rStyle w:val="Strong"/>
        </w:rPr>
        <w:t>Default Aggregation</w:t>
      </w:r>
      <w:r w:rsidR="00692182">
        <w:t xml:space="preserve"> and </w:t>
      </w:r>
      <w:r w:rsidRPr="00D74EDC">
        <w:rPr>
          <w:rStyle w:val="Strong"/>
        </w:rPr>
        <w:t>#.#</w:t>
      </w:r>
      <w:r>
        <w:t xml:space="preserve"> as the </w:t>
      </w:r>
      <w:r w:rsidR="00692182">
        <w:rPr>
          <w:rStyle w:val="Strong"/>
        </w:rPr>
        <w:t>F</w:t>
      </w:r>
      <w:r w:rsidRPr="00692182">
        <w:rPr>
          <w:rStyle w:val="Strong"/>
        </w:rPr>
        <w:t>ormat</w:t>
      </w:r>
    </w:p>
    <w:p w14:paraId="4463C2EE" w14:textId="1901037D" w:rsidR="00D74EDC" w:rsidRDefault="00D74EDC" w:rsidP="00D74EDC">
      <w:pPr>
        <w:pStyle w:val="PenNumbered"/>
        <w:numPr>
          <w:ilvl w:val="0"/>
          <w:numId w:val="0"/>
        </w:numPr>
        <w:ind w:left="360"/>
      </w:pPr>
      <w:r>
        <w:rPr>
          <w:noProof/>
        </w:rPr>
        <w:lastRenderedPageBreak/>
        <w:drawing>
          <wp:inline distT="0" distB="0" distL="0" distR="0" wp14:anchorId="56EF965E" wp14:editId="1BE5AB62">
            <wp:extent cx="4215384" cy="2679192"/>
            <wp:effectExtent l="0" t="0" r="0" b="6985"/>
            <wp:docPr id="365" name="Picture 36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2017-09-13_14-48-1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15384" cy="2679192"/>
                    </a:xfrm>
                    <a:prstGeom prst="rect">
                      <a:avLst/>
                    </a:prstGeom>
                  </pic:spPr>
                </pic:pic>
              </a:graphicData>
            </a:graphic>
          </wp:inline>
        </w:drawing>
      </w:r>
    </w:p>
    <w:p w14:paraId="42EF0AE4" w14:textId="73733863" w:rsidR="00D74EDC" w:rsidRDefault="005D4AD7" w:rsidP="00D74EDC">
      <w:pPr>
        <w:pStyle w:val="PenNumbered"/>
      </w:pPr>
      <w:r>
        <w:t>Click on the Dimensions in the Analysis tab and c</w:t>
      </w:r>
      <w:r w:rsidR="00D74EDC" w:rsidRPr="00D74EDC">
        <w:t>reate</w:t>
      </w:r>
      <w:r w:rsidR="00D74EDC">
        <w:t xml:space="preserve"> a new dimension by clicking on </w:t>
      </w:r>
      <w:r w:rsidR="00D74EDC" w:rsidRPr="00D74EDC">
        <w:rPr>
          <w:rStyle w:val="Strong"/>
        </w:rPr>
        <w:t>Add Dimension</w:t>
      </w:r>
      <w:r w:rsidR="00D74EDC">
        <w:t xml:space="preserve"> icon (see screenshot)</w:t>
      </w:r>
    </w:p>
    <w:p w14:paraId="760E31F9" w14:textId="40702C8C" w:rsidR="00D74EDC" w:rsidRDefault="00D74EDC" w:rsidP="00D74EDC">
      <w:pPr>
        <w:pStyle w:val="PenNumbered"/>
        <w:numPr>
          <w:ilvl w:val="0"/>
          <w:numId w:val="0"/>
        </w:numPr>
        <w:ind w:left="360"/>
      </w:pPr>
      <w:r>
        <w:rPr>
          <w:noProof/>
        </w:rPr>
        <w:drawing>
          <wp:inline distT="0" distB="0" distL="0" distR="0" wp14:anchorId="2A69BB92" wp14:editId="130CB8E9">
            <wp:extent cx="4215384" cy="2679192"/>
            <wp:effectExtent l="0" t="0" r="0" b="6985"/>
            <wp:docPr id="367" name="Picture 367"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2017-09-13_15-06-57.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15384" cy="2679192"/>
                    </a:xfrm>
                    <a:prstGeom prst="rect">
                      <a:avLst/>
                    </a:prstGeom>
                  </pic:spPr>
                </pic:pic>
              </a:graphicData>
            </a:graphic>
          </wp:inline>
        </w:drawing>
      </w:r>
    </w:p>
    <w:p w14:paraId="1722D69B" w14:textId="09382651" w:rsidR="00D74EDC" w:rsidRDefault="00D74EDC" w:rsidP="00D74EDC">
      <w:pPr>
        <w:pStyle w:val="PenNumbered"/>
      </w:pPr>
      <w:r>
        <w:t xml:space="preserve">Enter Time </w:t>
      </w:r>
      <w:r w:rsidRPr="00D74EDC">
        <w:t>as</w:t>
      </w:r>
      <w:r>
        <w:t xml:space="preserve"> the name for the new dimension</w:t>
      </w:r>
      <w:r w:rsidR="00BB4EA2">
        <w:t xml:space="preserve"> and press </w:t>
      </w:r>
      <w:r w:rsidR="00BB4EA2" w:rsidRPr="00BB4EA2">
        <w:rPr>
          <w:rStyle w:val="Strong"/>
        </w:rPr>
        <w:t>OK</w:t>
      </w:r>
    </w:p>
    <w:p w14:paraId="787DEF4A" w14:textId="044DD966" w:rsidR="00D74EDC" w:rsidRDefault="00D74EDC" w:rsidP="00D74EDC">
      <w:pPr>
        <w:pStyle w:val="PenNumbered"/>
        <w:numPr>
          <w:ilvl w:val="0"/>
          <w:numId w:val="0"/>
        </w:numPr>
        <w:ind w:left="360"/>
      </w:pPr>
      <w:r>
        <w:rPr>
          <w:noProof/>
        </w:rPr>
        <w:drawing>
          <wp:inline distT="0" distB="0" distL="0" distR="0" wp14:anchorId="3999CEAF" wp14:editId="5C9AE4FE">
            <wp:extent cx="3019048" cy="2019048"/>
            <wp:effectExtent l="0" t="0" r="0" b="635"/>
            <wp:docPr id="366" name="Picture 36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2017-09-13_15-06-36.png"/>
                    <pic:cNvPicPr/>
                  </pic:nvPicPr>
                  <pic:blipFill>
                    <a:blip r:embed="rId87">
                      <a:extLst>
                        <a:ext uri="{28A0092B-C50C-407E-A947-70E740481C1C}">
                          <a14:useLocalDpi xmlns:a14="http://schemas.microsoft.com/office/drawing/2010/main" val="0"/>
                        </a:ext>
                      </a:extLst>
                    </a:blip>
                    <a:stretch>
                      <a:fillRect/>
                    </a:stretch>
                  </pic:blipFill>
                  <pic:spPr>
                    <a:xfrm>
                      <a:off x="0" y="0"/>
                      <a:ext cx="3019048" cy="2019048"/>
                    </a:xfrm>
                    <a:prstGeom prst="rect">
                      <a:avLst/>
                    </a:prstGeom>
                  </pic:spPr>
                </pic:pic>
              </a:graphicData>
            </a:graphic>
          </wp:inline>
        </w:drawing>
      </w:r>
    </w:p>
    <w:p w14:paraId="50F15BFB" w14:textId="56B3796B" w:rsidR="0040235B" w:rsidRDefault="007B07FF" w:rsidP="0040235B">
      <w:pPr>
        <w:pStyle w:val="PenNumbered"/>
      </w:pPr>
      <w:r>
        <w:lastRenderedPageBreak/>
        <w:t xml:space="preserve">Click on the Time dimension and activate the </w:t>
      </w:r>
      <w:r w:rsidR="0040235B" w:rsidRPr="0040235B">
        <w:rPr>
          <w:rStyle w:val="Strong"/>
        </w:rPr>
        <w:t>Time Dimension</w:t>
      </w:r>
      <w:r w:rsidR="0040235B">
        <w:t xml:space="preserve"> option in the Properties</w:t>
      </w:r>
      <w:r w:rsidR="0040235B">
        <w:rPr>
          <w:noProof/>
        </w:rPr>
        <w:t xml:space="preserve"> </w:t>
      </w:r>
      <w:r w:rsidR="0040235B">
        <w:rPr>
          <w:noProof/>
        </w:rPr>
        <w:drawing>
          <wp:inline distT="0" distB="0" distL="0" distR="0" wp14:anchorId="031C7C37" wp14:editId="1BBB153D">
            <wp:extent cx="4215384" cy="2679192"/>
            <wp:effectExtent l="0" t="0" r="0" b="6985"/>
            <wp:docPr id="370" name="Picture 37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2017-09-13_15-10-5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15384" cy="2679192"/>
                    </a:xfrm>
                    <a:prstGeom prst="rect">
                      <a:avLst/>
                    </a:prstGeom>
                  </pic:spPr>
                </pic:pic>
              </a:graphicData>
            </a:graphic>
          </wp:inline>
        </w:drawing>
      </w:r>
    </w:p>
    <w:p w14:paraId="486F45FB" w14:textId="3888106B" w:rsidR="00500A2E" w:rsidRDefault="00D74EDC" w:rsidP="00D74EDC">
      <w:pPr>
        <w:pStyle w:val="PenNumbered"/>
      </w:pPr>
      <w:r>
        <w:t xml:space="preserve">Now drag the attribute year on top of the Time </w:t>
      </w:r>
      <w:r w:rsidRPr="00BB4EA2">
        <w:rPr>
          <w:rStyle w:val="Strong"/>
        </w:rPr>
        <w:t>dimension</w:t>
      </w:r>
      <w:r>
        <w:t xml:space="preserve"> </w:t>
      </w:r>
      <w:r w:rsidR="00BB4EA2">
        <w:t>(</w:t>
      </w:r>
      <w:r>
        <w:t>as seen in the full screen screenshot</w:t>
      </w:r>
      <w:r w:rsidR="00BB4EA2">
        <w:t xml:space="preserve"> below</w:t>
      </w:r>
      <w:r>
        <w:t>)</w:t>
      </w:r>
      <w:r w:rsidR="007B07FF">
        <w:t xml:space="preserve">. The </w:t>
      </w:r>
      <w:r w:rsidR="007E2E96">
        <w:t>T</w:t>
      </w:r>
      <w:r w:rsidR="007B07FF">
        <w:t xml:space="preserve">ime </w:t>
      </w:r>
      <w:r w:rsidR="007B07FF" w:rsidRPr="007E2E96">
        <w:rPr>
          <w:rStyle w:val="Strong"/>
        </w:rPr>
        <w:t>dimension</w:t>
      </w:r>
      <w:r w:rsidR="007B07FF">
        <w:t xml:space="preserve"> should change into green.</w:t>
      </w:r>
    </w:p>
    <w:p w14:paraId="7E33597B" w14:textId="77777777" w:rsidR="00D74EDC" w:rsidRDefault="00871628" w:rsidP="00D74EDC">
      <w:pPr>
        <w:pStyle w:val="PenNumbered"/>
        <w:numPr>
          <w:ilvl w:val="0"/>
          <w:numId w:val="0"/>
        </w:numPr>
        <w:ind w:left="360"/>
      </w:pPr>
      <w:r>
        <w:rPr>
          <w:noProof/>
        </w:rPr>
        <w:drawing>
          <wp:inline distT="0" distB="0" distL="0" distR="0" wp14:anchorId="21708B3D" wp14:editId="7E48B752">
            <wp:extent cx="4197096" cy="2670048"/>
            <wp:effectExtent l="0" t="0" r="0" b="0"/>
            <wp:docPr id="368" name="Picture 36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2017-09-13_15-08-45.png"/>
                    <pic:cNvPicPr/>
                  </pic:nvPicPr>
                  <pic:blipFill>
                    <a:blip r:embed="rId89">
                      <a:extLst>
                        <a:ext uri="{28A0092B-C50C-407E-A947-70E740481C1C}">
                          <a14:useLocalDpi xmlns:a14="http://schemas.microsoft.com/office/drawing/2010/main" val="0"/>
                        </a:ext>
                      </a:extLst>
                    </a:blip>
                    <a:stretch>
                      <a:fillRect/>
                    </a:stretch>
                  </pic:blipFill>
                  <pic:spPr>
                    <a:xfrm>
                      <a:off x="0" y="0"/>
                      <a:ext cx="4197096" cy="2670048"/>
                    </a:xfrm>
                    <a:prstGeom prst="rect">
                      <a:avLst/>
                    </a:prstGeom>
                  </pic:spPr>
                </pic:pic>
              </a:graphicData>
            </a:graphic>
          </wp:inline>
        </w:drawing>
      </w:r>
    </w:p>
    <w:p w14:paraId="640DE3BB" w14:textId="6D934809" w:rsidR="00D74EDC" w:rsidRDefault="00D74EDC" w:rsidP="00D74EDC">
      <w:pPr>
        <w:pStyle w:val="PenNumbered"/>
        <w:numPr>
          <w:ilvl w:val="0"/>
          <w:numId w:val="0"/>
        </w:numPr>
        <w:ind w:left="360"/>
      </w:pPr>
      <w:r>
        <w:rPr>
          <w:noProof/>
        </w:rPr>
        <w:lastRenderedPageBreak/>
        <w:drawing>
          <wp:inline distT="0" distB="0" distL="0" distR="0" wp14:anchorId="79E5C23B" wp14:editId="10E4EF19">
            <wp:extent cx="5943600" cy="4385945"/>
            <wp:effectExtent l="0" t="0" r="0" b="0"/>
            <wp:docPr id="369" name="Picture 369"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2017-09-13_15-09-02.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4385945"/>
                    </a:xfrm>
                    <a:prstGeom prst="rect">
                      <a:avLst/>
                    </a:prstGeom>
                  </pic:spPr>
                </pic:pic>
              </a:graphicData>
            </a:graphic>
          </wp:inline>
        </w:drawing>
      </w:r>
    </w:p>
    <w:p w14:paraId="6BE6B05E" w14:textId="213CB062" w:rsidR="007B07FF" w:rsidRDefault="007B07FF" w:rsidP="0040235B">
      <w:pPr>
        <w:pStyle w:val="PenNumbered"/>
      </w:pPr>
      <w:r>
        <w:t xml:space="preserve">Delete the Time </w:t>
      </w:r>
      <w:r w:rsidRPr="007B07FF">
        <w:rPr>
          <w:rStyle w:val="Strong"/>
        </w:rPr>
        <w:t>level</w:t>
      </w:r>
      <w:r>
        <w:t xml:space="preserve"> (be careful not to delete the dimension!)</w:t>
      </w:r>
    </w:p>
    <w:p w14:paraId="463F679F" w14:textId="17C6B4DF" w:rsidR="00D74EDC" w:rsidRDefault="0040235B" w:rsidP="0040235B">
      <w:pPr>
        <w:pStyle w:val="PenNumbered"/>
      </w:pPr>
      <w:r>
        <w:t>For the Year</w:t>
      </w:r>
      <w:r w:rsidR="007B07FF">
        <w:t xml:space="preserve"> level</w:t>
      </w:r>
      <w:r w:rsidR="00BB4EA2">
        <w:t>,</w:t>
      </w:r>
      <w:r>
        <w:t xml:space="preserve"> specify the proper </w:t>
      </w:r>
      <w:r w:rsidRPr="0040235B">
        <w:rPr>
          <w:rStyle w:val="Strong"/>
        </w:rPr>
        <w:t>Time Level</w:t>
      </w:r>
      <w:r>
        <w:t xml:space="preserve"> and </w:t>
      </w:r>
      <w:r w:rsidRPr="0040235B">
        <w:rPr>
          <w:rStyle w:val="Strong"/>
        </w:rPr>
        <w:t>Format</w:t>
      </w:r>
      <w:r w:rsidR="00BB4EA2">
        <w:rPr>
          <w:rStyle w:val="Strong"/>
        </w:rPr>
        <w:t xml:space="preserve"> </w:t>
      </w:r>
      <w:r w:rsidR="00BB4EA2" w:rsidRPr="00BB4EA2">
        <w:t>properties</w:t>
      </w:r>
      <w:r>
        <w:t>:</w:t>
      </w:r>
    </w:p>
    <w:p w14:paraId="164D9414" w14:textId="3C31A175" w:rsidR="0040235B" w:rsidRDefault="0040235B" w:rsidP="0040235B">
      <w:pPr>
        <w:pStyle w:val="PenNumbered"/>
        <w:numPr>
          <w:ilvl w:val="0"/>
          <w:numId w:val="0"/>
        </w:numPr>
        <w:ind w:left="360"/>
      </w:pPr>
      <w:r>
        <w:rPr>
          <w:noProof/>
        </w:rPr>
        <w:drawing>
          <wp:inline distT="0" distB="0" distL="0" distR="0" wp14:anchorId="570BCA10" wp14:editId="7A53A95E">
            <wp:extent cx="3630168" cy="2532888"/>
            <wp:effectExtent l="0" t="0" r="8890" b="1270"/>
            <wp:docPr id="371" name="Picture 37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2017-09-13_15-11-29.png"/>
                    <pic:cNvPicPr/>
                  </pic:nvPicPr>
                  <pic:blipFill>
                    <a:blip r:embed="rId91">
                      <a:extLst>
                        <a:ext uri="{28A0092B-C50C-407E-A947-70E740481C1C}">
                          <a14:useLocalDpi xmlns:a14="http://schemas.microsoft.com/office/drawing/2010/main" val="0"/>
                        </a:ext>
                      </a:extLst>
                    </a:blip>
                    <a:stretch>
                      <a:fillRect/>
                    </a:stretch>
                  </pic:blipFill>
                  <pic:spPr>
                    <a:xfrm>
                      <a:off x="0" y="0"/>
                      <a:ext cx="3630168" cy="2532888"/>
                    </a:xfrm>
                    <a:prstGeom prst="rect">
                      <a:avLst/>
                    </a:prstGeom>
                  </pic:spPr>
                </pic:pic>
              </a:graphicData>
            </a:graphic>
          </wp:inline>
        </w:drawing>
      </w:r>
    </w:p>
    <w:p w14:paraId="16005696" w14:textId="742A6B8F" w:rsidR="0040235B" w:rsidRDefault="0040235B" w:rsidP="0040235B">
      <w:pPr>
        <w:pStyle w:val="PenNumbered"/>
      </w:pPr>
      <w:r>
        <w:t xml:space="preserve">Add Month, Day and Hour to the Time </w:t>
      </w:r>
      <w:r w:rsidR="00BB4EA2" w:rsidRPr="00BB4EA2">
        <w:rPr>
          <w:rStyle w:val="Strong"/>
        </w:rPr>
        <w:t>d</w:t>
      </w:r>
      <w:r w:rsidRPr="00BB4EA2">
        <w:rPr>
          <w:rStyle w:val="Strong"/>
        </w:rPr>
        <w:t>imension</w:t>
      </w:r>
      <w:r>
        <w:t xml:space="preserve">, making sure the hierarchy is Year, Month, Day and Hour. Specify the correct </w:t>
      </w:r>
      <w:r w:rsidRPr="00C20D4E">
        <w:rPr>
          <w:rStyle w:val="Strong"/>
        </w:rPr>
        <w:t>Time Level</w:t>
      </w:r>
      <w:r>
        <w:t xml:space="preserve"> and </w:t>
      </w:r>
      <w:r w:rsidRPr="00C20D4E">
        <w:rPr>
          <w:rStyle w:val="Strong"/>
        </w:rPr>
        <w:t>Format</w:t>
      </w:r>
      <w:r>
        <w:t>, being:</w:t>
      </w:r>
    </w:p>
    <w:p w14:paraId="16D821DB" w14:textId="0E4DCBA8" w:rsidR="0040235B" w:rsidRDefault="0040235B" w:rsidP="0040235B">
      <w:pPr>
        <w:pStyle w:val="PenNumbered"/>
        <w:numPr>
          <w:ilvl w:val="0"/>
          <w:numId w:val="45"/>
        </w:numPr>
      </w:pPr>
      <w:r>
        <w:t>Month: Months, MM</w:t>
      </w:r>
    </w:p>
    <w:p w14:paraId="75508777" w14:textId="7C041385" w:rsidR="0040235B" w:rsidRDefault="0040235B" w:rsidP="0040235B">
      <w:pPr>
        <w:pStyle w:val="PenNumbered"/>
        <w:numPr>
          <w:ilvl w:val="0"/>
          <w:numId w:val="45"/>
        </w:numPr>
      </w:pPr>
      <w:r>
        <w:t xml:space="preserve">Day: </w:t>
      </w:r>
      <w:r w:rsidR="002E0B3A">
        <w:t>Days, dd</w:t>
      </w:r>
    </w:p>
    <w:p w14:paraId="5242D62D" w14:textId="578EE20A" w:rsidR="0040235B" w:rsidRDefault="0040235B" w:rsidP="0040235B">
      <w:pPr>
        <w:pStyle w:val="PenNumbered"/>
        <w:numPr>
          <w:ilvl w:val="0"/>
          <w:numId w:val="45"/>
        </w:numPr>
      </w:pPr>
      <w:r>
        <w:t>Hour: Hours,</w:t>
      </w:r>
      <w:r w:rsidR="00076914">
        <w:t xml:space="preserve"> </w:t>
      </w:r>
      <w:r>
        <w:t>HH</w:t>
      </w:r>
    </w:p>
    <w:p w14:paraId="7602E059" w14:textId="08F35F69" w:rsidR="0040235B" w:rsidRDefault="0040235B" w:rsidP="00D74EDC">
      <w:pPr>
        <w:pStyle w:val="PenNumbered"/>
        <w:numPr>
          <w:ilvl w:val="0"/>
          <w:numId w:val="0"/>
        </w:numPr>
        <w:ind w:left="360"/>
      </w:pPr>
      <w:r>
        <w:rPr>
          <w:noProof/>
        </w:rPr>
        <w:lastRenderedPageBreak/>
        <w:drawing>
          <wp:inline distT="0" distB="0" distL="0" distR="0" wp14:anchorId="7BA00161" wp14:editId="4461D5F5">
            <wp:extent cx="2971800" cy="2029968"/>
            <wp:effectExtent l="0" t="0" r="0" b="8890"/>
            <wp:docPr id="372" name="Picture 37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2017-09-13_15-14-04.png"/>
                    <pic:cNvPicPr/>
                  </pic:nvPicPr>
                  <pic:blipFill>
                    <a:blip r:embed="rId92">
                      <a:extLst>
                        <a:ext uri="{28A0092B-C50C-407E-A947-70E740481C1C}">
                          <a14:useLocalDpi xmlns:a14="http://schemas.microsoft.com/office/drawing/2010/main" val="0"/>
                        </a:ext>
                      </a:extLst>
                    </a:blip>
                    <a:stretch>
                      <a:fillRect/>
                    </a:stretch>
                  </pic:blipFill>
                  <pic:spPr>
                    <a:xfrm>
                      <a:off x="0" y="0"/>
                      <a:ext cx="2971800" cy="2029968"/>
                    </a:xfrm>
                    <a:prstGeom prst="rect">
                      <a:avLst/>
                    </a:prstGeom>
                  </pic:spPr>
                </pic:pic>
              </a:graphicData>
            </a:graphic>
          </wp:inline>
        </w:drawing>
      </w:r>
    </w:p>
    <w:p w14:paraId="21DD71D1" w14:textId="2BBD912A" w:rsidR="007B07FF" w:rsidRPr="00BB4EA2" w:rsidRDefault="007B07FF" w:rsidP="007B07FF">
      <w:pPr>
        <w:pStyle w:val="PenNoteBody"/>
        <w:ind w:left="720"/>
      </w:pPr>
      <w:r w:rsidRPr="00D60A4B">
        <w:rPr>
          <w:noProof/>
          <w:lang w:val="nl-NL" w:eastAsia="nl-NL"/>
        </w:rPr>
        <w:drawing>
          <wp:anchor distT="0" distB="0" distL="114300" distR="114300" simplePos="0" relativeHeight="251737088" behindDoc="0" locked="0" layoutInCell="1" allowOverlap="1" wp14:anchorId="47642D4D" wp14:editId="692ABCA9">
            <wp:simplePos x="0" y="0"/>
            <wp:positionH relativeFrom="margin">
              <wp:align>left</wp:align>
            </wp:positionH>
            <wp:positionV relativeFrom="paragraph">
              <wp:posOffset>64135</wp:posOffset>
            </wp:positionV>
            <wp:extent cx="420370" cy="530225"/>
            <wp:effectExtent l="0" t="0" r="0" b="3175"/>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In an </w:t>
      </w:r>
      <w:r w:rsidR="007E2E96">
        <w:t>analysis,</w:t>
      </w:r>
      <w:r>
        <w:t xml:space="preserve"> the hierarchy can be used for drilling up and down levels.</w:t>
      </w:r>
    </w:p>
    <w:p w14:paraId="1D460BAD" w14:textId="77777777" w:rsidR="007B07FF" w:rsidRDefault="007B07FF" w:rsidP="007B07FF">
      <w:pPr>
        <w:pStyle w:val="PenNumbered"/>
        <w:numPr>
          <w:ilvl w:val="0"/>
          <w:numId w:val="0"/>
        </w:numPr>
        <w:ind w:left="360"/>
      </w:pPr>
    </w:p>
    <w:p w14:paraId="2D5569EA" w14:textId="6AB71041" w:rsidR="0040235B" w:rsidRDefault="007B07FF" w:rsidP="007B07FF">
      <w:pPr>
        <w:pStyle w:val="PenNumbered"/>
        <w:numPr>
          <w:ilvl w:val="0"/>
          <w:numId w:val="0"/>
        </w:numPr>
        <w:ind w:left="360"/>
      </w:pPr>
      <w:r>
        <w:t>The Days and Months dimension should already be in the model.</w:t>
      </w:r>
    </w:p>
    <w:p w14:paraId="0A744C47" w14:textId="7FD59753" w:rsidR="0040235B" w:rsidRPr="0001696A" w:rsidRDefault="007B07FF" w:rsidP="00624AE8">
      <w:pPr>
        <w:pStyle w:val="PenNumbered"/>
        <w:rPr>
          <w:rStyle w:val="Strong"/>
          <w:b w:val="0"/>
          <w:color w:val="333E48"/>
        </w:rPr>
      </w:pPr>
      <w:r>
        <w:t xml:space="preserve">Rename the </w:t>
      </w:r>
      <w:r w:rsidR="00624AE8" w:rsidRPr="00624AE8">
        <w:rPr>
          <w:rStyle w:val="Strong"/>
        </w:rPr>
        <w:t>Month</w:t>
      </w:r>
      <w:r>
        <w:rPr>
          <w:rStyle w:val="Strong"/>
        </w:rPr>
        <w:t xml:space="preserve">s </w:t>
      </w:r>
      <w:r w:rsidRPr="007B07FF">
        <w:t>Dimension into</w:t>
      </w:r>
      <w:r>
        <w:rPr>
          <w:rStyle w:val="Strong"/>
        </w:rPr>
        <w:t xml:space="preserve"> Month</w:t>
      </w:r>
      <w:r w:rsidR="00624AE8" w:rsidRPr="00624AE8">
        <w:rPr>
          <w:rStyle w:val="Strong"/>
        </w:rPr>
        <w:t xml:space="preserve"> Name</w:t>
      </w:r>
      <w:r>
        <w:rPr>
          <w:rStyle w:val="Strong"/>
        </w:rPr>
        <w:t xml:space="preserve"> </w:t>
      </w:r>
      <w:r w:rsidRPr="007B07FF">
        <w:t>in the</w:t>
      </w:r>
      <w:r>
        <w:rPr>
          <w:rStyle w:val="Strong"/>
        </w:rPr>
        <w:t xml:space="preserve"> </w:t>
      </w:r>
      <w:r w:rsidR="007E2E96">
        <w:rPr>
          <w:rStyle w:val="Strong"/>
        </w:rPr>
        <w:t>P</w:t>
      </w:r>
      <w:r>
        <w:rPr>
          <w:rStyle w:val="Strong"/>
        </w:rPr>
        <w:t>roperties</w:t>
      </w:r>
    </w:p>
    <w:p w14:paraId="401B437D" w14:textId="08A9F058" w:rsidR="0001696A" w:rsidRDefault="0001696A" w:rsidP="00624AE8">
      <w:pPr>
        <w:pStyle w:val="PenNumbered"/>
      </w:pPr>
      <w:r>
        <w:t xml:space="preserve">Check the </w:t>
      </w:r>
      <w:r w:rsidRPr="0001696A">
        <w:rPr>
          <w:rStyle w:val="Strong"/>
        </w:rPr>
        <w:t>Time Dimension</w:t>
      </w:r>
      <w:r>
        <w:t xml:space="preserve"> flag</w:t>
      </w:r>
    </w:p>
    <w:p w14:paraId="21AABC71" w14:textId="7AB65EEC" w:rsidR="0040235B" w:rsidRDefault="0001696A" w:rsidP="00D74EDC">
      <w:pPr>
        <w:pStyle w:val="PenNumbered"/>
        <w:numPr>
          <w:ilvl w:val="0"/>
          <w:numId w:val="0"/>
        </w:numPr>
        <w:ind w:left="360"/>
      </w:pPr>
      <w:r w:rsidRPr="0001696A">
        <w:rPr>
          <w:noProof/>
        </w:rPr>
        <w:drawing>
          <wp:inline distT="0" distB="0" distL="0" distR="0" wp14:anchorId="21A7D3DC" wp14:editId="7018991A">
            <wp:extent cx="2914650" cy="20002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14650" cy="2000250"/>
                    </a:xfrm>
                    <a:prstGeom prst="rect">
                      <a:avLst/>
                    </a:prstGeom>
                    <a:noFill/>
                    <a:ln>
                      <a:noFill/>
                    </a:ln>
                  </pic:spPr>
                </pic:pic>
              </a:graphicData>
            </a:graphic>
          </wp:inline>
        </w:drawing>
      </w:r>
    </w:p>
    <w:p w14:paraId="2491AB8E" w14:textId="07BC304F" w:rsidR="00E16B9E" w:rsidRDefault="00E16B9E" w:rsidP="00624AE8">
      <w:pPr>
        <w:pStyle w:val="PenNumbered"/>
      </w:pPr>
      <w:r>
        <w:t xml:space="preserve">Do the same for the Monthstring </w:t>
      </w:r>
      <w:r w:rsidRPr="00E16B9E">
        <w:rPr>
          <w:rStyle w:val="Strong"/>
        </w:rPr>
        <w:t>hierarchy</w:t>
      </w:r>
      <w:r>
        <w:t xml:space="preserve"> and </w:t>
      </w:r>
      <w:r w:rsidRPr="00E16B9E">
        <w:rPr>
          <w:rStyle w:val="Strong"/>
        </w:rPr>
        <w:t>level</w:t>
      </w:r>
    </w:p>
    <w:p w14:paraId="08367377" w14:textId="0C7AD793" w:rsidR="00624AE8" w:rsidRPr="007E2E96" w:rsidRDefault="00624AE8" w:rsidP="00624AE8">
      <w:pPr>
        <w:pStyle w:val="PenNumbered"/>
        <w:rPr>
          <w:rStyle w:val="Strong"/>
          <w:b w:val="0"/>
          <w:color w:val="333E48"/>
        </w:rPr>
      </w:pPr>
      <w:r>
        <w:t xml:space="preserve">Click on the Monthname </w:t>
      </w:r>
      <w:r w:rsidRPr="00076914">
        <w:rPr>
          <w:rStyle w:val="Strong"/>
        </w:rPr>
        <w:t>level</w:t>
      </w:r>
      <w:r>
        <w:t xml:space="preserve"> </w:t>
      </w:r>
      <w:r w:rsidRPr="00624AE8">
        <w:t>and</w:t>
      </w:r>
      <w:r>
        <w:t xml:space="preserve"> click on the pencil icon next to Ordinal Column. Choose Months.Mont</w:t>
      </w:r>
      <w:r w:rsidR="00086444">
        <w:t>hnum</w:t>
      </w:r>
      <w:r w:rsidR="00076914">
        <w:t xml:space="preserve"> as the </w:t>
      </w:r>
      <w:r w:rsidR="00076914" w:rsidRPr="00C20D4E">
        <w:rPr>
          <w:rStyle w:val="Strong"/>
        </w:rPr>
        <w:t>Source Column</w:t>
      </w:r>
    </w:p>
    <w:p w14:paraId="5A51D4C6" w14:textId="6DB96141" w:rsidR="007E2E96" w:rsidRPr="00345A60" w:rsidRDefault="007E2E96" w:rsidP="00345A60">
      <w:pPr>
        <w:pStyle w:val="PenNoteBody"/>
        <w:ind w:left="720"/>
      </w:pPr>
      <w:r w:rsidRPr="00345A60">
        <w:rPr>
          <w:noProof/>
        </w:rPr>
        <w:drawing>
          <wp:anchor distT="0" distB="0" distL="114300" distR="114300" simplePos="0" relativeHeight="251766784" behindDoc="0" locked="0" layoutInCell="1" allowOverlap="1" wp14:anchorId="4C263952" wp14:editId="7171D807">
            <wp:simplePos x="0" y="0"/>
            <wp:positionH relativeFrom="margin">
              <wp:align>left</wp:align>
            </wp:positionH>
            <wp:positionV relativeFrom="paragraph">
              <wp:posOffset>64135</wp:posOffset>
            </wp:positionV>
            <wp:extent cx="420370" cy="530225"/>
            <wp:effectExtent l="0" t="0" r="0" b="317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5A60" w:rsidRPr="00345A60">
        <w:t>Ordinal columns are used to alter the natural order of a level when fetching members from a database.</w:t>
      </w:r>
      <w:r w:rsidR="00345A60">
        <w:t xml:space="preserve"> The ordinal column is always a column with numeric values, used for presenting the non-ordinal column containing text values in the correct order.</w:t>
      </w:r>
    </w:p>
    <w:p w14:paraId="118D4FEF" w14:textId="7632BA09" w:rsidR="00624AE8" w:rsidRDefault="00624AE8" w:rsidP="00D74EDC">
      <w:pPr>
        <w:pStyle w:val="PenNumbered"/>
        <w:numPr>
          <w:ilvl w:val="0"/>
          <w:numId w:val="0"/>
        </w:numPr>
        <w:ind w:left="360"/>
      </w:pPr>
      <w:r>
        <w:rPr>
          <w:noProof/>
        </w:rPr>
        <w:lastRenderedPageBreak/>
        <w:drawing>
          <wp:inline distT="0" distB="0" distL="0" distR="0" wp14:anchorId="1317D512" wp14:editId="1455D94D">
            <wp:extent cx="1636776" cy="2807208"/>
            <wp:effectExtent l="0" t="0" r="1905" b="0"/>
            <wp:docPr id="377" name="Picture 37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2017-09-13_15-17-33.png"/>
                    <pic:cNvPicPr/>
                  </pic:nvPicPr>
                  <pic:blipFill>
                    <a:blip r:embed="rId94">
                      <a:extLst>
                        <a:ext uri="{28A0092B-C50C-407E-A947-70E740481C1C}">
                          <a14:useLocalDpi xmlns:a14="http://schemas.microsoft.com/office/drawing/2010/main" val="0"/>
                        </a:ext>
                      </a:extLst>
                    </a:blip>
                    <a:stretch>
                      <a:fillRect/>
                    </a:stretch>
                  </pic:blipFill>
                  <pic:spPr>
                    <a:xfrm>
                      <a:off x="0" y="0"/>
                      <a:ext cx="1636776" cy="2807208"/>
                    </a:xfrm>
                    <a:prstGeom prst="rect">
                      <a:avLst/>
                    </a:prstGeom>
                  </pic:spPr>
                </pic:pic>
              </a:graphicData>
            </a:graphic>
          </wp:inline>
        </w:drawing>
      </w:r>
    </w:p>
    <w:p w14:paraId="70F18374" w14:textId="3903CC56" w:rsidR="00624AE8" w:rsidRDefault="00076914" w:rsidP="00076914">
      <w:pPr>
        <w:pStyle w:val="PenNumbered"/>
      </w:pPr>
      <w:r>
        <w:t xml:space="preserve">Choose Months as </w:t>
      </w:r>
      <w:r w:rsidRPr="00076914">
        <w:rPr>
          <w:rStyle w:val="Strong"/>
        </w:rPr>
        <w:t>Time Level</w:t>
      </w:r>
      <w:r>
        <w:t xml:space="preserve"> and MMM for </w:t>
      </w:r>
      <w:r w:rsidRPr="00076914">
        <w:rPr>
          <w:rStyle w:val="Strong"/>
        </w:rPr>
        <w:t>Format</w:t>
      </w:r>
    </w:p>
    <w:p w14:paraId="675E3444" w14:textId="115F3FEA" w:rsidR="00624AE8" w:rsidRDefault="00624AE8" w:rsidP="00D74EDC">
      <w:pPr>
        <w:pStyle w:val="PenNumbered"/>
        <w:numPr>
          <w:ilvl w:val="0"/>
          <w:numId w:val="0"/>
        </w:numPr>
        <w:ind w:left="360"/>
      </w:pPr>
      <w:r>
        <w:rPr>
          <w:noProof/>
        </w:rPr>
        <w:drawing>
          <wp:inline distT="0" distB="0" distL="0" distR="0" wp14:anchorId="0E23B845" wp14:editId="0B60F4C1">
            <wp:extent cx="3346704" cy="2286000"/>
            <wp:effectExtent l="0" t="0" r="6350" b="0"/>
            <wp:docPr id="378" name="Picture 37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2017-09-13_15-17-51.png"/>
                    <pic:cNvPicPr/>
                  </pic:nvPicPr>
                  <pic:blipFill>
                    <a:blip r:embed="rId95">
                      <a:extLst>
                        <a:ext uri="{28A0092B-C50C-407E-A947-70E740481C1C}">
                          <a14:useLocalDpi xmlns:a14="http://schemas.microsoft.com/office/drawing/2010/main" val="0"/>
                        </a:ext>
                      </a:extLst>
                    </a:blip>
                    <a:stretch>
                      <a:fillRect/>
                    </a:stretch>
                  </pic:blipFill>
                  <pic:spPr>
                    <a:xfrm>
                      <a:off x="0" y="0"/>
                      <a:ext cx="3346704" cy="2286000"/>
                    </a:xfrm>
                    <a:prstGeom prst="rect">
                      <a:avLst/>
                    </a:prstGeom>
                  </pic:spPr>
                </pic:pic>
              </a:graphicData>
            </a:graphic>
          </wp:inline>
        </w:drawing>
      </w:r>
    </w:p>
    <w:p w14:paraId="270423A0" w14:textId="3F69349F" w:rsidR="00E16B9E" w:rsidRDefault="00E16B9E" w:rsidP="00076914">
      <w:pPr>
        <w:pStyle w:val="PenNumbered"/>
      </w:pPr>
      <w:r>
        <w:t xml:space="preserve">Rename </w:t>
      </w:r>
      <w:r w:rsidRPr="00E16B9E">
        <w:t xml:space="preserve">the Days </w:t>
      </w:r>
      <w:r w:rsidRPr="00E16B9E">
        <w:rPr>
          <w:rStyle w:val="Strong"/>
        </w:rPr>
        <w:t>dimension</w:t>
      </w:r>
      <w:r w:rsidRPr="00E16B9E">
        <w:t xml:space="preserve"> into Day in the </w:t>
      </w:r>
      <w:r w:rsidRPr="00E16B9E">
        <w:rPr>
          <w:rStyle w:val="Strong"/>
        </w:rPr>
        <w:t>properties</w:t>
      </w:r>
    </w:p>
    <w:p w14:paraId="6FBADB60" w14:textId="275E8633" w:rsidR="00624AE8" w:rsidRDefault="00E16B9E" w:rsidP="00076914">
      <w:pPr>
        <w:pStyle w:val="PenNumbered"/>
      </w:pPr>
      <w:r>
        <w:t xml:space="preserve">Do the same with the Weekdaynum </w:t>
      </w:r>
      <w:r w:rsidRPr="00E16B9E">
        <w:rPr>
          <w:rStyle w:val="Strong"/>
        </w:rPr>
        <w:t>hierarchy</w:t>
      </w:r>
      <w:r>
        <w:t xml:space="preserve"> and </w:t>
      </w:r>
      <w:r w:rsidRPr="00E16B9E">
        <w:rPr>
          <w:rStyle w:val="Strong"/>
        </w:rPr>
        <w:t>level</w:t>
      </w:r>
      <w:r w:rsidR="00076914">
        <w:t>.</w:t>
      </w:r>
      <w:r>
        <w:t xml:space="preserve"> Rename them into Day</w:t>
      </w:r>
      <w:r w:rsidR="00345A60">
        <w:t>.</w:t>
      </w:r>
    </w:p>
    <w:p w14:paraId="7632FD48" w14:textId="1FC1D1DD" w:rsidR="00076914" w:rsidRDefault="00076914" w:rsidP="00076914">
      <w:pPr>
        <w:pStyle w:val="PenNumbered"/>
      </w:pPr>
      <w:r>
        <w:t xml:space="preserve">Click on the Day </w:t>
      </w:r>
      <w:r w:rsidRPr="00076914">
        <w:rPr>
          <w:rStyle w:val="Strong"/>
        </w:rPr>
        <w:t>level</w:t>
      </w:r>
      <w:r>
        <w:t xml:space="preserve"> </w:t>
      </w:r>
      <w:r w:rsidRPr="00624AE8">
        <w:t>and</w:t>
      </w:r>
      <w:r>
        <w:t xml:space="preserve"> click on the pencil icon next to Ordinal Column. Choose Days.Weekdaynum as the </w:t>
      </w:r>
      <w:r w:rsidRPr="00076914">
        <w:rPr>
          <w:rStyle w:val="Strong"/>
        </w:rPr>
        <w:t>Source Column</w:t>
      </w:r>
    </w:p>
    <w:p w14:paraId="6208066A" w14:textId="5A4E2ED9" w:rsidR="00076914" w:rsidRDefault="00076914" w:rsidP="00076914">
      <w:pPr>
        <w:pStyle w:val="PenNumbered"/>
        <w:numPr>
          <w:ilvl w:val="0"/>
          <w:numId w:val="0"/>
        </w:numPr>
        <w:ind w:left="360"/>
      </w:pPr>
      <w:r>
        <w:rPr>
          <w:noProof/>
        </w:rPr>
        <w:drawing>
          <wp:inline distT="0" distB="0" distL="0" distR="0" wp14:anchorId="04682DA1" wp14:editId="2BAB2818">
            <wp:extent cx="3291840" cy="2249424"/>
            <wp:effectExtent l="0" t="0" r="3810" b="0"/>
            <wp:docPr id="379" name="Picture 37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2017-09-13_15-18-41.png"/>
                    <pic:cNvPicPr/>
                  </pic:nvPicPr>
                  <pic:blipFill>
                    <a:blip r:embed="rId96">
                      <a:extLst>
                        <a:ext uri="{28A0092B-C50C-407E-A947-70E740481C1C}">
                          <a14:useLocalDpi xmlns:a14="http://schemas.microsoft.com/office/drawing/2010/main" val="0"/>
                        </a:ext>
                      </a:extLst>
                    </a:blip>
                    <a:stretch>
                      <a:fillRect/>
                    </a:stretch>
                  </pic:blipFill>
                  <pic:spPr>
                    <a:xfrm>
                      <a:off x="0" y="0"/>
                      <a:ext cx="3291840" cy="2249424"/>
                    </a:xfrm>
                    <a:prstGeom prst="rect">
                      <a:avLst/>
                    </a:prstGeom>
                  </pic:spPr>
                </pic:pic>
              </a:graphicData>
            </a:graphic>
          </wp:inline>
        </w:drawing>
      </w:r>
    </w:p>
    <w:p w14:paraId="7B13C40C" w14:textId="674CA998" w:rsidR="00E16B9E" w:rsidRPr="00E16B9E" w:rsidRDefault="005D4AD7" w:rsidP="00C20D4E">
      <w:pPr>
        <w:pStyle w:val="PenNumbered"/>
      </w:pPr>
      <w:r>
        <w:lastRenderedPageBreak/>
        <w:t>Click on the Dimensions in the Analysis tab and c</w:t>
      </w:r>
      <w:r w:rsidR="00E16B9E" w:rsidRPr="00E16B9E">
        <w:rPr>
          <w:rFonts w:eastAsia="Times New Roman"/>
        </w:rPr>
        <w:t xml:space="preserve">reate a new dimension by clicking on </w:t>
      </w:r>
      <w:r w:rsidR="00E16B9E" w:rsidRPr="00E16B9E">
        <w:rPr>
          <w:rFonts w:eastAsia="Times New Roman"/>
          <w:b/>
          <w:color w:val="005DA6"/>
        </w:rPr>
        <w:t>Add Dimension</w:t>
      </w:r>
      <w:r w:rsidR="00E16B9E" w:rsidRPr="00E16B9E">
        <w:rPr>
          <w:rFonts w:eastAsia="Times New Roman"/>
        </w:rPr>
        <w:t xml:space="preserve"> </w:t>
      </w:r>
      <w:r>
        <w:rPr>
          <w:rFonts w:eastAsia="Times New Roman"/>
        </w:rPr>
        <w:t>icon</w:t>
      </w:r>
    </w:p>
    <w:p w14:paraId="6B88BE23" w14:textId="751E4836" w:rsidR="00C20D4E" w:rsidRDefault="00E16B9E" w:rsidP="00C20D4E">
      <w:pPr>
        <w:pStyle w:val="PenNumbered"/>
      </w:pPr>
      <w:r>
        <w:t>Call the new dimension Sites</w:t>
      </w:r>
    </w:p>
    <w:p w14:paraId="4C776B80" w14:textId="64E7941C" w:rsidR="00E16B9E" w:rsidRDefault="00E16B9E" w:rsidP="00C20D4E">
      <w:pPr>
        <w:pStyle w:val="PenNumbered"/>
      </w:pPr>
      <w:r>
        <w:t xml:space="preserve">Drag Authority, Sitename and Sitetype on the sites </w:t>
      </w:r>
      <w:r w:rsidRPr="00E16B9E">
        <w:rPr>
          <w:rStyle w:val="Strong"/>
        </w:rPr>
        <w:t>dimension</w:t>
      </w:r>
      <w:r>
        <w:t xml:space="preserve"> to create a </w:t>
      </w:r>
      <w:r w:rsidRPr="00E16B9E">
        <w:rPr>
          <w:rStyle w:val="Strong"/>
        </w:rPr>
        <w:t>hierarchy</w:t>
      </w:r>
      <w:r>
        <w:t>.</w:t>
      </w:r>
    </w:p>
    <w:p w14:paraId="01934123" w14:textId="4C6EFFA5" w:rsidR="00E16B9E" w:rsidRPr="005D4AD7" w:rsidRDefault="00E16B9E" w:rsidP="00C20D4E">
      <w:pPr>
        <w:pStyle w:val="PenNumbered"/>
        <w:rPr>
          <w:rStyle w:val="Strong"/>
          <w:b w:val="0"/>
          <w:color w:val="333E48"/>
        </w:rPr>
      </w:pPr>
      <w:r>
        <w:t xml:space="preserve">Drag Sitecode on Sitename to create a second </w:t>
      </w:r>
      <w:r w:rsidRPr="00E16B9E">
        <w:rPr>
          <w:rStyle w:val="Strong"/>
        </w:rPr>
        <w:t>level</w:t>
      </w:r>
    </w:p>
    <w:p w14:paraId="50B2633A" w14:textId="64ECB1C0" w:rsidR="00C20D4E" w:rsidRDefault="005D4AD7" w:rsidP="005D4AD7">
      <w:pPr>
        <w:pStyle w:val="PenNumbered"/>
      </w:pPr>
      <w:r>
        <w:t xml:space="preserve">Remove the Sites </w:t>
      </w:r>
      <w:r w:rsidRPr="005D4AD7">
        <w:rPr>
          <w:rStyle w:val="Strong"/>
        </w:rPr>
        <w:t>hierarchy</w:t>
      </w:r>
      <w:r>
        <w:t xml:space="preserve"> with the yellow exclamation sign</w:t>
      </w:r>
    </w:p>
    <w:p w14:paraId="676C064A" w14:textId="083E433D" w:rsidR="0001696A" w:rsidRDefault="0001696A" w:rsidP="005D4AD7">
      <w:pPr>
        <w:pStyle w:val="PenNumbered"/>
      </w:pPr>
      <w:r>
        <w:t>Drag the Species Code onto the Dimensions folder to create a new hierarchy and label it appropriately</w:t>
      </w:r>
    </w:p>
    <w:p w14:paraId="57A6414B" w14:textId="54E396D3" w:rsidR="00D87D8C" w:rsidRDefault="00D87D8C" w:rsidP="00D87D8C">
      <w:pPr>
        <w:pStyle w:val="PenNumbered"/>
        <w:numPr>
          <w:ilvl w:val="0"/>
          <w:numId w:val="0"/>
        </w:numPr>
        <w:ind w:left="360"/>
      </w:pPr>
      <w:r w:rsidRPr="00D87D8C">
        <w:rPr>
          <w:noProof/>
        </w:rPr>
        <w:drawing>
          <wp:inline distT="0" distB="0" distL="0" distR="0" wp14:anchorId="640B1245" wp14:editId="486B3BD8">
            <wp:extent cx="2981325" cy="59055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81325" cy="590550"/>
                    </a:xfrm>
                    <a:prstGeom prst="rect">
                      <a:avLst/>
                    </a:prstGeom>
                    <a:noFill/>
                    <a:ln>
                      <a:noFill/>
                    </a:ln>
                  </pic:spPr>
                </pic:pic>
              </a:graphicData>
            </a:graphic>
          </wp:inline>
        </w:drawing>
      </w:r>
    </w:p>
    <w:p w14:paraId="10A62F54" w14:textId="002D3F50" w:rsidR="005D4AD7" w:rsidRPr="005D4AD7" w:rsidRDefault="005D4AD7" w:rsidP="005D4AD7">
      <w:pPr>
        <w:pStyle w:val="PenNumbered"/>
      </w:pPr>
      <w:r>
        <w:t xml:space="preserve">Click on the Dimensions in the Analysis tab and create a new dimension </w:t>
      </w:r>
      <w:r w:rsidRPr="00E16B9E">
        <w:rPr>
          <w:rFonts w:eastAsia="Times New Roman"/>
        </w:rPr>
        <w:t xml:space="preserve">by clicking on </w:t>
      </w:r>
      <w:r w:rsidRPr="00E16B9E">
        <w:rPr>
          <w:rFonts w:eastAsia="Times New Roman"/>
          <w:b/>
          <w:color w:val="005DA6"/>
        </w:rPr>
        <w:t>Add Dimension</w:t>
      </w:r>
      <w:r>
        <w:rPr>
          <w:rFonts w:eastAsia="Times New Roman"/>
          <w:b/>
          <w:color w:val="005DA6"/>
        </w:rPr>
        <w:t xml:space="preserve"> </w:t>
      </w:r>
      <w:r w:rsidRPr="005D4AD7">
        <w:rPr>
          <w:rFonts w:eastAsia="Times New Roman"/>
        </w:rPr>
        <w:t>icon</w:t>
      </w:r>
    </w:p>
    <w:p w14:paraId="24F3DE68" w14:textId="1FF47D96" w:rsidR="005D4AD7" w:rsidRPr="005D4AD7" w:rsidRDefault="005D4AD7" w:rsidP="005D4AD7">
      <w:pPr>
        <w:pStyle w:val="PenNumbered"/>
      </w:pPr>
      <w:r>
        <w:t>Call the new dimension Location</w:t>
      </w:r>
    </w:p>
    <w:p w14:paraId="317D0840" w14:textId="00CD1BC8" w:rsidR="005D4AD7" w:rsidRPr="00AB23AA" w:rsidRDefault="005D4AD7" w:rsidP="005D4AD7">
      <w:pPr>
        <w:pStyle w:val="PenNumbered"/>
        <w:rPr>
          <w:rStyle w:val="Strong"/>
          <w:b w:val="0"/>
          <w:color w:val="333E48"/>
        </w:rPr>
      </w:pPr>
      <w:r>
        <w:t xml:space="preserve">Add a </w:t>
      </w:r>
      <w:r w:rsidRPr="005D4AD7">
        <w:rPr>
          <w:rStyle w:val="Strong"/>
        </w:rPr>
        <w:t>level</w:t>
      </w:r>
      <w:r>
        <w:t xml:space="preserve"> named Location to the Location </w:t>
      </w:r>
      <w:r w:rsidRPr="005D4AD7">
        <w:rPr>
          <w:rStyle w:val="Strong"/>
        </w:rPr>
        <w:t>hierarchy</w:t>
      </w:r>
    </w:p>
    <w:p w14:paraId="485E87A3" w14:textId="499BBAF9" w:rsidR="00AB23AA" w:rsidRDefault="00AB23AA" w:rsidP="00AB23AA">
      <w:pPr>
        <w:pStyle w:val="PenNumbered"/>
      </w:pPr>
      <w:r>
        <w:t xml:space="preserve">Click on the Location </w:t>
      </w:r>
      <w:r w:rsidRPr="005D4AD7">
        <w:rPr>
          <w:rStyle w:val="Strong"/>
        </w:rPr>
        <w:t>level</w:t>
      </w:r>
      <w:r>
        <w:t xml:space="preserve"> and notice the yellow exclamation signs. To correct this, click on the latitude </w:t>
      </w:r>
      <w:r w:rsidRPr="004842BC">
        <w:rPr>
          <w:rStyle w:val="Strong"/>
        </w:rPr>
        <w:t>level</w:t>
      </w:r>
      <w:r>
        <w:t xml:space="preserve"> and press the </w:t>
      </w:r>
      <w:r w:rsidRPr="004842BC">
        <w:rPr>
          <w:rStyle w:val="Strong"/>
        </w:rPr>
        <w:t>Fix Missing column</w:t>
      </w:r>
      <w:r>
        <w:t xml:space="preserve"> button.</w:t>
      </w:r>
    </w:p>
    <w:p w14:paraId="74C77433" w14:textId="1C2009AA" w:rsidR="00AB23AA" w:rsidRDefault="00AB23AA" w:rsidP="00AB23AA">
      <w:pPr>
        <w:pStyle w:val="PenNumbered"/>
      </w:pPr>
      <w:r>
        <w:t xml:space="preserve">Select </w:t>
      </w:r>
      <w:r w:rsidR="00015A18">
        <w:t>the Sitename</w:t>
      </w:r>
      <w:r>
        <w:t xml:space="preserve"> attribute from the </w:t>
      </w:r>
      <w:r w:rsidRPr="00AB23AA">
        <w:rPr>
          <w:rStyle w:val="Strong"/>
        </w:rPr>
        <w:t>Select Source Column</w:t>
      </w:r>
      <w:r>
        <w:t xml:space="preserve"> window and press </w:t>
      </w:r>
      <w:r w:rsidRPr="00AB23AA">
        <w:rPr>
          <w:rStyle w:val="Strong"/>
        </w:rPr>
        <w:t>OK</w:t>
      </w:r>
      <w:r>
        <w:br/>
      </w:r>
      <w:r w:rsidR="00015A18">
        <w:rPr>
          <w:noProof/>
        </w:rPr>
        <w:drawing>
          <wp:inline distT="0" distB="0" distL="0" distR="0" wp14:anchorId="141F71A3" wp14:editId="7C281B14">
            <wp:extent cx="1600200" cy="276148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00200" cy="2761488"/>
                    </a:xfrm>
                    <a:prstGeom prst="rect">
                      <a:avLst/>
                    </a:prstGeom>
                  </pic:spPr>
                </pic:pic>
              </a:graphicData>
            </a:graphic>
          </wp:inline>
        </w:drawing>
      </w:r>
    </w:p>
    <w:p w14:paraId="512A06BF" w14:textId="32196025" w:rsidR="00076914" w:rsidRDefault="00AB23AA" w:rsidP="00076914">
      <w:pPr>
        <w:pStyle w:val="PenNumbered"/>
      </w:pPr>
      <w:r>
        <w:t>Click again</w:t>
      </w:r>
      <w:r w:rsidR="004842BC">
        <w:t xml:space="preserve"> on the Location </w:t>
      </w:r>
      <w:r w:rsidR="004842BC" w:rsidRPr="00C20D4E">
        <w:rPr>
          <w:rStyle w:val="Strong"/>
        </w:rPr>
        <w:t>level</w:t>
      </w:r>
      <w:r w:rsidR="004842BC">
        <w:t xml:space="preserve"> and chose the correct </w:t>
      </w:r>
      <w:r w:rsidR="004842BC" w:rsidRPr="00C20D4E">
        <w:rPr>
          <w:rStyle w:val="Strong"/>
        </w:rPr>
        <w:t>Geography Type</w:t>
      </w:r>
      <w:r w:rsidR="004842BC">
        <w:t>, being Lat/Long. This is ne</w:t>
      </w:r>
      <w:r w:rsidR="00345A60">
        <w:t>eded to plot the Location on a g</w:t>
      </w:r>
      <w:r w:rsidR="004842BC">
        <w:t>eomap.</w:t>
      </w:r>
    </w:p>
    <w:p w14:paraId="7E99A1DD" w14:textId="1B6A4992" w:rsidR="00076914" w:rsidRDefault="00076914" w:rsidP="00076914">
      <w:pPr>
        <w:pStyle w:val="PenNumbered"/>
        <w:numPr>
          <w:ilvl w:val="0"/>
          <w:numId w:val="0"/>
        </w:numPr>
        <w:ind w:left="360"/>
      </w:pPr>
      <w:r>
        <w:rPr>
          <w:noProof/>
        </w:rPr>
        <w:lastRenderedPageBreak/>
        <w:drawing>
          <wp:inline distT="0" distB="0" distL="0" distR="0" wp14:anchorId="21C4490F" wp14:editId="023399F2">
            <wp:extent cx="3383280" cy="2660904"/>
            <wp:effectExtent l="0" t="0" r="7620" b="6350"/>
            <wp:docPr id="380" name="Picture 38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2017-09-13_15-23-38.png"/>
                    <pic:cNvPicPr/>
                  </pic:nvPicPr>
                  <pic:blipFill>
                    <a:blip r:embed="rId99">
                      <a:extLst>
                        <a:ext uri="{28A0092B-C50C-407E-A947-70E740481C1C}">
                          <a14:useLocalDpi xmlns:a14="http://schemas.microsoft.com/office/drawing/2010/main" val="0"/>
                        </a:ext>
                      </a:extLst>
                    </a:blip>
                    <a:stretch>
                      <a:fillRect/>
                    </a:stretch>
                  </pic:blipFill>
                  <pic:spPr>
                    <a:xfrm>
                      <a:off x="0" y="0"/>
                      <a:ext cx="3383280" cy="2660904"/>
                    </a:xfrm>
                    <a:prstGeom prst="rect">
                      <a:avLst/>
                    </a:prstGeom>
                  </pic:spPr>
                </pic:pic>
              </a:graphicData>
            </a:graphic>
          </wp:inline>
        </w:drawing>
      </w:r>
    </w:p>
    <w:p w14:paraId="5795243A" w14:textId="731C5E7F" w:rsidR="00345A60" w:rsidRDefault="00345A60" w:rsidP="00345A60">
      <w:pPr>
        <w:pStyle w:val="PenNoteBody"/>
        <w:ind w:left="720"/>
      </w:pPr>
      <w:r w:rsidRPr="00345A60">
        <w:rPr>
          <w:noProof/>
        </w:rPr>
        <w:drawing>
          <wp:anchor distT="0" distB="0" distL="114300" distR="114300" simplePos="0" relativeHeight="251768832" behindDoc="0" locked="0" layoutInCell="1" allowOverlap="1" wp14:anchorId="42B3144D" wp14:editId="6B1EB00D">
            <wp:simplePos x="0" y="0"/>
            <wp:positionH relativeFrom="margin">
              <wp:align>left</wp:align>
            </wp:positionH>
            <wp:positionV relativeFrom="paragraph">
              <wp:posOffset>64135</wp:posOffset>
            </wp:positionV>
            <wp:extent cx="420370" cy="530225"/>
            <wp:effectExtent l="0" t="0" r="0" b="3175"/>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01A8">
        <w:t>The L</w:t>
      </w:r>
      <w:r>
        <w:t xml:space="preserve">atitude/Longitude level </w:t>
      </w:r>
      <w:r w:rsidR="007401A8">
        <w:t xml:space="preserve">is transparent to the end-user. </w:t>
      </w:r>
      <w:r>
        <w:t xml:space="preserve">It need to be filled for plotting the </w:t>
      </w:r>
      <w:r w:rsidR="007401A8">
        <w:t>level it belongs to on the geomap. This means that the Sitename level can have the Latitude/Longitude level as well (see screenshot above).</w:t>
      </w:r>
    </w:p>
    <w:p w14:paraId="22A34305" w14:textId="2488097D" w:rsidR="00076914" w:rsidRDefault="005D4AD7" w:rsidP="00076914">
      <w:pPr>
        <w:pStyle w:val="PenNumbered"/>
      </w:pPr>
      <w:r>
        <w:t xml:space="preserve">Expand the Location </w:t>
      </w:r>
      <w:r w:rsidRPr="005D4AD7">
        <w:rPr>
          <w:rStyle w:val="Strong"/>
        </w:rPr>
        <w:t>level</w:t>
      </w:r>
      <w:r>
        <w:t xml:space="preserve"> and n</w:t>
      </w:r>
      <w:r w:rsidR="004842BC">
        <w:t xml:space="preserve">otice the </w:t>
      </w:r>
      <w:r>
        <w:t xml:space="preserve">yellow </w:t>
      </w:r>
      <w:r w:rsidR="004842BC">
        <w:t xml:space="preserve">exclamation signs. To correct this, click on the latitude </w:t>
      </w:r>
      <w:r w:rsidR="004842BC" w:rsidRPr="004842BC">
        <w:rPr>
          <w:rStyle w:val="Strong"/>
        </w:rPr>
        <w:t>level</w:t>
      </w:r>
      <w:r w:rsidR="004842BC">
        <w:t xml:space="preserve"> and press the </w:t>
      </w:r>
      <w:r w:rsidR="004842BC" w:rsidRPr="004842BC">
        <w:rPr>
          <w:rStyle w:val="Strong"/>
        </w:rPr>
        <w:t>Fix Missing column</w:t>
      </w:r>
      <w:r w:rsidR="004842BC">
        <w:t xml:space="preserve"> button.</w:t>
      </w:r>
    </w:p>
    <w:p w14:paraId="39079637" w14:textId="58DB3A58" w:rsidR="00624AE8" w:rsidRDefault="004842BC" w:rsidP="00D74EDC">
      <w:pPr>
        <w:pStyle w:val="PenNumbered"/>
        <w:numPr>
          <w:ilvl w:val="0"/>
          <w:numId w:val="0"/>
        </w:numPr>
        <w:ind w:left="360"/>
      </w:pPr>
      <w:r>
        <w:rPr>
          <w:noProof/>
        </w:rPr>
        <w:drawing>
          <wp:inline distT="0" distB="0" distL="0" distR="0" wp14:anchorId="6D5A21BA" wp14:editId="35CCBBA8">
            <wp:extent cx="3328416" cy="2304288"/>
            <wp:effectExtent l="0" t="0" r="5715" b="1270"/>
            <wp:docPr id="381" name="Picture 38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2017-09-13_15-24-06.png"/>
                    <pic:cNvPicPr/>
                  </pic:nvPicPr>
                  <pic:blipFill>
                    <a:blip r:embed="rId100">
                      <a:extLst>
                        <a:ext uri="{28A0092B-C50C-407E-A947-70E740481C1C}">
                          <a14:useLocalDpi xmlns:a14="http://schemas.microsoft.com/office/drawing/2010/main" val="0"/>
                        </a:ext>
                      </a:extLst>
                    </a:blip>
                    <a:stretch>
                      <a:fillRect/>
                    </a:stretch>
                  </pic:blipFill>
                  <pic:spPr>
                    <a:xfrm>
                      <a:off x="0" y="0"/>
                      <a:ext cx="3328416" cy="2304288"/>
                    </a:xfrm>
                    <a:prstGeom prst="rect">
                      <a:avLst/>
                    </a:prstGeom>
                  </pic:spPr>
                </pic:pic>
              </a:graphicData>
            </a:graphic>
          </wp:inline>
        </w:drawing>
      </w:r>
    </w:p>
    <w:p w14:paraId="4E9527FA" w14:textId="349A3F94" w:rsidR="00624AE8" w:rsidRDefault="004842BC" w:rsidP="004842BC">
      <w:pPr>
        <w:pStyle w:val="PenNumbered"/>
      </w:pPr>
      <w:r>
        <w:t>Select the Lat attribute.</w:t>
      </w:r>
    </w:p>
    <w:p w14:paraId="5EC6FC68" w14:textId="79597457" w:rsidR="00624AE8" w:rsidRDefault="004842BC" w:rsidP="00D74EDC">
      <w:pPr>
        <w:pStyle w:val="PenNumbered"/>
        <w:numPr>
          <w:ilvl w:val="0"/>
          <w:numId w:val="0"/>
        </w:numPr>
        <w:ind w:left="360"/>
      </w:pPr>
      <w:r>
        <w:rPr>
          <w:noProof/>
        </w:rPr>
        <w:lastRenderedPageBreak/>
        <w:drawing>
          <wp:inline distT="0" distB="0" distL="0" distR="0" wp14:anchorId="77D11621" wp14:editId="2B4AD8D1">
            <wp:extent cx="1636776" cy="2807208"/>
            <wp:effectExtent l="0" t="0" r="1905" b="0"/>
            <wp:docPr id="382" name="Picture 38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2017-09-13_15-24-33.png"/>
                    <pic:cNvPicPr/>
                  </pic:nvPicPr>
                  <pic:blipFill>
                    <a:blip r:embed="rId101">
                      <a:extLst>
                        <a:ext uri="{28A0092B-C50C-407E-A947-70E740481C1C}">
                          <a14:useLocalDpi xmlns:a14="http://schemas.microsoft.com/office/drawing/2010/main" val="0"/>
                        </a:ext>
                      </a:extLst>
                    </a:blip>
                    <a:stretch>
                      <a:fillRect/>
                    </a:stretch>
                  </pic:blipFill>
                  <pic:spPr>
                    <a:xfrm>
                      <a:off x="0" y="0"/>
                      <a:ext cx="1636776" cy="2807208"/>
                    </a:xfrm>
                    <a:prstGeom prst="rect">
                      <a:avLst/>
                    </a:prstGeom>
                  </pic:spPr>
                </pic:pic>
              </a:graphicData>
            </a:graphic>
          </wp:inline>
        </w:drawing>
      </w:r>
    </w:p>
    <w:p w14:paraId="39518334" w14:textId="5F516B36" w:rsidR="00C20D4E" w:rsidRDefault="00C20D4E" w:rsidP="004842BC">
      <w:pPr>
        <w:pStyle w:val="PenNumbered"/>
      </w:pPr>
      <w:r>
        <w:t xml:space="preserve">Press </w:t>
      </w:r>
      <w:r w:rsidRPr="00C20D4E">
        <w:rPr>
          <w:rStyle w:val="Strong"/>
        </w:rPr>
        <w:t>OK</w:t>
      </w:r>
      <w:r>
        <w:t xml:space="preserve"> to save and close the </w:t>
      </w:r>
      <w:r w:rsidRPr="00C20D4E">
        <w:rPr>
          <w:rStyle w:val="Strong"/>
        </w:rPr>
        <w:t>Select Source Column</w:t>
      </w:r>
      <w:r>
        <w:t xml:space="preserve"> window</w:t>
      </w:r>
    </w:p>
    <w:p w14:paraId="7409B1BB" w14:textId="0D38062C" w:rsidR="00242F09" w:rsidRDefault="004842BC" w:rsidP="004842BC">
      <w:pPr>
        <w:pStyle w:val="PenNumbered"/>
      </w:pPr>
      <w:r>
        <w:t xml:space="preserve">Do the same for the longitude </w:t>
      </w:r>
      <w:r w:rsidRPr="004842BC">
        <w:rPr>
          <w:rStyle w:val="Strong"/>
        </w:rPr>
        <w:t>level</w:t>
      </w:r>
      <w:r>
        <w:t xml:space="preserve"> and chose Lon as source column</w:t>
      </w:r>
    </w:p>
    <w:p w14:paraId="633D0750" w14:textId="1AAEDA97" w:rsidR="004842BC" w:rsidRDefault="004842BC" w:rsidP="004842BC">
      <w:pPr>
        <w:pStyle w:val="PenNumbered"/>
      </w:pPr>
      <w:r>
        <w:t xml:space="preserve">Press </w:t>
      </w:r>
      <w:r w:rsidRPr="004842BC">
        <w:rPr>
          <w:rStyle w:val="Strong"/>
        </w:rPr>
        <w:t>Ok</w:t>
      </w:r>
      <w:r>
        <w:t xml:space="preserve"> to save and close the </w:t>
      </w:r>
      <w:r w:rsidRPr="004842BC">
        <w:rPr>
          <w:rStyle w:val="Strong"/>
        </w:rPr>
        <w:t>Data Source Model Editor</w:t>
      </w:r>
    </w:p>
    <w:p w14:paraId="301948E0" w14:textId="77777777" w:rsidR="003159A7" w:rsidRDefault="003159A7">
      <w:pPr>
        <w:tabs>
          <w:tab w:val="clear" w:pos="864"/>
          <w:tab w:val="clear" w:pos="1008"/>
          <w:tab w:val="clear" w:pos="1296"/>
          <w:tab w:val="clear" w:pos="1728"/>
        </w:tabs>
        <w:autoSpaceDE/>
        <w:autoSpaceDN/>
        <w:adjustRightInd/>
        <w:spacing w:after="0"/>
        <w:textAlignment w:val="auto"/>
        <w:rPr>
          <w:rFonts w:eastAsiaTheme="majorEastAsia" w:cstheme="majorBidi"/>
          <w:b/>
          <w:bCs/>
          <w:sz w:val="28"/>
          <w:szCs w:val="28"/>
        </w:rPr>
      </w:pPr>
      <w:bookmarkStart w:id="35" w:name="_Toc491269312"/>
      <w:r>
        <w:br w:type="page"/>
      </w:r>
    </w:p>
    <w:p w14:paraId="32E67120" w14:textId="73D7926D" w:rsidR="00242F09" w:rsidRDefault="00242F09" w:rsidP="00242F09">
      <w:pPr>
        <w:pStyle w:val="PenHeading4"/>
      </w:pPr>
      <w:bookmarkStart w:id="36" w:name="_Toc505952562"/>
      <w:r>
        <w:lastRenderedPageBreak/>
        <w:t>Creating</w:t>
      </w:r>
      <w:r w:rsidR="00994097">
        <w:t xml:space="preserve"> </w:t>
      </w:r>
      <w:r>
        <w:t>the</w:t>
      </w:r>
      <w:r w:rsidR="00994097">
        <w:t xml:space="preserve"> </w:t>
      </w:r>
      <w:r>
        <w:t>Average</w:t>
      </w:r>
      <w:r w:rsidR="00994097">
        <w:t xml:space="preserve"> </w:t>
      </w:r>
      <w:r>
        <w:t>Pollutant</w:t>
      </w:r>
      <w:r w:rsidR="00994097">
        <w:t xml:space="preserve"> </w:t>
      </w:r>
      <w:r>
        <w:t>by</w:t>
      </w:r>
      <w:r w:rsidR="00994097">
        <w:t xml:space="preserve"> </w:t>
      </w:r>
      <w:r>
        <w:t>Hour</w:t>
      </w:r>
      <w:r w:rsidR="00994097">
        <w:t xml:space="preserve"> </w:t>
      </w:r>
      <w:r>
        <w:t>Analysis</w:t>
      </w:r>
      <w:bookmarkEnd w:id="35"/>
      <w:bookmarkEnd w:id="36"/>
    </w:p>
    <w:p w14:paraId="4DDA1534" w14:textId="5113E757" w:rsidR="00927544" w:rsidRDefault="00927544" w:rsidP="00927544">
      <w:r w:rsidRPr="004F27C9">
        <w:t>First,</w:t>
      </w:r>
      <w:r w:rsidR="00994097">
        <w:t xml:space="preserve"> </w:t>
      </w:r>
      <w:r w:rsidRPr="004F27C9">
        <w:t>we</w:t>
      </w:r>
      <w:r w:rsidR="00994097">
        <w:t xml:space="preserve"> </w:t>
      </w:r>
      <w:r>
        <w:t>are</w:t>
      </w:r>
      <w:r w:rsidR="00994097">
        <w:t xml:space="preserve"> </w:t>
      </w:r>
      <w:r>
        <w:t>going</w:t>
      </w:r>
      <w:r w:rsidR="00994097">
        <w:t xml:space="preserve"> </w:t>
      </w:r>
      <w:r>
        <w:t>to</w:t>
      </w:r>
      <w:r w:rsidR="00994097">
        <w:t xml:space="preserve"> </w:t>
      </w:r>
      <w:r>
        <w:t>create</w:t>
      </w:r>
      <w:r w:rsidR="00994097">
        <w:t xml:space="preserve"> </w:t>
      </w:r>
      <w:r>
        <w:t>the</w:t>
      </w:r>
      <w:r w:rsidR="00994097">
        <w:t xml:space="preserve"> </w:t>
      </w:r>
      <w:r w:rsidRPr="004F27C9">
        <w:t>Average</w:t>
      </w:r>
      <w:r w:rsidR="00994097">
        <w:t xml:space="preserve"> </w:t>
      </w:r>
      <w:r w:rsidRPr="004F27C9">
        <w:t>Pollutant</w:t>
      </w:r>
      <w:r w:rsidR="00994097">
        <w:t xml:space="preserve"> </w:t>
      </w:r>
      <w:r w:rsidRPr="004F27C9">
        <w:t>by</w:t>
      </w:r>
      <w:r w:rsidR="00994097">
        <w:t xml:space="preserve"> </w:t>
      </w:r>
      <w:r w:rsidRPr="004F27C9">
        <w:t>Hour</w:t>
      </w:r>
      <w:r w:rsidR="00994097">
        <w:t xml:space="preserve"> </w:t>
      </w:r>
      <w:r>
        <w:t>analysis</w:t>
      </w:r>
      <w:r w:rsidR="00994097">
        <w:t xml:space="preserve"> </w:t>
      </w:r>
      <w:r>
        <w:t>to</w:t>
      </w:r>
      <w:r w:rsidR="00994097">
        <w:t xml:space="preserve"> </w:t>
      </w:r>
      <w:r>
        <w:t>view</w:t>
      </w:r>
      <w:r w:rsidR="00994097">
        <w:t xml:space="preserve"> </w:t>
      </w:r>
      <w:r w:rsidRPr="004F27C9">
        <w:t>the</w:t>
      </w:r>
      <w:r w:rsidR="00994097">
        <w:t xml:space="preserve"> </w:t>
      </w:r>
      <w:r w:rsidRPr="004F27C9">
        <w:t>average</w:t>
      </w:r>
      <w:r w:rsidR="00994097">
        <w:t xml:space="preserve"> </w:t>
      </w:r>
      <w:r w:rsidRPr="004F27C9">
        <w:t>readings</w:t>
      </w:r>
      <w:r w:rsidR="00994097">
        <w:t xml:space="preserve"> </w:t>
      </w:r>
      <w:r w:rsidRPr="004F27C9">
        <w:t>for</w:t>
      </w:r>
      <w:r w:rsidR="00994097">
        <w:t xml:space="preserve"> </w:t>
      </w:r>
      <w:r w:rsidRPr="004F27C9">
        <w:t>each</w:t>
      </w:r>
      <w:r w:rsidR="00994097">
        <w:t xml:space="preserve"> </w:t>
      </w:r>
      <w:r w:rsidRPr="004F27C9">
        <w:t>species</w:t>
      </w:r>
      <w:r w:rsidR="00994097">
        <w:t xml:space="preserve"> </w:t>
      </w:r>
      <w:r w:rsidRPr="004F27C9">
        <w:t>code</w:t>
      </w:r>
      <w:r w:rsidR="00994097">
        <w:t xml:space="preserve"> </w:t>
      </w:r>
      <w:r w:rsidRPr="004F27C9">
        <w:t>by</w:t>
      </w:r>
      <w:r w:rsidR="00994097">
        <w:t xml:space="preserve"> </w:t>
      </w:r>
      <w:r w:rsidRPr="004F27C9">
        <w:t>hour</w:t>
      </w:r>
      <w:r w:rsidR="00994097">
        <w:t xml:space="preserve"> </w:t>
      </w:r>
      <w:r w:rsidRPr="004F27C9">
        <w:t>of</w:t>
      </w:r>
      <w:r w:rsidR="00994097">
        <w:t xml:space="preserve"> </w:t>
      </w:r>
      <w:r w:rsidRPr="004F27C9">
        <w:t>the</w:t>
      </w:r>
      <w:r w:rsidR="00994097">
        <w:t xml:space="preserve"> </w:t>
      </w:r>
      <w:r w:rsidRPr="004F27C9">
        <w:t>day</w:t>
      </w:r>
      <w:r>
        <w:t>.</w:t>
      </w:r>
    </w:p>
    <w:p w14:paraId="3F948192" w14:textId="19D43FE4" w:rsidR="00242F09" w:rsidRDefault="00242F09" w:rsidP="00F7247F">
      <w:pPr>
        <w:pStyle w:val="PenNumbered"/>
        <w:numPr>
          <w:ilvl w:val="0"/>
          <w:numId w:val="24"/>
        </w:numPr>
      </w:pPr>
      <w:r>
        <w:t>In</w:t>
      </w:r>
      <w:r w:rsidR="00994097">
        <w:t xml:space="preserve"> </w:t>
      </w:r>
      <w:r>
        <w:t>the</w:t>
      </w:r>
      <w:r w:rsidR="00994097">
        <w:t xml:space="preserve"> </w:t>
      </w:r>
      <w:r>
        <w:t>Pentaho</w:t>
      </w:r>
      <w:r w:rsidR="00994097">
        <w:t xml:space="preserve"> </w:t>
      </w:r>
      <w:r>
        <w:t>User</w:t>
      </w:r>
      <w:r w:rsidR="00994097">
        <w:t xml:space="preserve"> </w:t>
      </w:r>
      <w:r>
        <w:t>Console,</w:t>
      </w:r>
      <w:r w:rsidR="00994097">
        <w:t xml:space="preserve"> </w:t>
      </w:r>
      <w:r>
        <w:t>click</w:t>
      </w:r>
      <w:r w:rsidR="00994097">
        <w:t xml:space="preserve"> </w:t>
      </w:r>
      <w:r>
        <w:t>on</w:t>
      </w:r>
      <w:r w:rsidR="00994097">
        <w:t xml:space="preserve"> </w:t>
      </w:r>
      <w:r>
        <w:t>the</w:t>
      </w:r>
      <w:r w:rsidR="00994097">
        <w:t xml:space="preserve"> </w:t>
      </w:r>
      <w:r w:rsidRPr="00242F09">
        <w:rPr>
          <w:rStyle w:val="Strong"/>
        </w:rPr>
        <w:t>Create</w:t>
      </w:r>
      <w:r w:rsidR="00994097">
        <w:rPr>
          <w:rStyle w:val="Strong"/>
        </w:rPr>
        <w:t xml:space="preserve"> </w:t>
      </w:r>
      <w:r w:rsidRPr="00242F09">
        <w:rPr>
          <w:rStyle w:val="Strong"/>
        </w:rPr>
        <w:t>New</w:t>
      </w:r>
      <w:r w:rsidR="00994097">
        <w:t xml:space="preserve"> </w:t>
      </w:r>
      <w:r w:rsidRPr="00242F09">
        <w:rPr>
          <w:rStyle w:val="Strong"/>
        </w:rPr>
        <w:t>&gt;</w:t>
      </w:r>
      <w:r w:rsidR="00994097">
        <w:rPr>
          <w:rStyle w:val="Strong"/>
        </w:rPr>
        <w:t xml:space="preserve"> </w:t>
      </w:r>
      <w:r w:rsidRPr="00242F09">
        <w:rPr>
          <w:rStyle w:val="Strong"/>
        </w:rPr>
        <w:t>Analysis</w:t>
      </w:r>
      <w:r w:rsidR="00994097">
        <w:t xml:space="preserve"> </w:t>
      </w:r>
      <w:r w:rsidRPr="00242F09">
        <w:rPr>
          <w:rStyle w:val="Strong"/>
        </w:rPr>
        <w:t>Report</w:t>
      </w:r>
      <w:r w:rsidR="00994097">
        <w:t xml:space="preserve"> </w:t>
      </w:r>
      <w:r>
        <w:t>buttons</w:t>
      </w:r>
    </w:p>
    <w:p w14:paraId="7EA3DA67" w14:textId="67A827D9" w:rsidR="00AE1DDA" w:rsidRDefault="00AE1DDA" w:rsidP="00AE1DDA">
      <w:pPr>
        <w:pStyle w:val="PenNumbered"/>
        <w:numPr>
          <w:ilvl w:val="0"/>
          <w:numId w:val="0"/>
        </w:numPr>
        <w:ind w:left="360"/>
      </w:pPr>
      <w:r>
        <w:rPr>
          <w:noProof/>
        </w:rPr>
        <w:drawing>
          <wp:inline distT="0" distB="0" distL="0" distR="0" wp14:anchorId="3E199177" wp14:editId="390DA073">
            <wp:extent cx="2624328" cy="2295144"/>
            <wp:effectExtent l="0" t="0" r="5080" b="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7-09-14_11-17-36.png"/>
                    <pic:cNvPicPr/>
                  </pic:nvPicPr>
                  <pic:blipFill>
                    <a:blip r:embed="rId102">
                      <a:extLst>
                        <a:ext uri="{28A0092B-C50C-407E-A947-70E740481C1C}">
                          <a14:useLocalDpi xmlns:a14="http://schemas.microsoft.com/office/drawing/2010/main" val="0"/>
                        </a:ext>
                      </a:extLst>
                    </a:blip>
                    <a:stretch>
                      <a:fillRect/>
                    </a:stretch>
                  </pic:blipFill>
                  <pic:spPr>
                    <a:xfrm>
                      <a:off x="0" y="0"/>
                      <a:ext cx="2624328" cy="2295144"/>
                    </a:xfrm>
                    <a:prstGeom prst="rect">
                      <a:avLst/>
                    </a:prstGeom>
                  </pic:spPr>
                </pic:pic>
              </a:graphicData>
            </a:graphic>
          </wp:inline>
        </w:drawing>
      </w:r>
    </w:p>
    <w:p w14:paraId="23DD4D2B" w14:textId="00D9A90F" w:rsidR="00242F09" w:rsidRDefault="00242F09" w:rsidP="00543151">
      <w:pPr>
        <w:pStyle w:val="PenNumbered"/>
      </w:pPr>
      <w:r>
        <w:t>Choose</w:t>
      </w:r>
      <w:r w:rsidR="00994097">
        <w:t xml:space="preserve"> </w:t>
      </w:r>
      <w:r>
        <w:t>in</w:t>
      </w:r>
      <w:r w:rsidR="00994097">
        <w:t xml:space="preserve"> </w:t>
      </w:r>
      <w:r>
        <w:t>the</w:t>
      </w:r>
      <w:r w:rsidR="00994097">
        <w:t xml:space="preserve"> </w:t>
      </w:r>
      <w:r w:rsidRPr="00AE1DDA">
        <w:rPr>
          <w:rStyle w:val="Strong"/>
        </w:rPr>
        <w:t>Select</w:t>
      </w:r>
      <w:r w:rsidR="00994097" w:rsidRPr="00AE1DDA">
        <w:rPr>
          <w:rStyle w:val="Strong"/>
        </w:rPr>
        <w:t xml:space="preserve"> </w:t>
      </w:r>
      <w:r w:rsidRPr="00AE1DDA">
        <w:rPr>
          <w:rStyle w:val="Strong"/>
        </w:rPr>
        <w:t>Data</w:t>
      </w:r>
      <w:r w:rsidR="00994097" w:rsidRPr="00AE1DDA">
        <w:rPr>
          <w:rStyle w:val="Strong"/>
        </w:rPr>
        <w:t xml:space="preserve"> </w:t>
      </w:r>
      <w:r w:rsidRPr="00AE1DDA">
        <w:rPr>
          <w:rStyle w:val="Strong"/>
        </w:rPr>
        <w:t>Source</w:t>
      </w:r>
      <w:r w:rsidR="00994097">
        <w:t xml:space="preserve"> </w:t>
      </w:r>
      <w:r>
        <w:t>popup</w:t>
      </w:r>
      <w:r w:rsidR="00994097">
        <w:t xml:space="preserve"> </w:t>
      </w:r>
      <w:r>
        <w:t>window</w:t>
      </w:r>
      <w:r w:rsidR="00994097">
        <w:t xml:space="preserve"> </w:t>
      </w:r>
      <w:r>
        <w:t>the</w:t>
      </w:r>
      <w:r w:rsidR="00994097">
        <w:t xml:space="preserve"> </w:t>
      </w:r>
      <w:r w:rsidR="00AE1DDA" w:rsidRPr="00AE1DDA">
        <w:t>Air Quality Data</w:t>
      </w:r>
      <w:r w:rsidR="00994097">
        <w:t xml:space="preserve"> </w:t>
      </w:r>
      <w:r>
        <w:t>data</w:t>
      </w:r>
      <w:r w:rsidR="00994097">
        <w:t xml:space="preserve"> </w:t>
      </w:r>
      <w:r>
        <w:t>source.</w:t>
      </w:r>
      <w:r w:rsidR="00994097">
        <w:t xml:space="preserve"> </w:t>
      </w:r>
    </w:p>
    <w:p w14:paraId="55B1FE37" w14:textId="461FA326" w:rsidR="00242F09" w:rsidRDefault="00AE1DDA" w:rsidP="00AE1DDA">
      <w:pPr>
        <w:pStyle w:val="PenNumberedContinued"/>
        <w:ind w:left="270"/>
        <w:rPr>
          <w:noProof/>
        </w:rPr>
      </w:pPr>
      <w:r w:rsidRPr="00AE1DDA">
        <w:rPr>
          <w:noProof/>
        </w:rPr>
        <w:t xml:space="preserve"> </w:t>
      </w:r>
      <w:r>
        <w:rPr>
          <w:noProof/>
        </w:rPr>
        <w:drawing>
          <wp:inline distT="0" distB="0" distL="0" distR="0" wp14:anchorId="6B031BA5" wp14:editId="7148737D">
            <wp:extent cx="2825496" cy="2404872"/>
            <wp:effectExtent l="0" t="0" r="0" b="0"/>
            <wp:docPr id="21" name="Picture 2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7-09-14_11-39-31.png"/>
                    <pic:cNvPicPr/>
                  </pic:nvPicPr>
                  <pic:blipFill>
                    <a:blip r:embed="rId103">
                      <a:extLst>
                        <a:ext uri="{28A0092B-C50C-407E-A947-70E740481C1C}">
                          <a14:useLocalDpi xmlns:a14="http://schemas.microsoft.com/office/drawing/2010/main" val="0"/>
                        </a:ext>
                      </a:extLst>
                    </a:blip>
                    <a:stretch>
                      <a:fillRect/>
                    </a:stretch>
                  </pic:blipFill>
                  <pic:spPr>
                    <a:xfrm>
                      <a:off x="0" y="0"/>
                      <a:ext cx="2825496" cy="2404872"/>
                    </a:xfrm>
                    <a:prstGeom prst="rect">
                      <a:avLst/>
                    </a:prstGeom>
                  </pic:spPr>
                </pic:pic>
              </a:graphicData>
            </a:graphic>
          </wp:inline>
        </w:drawing>
      </w:r>
    </w:p>
    <w:p w14:paraId="474596CB" w14:textId="247121F7" w:rsidR="00930567" w:rsidRDefault="00AE1DDA" w:rsidP="00AE1DDA">
      <w:pPr>
        <w:pStyle w:val="PenNumberedContinued"/>
      </w:pPr>
      <w:r>
        <w:t>The Analyzer Editor should popup.</w:t>
      </w:r>
      <w:r w:rsidR="00930567">
        <w:t xml:space="preserve"> In the left side frame, the semantic data model is depicted. The attributes and metrics can be viewed in several ways if clicked on the </w:t>
      </w:r>
      <w:r w:rsidR="00930567" w:rsidRPr="00930567">
        <w:rPr>
          <w:rStyle w:val="Strong"/>
        </w:rPr>
        <w:t>View</w:t>
      </w:r>
      <w:r w:rsidR="00930567">
        <w:t xml:space="preserve"> next to the </w:t>
      </w:r>
      <w:r w:rsidR="00930567" w:rsidRPr="00930567">
        <w:rPr>
          <w:rStyle w:val="Strong"/>
        </w:rPr>
        <w:t>Find</w:t>
      </w:r>
      <w:r w:rsidR="00930567">
        <w:t xml:space="preserve"> field.</w:t>
      </w:r>
    </w:p>
    <w:p w14:paraId="2330C4C4" w14:textId="6869B6E1" w:rsidR="00930567" w:rsidRDefault="00930567" w:rsidP="00AE1DDA">
      <w:pPr>
        <w:pStyle w:val="PenNumberedContinued"/>
      </w:pPr>
      <w:r>
        <w:t xml:space="preserve">Select the option </w:t>
      </w:r>
      <w:r w:rsidRPr="00930567">
        <w:rPr>
          <w:rStyle w:val="Strong"/>
        </w:rPr>
        <w:t>Measure – Level – Time</w:t>
      </w:r>
      <w:r w:rsidR="007401A8">
        <w:t xml:space="preserve"> or chose a view you like.</w:t>
      </w:r>
    </w:p>
    <w:p w14:paraId="46C2CE2F" w14:textId="0C6985FB" w:rsidR="00AE1DDA" w:rsidRDefault="00930567" w:rsidP="00AE1DDA">
      <w:pPr>
        <w:pStyle w:val="PenNumberedContinued"/>
      </w:pPr>
      <w:r w:rsidRPr="00930567">
        <w:rPr>
          <w:noProof/>
        </w:rPr>
        <w:lastRenderedPageBreak/>
        <w:t xml:space="preserve"> </w:t>
      </w:r>
      <w:r>
        <w:rPr>
          <w:noProof/>
        </w:rPr>
        <w:drawing>
          <wp:inline distT="0" distB="0" distL="0" distR="0" wp14:anchorId="28FD8909" wp14:editId="217EE23B">
            <wp:extent cx="5458968" cy="3072384"/>
            <wp:effectExtent l="0" t="0" r="8890" b="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7-09-14_11-42-43.png"/>
                    <pic:cNvPicPr/>
                  </pic:nvPicPr>
                  <pic:blipFill>
                    <a:blip r:embed="rId104">
                      <a:extLst>
                        <a:ext uri="{28A0092B-C50C-407E-A947-70E740481C1C}">
                          <a14:useLocalDpi xmlns:a14="http://schemas.microsoft.com/office/drawing/2010/main" val="0"/>
                        </a:ext>
                      </a:extLst>
                    </a:blip>
                    <a:stretch>
                      <a:fillRect/>
                    </a:stretch>
                  </pic:blipFill>
                  <pic:spPr>
                    <a:xfrm>
                      <a:off x="0" y="0"/>
                      <a:ext cx="5458968" cy="3072384"/>
                    </a:xfrm>
                    <a:prstGeom prst="rect">
                      <a:avLst/>
                    </a:prstGeom>
                  </pic:spPr>
                </pic:pic>
              </a:graphicData>
            </a:graphic>
          </wp:inline>
        </w:drawing>
      </w:r>
    </w:p>
    <w:p w14:paraId="1C43A926" w14:textId="56FE2AFA" w:rsidR="00930567" w:rsidRDefault="00930567" w:rsidP="00930567">
      <w:pPr>
        <w:pStyle w:val="PenNumbered"/>
      </w:pPr>
      <w:r>
        <w:t xml:space="preserve">Drag the </w:t>
      </w:r>
      <w:r>
        <w:rPr>
          <w:rStyle w:val="Strong"/>
        </w:rPr>
        <w:t>Value</w:t>
      </w:r>
      <w:r>
        <w:t xml:space="preserve"> metric to the Measures in the Layout area</w:t>
      </w:r>
    </w:p>
    <w:p w14:paraId="11470162" w14:textId="2F8ADDD4" w:rsidR="00930567" w:rsidRDefault="00930567" w:rsidP="00930567">
      <w:pPr>
        <w:pStyle w:val="PenNumbered"/>
        <w:numPr>
          <w:ilvl w:val="0"/>
          <w:numId w:val="0"/>
        </w:numPr>
        <w:ind w:left="360"/>
      </w:pPr>
      <w:r>
        <w:rPr>
          <w:noProof/>
        </w:rPr>
        <w:drawing>
          <wp:inline distT="0" distB="0" distL="0" distR="0" wp14:anchorId="41651516" wp14:editId="5DE6C8B4">
            <wp:extent cx="5458968" cy="3072384"/>
            <wp:effectExtent l="0" t="0" r="8890" b="0"/>
            <wp:docPr id="23" name="Picture 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7-09-14_11-42-58.png"/>
                    <pic:cNvPicPr/>
                  </pic:nvPicPr>
                  <pic:blipFill>
                    <a:blip r:embed="rId105">
                      <a:extLst>
                        <a:ext uri="{28A0092B-C50C-407E-A947-70E740481C1C}">
                          <a14:useLocalDpi xmlns:a14="http://schemas.microsoft.com/office/drawing/2010/main" val="0"/>
                        </a:ext>
                      </a:extLst>
                    </a:blip>
                    <a:stretch>
                      <a:fillRect/>
                    </a:stretch>
                  </pic:blipFill>
                  <pic:spPr>
                    <a:xfrm>
                      <a:off x="0" y="0"/>
                      <a:ext cx="5458968" cy="3072384"/>
                    </a:xfrm>
                    <a:prstGeom prst="rect">
                      <a:avLst/>
                    </a:prstGeom>
                  </pic:spPr>
                </pic:pic>
              </a:graphicData>
            </a:graphic>
          </wp:inline>
        </w:drawing>
      </w:r>
    </w:p>
    <w:p w14:paraId="6A015085" w14:textId="1C558F2E" w:rsidR="005604CB" w:rsidRDefault="005604CB" w:rsidP="005604CB">
      <w:pPr>
        <w:pStyle w:val="PenNumberedContinued"/>
      </w:pPr>
      <w:r>
        <w:t>Notice that Analyzer is going to fetch the data immediately (see screenshot below).</w:t>
      </w:r>
    </w:p>
    <w:p w14:paraId="7D6CD9D7" w14:textId="36FE62D3" w:rsidR="005604CB" w:rsidRDefault="005604CB" w:rsidP="00930567">
      <w:pPr>
        <w:pStyle w:val="PenNumbered"/>
        <w:numPr>
          <w:ilvl w:val="0"/>
          <w:numId w:val="0"/>
        </w:numPr>
        <w:ind w:left="360"/>
      </w:pPr>
      <w:r>
        <w:rPr>
          <w:noProof/>
        </w:rPr>
        <w:lastRenderedPageBreak/>
        <w:drawing>
          <wp:inline distT="0" distB="0" distL="0" distR="0" wp14:anchorId="5821FDF6" wp14:editId="2B18A0E2">
            <wp:extent cx="5458968" cy="3072384"/>
            <wp:effectExtent l="0" t="0" r="8890" b="0"/>
            <wp:docPr id="27" name="Picture 27"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7-09-14_11-43-05.png"/>
                    <pic:cNvPicPr/>
                  </pic:nvPicPr>
                  <pic:blipFill>
                    <a:blip r:embed="rId106">
                      <a:extLst>
                        <a:ext uri="{28A0092B-C50C-407E-A947-70E740481C1C}">
                          <a14:useLocalDpi xmlns:a14="http://schemas.microsoft.com/office/drawing/2010/main" val="0"/>
                        </a:ext>
                      </a:extLst>
                    </a:blip>
                    <a:stretch>
                      <a:fillRect/>
                    </a:stretch>
                  </pic:blipFill>
                  <pic:spPr>
                    <a:xfrm>
                      <a:off x="0" y="0"/>
                      <a:ext cx="5458968" cy="3072384"/>
                    </a:xfrm>
                    <a:prstGeom prst="rect">
                      <a:avLst/>
                    </a:prstGeom>
                  </pic:spPr>
                </pic:pic>
              </a:graphicData>
            </a:graphic>
          </wp:inline>
        </w:drawing>
      </w:r>
    </w:p>
    <w:p w14:paraId="6C0CBDE7" w14:textId="7582E66D" w:rsidR="00930567" w:rsidRDefault="00930567" w:rsidP="00930567">
      <w:pPr>
        <w:pStyle w:val="PenNoteSubNumbered"/>
      </w:pPr>
      <w:r w:rsidRPr="00D60A4B">
        <w:rPr>
          <w:noProof/>
          <w:lang w:val="nl-NL" w:eastAsia="nl-NL"/>
        </w:rPr>
        <w:drawing>
          <wp:anchor distT="0" distB="0" distL="114300" distR="114300" simplePos="0" relativeHeight="251739136" behindDoc="0" locked="0" layoutInCell="1" allowOverlap="1" wp14:anchorId="3FDE34B0" wp14:editId="4A9821D3">
            <wp:simplePos x="0" y="0"/>
            <wp:positionH relativeFrom="margin">
              <wp:align>left</wp:align>
            </wp:positionH>
            <wp:positionV relativeFrom="paragraph">
              <wp:posOffset>53340</wp:posOffset>
            </wp:positionV>
            <wp:extent cx="420370" cy="530225"/>
            <wp:effectExtent l="0" t="0" r="0"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Instead of dragging, you can also double click the attribute or metric to be placed automatically on the proper area. This is for attribute the Rows area and for metrics the Measures area. Double clicking the attributes will preserve the hierarchy in the Layout. Manually you must do this yourself. You always can rearrange the attributes over the different subareas. </w:t>
      </w:r>
    </w:p>
    <w:p w14:paraId="39CEE393" w14:textId="77777777" w:rsidR="005604CB" w:rsidRPr="005604CB" w:rsidRDefault="005604CB" w:rsidP="005604CB">
      <w:pPr>
        <w:pStyle w:val="PenNumberedSubContinued"/>
      </w:pPr>
    </w:p>
    <w:p w14:paraId="3DBD7EA9" w14:textId="77777777" w:rsidR="005604CB" w:rsidRDefault="005604CB" w:rsidP="005604CB">
      <w:pPr>
        <w:pStyle w:val="PenNoteSubNumbered"/>
      </w:pPr>
      <w:r w:rsidRPr="00D60A4B">
        <w:rPr>
          <w:noProof/>
          <w:lang w:val="nl-NL" w:eastAsia="nl-NL"/>
        </w:rPr>
        <w:drawing>
          <wp:anchor distT="0" distB="0" distL="114300" distR="114300" simplePos="0" relativeHeight="251741184" behindDoc="0" locked="0" layoutInCell="1" allowOverlap="1" wp14:anchorId="29B0F376" wp14:editId="0478B616">
            <wp:simplePos x="0" y="0"/>
            <wp:positionH relativeFrom="margin">
              <wp:align>left</wp:align>
            </wp:positionH>
            <wp:positionV relativeFrom="paragraph">
              <wp:posOffset>10795</wp:posOffset>
            </wp:positionV>
            <wp:extent cx="420370" cy="530225"/>
            <wp:effectExtent l="0" t="0" r="0" b="317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t>Sometimes, a field may show up as a dimension and as a measure in a data model.  Be sure you pull the correct one into your report.</w:t>
      </w:r>
    </w:p>
    <w:p w14:paraId="6A3C4505" w14:textId="53527088" w:rsidR="00EE03E0" w:rsidRDefault="00242F09" w:rsidP="000A30DE">
      <w:pPr>
        <w:pStyle w:val="PenNumbered"/>
      </w:pPr>
      <w:r>
        <w:t>Drag</w:t>
      </w:r>
      <w:r w:rsidR="00994097">
        <w:t xml:space="preserve"> </w:t>
      </w:r>
      <w:r w:rsidR="00EE03E0">
        <w:t>the</w:t>
      </w:r>
      <w:r w:rsidR="00994097">
        <w:t xml:space="preserve"> </w:t>
      </w:r>
      <w:r w:rsidR="00EE03E0" w:rsidRPr="00EE03E0">
        <w:rPr>
          <w:rStyle w:val="Strong"/>
        </w:rPr>
        <w:t>Hour</w:t>
      </w:r>
      <w:r w:rsidR="00994097">
        <w:t xml:space="preserve"> </w:t>
      </w:r>
      <w:r w:rsidR="00EE03E0">
        <w:t>attribute</w:t>
      </w:r>
      <w:r w:rsidR="00994097">
        <w:t xml:space="preserve"> </w:t>
      </w:r>
      <w:r w:rsidR="00EE03E0">
        <w:t>on</w:t>
      </w:r>
      <w:r w:rsidR="00994097">
        <w:t xml:space="preserve"> </w:t>
      </w:r>
      <w:r w:rsidR="00EE03E0">
        <w:t>to</w:t>
      </w:r>
      <w:r w:rsidR="00994097">
        <w:t xml:space="preserve"> </w:t>
      </w:r>
      <w:r w:rsidR="00EE03E0">
        <w:t>the</w:t>
      </w:r>
      <w:r w:rsidR="00994097">
        <w:t xml:space="preserve"> </w:t>
      </w:r>
      <w:r w:rsidR="00EE03E0">
        <w:t>X-Axis</w:t>
      </w:r>
      <w:r w:rsidR="00994097">
        <w:t xml:space="preserve"> </w:t>
      </w:r>
      <w:r w:rsidR="00881716">
        <w:t xml:space="preserve">and </w:t>
      </w:r>
      <w:r w:rsidR="00EE03E0">
        <w:t>the</w:t>
      </w:r>
      <w:r w:rsidR="00994097">
        <w:t xml:space="preserve"> </w:t>
      </w:r>
      <w:r w:rsidR="00EE03E0" w:rsidRPr="00EE03E0">
        <w:rPr>
          <w:rStyle w:val="Strong"/>
        </w:rPr>
        <w:t>Species</w:t>
      </w:r>
      <w:r w:rsidR="00994097">
        <w:rPr>
          <w:rStyle w:val="Strong"/>
        </w:rPr>
        <w:t xml:space="preserve"> </w:t>
      </w:r>
      <w:r w:rsidR="00EE03E0" w:rsidRPr="00EE03E0">
        <w:rPr>
          <w:rStyle w:val="Strong"/>
        </w:rPr>
        <w:t>Code</w:t>
      </w:r>
      <w:r w:rsidR="00994097">
        <w:t xml:space="preserve"> </w:t>
      </w:r>
      <w:r w:rsidR="00EE03E0">
        <w:t>attribute</w:t>
      </w:r>
      <w:r w:rsidR="00994097">
        <w:t xml:space="preserve"> </w:t>
      </w:r>
      <w:r w:rsidR="00EE03E0">
        <w:t>to</w:t>
      </w:r>
      <w:r w:rsidR="00994097">
        <w:t xml:space="preserve"> </w:t>
      </w:r>
      <w:r w:rsidR="00EE03E0">
        <w:t>the</w:t>
      </w:r>
      <w:r w:rsidR="00994097">
        <w:t xml:space="preserve"> </w:t>
      </w:r>
      <w:r w:rsidR="00EE03E0">
        <w:t>Series</w:t>
      </w:r>
      <w:r w:rsidR="00994097">
        <w:t xml:space="preserve"> </w:t>
      </w:r>
      <w:r w:rsidR="00EE03E0">
        <w:t>in</w:t>
      </w:r>
      <w:r w:rsidR="00994097">
        <w:t xml:space="preserve"> </w:t>
      </w:r>
      <w:r w:rsidR="00EE03E0">
        <w:t>the</w:t>
      </w:r>
      <w:r w:rsidR="00994097">
        <w:t xml:space="preserve"> </w:t>
      </w:r>
      <w:r w:rsidR="00EE03E0">
        <w:t>Layout</w:t>
      </w:r>
      <w:r w:rsidR="00994097">
        <w:t xml:space="preserve"> </w:t>
      </w:r>
      <w:r w:rsidR="00EE03E0">
        <w:t>area</w:t>
      </w:r>
      <w:r w:rsidR="00881716">
        <w:t>.</w:t>
      </w:r>
    </w:p>
    <w:p w14:paraId="167C351D" w14:textId="1A5D99C6" w:rsidR="00200978" w:rsidRDefault="00200978" w:rsidP="00200978">
      <w:pPr>
        <w:pStyle w:val="PenNumbered"/>
        <w:numPr>
          <w:ilvl w:val="0"/>
          <w:numId w:val="0"/>
        </w:numPr>
        <w:ind w:left="360"/>
      </w:pPr>
      <w:r>
        <w:rPr>
          <w:noProof/>
        </w:rPr>
        <w:drawing>
          <wp:inline distT="0" distB="0" distL="0" distR="0" wp14:anchorId="13E0F7C8" wp14:editId="388E65A2">
            <wp:extent cx="5458968" cy="3072384"/>
            <wp:effectExtent l="0" t="0" r="8890" b="0"/>
            <wp:docPr id="224" name="Picture 22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2017-09-14_11-43-27.png"/>
                    <pic:cNvPicPr/>
                  </pic:nvPicPr>
                  <pic:blipFill>
                    <a:blip r:embed="rId107">
                      <a:extLst>
                        <a:ext uri="{28A0092B-C50C-407E-A947-70E740481C1C}">
                          <a14:useLocalDpi xmlns:a14="http://schemas.microsoft.com/office/drawing/2010/main" val="0"/>
                        </a:ext>
                      </a:extLst>
                    </a:blip>
                    <a:stretch>
                      <a:fillRect/>
                    </a:stretch>
                  </pic:blipFill>
                  <pic:spPr>
                    <a:xfrm>
                      <a:off x="0" y="0"/>
                      <a:ext cx="5458968" cy="3072384"/>
                    </a:xfrm>
                    <a:prstGeom prst="rect">
                      <a:avLst/>
                    </a:prstGeom>
                  </pic:spPr>
                </pic:pic>
              </a:graphicData>
            </a:graphic>
          </wp:inline>
        </w:drawing>
      </w:r>
    </w:p>
    <w:p w14:paraId="20F9390D" w14:textId="307024BA" w:rsidR="00FE24C3" w:rsidRDefault="00FE24C3" w:rsidP="00FE24C3">
      <w:pPr>
        <w:pStyle w:val="PenNumbered"/>
        <w:numPr>
          <w:ilvl w:val="0"/>
          <w:numId w:val="0"/>
        </w:numPr>
        <w:ind w:left="360" w:hanging="360"/>
      </w:pPr>
      <w:r>
        <w:lastRenderedPageBreak/>
        <w:t>Now</w:t>
      </w:r>
      <w:r w:rsidR="00994097">
        <w:t xml:space="preserve"> </w:t>
      </w:r>
      <w:r>
        <w:t>we</w:t>
      </w:r>
      <w:r w:rsidR="00994097">
        <w:t xml:space="preserve"> </w:t>
      </w:r>
      <w:r>
        <w:t>have</w:t>
      </w:r>
      <w:r w:rsidR="00994097">
        <w:t xml:space="preserve"> </w:t>
      </w:r>
      <w:r>
        <w:t>the</w:t>
      </w:r>
      <w:r w:rsidR="00994097">
        <w:t xml:space="preserve"> </w:t>
      </w:r>
      <w:r>
        <w:t>data</w:t>
      </w:r>
      <w:r w:rsidR="00994097">
        <w:t xml:space="preserve"> </w:t>
      </w:r>
      <w:r>
        <w:t>in</w:t>
      </w:r>
      <w:r w:rsidR="00994097">
        <w:t xml:space="preserve"> </w:t>
      </w:r>
      <w:r>
        <w:t>a</w:t>
      </w:r>
      <w:r w:rsidR="00994097">
        <w:t xml:space="preserve"> </w:t>
      </w:r>
      <w:r>
        <w:t>table</w:t>
      </w:r>
      <w:r w:rsidR="00994097">
        <w:t xml:space="preserve"> </w:t>
      </w:r>
      <w:r>
        <w:t>format</w:t>
      </w:r>
      <w:r w:rsidR="00994097">
        <w:t xml:space="preserve"> </w:t>
      </w:r>
      <w:r>
        <w:t>we</w:t>
      </w:r>
      <w:r w:rsidR="00994097">
        <w:t xml:space="preserve"> </w:t>
      </w:r>
      <w:r>
        <w:t>can</w:t>
      </w:r>
      <w:r w:rsidR="00994097">
        <w:t xml:space="preserve"> </w:t>
      </w:r>
      <w:r>
        <w:t>present</w:t>
      </w:r>
      <w:r w:rsidR="00994097">
        <w:t xml:space="preserve"> </w:t>
      </w:r>
      <w:r>
        <w:t>it</w:t>
      </w:r>
      <w:r w:rsidR="00994097">
        <w:t xml:space="preserve"> </w:t>
      </w:r>
      <w:r>
        <w:t>in</w:t>
      </w:r>
      <w:r w:rsidR="00994097">
        <w:t xml:space="preserve"> </w:t>
      </w:r>
      <w:r>
        <w:t>a</w:t>
      </w:r>
      <w:r w:rsidR="00994097">
        <w:t xml:space="preserve"> </w:t>
      </w:r>
      <w:r>
        <w:t>graph.</w:t>
      </w:r>
    </w:p>
    <w:p w14:paraId="126D7069" w14:textId="39714CB1" w:rsidR="00A96538" w:rsidRDefault="00FE24C3" w:rsidP="00543151">
      <w:pPr>
        <w:pStyle w:val="PenNumbered"/>
      </w:pPr>
      <w:r>
        <w:t>Click</w:t>
      </w:r>
      <w:r w:rsidR="00994097">
        <w:t xml:space="preserve"> </w:t>
      </w:r>
      <w:r>
        <w:t>on</w:t>
      </w:r>
      <w:r w:rsidR="00994097">
        <w:t xml:space="preserve"> </w:t>
      </w:r>
      <w:r>
        <w:t>the</w:t>
      </w:r>
      <w:r w:rsidR="00994097">
        <w:t xml:space="preserve"> </w:t>
      </w:r>
      <w:r w:rsidR="00A96538" w:rsidRPr="00FE24C3">
        <w:rPr>
          <w:rStyle w:val="Strong"/>
        </w:rPr>
        <w:t>Switch</w:t>
      </w:r>
      <w:r w:rsidR="00994097">
        <w:rPr>
          <w:rStyle w:val="Strong"/>
        </w:rPr>
        <w:t xml:space="preserve"> </w:t>
      </w:r>
      <w:r w:rsidR="00A96538" w:rsidRPr="00FE24C3">
        <w:rPr>
          <w:rStyle w:val="Strong"/>
        </w:rPr>
        <w:t>to</w:t>
      </w:r>
      <w:r w:rsidR="00994097">
        <w:rPr>
          <w:rStyle w:val="Strong"/>
        </w:rPr>
        <w:t xml:space="preserve"> </w:t>
      </w:r>
      <w:r w:rsidR="00A96538" w:rsidRPr="00FE24C3">
        <w:rPr>
          <w:rStyle w:val="Strong"/>
        </w:rPr>
        <w:t>chart</w:t>
      </w:r>
      <w:r w:rsidR="00994097">
        <w:rPr>
          <w:rStyle w:val="Strong"/>
        </w:rPr>
        <w:t xml:space="preserve"> </w:t>
      </w:r>
      <w:r w:rsidR="00A96538" w:rsidRPr="00FE24C3">
        <w:rPr>
          <w:rStyle w:val="Strong"/>
        </w:rPr>
        <w:t>format</w:t>
      </w:r>
      <w:r w:rsidR="00994097">
        <w:t xml:space="preserve"> </w:t>
      </w:r>
      <w:r w:rsidR="00A96538">
        <w:t>pull</w:t>
      </w:r>
      <w:r w:rsidR="00994097">
        <w:t xml:space="preserve"> </w:t>
      </w:r>
      <w:r w:rsidR="00A96538">
        <w:t>down</w:t>
      </w:r>
      <w:r w:rsidR="00994097">
        <w:t xml:space="preserve"> </w:t>
      </w:r>
      <w:r w:rsidR="00A96538">
        <w:t>menu</w:t>
      </w:r>
      <w:r w:rsidR="00994097">
        <w:t xml:space="preserve"> </w:t>
      </w:r>
      <w:r>
        <w:rPr>
          <w:noProof/>
        </w:rPr>
        <w:drawing>
          <wp:inline distT="0" distB="0" distL="0" distR="0" wp14:anchorId="5AF7AC86" wp14:editId="6AA266FF">
            <wp:extent cx="400050" cy="247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050" cy="247650"/>
                    </a:xfrm>
                    <a:prstGeom prst="rect">
                      <a:avLst/>
                    </a:prstGeom>
                  </pic:spPr>
                </pic:pic>
              </a:graphicData>
            </a:graphic>
          </wp:inline>
        </w:drawing>
      </w:r>
      <w:r w:rsidR="00994097">
        <w:t xml:space="preserve">  </w:t>
      </w:r>
      <w:r>
        <w:t>icon</w:t>
      </w:r>
      <w:r w:rsidR="00994097">
        <w:t xml:space="preserve"> </w:t>
      </w:r>
      <w:r>
        <w:t>and</w:t>
      </w:r>
      <w:r w:rsidR="00994097">
        <w:t xml:space="preserve"> </w:t>
      </w:r>
      <w:r w:rsidR="00A96538">
        <w:t>select</w:t>
      </w:r>
      <w:r w:rsidR="00994097">
        <w:t xml:space="preserve"> </w:t>
      </w:r>
      <w:r w:rsidR="00A96538">
        <w:t>the</w:t>
      </w:r>
      <w:r w:rsidR="00994097">
        <w:t xml:space="preserve"> </w:t>
      </w:r>
      <w:r w:rsidR="00A96538" w:rsidRPr="00A96538">
        <w:rPr>
          <w:rStyle w:val="Strong"/>
        </w:rPr>
        <w:t>Line</w:t>
      </w:r>
      <w:r w:rsidR="00994097">
        <w:t xml:space="preserve"> </w:t>
      </w:r>
      <w:r w:rsidR="00A96538">
        <w:t>chart.</w:t>
      </w:r>
      <w:r w:rsidR="00994097">
        <w:t xml:space="preserve"> </w:t>
      </w:r>
    </w:p>
    <w:p w14:paraId="421E1ED9" w14:textId="41EE74DD" w:rsidR="003E5C38" w:rsidRDefault="00881716" w:rsidP="00881716">
      <w:pPr>
        <w:pStyle w:val="PenNumbered"/>
        <w:numPr>
          <w:ilvl w:val="0"/>
          <w:numId w:val="0"/>
        </w:numPr>
        <w:ind w:left="360"/>
      </w:pPr>
      <w:r>
        <w:rPr>
          <w:noProof/>
        </w:rPr>
        <w:drawing>
          <wp:inline distT="0" distB="0" distL="0" distR="0" wp14:anchorId="7184991E" wp14:editId="06F31AC6">
            <wp:extent cx="5458968" cy="3072384"/>
            <wp:effectExtent l="0" t="0" r="8890" b="0"/>
            <wp:docPr id="236" name="Picture 23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2017-09-14_11-43-39.png"/>
                    <pic:cNvPicPr/>
                  </pic:nvPicPr>
                  <pic:blipFill>
                    <a:blip r:embed="rId109">
                      <a:extLst>
                        <a:ext uri="{28A0092B-C50C-407E-A947-70E740481C1C}">
                          <a14:useLocalDpi xmlns:a14="http://schemas.microsoft.com/office/drawing/2010/main" val="0"/>
                        </a:ext>
                      </a:extLst>
                    </a:blip>
                    <a:stretch>
                      <a:fillRect/>
                    </a:stretch>
                  </pic:blipFill>
                  <pic:spPr>
                    <a:xfrm>
                      <a:off x="0" y="0"/>
                      <a:ext cx="5458968" cy="3072384"/>
                    </a:xfrm>
                    <a:prstGeom prst="rect">
                      <a:avLst/>
                    </a:prstGeom>
                  </pic:spPr>
                </pic:pic>
              </a:graphicData>
            </a:graphic>
          </wp:inline>
        </w:drawing>
      </w:r>
      <w:r w:rsidR="003E5C38">
        <w:t>Your</w:t>
      </w:r>
      <w:r w:rsidR="00994097">
        <w:t xml:space="preserve"> </w:t>
      </w:r>
      <w:r w:rsidR="003E5C38">
        <w:t>resulting</w:t>
      </w:r>
      <w:r w:rsidR="00994097">
        <w:t xml:space="preserve"> </w:t>
      </w:r>
      <w:r w:rsidR="003E5C38">
        <w:t>chart</w:t>
      </w:r>
      <w:r w:rsidR="00994097">
        <w:t xml:space="preserve"> </w:t>
      </w:r>
      <w:r w:rsidR="003E5C38">
        <w:t>should</w:t>
      </w:r>
      <w:r w:rsidR="00994097">
        <w:t xml:space="preserve"> </w:t>
      </w:r>
      <w:r w:rsidR="003E5C38">
        <w:t>like</w:t>
      </w:r>
      <w:r w:rsidR="00994097">
        <w:t xml:space="preserve"> </w:t>
      </w:r>
      <w:r w:rsidR="003E5C38">
        <w:t>this:</w:t>
      </w:r>
    </w:p>
    <w:p w14:paraId="5B7BB3FB" w14:textId="37165E0E" w:rsidR="00881716" w:rsidRDefault="00AE1DDA" w:rsidP="00881716">
      <w:pPr>
        <w:pStyle w:val="PenNumberedContinued"/>
        <w:rPr>
          <w:rStyle w:val="PenBulletedContinued1Char"/>
        </w:rPr>
      </w:pPr>
      <w:r>
        <w:rPr>
          <w:noProof/>
        </w:rPr>
        <w:drawing>
          <wp:inline distT="0" distB="0" distL="0" distR="0" wp14:anchorId="4A43C79B" wp14:editId="10B1C64B">
            <wp:extent cx="5458968" cy="3072384"/>
            <wp:effectExtent l="0" t="0" r="8890" b="0"/>
            <wp:docPr id="238" name="Picture 23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2017-09-14_11-43-50.png"/>
                    <pic:cNvPicPr/>
                  </pic:nvPicPr>
                  <pic:blipFill>
                    <a:blip r:embed="rId110">
                      <a:extLst>
                        <a:ext uri="{28A0092B-C50C-407E-A947-70E740481C1C}">
                          <a14:useLocalDpi xmlns:a14="http://schemas.microsoft.com/office/drawing/2010/main" val="0"/>
                        </a:ext>
                      </a:extLst>
                    </a:blip>
                    <a:stretch>
                      <a:fillRect/>
                    </a:stretch>
                  </pic:blipFill>
                  <pic:spPr>
                    <a:xfrm>
                      <a:off x="0" y="0"/>
                      <a:ext cx="5458968" cy="3072384"/>
                    </a:xfrm>
                    <a:prstGeom prst="rect">
                      <a:avLst/>
                    </a:prstGeom>
                  </pic:spPr>
                </pic:pic>
              </a:graphicData>
            </a:graphic>
          </wp:inline>
        </w:drawing>
      </w:r>
    </w:p>
    <w:p w14:paraId="0306935F" w14:textId="12E9B5E7" w:rsidR="00881716" w:rsidRDefault="00881716" w:rsidP="00881716">
      <w:pPr>
        <w:pStyle w:val="PenNumbered"/>
        <w:rPr>
          <w:rStyle w:val="PenBulletedContinued1Char"/>
        </w:rPr>
      </w:pPr>
      <w:r>
        <w:rPr>
          <w:rStyle w:val="PenBulletedContinued1Char"/>
        </w:rPr>
        <w:t xml:space="preserve">Click on No Filters to open the </w:t>
      </w:r>
      <w:r w:rsidRPr="00881716">
        <w:rPr>
          <w:rStyle w:val="Strong"/>
        </w:rPr>
        <w:t>filter area</w:t>
      </w:r>
      <w:r>
        <w:rPr>
          <w:rStyle w:val="PenBulletedContinued1Char"/>
        </w:rPr>
        <w:t xml:space="preserve"> (see screenshot above) and drag the Time.Day </w:t>
      </w:r>
      <w:r w:rsidRPr="00881716">
        <w:rPr>
          <w:rStyle w:val="Strong"/>
        </w:rPr>
        <w:t>attribute</w:t>
      </w:r>
      <w:r>
        <w:rPr>
          <w:rStyle w:val="PenBulletedContinued1Char"/>
        </w:rPr>
        <w:t xml:space="preserve"> onto the filter area.</w:t>
      </w:r>
    </w:p>
    <w:p w14:paraId="4900EB4D" w14:textId="77777777" w:rsidR="00881716" w:rsidRDefault="00AE1DDA" w:rsidP="003E5C38">
      <w:pPr>
        <w:pStyle w:val="PenNumberedContinued"/>
        <w:rPr>
          <w:rStyle w:val="PenBulletedContinued1Char"/>
        </w:rPr>
      </w:pPr>
      <w:r>
        <w:rPr>
          <w:noProof/>
        </w:rPr>
        <w:lastRenderedPageBreak/>
        <w:drawing>
          <wp:inline distT="0" distB="0" distL="0" distR="0" wp14:anchorId="0C0602EE" wp14:editId="7A98AA2A">
            <wp:extent cx="5458968" cy="3072384"/>
            <wp:effectExtent l="0" t="0" r="8890" b="0"/>
            <wp:docPr id="241" name="Picture 24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2017-09-14_11-44-14.png"/>
                    <pic:cNvPicPr/>
                  </pic:nvPicPr>
                  <pic:blipFill>
                    <a:blip r:embed="rId111">
                      <a:extLst>
                        <a:ext uri="{28A0092B-C50C-407E-A947-70E740481C1C}">
                          <a14:useLocalDpi xmlns:a14="http://schemas.microsoft.com/office/drawing/2010/main" val="0"/>
                        </a:ext>
                      </a:extLst>
                    </a:blip>
                    <a:stretch>
                      <a:fillRect/>
                    </a:stretch>
                  </pic:blipFill>
                  <pic:spPr>
                    <a:xfrm>
                      <a:off x="0" y="0"/>
                      <a:ext cx="5458968" cy="3072384"/>
                    </a:xfrm>
                    <a:prstGeom prst="rect">
                      <a:avLst/>
                    </a:prstGeom>
                  </pic:spPr>
                </pic:pic>
              </a:graphicData>
            </a:graphic>
          </wp:inline>
        </w:drawing>
      </w:r>
    </w:p>
    <w:p w14:paraId="6E6B9735" w14:textId="15D1EF91" w:rsidR="00881716" w:rsidRDefault="00881716" w:rsidP="00881716">
      <w:pPr>
        <w:pStyle w:val="PenNumbered"/>
        <w:rPr>
          <w:rStyle w:val="PenBulletedContinued1Char"/>
        </w:rPr>
      </w:pPr>
      <w:r>
        <w:rPr>
          <w:rStyle w:val="PenBulletedContinued1Char"/>
        </w:rPr>
        <w:t xml:space="preserve">Chose the option </w:t>
      </w:r>
      <w:r w:rsidRPr="00881716">
        <w:rPr>
          <w:rStyle w:val="Strong"/>
        </w:rPr>
        <w:t>Select from a list</w:t>
      </w:r>
    </w:p>
    <w:p w14:paraId="70CC96F6" w14:textId="0A145488" w:rsidR="00881716" w:rsidRDefault="00AE1DDA" w:rsidP="003E5C38">
      <w:pPr>
        <w:pStyle w:val="PenNumberedContinued"/>
        <w:rPr>
          <w:rStyle w:val="PenBulletedContinued1Char"/>
        </w:rPr>
      </w:pPr>
      <w:r>
        <w:rPr>
          <w:noProof/>
        </w:rPr>
        <w:drawing>
          <wp:inline distT="0" distB="0" distL="0" distR="0" wp14:anchorId="5F53B35C" wp14:editId="1657B526">
            <wp:extent cx="5458968" cy="3072384"/>
            <wp:effectExtent l="0" t="0" r="8890" b="0"/>
            <wp:docPr id="247" name="Picture 247"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2017-09-14_11-44-21.png"/>
                    <pic:cNvPicPr/>
                  </pic:nvPicPr>
                  <pic:blipFill>
                    <a:blip r:embed="rId112">
                      <a:extLst>
                        <a:ext uri="{28A0092B-C50C-407E-A947-70E740481C1C}">
                          <a14:useLocalDpi xmlns:a14="http://schemas.microsoft.com/office/drawing/2010/main" val="0"/>
                        </a:ext>
                      </a:extLst>
                    </a:blip>
                    <a:stretch>
                      <a:fillRect/>
                    </a:stretch>
                  </pic:blipFill>
                  <pic:spPr>
                    <a:xfrm>
                      <a:off x="0" y="0"/>
                      <a:ext cx="5458968" cy="3072384"/>
                    </a:xfrm>
                    <a:prstGeom prst="rect">
                      <a:avLst/>
                    </a:prstGeom>
                  </pic:spPr>
                </pic:pic>
              </a:graphicData>
            </a:graphic>
          </wp:inline>
        </w:drawing>
      </w:r>
    </w:p>
    <w:p w14:paraId="13593A43" w14:textId="764AD6E5" w:rsidR="00E62BC1" w:rsidRDefault="00881716" w:rsidP="00E62BC1">
      <w:pPr>
        <w:pStyle w:val="PenNumbered"/>
        <w:rPr>
          <w:rStyle w:val="PenBulletedContinued1Char"/>
        </w:rPr>
      </w:pPr>
      <w:r>
        <w:rPr>
          <w:rStyle w:val="PenBulletedContinued1Char"/>
        </w:rPr>
        <w:t>Move all day</w:t>
      </w:r>
      <w:r w:rsidR="00E62BC1">
        <w:rPr>
          <w:rStyle w:val="PenBulletedContinued1Char"/>
        </w:rPr>
        <w:t xml:space="preserve"> </w:t>
      </w:r>
      <w:r w:rsidR="00E62BC1" w:rsidRPr="00E62BC1">
        <w:rPr>
          <w:rStyle w:val="Strong"/>
        </w:rPr>
        <w:t>value</w:t>
      </w:r>
      <w:r w:rsidRPr="00E62BC1">
        <w:rPr>
          <w:rStyle w:val="Strong"/>
        </w:rPr>
        <w:t>s</w:t>
      </w:r>
      <w:r>
        <w:rPr>
          <w:rStyle w:val="PenBulletedContinued1Char"/>
        </w:rPr>
        <w:t xml:space="preserve"> from the left side area to the right side are by clicking on the double right arrow (</w:t>
      </w:r>
      <w:r w:rsidRPr="00E62BC1">
        <w:rPr>
          <w:rStyle w:val="PenBulletedContinued1Char"/>
          <w:rFonts w:cs="Open Sans"/>
          <w:color w:val="0070C0"/>
        </w:rPr>
        <w:t>»</w:t>
      </w:r>
      <w:r>
        <w:rPr>
          <w:rStyle w:val="PenBulletedContinued1Char"/>
        </w:rPr>
        <w:t xml:space="preserve">) and </w:t>
      </w:r>
      <w:r w:rsidR="00E62BC1">
        <w:rPr>
          <w:rStyle w:val="PenBulletedContinued1Char"/>
        </w:rPr>
        <w:t xml:space="preserve">specify a </w:t>
      </w:r>
      <w:r w:rsidR="00E62BC1" w:rsidRPr="00E62BC1">
        <w:rPr>
          <w:rStyle w:val="Strong"/>
        </w:rPr>
        <w:t>P</w:t>
      </w:r>
      <w:r w:rsidRPr="00E62BC1">
        <w:rPr>
          <w:rStyle w:val="Strong"/>
        </w:rPr>
        <w:t>arameter Name</w:t>
      </w:r>
      <w:r w:rsidR="00E62BC1">
        <w:rPr>
          <w:rStyle w:val="PenBulletedContinued1Char"/>
        </w:rPr>
        <w:t>. In this case day (but can be any name).</w:t>
      </w:r>
    </w:p>
    <w:p w14:paraId="5D0DAB93" w14:textId="5BC2CC36" w:rsidR="007401A8" w:rsidRDefault="007401A8" w:rsidP="007401A8">
      <w:pPr>
        <w:pStyle w:val="PenNoteBody"/>
        <w:ind w:left="720"/>
      </w:pPr>
      <w:r w:rsidRPr="00D60A4B">
        <w:rPr>
          <w:noProof/>
          <w:lang w:val="nl-NL" w:eastAsia="nl-NL"/>
        </w:rPr>
        <w:drawing>
          <wp:anchor distT="0" distB="0" distL="114300" distR="114300" simplePos="0" relativeHeight="251770880" behindDoc="0" locked="0" layoutInCell="1" allowOverlap="1" wp14:anchorId="707C16F1" wp14:editId="63891502">
            <wp:simplePos x="0" y="0"/>
            <wp:positionH relativeFrom="margin">
              <wp:align>left</wp:align>
            </wp:positionH>
            <wp:positionV relativeFrom="paragraph">
              <wp:posOffset>10795</wp:posOffset>
            </wp:positionV>
            <wp:extent cx="420370" cy="530225"/>
            <wp:effectExtent l="0" t="0" r="0" b="3175"/>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filter selection can be revered by selecting </w:t>
      </w:r>
      <w:r w:rsidRPr="007401A8">
        <w:rPr>
          <w:rStyle w:val="Strong"/>
        </w:rPr>
        <w:t>Currently Excluded</w:t>
      </w:r>
      <w:r>
        <w:t>.</w:t>
      </w:r>
    </w:p>
    <w:p w14:paraId="5443409D" w14:textId="4288C03C" w:rsidR="007401A8" w:rsidRDefault="007401A8" w:rsidP="007401A8">
      <w:pPr>
        <w:pStyle w:val="PenNumbered"/>
        <w:numPr>
          <w:ilvl w:val="0"/>
          <w:numId w:val="0"/>
        </w:numPr>
        <w:rPr>
          <w:rStyle w:val="PenBulletedContinued1Char"/>
        </w:rPr>
      </w:pPr>
    </w:p>
    <w:p w14:paraId="1528935D" w14:textId="3CD16FC9" w:rsidR="00E62BC1" w:rsidRDefault="00E62BC1" w:rsidP="00E62BC1">
      <w:pPr>
        <w:pStyle w:val="PenNoteBody"/>
        <w:ind w:left="720"/>
      </w:pPr>
      <w:r w:rsidRPr="00D60A4B">
        <w:rPr>
          <w:noProof/>
          <w:lang w:val="nl-NL" w:eastAsia="nl-NL"/>
        </w:rPr>
        <w:drawing>
          <wp:anchor distT="0" distB="0" distL="114300" distR="114300" simplePos="0" relativeHeight="251743232" behindDoc="0" locked="0" layoutInCell="1" allowOverlap="1" wp14:anchorId="50AA1859" wp14:editId="2874E5B3">
            <wp:simplePos x="0" y="0"/>
            <wp:positionH relativeFrom="margin">
              <wp:align>left</wp:align>
            </wp:positionH>
            <wp:positionV relativeFrom="paragraph">
              <wp:posOffset>10795</wp:posOffset>
            </wp:positionV>
            <wp:extent cx="420370" cy="530225"/>
            <wp:effectExtent l="0" t="0" r="0" b="3175"/>
            <wp:wrapNone/>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t>Parameters specified in a filter can be used in dashboards to filter the analysis via Prompts.</w:t>
      </w:r>
    </w:p>
    <w:p w14:paraId="4ED13CD9" w14:textId="77777777" w:rsidR="00E62BC1" w:rsidRDefault="00E62BC1" w:rsidP="00E62BC1">
      <w:pPr>
        <w:pStyle w:val="PenNumbered"/>
        <w:numPr>
          <w:ilvl w:val="0"/>
          <w:numId w:val="0"/>
        </w:numPr>
        <w:ind w:left="360"/>
        <w:rPr>
          <w:rStyle w:val="PenBulletedContinued1Char"/>
        </w:rPr>
      </w:pPr>
    </w:p>
    <w:p w14:paraId="1034891F" w14:textId="25555F2B" w:rsidR="00E62BC1" w:rsidRDefault="00E62BC1" w:rsidP="00E75CE3">
      <w:pPr>
        <w:pStyle w:val="PenNumbered"/>
        <w:numPr>
          <w:ilvl w:val="0"/>
          <w:numId w:val="0"/>
        </w:numPr>
        <w:ind w:left="360"/>
        <w:rPr>
          <w:rStyle w:val="PenBulletedContinued1Char"/>
        </w:rPr>
      </w:pPr>
      <w:r>
        <w:rPr>
          <w:rStyle w:val="PenBulletedContinued1Char"/>
        </w:rPr>
        <w:lastRenderedPageBreak/>
        <w:t xml:space="preserve"> </w:t>
      </w:r>
      <w:r w:rsidR="00AE1DDA">
        <w:rPr>
          <w:noProof/>
        </w:rPr>
        <w:drawing>
          <wp:inline distT="0" distB="0" distL="0" distR="0" wp14:anchorId="27138EFB" wp14:editId="7637B6E4">
            <wp:extent cx="2843784" cy="2715768"/>
            <wp:effectExtent l="0" t="0" r="0" b="8890"/>
            <wp:docPr id="337" name="Picture 33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2017-09-14_11-45-39.png"/>
                    <pic:cNvPicPr/>
                  </pic:nvPicPr>
                  <pic:blipFill>
                    <a:blip r:embed="rId113">
                      <a:extLst>
                        <a:ext uri="{28A0092B-C50C-407E-A947-70E740481C1C}">
                          <a14:useLocalDpi xmlns:a14="http://schemas.microsoft.com/office/drawing/2010/main" val="0"/>
                        </a:ext>
                      </a:extLst>
                    </a:blip>
                    <a:stretch>
                      <a:fillRect/>
                    </a:stretch>
                  </pic:blipFill>
                  <pic:spPr>
                    <a:xfrm>
                      <a:off x="0" y="0"/>
                      <a:ext cx="2843784" cy="2715768"/>
                    </a:xfrm>
                    <a:prstGeom prst="rect">
                      <a:avLst/>
                    </a:prstGeom>
                  </pic:spPr>
                </pic:pic>
              </a:graphicData>
            </a:graphic>
          </wp:inline>
        </w:drawing>
      </w:r>
    </w:p>
    <w:p w14:paraId="2145E491" w14:textId="6BE4D91D" w:rsidR="00E62BC1" w:rsidRDefault="00E62BC1" w:rsidP="00E62BC1">
      <w:pPr>
        <w:pStyle w:val="PenNumbered"/>
        <w:rPr>
          <w:rStyle w:val="PenBulletedContinued1Char"/>
        </w:rPr>
      </w:pPr>
      <w:r>
        <w:rPr>
          <w:rStyle w:val="PenBulletedContinued1Char"/>
        </w:rPr>
        <w:t xml:space="preserve">Press </w:t>
      </w:r>
      <w:r w:rsidRPr="00E62BC1">
        <w:rPr>
          <w:rStyle w:val="Strong"/>
        </w:rPr>
        <w:t>OK</w:t>
      </w:r>
      <w:r>
        <w:rPr>
          <w:rStyle w:val="PenBulletedContinued1Char"/>
        </w:rPr>
        <w:t xml:space="preserve"> to save </w:t>
      </w:r>
      <w:r w:rsidR="00CF099B">
        <w:rPr>
          <w:rStyle w:val="PenBulletedContinued1Char"/>
        </w:rPr>
        <w:t xml:space="preserve">the filter </w:t>
      </w:r>
      <w:r>
        <w:rPr>
          <w:rStyle w:val="PenBulletedContinued1Char"/>
        </w:rPr>
        <w:t>and close the window</w:t>
      </w:r>
    </w:p>
    <w:p w14:paraId="5730AAA5" w14:textId="268D997C" w:rsidR="00E62BC1" w:rsidRDefault="00E62BC1" w:rsidP="00E62BC1">
      <w:pPr>
        <w:pStyle w:val="PenNumbered"/>
        <w:rPr>
          <w:rStyle w:val="PenBulletedContinued1Char"/>
        </w:rPr>
      </w:pPr>
      <w:r>
        <w:rPr>
          <w:rStyle w:val="PenBulletedContinued1Char"/>
        </w:rPr>
        <w:t xml:space="preserve">Do the same with the </w:t>
      </w:r>
      <w:r w:rsidRPr="00E62BC1">
        <w:rPr>
          <w:rStyle w:val="PenBulletedContinued1Char"/>
        </w:rPr>
        <w:t>Species</w:t>
      </w:r>
      <w:r>
        <w:rPr>
          <w:rStyle w:val="PenBulletedContinued1Char"/>
        </w:rPr>
        <w:t xml:space="preserve"> </w:t>
      </w:r>
      <w:r w:rsidRPr="00E62BC1">
        <w:rPr>
          <w:rStyle w:val="Strong"/>
        </w:rPr>
        <w:t>attribute</w:t>
      </w:r>
      <w:r>
        <w:rPr>
          <w:rStyle w:val="PenBulletedContinued1Char"/>
        </w:rPr>
        <w:t>. Drag it onto the filter area.</w:t>
      </w:r>
    </w:p>
    <w:p w14:paraId="3022B492" w14:textId="2364582E" w:rsidR="00E62BC1" w:rsidRDefault="00AE1DDA" w:rsidP="00E75CE3">
      <w:pPr>
        <w:pStyle w:val="PenNumbered"/>
        <w:numPr>
          <w:ilvl w:val="0"/>
          <w:numId w:val="0"/>
        </w:numPr>
        <w:ind w:left="360"/>
        <w:rPr>
          <w:rStyle w:val="PenBulletedContinued1Char"/>
        </w:rPr>
      </w:pPr>
      <w:r>
        <w:rPr>
          <w:noProof/>
        </w:rPr>
        <w:drawing>
          <wp:inline distT="0" distB="0" distL="0" distR="0" wp14:anchorId="1E07BCCF" wp14:editId="7EBEFB68">
            <wp:extent cx="5577840" cy="3319272"/>
            <wp:effectExtent l="0" t="0" r="3810" b="0"/>
            <wp:docPr id="375" name="Picture 375"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2017-09-14_12-57-01.png"/>
                    <pic:cNvPicPr/>
                  </pic:nvPicPr>
                  <pic:blipFill>
                    <a:blip r:embed="rId114">
                      <a:extLst>
                        <a:ext uri="{28A0092B-C50C-407E-A947-70E740481C1C}">
                          <a14:useLocalDpi xmlns:a14="http://schemas.microsoft.com/office/drawing/2010/main" val="0"/>
                        </a:ext>
                      </a:extLst>
                    </a:blip>
                    <a:stretch>
                      <a:fillRect/>
                    </a:stretch>
                  </pic:blipFill>
                  <pic:spPr>
                    <a:xfrm>
                      <a:off x="0" y="0"/>
                      <a:ext cx="5577840" cy="3319272"/>
                    </a:xfrm>
                    <a:prstGeom prst="rect">
                      <a:avLst/>
                    </a:prstGeom>
                  </pic:spPr>
                </pic:pic>
              </a:graphicData>
            </a:graphic>
          </wp:inline>
        </w:drawing>
      </w:r>
    </w:p>
    <w:p w14:paraId="5B97A251" w14:textId="27D200EF" w:rsidR="00E62BC1" w:rsidRDefault="00E62BC1" w:rsidP="00E62BC1">
      <w:pPr>
        <w:pStyle w:val="PenNumbered"/>
        <w:rPr>
          <w:rStyle w:val="PenBulletedContinued1Char"/>
        </w:rPr>
      </w:pPr>
      <w:r>
        <w:rPr>
          <w:rStyle w:val="PenBulletedContinued1Char"/>
        </w:rPr>
        <w:t xml:space="preserve">Move all Species </w:t>
      </w:r>
      <w:r w:rsidRPr="00E62BC1">
        <w:rPr>
          <w:rStyle w:val="Strong"/>
        </w:rPr>
        <w:t>values</w:t>
      </w:r>
      <w:r>
        <w:rPr>
          <w:rStyle w:val="PenBulletedContinued1Char"/>
        </w:rPr>
        <w:t xml:space="preserve"> from the left side area to the right side are by clicking on the </w:t>
      </w:r>
      <w:r w:rsidR="00E60B5C">
        <w:rPr>
          <w:rStyle w:val="PenBulletedContinued1Char"/>
        </w:rPr>
        <w:t>right-pointing double angel quotation mark</w:t>
      </w:r>
      <w:r>
        <w:rPr>
          <w:rStyle w:val="PenBulletedContinued1Char"/>
        </w:rPr>
        <w:t xml:space="preserve"> (</w:t>
      </w:r>
      <w:r w:rsidRPr="00E62BC1">
        <w:rPr>
          <w:rStyle w:val="PenBulletedContinued1Char"/>
          <w:rFonts w:cs="Open Sans"/>
          <w:color w:val="0070C0"/>
        </w:rPr>
        <w:t>»</w:t>
      </w:r>
      <w:r>
        <w:rPr>
          <w:rStyle w:val="PenBulletedContinued1Char"/>
        </w:rPr>
        <w:t xml:space="preserve">) and specify species as the </w:t>
      </w:r>
      <w:r w:rsidRPr="00E62BC1">
        <w:rPr>
          <w:rStyle w:val="Strong"/>
        </w:rPr>
        <w:t>Parameter Name</w:t>
      </w:r>
    </w:p>
    <w:p w14:paraId="12BD80D1" w14:textId="7681BAA0" w:rsidR="00E62BC1" w:rsidRDefault="00AE1DDA" w:rsidP="00E75CE3">
      <w:pPr>
        <w:pStyle w:val="PenNumbered"/>
        <w:numPr>
          <w:ilvl w:val="0"/>
          <w:numId w:val="0"/>
        </w:numPr>
        <w:ind w:left="360"/>
        <w:rPr>
          <w:rStyle w:val="PenBulletedContinued1Char"/>
        </w:rPr>
      </w:pPr>
      <w:r>
        <w:rPr>
          <w:noProof/>
        </w:rPr>
        <w:lastRenderedPageBreak/>
        <w:drawing>
          <wp:inline distT="0" distB="0" distL="0" distR="0" wp14:anchorId="7BD19DD7" wp14:editId="07B5B3AE">
            <wp:extent cx="2834640" cy="2615184"/>
            <wp:effectExtent l="0" t="0" r="3810" b="0"/>
            <wp:docPr id="384" name="Picture 38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2017-09-14_12-57-43.png"/>
                    <pic:cNvPicPr/>
                  </pic:nvPicPr>
                  <pic:blipFill>
                    <a:blip r:embed="rId115">
                      <a:extLst>
                        <a:ext uri="{28A0092B-C50C-407E-A947-70E740481C1C}">
                          <a14:useLocalDpi xmlns:a14="http://schemas.microsoft.com/office/drawing/2010/main" val="0"/>
                        </a:ext>
                      </a:extLst>
                    </a:blip>
                    <a:stretch>
                      <a:fillRect/>
                    </a:stretch>
                  </pic:blipFill>
                  <pic:spPr>
                    <a:xfrm>
                      <a:off x="0" y="0"/>
                      <a:ext cx="2834640" cy="2615184"/>
                    </a:xfrm>
                    <a:prstGeom prst="rect">
                      <a:avLst/>
                    </a:prstGeom>
                  </pic:spPr>
                </pic:pic>
              </a:graphicData>
            </a:graphic>
          </wp:inline>
        </w:drawing>
      </w:r>
    </w:p>
    <w:p w14:paraId="69E17DF0" w14:textId="084F8ABE" w:rsidR="00E62BC1" w:rsidRDefault="00CF099B" w:rsidP="00CF099B">
      <w:pPr>
        <w:pStyle w:val="PenNumbered"/>
        <w:rPr>
          <w:rStyle w:val="PenBulletedContinued1Char"/>
        </w:rPr>
      </w:pPr>
      <w:r>
        <w:rPr>
          <w:rStyle w:val="PenBulletedContinued1Char"/>
        </w:rPr>
        <w:t xml:space="preserve">Press </w:t>
      </w:r>
      <w:r w:rsidRPr="00CF099B">
        <w:rPr>
          <w:rStyle w:val="Strong"/>
        </w:rPr>
        <w:t>OK</w:t>
      </w:r>
      <w:r>
        <w:rPr>
          <w:rStyle w:val="PenBulletedContinued1Char"/>
        </w:rPr>
        <w:t xml:space="preserve"> to save the filter and </w:t>
      </w:r>
      <w:r w:rsidRPr="00CF099B">
        <w:rPr>
          <w:rStyle w:val="PenBulletedContinued1Char"/>
        </w:rPr>
        <w:t>close</w:t>
      </w:r>
      <w:r>
        <w:rPr>
          <w:rStyle w:val="PenBulletedContinued1Char"/>
        </w:rPr>
        <w:t xml:space="preserve"> the window</w:t>
      </w:r>
    </w:p>
    <w:p w14:paraId="6E8A4D5F" w14:textId="27BF2D63" w:rsidR="00CF099B" w:rsidRDefault="00CF099B" w:rsidP="00CF099B">
      <w:pPr>
        <w:pStyle w:val="PenNumbered"/>
        <w:numPr>
          <w:ilvl w:val="0"/>
          <w:numId w:val="0"/>
        </w:numPr>
        <w:ind w:left="360"/>
        <w:rPr>
          <w:rStyle w:val="PenBulletedContinued1Char"/>
        </w:rPr>
      </w:pPr>
      <w:r>
        <w:rPr>
          <w:rStyle w:val="PenBulletedContinued1Char"/>
        </w:rPr>
        <w:t>Your analysis should look like this:</w:t>
      </w:r>
    </w:p>
    <w:p w14:paraId="6AF8BD5D" w14:textId="2D715E34" w:rsidR="00E62BC1" w:rsidRDefault="00AE1DDA" w:rsidP="00E75CE3">
      <w:pPr>
        <w:pStyle w:val="PenNumbered"/>
        <w:numPr>
          <w:ilvl w:val="0"/>
          <w:numId w:val="0"/>
        </w:numPr>
        <w:ind w:left="360"/>
        <w:rPr>
          <w:rStyle w:val="PenBulletedContinued1Char"/>
        </w:rPr>
      </w:pPr>
      <w:r>
        <w:rPr>
          <w:noProof/>
        </w:rPr>
        <w:drawing>
          <wp:inline distT="0" distB="0" distL="0" distR="0" wp14:anchorId="39920E7A" wp14:editId="26B08098">
            <wp:extent cx="5577840" cy="3310128"/>
            <wp:effectExtent l="0" t="0" r="3810" b="5080"/>
            <wp:docPr id="392" name="Picture 39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017-09-14_13-08-58.png"/>
                    <pic:cNvPicPr/>
                  </pic:nvPicPr>
                  <pic:blipFill>
                    <a:blip r:embed="rId116">
                      <a:extLst>
                        <a:ext uri="{28A0092B-C50C-407E-A947-70E740481C1C}">
                          <a14:useLocalDpi xmlns:a14="http://schemas.microsoft.com/office/drawing/2010/main" val="0"/>
                        </a:ext>
                      </a:extLst>
                    </a:blip>
                    <a:stretch>
                      <a:fillRect/>
                    </a:stretch>
                  </pic:blipFill>
                  <pic:spPr>
                    <a:xfrm>
                      <a:off x="0" y="0"/>
                      <a:ext cx="5577840" cy="3310128"/>
                    </a:xfrm>
                    <a:prstGeom prst="rect">
                      <a:avLst/>
                    </a:prstGeom>
                  </pic:spPr>
                </pic:pic>
              </a:graphicData>
            </a:graphic>
          </wp:inline>
        </w:drawing>
      </w:r>
    </w:p>
    <w:p w14:paraId="7137A99C" w14:textId="2277914B" w:rsidR="00CF099B" w:rsidRDefault="00CF099B" w:rsidP="00CF099B">
      <w:pPr>
        <w:pStyle w:val="PenNumbered"/>
        <w:rPr>
          <w:rStyle w:val="PenBulletedContinued1Char"/>
        </w:rPr>
      </w:pPr>
      <w:r w:rsidRPr="00CF099B">
        <w:rPr>
          <w:rStyle w:val="PenBulletedContinued1Char"/>
        </w:rPr>
        <w:t>Click</w:t>
      </w:r>
      <w:r>
        <w:rPr>
          <w:rStyle w:val="PenBulletedContinued1Char"/>
        </w:rPr>
        <w:t xml:space="preserve"> on the save icon </w:t>
      </w:r>
      <w:r>
        <w:rPr>
          <w:noProof/>
        </w:rPr>
        <w:drawing>
          <wp:inline distT="0" distB="0" distL="0" distR="0" wp14:anchorId="563739F8" wp14:editId="1FB7BA6F">
            <wp:extent cx="304800" cy="304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4800" cy="304800"/>
                    </a:xfrm>
                    <a:prstGeom prst="rect">
                      <a:avLst/>
                    </a:prstGeom>
                  </pic:spPr>
                </pic:pic>
              </a:graphicData>
            </a:graphic>
          </wp:inline>
        </w:drawing>
      </w:r>
      <w:r>
        <w:rPr>
          <w:rStyle w:val="PenBulletedContinued1Char"/>
        </w:rPr>
        <w:t xml:space="preserve"> to save the analysis</w:t>
      </w:r>
    </w:p>
    <w:p w14:paraId="600DB2A0" w14:textId="45CB827A" w:rsidR="00CF099B" w:rsidRDefault="00CF099B" w:rsidP="00CF099B">
      <w:pPr>
        <w:pStyle w:val="PenNumbered"/>
        <w:rPr>
          <w:rStyle w:val="PenBulletedContinued1Char"/>
        </w:rPr>
      </w:pPr>
      <w:r>
        <w:rPr>
          <w:rStyle w:val="PenBulletedContinued1Char"/>
        </w:rPr>
        <w:t xml:space="preserve">Enter Average Reading by Hour as the name you save the analysis under and </w:t>
      </w:r>
      <w:r w:rsidRPr="00CF099B">
        <w:rPr>
          <w:rStyle w:val="Strong"/>
        </w:rPr>
        <w:t>Press</w:t>
      </w:r>
      <w:r>
        <w:rPr>
          <w:rStyle w:val="PenBulletedContinued1Char"/>
        </w:rPr>
        <w:t xml:space="preserve"> Save. The definition of the analysis is now saved in the central Pentaho Repository.</w:t>
      </w:r>
    </w:p>
    <w:p w14:paraId="6EBE001D" w14:textId="74C78226" w:rsidR="009F6704" w:rsidRDefault="00AE1DDA" w:rsidP="00E75CE3">
      <w:pPr>
        <w:pStyle w:val="PenNumbered"/>
        <w:numPr>
          <w:ilvl w:val="0"/>
          <w:numId w:val="0"/>
        </w:numPr>
        <w:ind w:left="360"/>
      </w:pPr>
      <w:r>
        <w:rPr>
          <w:noProof/>
        </w:rPr>
        <w:lastRenderedPageBreak/>
        <w:drawing>
          <wp:inline distT="0" distB="0" distL="0" distR="0" wp14:anchorId="1BEE1AEA" wp14:editId="4B950417">
            <wp:extent cx="2852928" cy="2404872"/>
            <wp:effectExtent l="0" t="0" r="5080" b="0"/>
            <wp:docPr id="393" name="Picture 39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2017-09-14_13-10-26.png"/>
                    <pic:cNvPicPr/>
                  </pic:nvPicPr>
                  <pic:blipFill>
                    <a:blip r:embed="rId118">
                      <a:extLst>
                        <a:ext uri="{28A0092B-C50C-407E-A947-70E740481C1C}">
                          <a14:useLocalDpi xmlns:a14="http://schemas.microsoft.com/office/drawing/2010/main" val="0"/>
                        </a:ext>
                      </a:extLst>
                    </a:blip>
                    <a:stretch>
                      <a:fillRect/>
                    </a:stretch>
                  </pic:blipFill>
                  <pic:spPr>
                    <a:xfrm>
                      <a:off x="0" y="0"/>
                      <a:ext cx="2852928" cy="2404872"/>
                    </a:xfrm>
                    <a:prstGeom prst="rect">
                      <a:avLst/>
                    </a:prstGeom>
                  </pic:spPr>
                </pic:pic>
              </a:graphicData>
            </a:graphic>
          </wp:inline>
        </w:drawing>
      </w:r>
      <w:bookmarkStart w:id="37" w:name="_Toc491269313"/>
    </w:p>
    <w:p w14:paraId="1B808337" w14:textId="77777777" w:rsidR="00B961DB" w:rsidRDefault="00B961DB">
      <w:pPr>
        <w:tabs>
          <w:tab w:val="clear" w:pos="864"/>
          <w:tab w:val="clear" w:pos="1008"/>
          <w:tab w:val="clear" w:pos="1296"/>
          <w:tab w:val="clear" w:pos="1728"/>
        </w:tabs>
        <w:autoSpaceDE/>
        <w:autoSpaceDN/>
        <w:adjustRightInd/>
        <w:spacing w:after="0"/>
        <w:textAlignment w:val="auto"/>
        <w:rPr>
          <w:rFonts w:eastAsiaTheme="majorEastAsia" w:cstheme="majorBidi"/>
          <w:b/>
          <w:bCs/>
          <w:sz w:val="28"/>
          <w:szCs w:val="28"/>
        </w:rPr>
      </w:pPr>
      <w:r>
        <w:br w:type="page"/>
      </w:r>
    </w:p>
    <w:p w14:paraId="24D8E80A" w14:textId="4B126383" w:rsidR="009F6704" w:rsidRDefault="00B961DB" w:rsidP="00B961DB">
      <w:pPr>
        <w:pStyle w:val="PenHeading4"/>
      </w:pPr>
      <w:bookmarkStart w:id="38" w:name="_Toc505952563"/>
      <w:r>
        <w:lastRenderedPageBreak/>
        <w:t>Creating the Geospatial Report</w:t>
      </w:r>
      <w:bookmarkEnd w:id="38"/>
    </w:p>
    <w:p w14:paraId="5E7AA51F" w14:textId="3F57E6DF" w:rsidR="00B961DB" w:rsidRDefault="00B961DB" w:rsidP="009F6704">
      <w:pPr>
        <w:pStyle w:val="PenNumbered"/>
        <w:numPr>
          <w:ilvl w:val="0"/>
          <w:numId w:val="0"/>
        </w:numPr>
      </w:pPr>
      <w:r>
        <w:t>Before we continue with the dashboard we are going to create another Analysis:</w:t>
      </w:r>
      <w:r w:rsidR="008667F4">
        <w:t xml:space="preserve"> </w:t>
      </w:r>
      <w:r>
        <w:t xml:space="preserve">the Geospatial Report. We will do this again on the </w:t>
      </w:r>
      <w:r w:rsidRPr="00B961DB">
        <w:rPr>
          <w:rStyle w:val="Strong"/>
        </w:rPr>
        <w:t>Air Quality Data</w:t>
      </w:r>
      <w:r>
        <w:t xml:space="preserve"> data model.</w:t>
      </w:r>
    </w:p>
    <w:p w14:paraId="2A40BFF8" w14:textId="51A8B829" w:rsidR="008667F4" w:rsidRDefault="008667F4" w:rsidP="008667F4">
      <w:pPr>
        <w:pStyle w:val="PenNumbered"/>
        <w:numPr>
          <w:ilvl w:val="0"/>
          <w:numId w:val="49"/>
        </w:numPr>
      </w:pPr>
      <w:r>
        <w:t xml:space="preserve">First switch to </w:t>
      </w:r>
      <w:r w:rsidRPr="008667F4">
        <w:rPr>
          <w:rStyle w:val="Strong"/>
        </w:rPr>
        <w:t>Chart view</w:t>
      </w:r>
      <w:r>
        <w:t xml:space="preserve"> (</w:t>
      </w:r>
      <w:r>
        <w:rPr>
          <w:noProof/>
        </w:rPr>
        <w:drawing>
          <wp:inline distT="0" distB="0" distL="0" distR="0" wp14:anchorId="08CA2D1A" wp14:editId="4F30F6F1">
            <wp:extent cx="1209675" cy="314325"/>
            <wp:effectExtent l="0" t="0" r="9525"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09675" cy="314325"/>
                    </a:xfrm>
                    <a:prstGeom prst="rect">
                      <a:avLst/>
                    </a:prstGeom>
                  </pic:spPr>
                </pic:pic>
              </a:graphicData>
            </a:graphic>
          </wp:inline>
        </w:drawing>
      </w:r>
      <w:r>
        <w:t>) to select the Geo Map</w:t>
      </w:r>
    </w:p>
    <w:p w14:paraId="1EBCB13D" w14:textId="3F3D1805" w:rsidR="00B961DB" w:rsidRDefault="00B961DB" w:rsidP="00E75CE3">
      <w:pPr>
        <w:pStyle w:val="PenNumbered"/>
        <w:numPr>
          <w:ilvl w:val="0"/>
          <w:numId w:val="0"/>
        </w:numPr>
        <w:ind w:left="360"/>
      </w:pPr>
      <w:r>
        <w:rPr>
          <w:noProof/>
        </w:rPr>
        <w:drawing>
          <wp:inline distT="0" distB="0" distL="0" distR="0" wp14:anchorId="6123A60A" wp14:editId="5AA190E2">
            <wp:extent cx="5700659" cy="3558540"/>
            <wp:effectExtent l="0" t="0" r="0" b="3810"/>
            <wp:docPr id="396" name="Picture 39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2017-09-14_14-50-28.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12028" cy="3565637"/>
                    </a:xfrm>
                    <a:prstGeom prst="rect">
                      <a:avLst/>
                    </a:prstGeom>
                  </pic:spPr>
                </pic:pic>
              </a:graphicData>
            </a:graphic>
          </wp:inline>
        </w:drawing>
      </w:r>
    </w:p>
    <w:p w14:paraId="25CF3C4E" w14:textId="0FD89167" w:rsidR="008667F4" w:rsidRDefault="008667F4" w:rsidP="008667F4">
      <w:pPr>
        <w:pStyle w:val="PenNumbered"/>
      </w:pPr>
      <w:r>
        <w:t xml:space="preserve">Drag the Location </w:t>
      </w:r>
      <w:r w:rsidRPr="008667F4">
        <w:rPr>
          <w:rStyle w:val="Strong"/>
        </w:rPr>
        <w:t>attribute</w:t>
      </w:r>
      <w:r w:rsidRPr="008667F4">
        <w:rPr>
          <w:color w:val="0070C0"/>
        </w:rPr>
        <w:t xml:space="preserve"> </w:t>
      </w:r>
      <w:r>
        <w:t xml:space="preserve">to the Geography and Value </w:t>
      </w:r>
      <w:r w:rsidRPr="008667F4">
        <w:rPr>
          <w:rStyle w:val="Strong"/>
        </w:rPr>
        <w:t>metric</w:t>
      </w:r>
      <w:r w:rsidRPr="008667F4">
        <w:rPr>
          <w:color w:val="0070C0"/>
        </w:rPr>
        <w:t xml:space="preserve"> </w:t>
      </w:r>
      <w:r>
        <w:t xml:space="preserve">to the Size </w:t>
      </w:r>
      <w:r w:rsidRPr="008667F4">
        <w:rPr>
          <w:rStyle w:val="Strong"/>
        </w:rPr>
        <w:t>Layout area</w:t>
      </w:r>
    </w:p>
    <w:p w14:paraId="2E857C14" w14:textId="0ABBADE3" w:rsidR="00B961DB" w:rsidRDefault="00B961DB" w:rsidP="00E75CE3">
      <w:pPr>
        <w:pStyle w:val="PenNumbered"/>
        <w:numPr>
          <w:ilvl w:val="0"/>
          <w:numId w:val="0"/>
        </w:numPr>
        <w:ind w:left="360"/>
      </w:pPr>
      <w:r>
        <w:rPr>
          <w:noProof/>
        </w:rPr>
        <w:lastRenderedPageBreak/>
        <w:drawing>
          <wp:inline distT="0" distB="0" distL="0" distR="0" wp14:anchorId="2B8F9939" wp14:editId="72FC3BA3">
            <wp:extent cx="5693664" cy="3558540"/>
            <wp:effectExtent l="0" t="0" r="2540" b="3810"/>
            <wp:docPr id="397" name="Picture 397"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2017-09-14_14-52-06.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01885" cy="3563678"/>
                    </a:xfrm>
                    <a:prstGeom prst="rect">
                      <a:avLst/>
                    </a:prstGeom>
                  </pic:spPr>
                </pic:pic>
              </a:graphicData>
            </a:graphic>
          </wp:inline>
        </w:drawing>
      </w:r>
    </w:p>
    <w:p w14:paraId="5D0A8267" w14:textId="4AAB68D4" w:rsidR="008667F4" w:rsidRDefault="008667F4" w:rsidP="008667F4">
      <w:pPr>
        <w:pStyle w:val="PenNumbered"/>
      </w:pPr>
      <w:r>
        <w:t>Drag the Species and Day attributes to the filter area.</w:t>
      </w:r>
    </w:p>
    <w:p w14:paraId="41305178" w14:textId="0253D944" w:rsidR="00B961DB" w:rsidRDefault="00B961DB" w:rsidP="00E75CE3">
      <w:pPr>
        <w:pStyle w:val="PenNumbered"/>
        <w:numPr>
          <w:ilvl w:val="0"/>
          <w:numId w:val="0"/>
        </w:numPr>
        <w:ind w:left="360"/>
      </w:pPr>
      <w:r>
        <w:rPr>
          <w:noProof/>
        </w:rPr>
        <w:drawing>
          <wp:inline distT="0" distB="0" distL="0" distR="0" wp14:anchorId="0C678515" wp14:editId="74287CC6">
            <wp:extent cx="5631180" cy="3519488"/>
            <wp:effectExtent l="0" t="0" r="7620" b="5080"/>
            <wp:docPr id="398" name="Picture 398"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2017-09-14_14-54-1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33683" cy="3521052"/>
                    </a:xfrm>
                    <a:prstGeom prst="rect">
                      <a:avLst/>
                    </a:prstGeom>
                  </pic:spPr>
                </pic:pic>
              </a:graphicData>
            </a:graphic>
          </wp:inline>
        </w:drawing>
      </w:r>
    </w:p>
    <w:p w14:paraId="65C2C876" w14:textId="6009B90B" w:rsidR="008667F4" w:rsidRDefault="008667F4" w:rsidP="008667F4">
      <w:pPr>
        <w:pStyle w:val="PenNumbered"/>
      </w:pPr>
      <w:r>
        <w:t xml:space="preserve">Configure the Day </w:t>
      </w:r>
      <w:r w:rsidRPr="008667F4">
        <w:rPr>
          <w:rStyle w:val="Strong"/>
        </w:rPr>
        <w:t>filter</w:t>
      </w:r>
      <w:r>
        <w:t xml:space="preserve"> as shown below. Make sure you will specify a </w:t>
      </w:r>
      <w:r w:rsidRPr="008667F4">
        <w:rPr>
          <w:rStyle w:val="Strong"/>
        </w:rPr>
        <w:t>Parameter Name</w:t>
      </w:r>
      <w:r>
        <w:t>.</w:t>
      </w:r>
    </w:p>
    <w:p w14:paraId="3FCC5FB6" w14:textId="2B5A095C" w:rsidR="00B961DB" w:rsidRDefault="00B961DB" w:rsidP="00E75CE3">
      <w:pPr>
        <w:pStyle w:val="PenNumbered"/>
        <w:numPr>
          <w:ilvl w:val="0"/>
          <w:numId w:val="0"/>
        </w:numPr>
        <w:ind w:left="360"/>
      </w:pPr>
      <w:r>
        <w:rPr>
          <w:noProof/>
        </w:rPr>
        <w:lastRenderedPageBreak/>
        <w:drawing>
          <wp:inline distT="0" distB="0" distL="0" distR="0" wp14:anchorId="5011829B" wp14:editId="19EC2724">
            <wp:extent cx="5730240" cy="3581400"/>
            <wp:effectExtent l="0" t="0" r="3810" b="0"/>
            <wp:docPr id="399" name="Picture 399"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2017-09-14_14-54-13.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5954" cy="3584971"/>
                    </a:xfrm>
                    <a:prstGeom prst="rect">
                      <a:avLst/>
                    </a:prstGeom>
                  </pic:spPr>
                </pic:pic>
              </a:graphicData>
            </a:graphic>
          </wp:inline>
        </w:drawing>
      </w:r>
    </w:p>
    <w:p w14:paraId="3825D228" w14:textId="1D13437E" w:rsidR="008667F4" w:rsidRDefault="008667F4" w:rsidP="008667F4">
      <w:pPr>
        <w:pStyle w:val="PenNumbered"/>
      </w:pPr>
      <w:r>
        <w:t xml:space="preserve">Configure the </w:t>
      </w:r>
      <w:r w:rsidRPr="008667F4">
        <w:t>Species</w:t>
      </w:r>
      <w:r>
        <w:t xml:space="preserve"> </w:t>
      </w:r>
      <w:r w:rsidRPr="008667F4">
        <w:rPr>
          <w:rStyle w:val="Strong"/>
        </w:rPr>
        <w:t>filter</w:t>
      </w:r>
      <w:r>
        <w:t xml:space="preserve"> as shown below. Make sure you will specify a </w:t>
      </w:r>
      <w:r w:rsidRPr="008667F4">
        <w:rPr>
          <w:rStyle w:val="Strong"/>
        </w:rPr>
        <w:t>Parameter Name</w:t>
      </w:r>
      <w:r>
        <w:t>.</w:t>
      </w:r>
    </w:p>
    <w:p w14:paraId="11B72062" w14:textId="68439A55" w:rsidR="00B961DB" w:rsidRDefault="00B961DB" w:rsidP="00E75CE3">
      <w:pPr>
        <w:pStyle w:val="PenNumbered"/>
        <w:numPr>
          <w:ilvl w:val="0"/>
          <w:numId w:val="0"/>
        </w:numPr>
        <w:ind w:left="360"/>
      </w:pPr>
      <w:r>
        <w:rPr>
          <w:noProof/>
        </w:rPr>
        <w:drawing>
          <wp:inline distT="0" distB="0" distL="0" distR="0" wp14:anchorId="197B6008" wp14:editId="17965D3A">
            <wp:extent cx="5718048" cy="3573780"/>
            <wp:effectExtent l="0" t="0" r="0" b="7620"/>
            <wp:docPr id="400" name="Picture 400"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2017-09-14_14-54-5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24641" cy="3577900"/>
                    </a:xfrm>
                    <a:prstGeom prst="rect">
                      <a:avLst/>
                    </a:prstGeom>
                  </pic:spPr>
                </pic:pic>
              </a:graphicData>
            </a:graphic>
          </wp:inline>
        </w:drawing>
      </w:r>
    </w:p>
    <w:p w14:paraId="04849DED" w14:textId="0509EE1E" w:rsidR="008667F4" w:rsidRDefault="00550CA4" w:rsidP="008667F4">
      <w:pPr>
        <w:pStyle w:val="PenNumbered"/>
      </w:pPr>
      <w:r>
        <w:t>The result</w:t>
      </w:r>
      <w:r w:rsidR="008667F4">
        <w:t xml:space="preserve"> of the geomap should be like shown below:</w:t>
      </w:r>
    </w:p>
    <w:p w14:paraId="191A0E32" w14:textId="0123F88F" w:rsidR="00B961DB" w:rsidRDefault="00B961DB" w:rsidP="00E75CE3">
      <w:pPr>
        <w:pStyle w:val="PenNumbered"/>
        <w:numPr>
          <w:ilvl w:val="0"/>
          <w:numId w:val="0"/>
        </w:numPr>
        <w:ind w:left="360"/>
      </w:pPr>
      <w:r>
        <w:rPr>
          <w:noProof/>
        </w:rPr>
        <w:lastRenderedPageBreak/>
        <w:drawing>
          <wp:inline distT="0" distB="0" distL="0" distR="0" wp14:anchorId="2961BABE" wp14:editId="1DB5D073">
            <wp:extent cx="5692140" cy="3557588"/>
            <wp:effectExtent l="0" t="0" r="3810" b="5080"/>
            <wp:docPr id="401" name="Picture 401" descr="A picture containing screenshot,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2017-09-14_14-56-0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94665" cy="3559166"/>
                    </a:xfrm>
                    <a:prstGeom prst="rect">
                      <a:avLst/>
                    </a:prstGeom>
                  </pic:spPr>
                </pic:pic>
              </a:graphicData>
            </a:graphic>
          </wp:inline>
        </w:drawing>
      </w:r>
    </w:p>
    <w:p w14:paraId="5C033527" w14:textId="1AE58E3D" w:rsidR="008667F4" w:rsidRDefault="008667F4" w:rsidP="00550CA4">
      <w:pPr>
        <w:pStyle w:val="PenNumbered"/>
      </w:pPr>
      <w:r>
        <w:t xml:space="preserve">Now save the geomap by clicking on the </w:t>
      </w:r>
      <w:r w:rsidR="00550CA4" w:rsidRPr="00550CA4">
        <w:rPr>
          <w:rStyle w:val="Strong"/>
        </w:rPr>
        <w:t>S</w:t>
      </w:r>
      <w:r w:rsidRPr="00550CA4">
        <w:rPr>
          <w:rStyle w:val="Strong"/>
        </w:rPr>
        <w:t>ave</w:t>
      </w:r>
      <w:r w:rsidRPr="00550CA4">
        <w:rPr>
          <w:color w:val="auto"/>
        </w:rPr>
        <w:t xml:space="preserve"> </w:t>
      </w:r>
      <w:r w:rsidR="00550CA4">
        <w:t>icon (</w:t>
      </w:r>
      <w:r w:rsidR="00550CA4">
        <w:rPr>
          <w:noProof/>
        </w:rPr>
        <w:drawing>
          <wp:inline distT="0" distB="0" distL="0" distR="0" wp14:anchorId="7120216C" wp14:editId="78AF27B7">
            <wp:extent cx="304800" cy="3048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4800" cy="304800"/>
                    </a:xfrm>
                    <a:prstGeom prst="rect">
                      <a:avLst/>
                    </a:prstGeom>
                  </pic:spPr>
                </pic:pic>
              </a:graphicData>
            </a:graphic>
          </wp:inline>
        </w:drawing>
      </w:r>
      <w:r w:rsidR="00550CA4">
        <w:t xml:space="preserve">). Enter Average Reading by Site – Geo as the </w:t>
      </w:r>
      <w:r w:rsidR="00550CA4" w:rsidRPr="00550CA4">
        <w:rPr>
          <w:rStyle w:val="Strong"/>
        </w:rPr>
        <w:t>Filename</w:t>
      </w:r>
      <w:r w:rsidR="00550CA4">
        <w:t xml:space="preserve"> for the geomap. Press </w:t>
      </w:r>
      <w:r w:rsidR="00550CA4" w:rsidRPr="00550CA4">
        <w:rPr>
          <w:rStyle w:val="Strong"/>
        </w:rPr>
        <w:t>Save</w:t>
      </w:r>
      <w:r w:rsidR="00550CA4">
        <w:t xml:space="preserve"> to save and close the window.</w:t>
      </w:r>
    </w:p>
    <w:p w14:paraId="058A8EB4" w14:textId="4E89D76B" w:rsidR="009F6704" w:rsidRDefault="00B961DB" w:rsidP="00E75CE3">
      <w:pPr>
        <w:pStyle w:val="PenNumbered"/>
        <w:numPr>
          <w:ilvl w:val="0"/>
          <w:numId w:val="0"/>
        </w:numPr>
        <w:ind w:left="360"/>
      </w:pPr>
      <w:r>
        <w:rPr>
          <w:noProof/>
        </w:rPr>
        <w:drawing>
          <wp:inline distT="0" distB="0" distL="0" distR="0" wp14:anchorId="11AEADD3" wp14:editId="407A56C8">
            <wp:extent cx="4251960" cy="3575304"/>
            <wp:effectExtent l="0" t="0" r="0" b="6350"/>
            <wp:docPr id="402" name="Picture 40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2017-09-14_14-57-18.png"/>
                    <pic:cNvPicPr/>
                  </pic:nvPicPr>
                  <pic:blipFill>
                    <a:blip r:embed="rId126">
                      <a:extLst>
                        <a:ext uri="{28A0092B-C50C-407E-A947-70E740481C1C}">
                          <a14:useLocalDpi xmlns:a14="http://schemas.microsoft.com/office/drawing/2010/main" val="0"/>
                        </a:ext>
                      </a:extLst>
                    </a:blip>
                    <a:stretch>
                      <a:fillRect/>
                    </a:stretch>
                  </pic:blipFill>
                  <pic:spPr>
                    <a:xfrm>
                      <a:off x="0" y="0"/>
                      <a:ext cx="4251960" cy="3575304"/>
                    </a:xfrm>
                    <a:prstGeom prst="rect">
                      <a:avLst/>
                    </a:prstGeom>
                  </pic:spPr>
                </pic:pic>
              </a:graphicData>
            </a:graphic>
          </wp:inline>
        </w:drawing>
      </w:r>
    </w:p>
    <w:p w14:paraId="61C4D95B" w14:textId="7BD3284D" w:rsidR="003E5C38" w:rsidRDefault="009358F1" w:rsidP="009358F1">
      <w:pPr>
        <w:pStyle w:val="PenHeading4"/>
      </w:pPr>
      <w:bookmarkStart w:id="39" w:name="_Toc505952564"/>
      <w:r>
        <w:lastRenderedPageBreak/>
        <w:t>Creating</w:t>
      </w:r>
      <w:r w:rsidR="00994097">
        <w:t xml:space="preserve"> </w:t>
      </w:r>
      <w:r>
        <w:t>the</w:t>
      </w:r>
      <w:r w:rsidR="00994097">
        <w:t xml:space="preserve"> </w:t>
      </w:r>
      <w:r w:rsidRPr="004F27C9">
        <w:t>Air</w:t>
      </w:r>
      <w:r w:rsidR="00994097">
        <w:t xml:space="preserve"> </w:t>
      </w:r>
      <w:r w:rsidRPr="004F27C9">
        <w:t>Quality</w:t>
      </w:r>
      <w:r w:rsidR="00994097">
        <w:t xml:space="preserve"> </w:t>
      </w:r>
      <w:r w:rsidRPr="004F27C9">
        <w:t>Dashboard</w:t>
      </w:r>
      <w:bookmarkEnd w:id="37"/>
      <w:bookmarkEnd w:id="39"/>
    </w:p>
    <w:p w14:paraId="1FC4A29F" w14:textId="7F1C41A9" w:rsidR="003E5C38" w:rsidRDefault="009358F1" w:rsidP="003E5C38">
      <w:pPr>
        <w:pStyle w:val="PenNumbered"/>
        <w:numPr>
          <w:ilvl w:val="0"/>
          <w:numId w:val="0"/>
        </w:numPr>
      </w:pPr>
      <w:r>
        <w:t>In</w:t>
      </w:r>
      <w:r w:rsidR="00994097">
        <w:t xml:space="preserve"> </w:t>
      </w:r>
      <w:r>
        <w:t>the</w:t>
      </w:r>
      <w:r w:rsidR="00994097">
        <w:t xml:space="preserve"> </w:t>
      </w:r>
      <w:r>
        <w:t>Pentaho</w:t>
      </w:r>
      <w:r w:rsidR="00994097">
        <w:t xml:space="preserve"> </w:t>
      </w:r>
      <w:r>
        <w:t>User</w:t>
      </w:r>
      <w:r w:rsidR="00994097">
        <w:t xml:space="preserve"> </w:t>
      </w:r>
      <w:r>
        <w:t>Console,</w:t>
      </w:r>
      <w:r w:rsidR="00994097">
        <w:t xml:space="preserve"> </w:t>
      </w:r>
      <w:r>
        <w:t>you</w:t>
      </w:r>
      <w:r w:rsidR="00994097">
        <w:t xml:space="preserve"> </w:t>
      </w:r>
      <w:r>
        <w:t>also</w:t>
      </w:r>
      <w:r w:rsidR="00994097">
        <w:t xml:space="preserve"> </w:t>
      </w:r>
      <w:r>
        <w:t>can</w:t>
      </w:r>
      <w:r w:rsidR="00994097">
        <w:t xml:space="preserve"> </w:t>
      </w:r>
      <w:r>
        <w:t>create</w:t>
      </w:r>
      <w:r w:rsidR="00994097">
        <w:t xml:space="preserve"> </w:t>
      </w:r>
      <w:r w:rsidR="009A5D7F">
        <w:t>i</w:t>
      </w:r>
      <w:r w:rsidRPr="004F27C9">
        <w:t>nteractive</w:t>
      </w:r>
      <w:r w:rsidR="00994097">
        <w:t xml:space="preserve"> </w:t>
      </w:r>
      <w:r w:rsidRPr="004F27C9">
        <w:t>and</w:t>
      </w:r>
      <w:r w:rsidR="00994097">
        <w:t xml:space="preserve"> </w:t>
      </w:r>
      <w:r w:rsidRPr="004F27C9">
        <w:t>embeddable</w:t>
      </w:r>
      <w:r w:rsidR="00994097">
        <w:t xml:space="preserve"> </w:t>
      </w:r>
      <w:r w:rsidRPr="004F27C9">
        <w:t>dashboards</w:t>
      </w:r>
      <w:r>
        <w:t>.</w:t>
      </w:r>
      <w:r w:rsidR="00994097">
        <w:t xml:space="preserve"> </w:t>
      </w:r>
      <w:r>
        <w:t>Now</w:t>
      </w:r>
      <w:r w:rsidR="00994097">
        <w:t xml:space="preserve"> </w:t>
      </w:r>
      <w:r>
        <w:t>let’s</w:t>
      </w:r>
      <w:r w:rsidR="00994097">
        <w:t xml:space="preserve"> </w:t>
      </w:r>
      <w:r>
        <w:t>create</w:t>
      </w:r>
      <w:r w:rsidR="00994097">
        <w:t xml:space="preserve"> </w:t>
      </w:r>
      <w:r>
        <w:t>the</w:t>
      </w:r>
      <w:r w:rsidR="00994097">
        <w:t xml:space="preserve"> </w:t>
      </w:r>
      <w:r>
        <w:t>Air</w:t>
      </w:r>
      <w:r w:rsidR="00994097">
        <w:t xml:space="preserve"> </w:t>
      </w:r>
      <w:r>
        <w:t>Quality</w:t>
      </w:r>
      <w:r w:rsidR="00994097">
        <w:t xml:space="preserve"> </w:t>
      </w:r>
      <w:r>
        <w:t>Dashboard.</w:t>
      </w:r>
      <w:r w:rsidR="00994097">
        <w:t xml:space="preserve"> </w:t>
      </w:r>
      <w:r>
        <w:t>This</w:t>
      </w:r>
      <w:r w:rsidR="00994097">
        <w:t xml:space="preserve"> </w:t>
      </w:r>
      <w:r>
        <w:t>dashboard</w:t>
      </w:r>
      <w:r w:rsidR="00994097">
        <w:t xml:space="preserve"> </w:t>
      </w:r>
      <w:r w:rsidR="00A531E1">
        <w:t>will contain</w:t>
      </w:r>
      <w:r w:rsidR="00994097">
        <w:t xml:space="preserve"> </w:t>
      </w:r>
      <w:r w:rsidR="00A531E1">
        <w:t xml:space="preserve">the </w:t>
      </w:r>
      <w:r w:rsidR="009A5D7F">
        <w:t>two</w:t>
      </w:r>
      <w:r w:rsidR="00994097">
        <w:t xml:space="preserve"> </w:t>
      </w:r>
      <w:r w:rsidR="009A5D7F">
        <w:t xml:space="preserve">previously </w:t>
      </w:r>
      <w:r>
        <w:t>defined</w:t>
      </w:r>
      <w:r w:rsidR="00994097">
        <w:t xml:space="preserve"> </w:t>
      </w:r>
      <w:r>
        <w:t>analytics:</w:t>
      </w:r>
    </w:p>
    <w:p w14:paraId="1832C70A" w14:textId="16B77E53" w:rsidR="009A5D7F" w:rsidRDefault="009A5D7F" w:rsidP="009A5D7F">
      <w:pPr>
        <w:pStyle w:val="PenNumbered"/>
        <w:numPr>
          <w:ilvl w:val="0"/>
          <w:numId w:val="50"/>
        </w:numPr>
      </w:pPr>
      <w:r>
        <w:t xml:space="preserve">Average Reading by Hour </w:t>
      </w:r>
    </w:p>
    <w:p w14:paraId="04240411" w14:textId="6F0A8DB1" w:rsidR="009A5D7F" w:rsidRDefault="009A5D7F" w:rsidP="009A5D7F">
      <w:pPr>
        <w:pStyle w:val="PenNumbered"/>
        <w:numPr>
          <w:ilvl w:val="0"/>
          <w:numId w:val="50"/>
        </w:numPr>
      </w:pPr>
      <w:r>
        <w:t>Average Reading by Site - Geo</w:t>
      </w:r>
    </w:p>
    <w:p w14:paraId="36CC4465" w14:textId="5FA15B8D" w:rsidR="00AB7EE4" w:rsidRDefault="009358F1" w:rsidP="000505E0">
      <w:pPr>
        <w:pStyle w:val="PenBulleted1"/>
        <w:numPr>
          <w:ilvl w:val="0"/>
          <w:numId w:val="25"/>
        </w:numPr>
      </w:pPr>
      <w:r>
        <w:t>In</w:t>
      </w:r>
      <w:r w:rsidR="00994097">
        <w:t xml:space="preserve"> </w:t>
      </w:r>
      <w:r>
        <w:t>the</w:t>
      </w:r>
      <w:r w:rsidR="00994097">
        <w:t xml:space="preserve"> </w:t>
      </w:r>
      <w:r>
        <w:t>Pentaho</w:t>
      </w:r>
      <w:r w:rsidR="00994097">
        <w:t xml:space="preserve"> </w:t>
      </w:r>
      <w:r>
        <w:t>User</w:t>
      </w:r>
      <w:r w:rsidR="00994097">
        <w:t xml:space="preserve"> </w:t>
      </w:r>
      <w:r>
        <w:t>Console</w:t>
      </w:r>
      <w:r w:rsidR="00994097">
        <w:t xml:space="preserve"> </w:t>
      </w:r>
      <w:r>
        <w:t>(</w:t>
      </w:r>
      <w:hyperlink r:id="rId127" w:history="1">
        <w:r w:rsidRPr="00877FDD">
          <w:rPr>
            <w:rStyle w:val="Hyperlink"/>
          </w:rPr>
          <w:t>http://localhost:8080</w:t>
        </w:r>
      </w:hyperlink>
      <w:r>
        <w:t>),</w:t>
      </w:r>
      <w:r w:rsidR="00994097">
        <w:t xml:space="preserve"> </w:t>
      </w:r>
      <w:r>
        <w:t>click</w:t>
      </w:r>
      <w:r w:rsidR="00994097">
        <w:t xml:space="preserve"> </w:t>
      </w:r>
      <w:r>
        <w:t>on</w:t>
      </w:r>
      <w:r w:rsidR="00994097">
        <w:t xml:space="preserve"> </w:t>
      </w:r>
      <w:r>
        <w:t>the</w:t>
      </w:r>
      <w:r w:rsidR="00994097">
        <w:t xml:space="preserve"> </w:t>
      </w:r>
      <w:r w:rsidRPr="009358F1">
        <w:rPr>
          <w:rStyle w:val="Strong"/>
        </w:rPr>
        <w:t>Create</w:t>
      </w:r>
      <w:r w:rsidR="00994097">
        <w:rPr>
          <w:rStyle w:val="Strong"/>
        </w:rPr>
        <w:t xml:space="preserve"> </w:t>
      </w:r>
      <w:r w:rsidRPr="009358F1">
        <w:rPr>
          <w:rStyle w:val="Strong"/>
        </w:rPr>
        <w:t>New</w:t>
      </w:r>
      <w:r w:rsidR="00994097">
        <w:rPr>
          <w:rStyle w:val="Strong"/>
        </w:rPr>
        <w:t xml:space="preserve"> </w:t>
      </w:r>
      <w:r w:rsidRPr="009358F1">
        <w:rPr>
          <w:rStyle w:val="Strong"/>
        </w:rPr>
        <w:t>&gt;</w:t>
      </w:r>
      <w:r w:rsidR="00994097">
        <w:rPr>
          <w:rStyle w:val="Strong"/>
        </w:rPr>
        <w:t xml:space="preserve"> </w:t>
      </w:r>
      <w:r w:rsidRPr="009358F1">
        <w:rPr>
          <w:rStyle w:val="Strong"/>
        </w:rPr>
        <w:t>Dashboard</w:t>
      </w:r>
      <w:r w:rsidR="00994097">
        <w:t xml:space="preserve"> </w:t>
      </w:r>
      <w:r>
        <w:t>buttons</w:t>
      </w:r>
      <w:r w:rsidR="009703EF">
        <w:t>.</w:t>
      </w:r>
      <w:r w:rsidR="00994097">
        <w:t xml:space="preserve"> </w:t>
      </w:r>
      <w:r w:rsidR="009703EF">
        <w:t>The</w:t>
      </w:r>
      <w:r w:rsidR="00994097">
        <w:t xml:space="preserve"> </w:t>
      </w:r>
      <w:r w:rsidR="009703EF">
        <w:t>Dashboard</w:t>
      </w:r>
      <w:r w:rsidR="00994097">
        <w:t xml:space="preserve"> </w:t>
      </w:r>
      <w:r w:rsidR="00543151">
        <w:t>Designer</w:t>
      </w:r>
      <w:r w:rsidR="00994097">
        <w:t xml:space="preserve"> </w:t>
      </w:r>
      <w:r w:rsidR="009703EF">
        <w:t>should</w:t>
      </w:r>
      <w:r w:rsidR="00994097">
        <w:t xml:space="preserve"> </w:t>
      </w:r>
      <w:r w:rsidR="009703EF">
        <w:t>popup.</w:t>
      </w:r>
    </w:p>
    <w:p w14:paraId="1849BE8E" w14:textId="1F546A01" w:rsidR="009703EF" w:rsidRDefault="009703EF" w:rsidP="009703EF">
      <w:pPr>
        <w:pStyle w:val="PenNumberedContinued"/>
      </w:pPr>
      <w:r>
        <w:rPr>
          <w:noProof/>
        </w:rPr>
        <w:drawing>
          <wp:inline distT="0" distB="0" distL="0" distR="0" wp14:anchorId="328EA07C" wp14:editId="0EDD61DC">
            <wp:extent cx="5715000" cy="26480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6447" cy="2653376"/>
                    </a:xfrm>
                    <a:prstGeom prst="rect">
                      <a:avLst/>
                    </a:prstGeom>
                  </pic:spPr>
                </pic:pic>
              </a:graphicData>
            </a:graphic>
          </wp:inline>
        </w:drawing>
      </w:r>
    </w:p>
    <w:p w14:paraId="52599623" w14:textId="31CEB4EF" w:rsidR="001A772D" w:rsidRDefault="005227E1" w:rsidP="00F725A4">
      <w:pPr>
        <w:pStyle w:val="PenNumbered"/>
      </w:pPr>
      <w:r>
        <w:t xml:space="preserve">Chose the 1 over 1 </w:t>
      </w:r>
      <w:r w:rsidRPr="005227E1">
        <w:rPr>
          <w:rStyle w:val="Strong"/>
        </w:rPr>
        <w:t>template</w:t>
      </w:r>
      <w:r>
        <w:t xml:space="preserve"> for the dashboard</w:t>
      </w:r>
    </w:p>
    <w:p w14:paraId="303338A0" w14:textId="66DB80DE" w:rsidR="001A772D" w:rsidRDefault="001A772D" w:rsidP="00E75CE3">
      <w:pPr>
        <w:pStyle w:val="PenNumbered"/>
        <w:numPr>
          <w:ilvl w:val="0"/>
          <w:numId w:val="0"/>
        </w:numPr>
        <w:ind w:left="720" w:hanging="360"/>
      </w:pPr>
      <w:r>
        <w:rPr>
          <w:noProof/>
        </w:rPr>
        <w:drawing>
          <wp:inline distT="0" distB="0" distL="0" distR="0" wp14:anchorId="0DEBBF9C" wp14:editId="7CE34872">
            <wp:extent cx="5715000" cy="1392997"/>
            <wp:effectExtent l="0" t="0" r="0" b="0"/>
            <wp:docPr id="406" name="Picture 40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2017-09-14_14-59-23.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27792" cy="1396115"/>
                    </a:xfrm>
                    <a:prstGeom prst="rect">
                      <a:avLst/>
                    </a:prstGeom>
                  </pic:spPr>
                </pic:pic>
              </a:graphicData>
            </a:graphic>
          </wp:inline>
        </w:drawing>
      </w:r>
    </w:p>
    <w:p w14:paraId="396F45B2" w14:textId="45AEF10D" w:rsidR="001A772D" w:rsidRDefault="005227E1" w:rsidP="001A772D">
      <w:pPr>
        <w:pStyle w:val="PenNumbered"/>
      </w:pPr>
      <w:r>
        <w:t xml:space="preserve">Open the Home &gt; admin </w:t>
      </w:r>
      <w:r w:rsidRPr="005227E1">
        <w:rPr>
          <w:rStyle w:val="Strong"/>
        </w:rPr>
        <w:t>folder</w:t>
      </w:r>
      <w:r>
        <w:t xml:space="preserve"> in the </w:t>
      </w:r>
      <w:r w:rsidRPr="008B763E">
        <w:rPr>
          <w:rStyle w:val="Strong"/>
        </w:rPr>
        <w:t>Browse</w:t>
      </w:r>
      <w:r>
        <w:t xml:space="preserve"> pane</w:t>
      </w:r>
    </w:p>
    <w:p w14:paraId="06406180" w14:textId="5DC5AA06" w:rsidR="001A772D" w:rsidRDefault="001A772D" w:rsidP="00A0699B">
      <w:pPr>
        <w:pStyle w:val="PenNumbered"/>
        <w:numPr>
          <w:ilvl w:val="0"/>
          <w:numId w:val="0"/>
        </w:numPr>
        <w:ind w:left="900" w:hanging="360"/>
      </w:pPr>
      <w:r>
        <w:rPr>
          <w:noProof/>
        </w:rPr>
        <w:drawing>
          <wp:inline distT="0" distB="0" distL="0" distR="0" wp14:anchorId="7DC5951C" wp14:editId="1FF65CAB">
            <wp:extent cx="1581912" cy="1581912"/>
            <wp:effectExtent l="0" t="0" r="0" b="0"/>
            <wp:docPr id="407" name="Picture 40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2017-09-14_14-59-59.png"/>
                    <pic:cNvPicPr/>
                  </pic:nvPicPr>
                  <pic:blipFill>
                    <a:blip r:embed="rId129">
                      <a:extLst>
                        <a:ext uri="{28A0092B-C50C-407E-A947-70E740481C1C}">
                          <a14:useLocalDpi xmlns:a14="http://schemas.microsoft.com/office/drawing/2010/main" val="0"/>
                        </a:ext>
                      </a:extLst>
                    </a:blip>
                    <a:stretch>
                      <a:fillRect/>
                    </a:stretch>
                  </pic:blipFill>
                  <pic:spPr>
                    <a:xfrm>
                      <a:off x="0" y="0"/>
                      <a:ext cx="1581912" cy="1581912"/>
                    </a:xfrm>
                    <a:prstGeom prst="rect">
                      <a:avLst/>
                    </a:prstGeom>
                  </pic:spPr>
                </pic:pic>
              </a:graphicData>
            </a:graphic>
          </wp:inline>
        </w:drawing>
      </w:r>
    </w:p>
    <w:p w14:paraId="57377766" w14:textId="41D76DA4" w:rsidR="00E75CE3" w:rsidRDefault="00E75CE3" w:rsidP="00E75CE3">
      <w:pPr>
        <w:pStyle w:val="PenNoteBody"/>
        <w:ind w:left="720"/>
      </w:pPr>
      <w:r w:rsidRPr="00D60A4B">
        <w:rPr>
          <w:noProof/>
          <w:lang w:val="nl-NL" w:eastAsia="nl-NL"/>
        </w:rPr>
        <w:lastRenderedPageBreak/>
        <w:drawing>
          <wp:anchor distT="0" distB="0" distL="114300" distR="114300" simplePos="0" relativeHeight="251745280" behindDoc="0" locked="0" layoutInCell="1" allowOverlap="1" wp14:anchorId="05EC7367" wp14:editId="5B13E6BF">
            <wp:simplePos x="0" y="0"/>
            <wp:positionH relativeFrom="margin">
              <wp:align>left</wp:align>
            </wp:positionH>
            <wp:positionV relativeFrom="paragraph">
              <wp:posOffset>10795</wp:posOffset>
            </wp:positionV>
            <wp:extent cx="420370" cy="530225"/>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Browse pane shows all objects stored in the central Pentaho Repository, </w:t>
      </w:r>
      <w:r w:rsidRPr="009A5D7F">
        <w:rPr>
          <w:i/>
        </w:rPr>
        <w:t>available</w:t>
      </w:r>
      <w:r>
        <w:t xml:space="preserve"> for the dashboard.</w:t>
      </w:r>
      <w:r w:rsidR="009A5D7F">
        <w:t xml:space="preserve"> Job and transformation will not be seen here.</w:t>
      </w:r>
    </w:p>
    <w:p w14:paraId="7E8CC68D" w14:textId="16FDD064" w:rsidR="001A772D" w:rsidRDefault="00E75CE3" w:rsidP="00F725A4">
      <w:pPr>
        <w:pStyle w:val="PenNumbered"/>
      </w:pPr>
      <w:r>
        <w:t xml:space="preserve">Drag the following predefined </w:t>
      </w:r>
      <w:r w:rsidR="00A628DC">
        <w:t>analysis:</w:t>
      </w:r>
    </w:p>
    <w:p w14:paraId="223046A0" w14:textId="6458D2B8" w:rsidR="00A628DC" w:rsidRDefault="00A628DC" w:rsidP="00A628DC">
      <w:pPr>
        <w:pStyle w:val="PenNumbered"/>
        <w:numPr>
          <w:ilvl w:val="0"/>
          <w:numId w:val="50"/>
        </w:numPr>
      </w:pPr>
      <w:r>
        <w:t>Average Reading by Hour onto the top pane of the dashboard</w:t>
      </w:r>
    </w:p>
    <w:p w14:paraId="1D7E3DA9" w14:textId="65A82F23" w:rsidR="00A628DC" w:rsidRDefault="00A628DC" w:rsidP="00A628DC">
      <w:pPr>
        <w:pStyle w:val="PenNumbered"/>
        <w:numPr>
          <w:ilvl w:val="0"/>
          <w:numId w:val="50"/>
        </w:numPr>
      </w:pPr>
      <w:r>
        <w:t>Ave</w:t>
      </w:r>
      <w:r w:rsidR="00E60B5C">
        <w:t>rage R</w:t>
      </w:r>
      <w:r>
        <w:t xml:space="preserve">eading by Site </w:t>
      </w:r>
      <w:r w:rsidR="00E60B5C">
        <w:t xml:space="preserve">- </w:t>
      </w:r>
      <w:r>
        <w:t>Geo onto the bottom pane of the dashboard</w:t>
      </w:r>
    </w:p>
    <w:p w14:paraId="62D290DB" w14:textId="15DC4240" w:rsidR="001A772D" w:rsidRDefault="001A772D" w:rsidP="00A0699B">
      <w:pPr>
        <w:pStyle w:val="PenNumbered"/>
        <w:numPr>
          <w:ilvl w:val="0"/>
          <w:numId w:val="0"/>
        </w:numPr>
        <w:ind w:left="810" w:hanging="360"/>
      </w:pPr>
      <w:r>
        <w:rPr>
          <w:noProof/>
        </w:rPr>
        <w:drawing>
          <wp:inline distT="0" distB="0" distL="0" distR="0" wp14:anchorId="3DE652AA" wp14:editId="70F42B64">
            <wp:extent cx="5644896" cy="3528060"/>
            <wp:effectExtent l="0" t="0" r="0" b="0"/>
            <wp:docPr id="408" name="Picture 40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2017-09-14_15-01-09.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650081" cy="3531301"/>
                    </a:xfrm>
                    <a:prstGeom prst="rect">
                      <a:avLst/>
                    </a:prstGeom>
                  </pic:spPr>
                </pic:pic>
              </a:graphicData>
            </a:graphic>
          </wp:inline>
        </w:drawing>
      </w:r>
    </w:p>
    <w:p w14:paraId="722B628F" w14:textId="0043E92A" w:rsidR="001A772D" w:rsidRDefault="008B763E" w:rsidP="00F725A4">
      <w:pPr>
        <w:pStyle w:val="PenNumbered"/>
      </w:pPr>
      <w:r>
        <w:t>Since the analysis are in place now we can start filtering the data</w:t>
      </w:r>
      <w:r w:rsidR="00A0699B">
        <w:t xml:space="preserve"> on Day and Species</w:t>
      </w:r>
      <w:r>
        <w:t xml:space="preserve">. This needs to be handled by prompts. Click on </w:t>
      </w:r>
      <w:r w:rsidRPr="008B763E">
        <w:rPr>
          <w:rStyle w:val="Strong"/>
        </w:rPr>
        <w:t>Prompt</w:t>
      </w:r>
      <w:r>
        <w:rPr>
          <w:rStyle w:val="Strong"/>
        </w:rPr>
        <w:t>s</w:t>
      </w:r>
      <w:r>
        <w:t xml:space="preserve"> in the </w:t>
      </w:r>
      <w:r w:rsidRPr="008B763E">
        <w:rPr>
          <w:rStyle w:val="Strong"/>
        </w:rPr>
        <w:t>Objects</w:t>
      </w:r>
      <w:r>
        <w:t xml:space="preserve"> pane and activate </w:t>
      </w:r>
      <w:r w:rsidRPr="008B763E">
        <w:rPr>
          <w:rStyle w:val="Strong"/>
        </w:rPr>
        <w:t>Show Prompt Toolbar</w:t>
      </w:r>
    </w:p>
    <w:p w14:paraId="757AB05E" w14:textId="1A2DA7E5" w:rsidR="001A772D" w:rsidRDefault="001A772D" w:rsidP="00A0699B">
      <w:pPr>
        <w:pStyle w:val="PenNumbered"/>
        <w:numPr>
          <w:ilvl w:val="0"/>
          <w:numId w:val="0"/>
        </w:numPr>
        <w:ind w:left="810" w:hanging="360"/>
      </w:pPr>
      <w:r>
        <w:rPr>
          <w:noProof/>
        </w:rPr>
        <w:lastRenderedPageBreak/>
        <w:drawing>
          <wp:inline distT="0" distB="0" distL="0" distR="0" wp14:anchorId="648EC7A4" wp14:editId="77EDB8EA">
            <wp:extent cx="5631180" cy="3519488"/>
            <wp:effectExtent l="0" t="0" r="7620" b="5080"/>
            <wp:docPr id="409" name="Picture 409"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2017-09-14_15-02-49.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634204" cy="3521378"/>
                    </a:xfrm>
                    <a:prstGeom prst="rect">
                      <a:avLst/>
                    </a:prstGeom>
                  </pic:spPr>
                </pic:pic>
              </a:graphicData>
            </a:graphic>
          </wp:inline>
        </w:drawing>
      </w:r>
    </w:p>
    <w:p w14:paraId="4BB0BCFB" w14:textId="3AC13351" w:rsidR="001A772D" w:rsidRDefault="008B763E" w:rsidP="00F725A4">
      <w:pPr>
        <w:pStyle w:val="PenNumbered"/>
      </w:pPr>
      <w:r>
        <w:t>Click in the blue plus (</w:t>
      </w:r>
      <w:r w:rsidRPr="00E60B5C">
        <w:rPr>
          <w:color w:val="0070C0"/>
        </w:rPr>
        <w:t>+</w:t>
      </w:r>
      <w:r>
        <w:t>) icon to add a prompt</w:t>
      </w:r>
      <w:r w:rsidR="00A0699B">
        <w:t xml:space="preserve"> for Day</w:t>
      </w:r>
      <w:r>
        <w:t xml:space="preserve"> and configure the properties marked with red boxes in the screenshot below. </w:t>
      </w:r>
    </w:p>
    <w:p w14:paraId="096CE01B" w14:textId="78AA8757" w:rsidR="001A772D" w:rsidRDefault="001A772D" w:rsidP="00A0699B">
      <w:pPr>
        <w:pStyle w:val="PenNumbered"/>
        <w:numPr>
          <w:ilvl w:val="0"/>
          <w:numId w:val="0"/>
        </w:numPr>
        <w:ind w:left="720" w:hanging="360"/>
      </w:pPr>
      <w:r>
        <w:rPr>
          <w:noProof/>
        </w:rPr>
        <w:drawing>
          <wp:inline distT="0" distB="0" distL="0" distR="0" wp14:anchorId="09121776" wp14:editId="44FF500F">
            <wp:extent cx="2971800" cy="2752344"/>
            <wp:effectExtent l="0" t="0" r="0" b="0"/>
            <wp:docPr id="410" name="Picture 4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2017-09-14_15-09-57.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71800" cy="2752344"/>
                    </a:xfrm>
                    <a:prstGeom prst="rect">
                      <a:avLst/>
                    </a:prstGeom>
                  </pic:spPr>
                </pic:pic>
              </a:graphicData>
            </a:graphic>
          </wp:inline>
        </w:drawing>
      </w:r>
    </w:p>
    <w:p w14:paraId="666B752B" w14:textId="4A099F20" w:rsidR="00891F15" w:rsidRDefault="00A0699B" w:rsidP="00C0266D">
      <w:pPr>
        <w:pStyle w:val="PenNumbered"/>
        <w:numPr>
          <w:ilvl w:val="0"/>
          <w:numId w:val="0"/>
        </w:numPr>
        <w:ind w:left="360" w:hanging="360"/>
      </w:pPr>
      <w:r>
        <w:tab/>
        <w:t xml:space="preserve">Press </w:t>
      </w:r>
      <w:r w:rsidRPr="008B763E">
        <w:rPr>
          <w:rStyle w:val="Strong"/>
        </w:rPr>
        <w:t>Select…</w:t>
      </w:r>
      <w:r>
        <w:t xml:space="preserve"> to define the query for the metadata list.</w:t>
      </w:r>
    </w:p>
    <w:p w14:paraId="2F64483B" w14:textId="6A380E63" w:rsidR="009A5D7F" w:rsidRDefault="009A5D7F" w:rsidP="009A5D7F">
      <w:pPr>
        <w:pStyle w:val="PenNoteBody"/>
        <w:ind w:left="720"/>
      </w:pPr>
      <w:r w:rsidRPr="00D60A4B">
        <w:rPr>
          <w:noProof/>
          <w:lang w:val="nl-NL" w:eastAsia="nl-NL"/>
        </w:rPr>
        <w:drawing>
          <wp:anchor distT="0" distB="0" distL="114300" distR="114300" simplePos="0" relativeHeight="251772928" behindDoc="0" locked="0" layoutInCell="1" allowOverlap="1" wp14:anchorId="586E4748" wp14:editId="19B16F4C">
            <wp:simplePos x="0" y="0"/>
            <wp:positionH relativeFrom="margin">
              <wp:align>left</wp:align>
            </wp:positionH>
            <wp:positionV relativeFrom="paragraph">
              <wp:posOffset>10795</wp:posOffset>
            </wp:positionV>
            <wp:extent cx="420370" cy="530225"/>
            <wp:effectExtent l="0" t="0" r="0" b="317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t>The values for the prompt can be created in three ways:</w:t>
      </w:r>
      <w:r>
        <w:br/>
        <w:t xml:space="preserve">1) Static List, where you </w:t>
      </w:r>
      <w:r w:rsidR="00C0266D">
        <w:t>must</w:t>
      </w:r>
      <w:r>
        <w:t xml:space="preserve"> define your own list with labels and values</w:t>
      </w:r>
      <w:r>
        <w:br/>
        <w:t xml:space="preserve">2) SQL List: a SQL Query on a data source. Make sure you know the table- and column names, that you specify a distinct list and </w:t>
      </w:r>
      <w:r w:rsidR="00C0266D">
        <w:t>sort it (order by)</w:t>
      </w:r>
      <w:r>
        <w:br/>
        <w:t>3) Metadata List:</w:t>
      </w:r>
      <w:r w:rsidR="00C0266D">
        <w:t xml:space="preserve"> </w:t>
      </w:r>
      <w:r w:rsidR="00C0266D" w:rsidRPr="00C0266D">
        <w:t>a query to retrieve a list of display names and corresponding values from a metadata data source</w:t>
      </w:r>
    </w:p>
    <w:p w14:paraId="038CDA43" w14:textId="4CEDC706" w:rsidR="00C0266D" w:rsidRPr="00C0266D" w:rsidRDefault="00C0266D" w:rsidP="00C0266D">
      <w:pPr>
        <w:pStyle w:val="PenBody"/>
        <w:tabs>
          <w:tab w:val="left" w:pos="360"/>
        </w:tabs>
      </w:pPr>
      <w:r>
        <w:tab/>
        <w:t xml:space="preserve">Select Air Quality Data as the </w:t>
      </w:r>
      <w:r w:rsidRPr="00891F15">
        <w:rPr>
          <w:rStyle w:val="Strong"/>
        </w:rPr>
        <w:t>Data Source</w:t>
      </w:r>
      <w:r>
        <w:t xml:space="preserve"> for your query.</w:t>
      </w:r>
    </w:p>
    <w:p w14:paraId="4D69ED13" w14:textId="288668F6" w:rsidR="00891F15" w:rsidRDefault="00891F15" w:rsidP="00891F15">
      <w:pPr>
        <w:pStyle w:val="PenNumbered"/>
        <w:numPr>
          <w:ilvl w:val="0"/>
          <w:numId w:val="0"/>
        </w:numPr>
        <w:ind w:left="720" w:hanging="360"/>
      </w:pPr>
      <w:r>
        <w:rPr>
          <w:noProof/>
        </w:rPr>
        <w:lastRenderedPageBreak/>
        <w:drawing>
          <wp:inline distT="0" distB="0" distL="0" distR="0" wp14:anchorId="47756E59" wp14:editId="7F172305">
            <wp:extent cx="2432304" cy="2039112"/>
            <wp:effectExtent l="0" t="0" r="6350" b="0"/>
            <wp:docPr id="411" name="Picture 4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2017-09-14_15-10-41.png"/>
                    <pic:cNvPicPr/>
                  </pic:nvPicPr>
                  <pic:blipFill>
                    <a:blip r:embed="rId133">
                      <a:extLst>
                        <a:ext uri="{28A0092B-C50C-407E-A947-70E740481C1C}">
                          <a14:useLocalDpi xmlns:a14="http://schemas.microsoft.com/office/drawing/2010/main" val="0"/>
                        </a:ext>
                      </a:extLst>
                    </a:blip>
                    <a:stretch>
                      <a:fillRect/>
                    </a:stretch>
                  </pic:blipFill>
                  <pic:spPr>
                    <a:xfrm>
                      <a:off x="0" y="0"/>
                      <a:ext cx="2432304" cy="2039112"/>
                    </a:xfrm>
                    <a:prstGeom prst="rect">
                      <a:avLst/>
                    </a:prstGeom>
                  </pic:spPr>
                </pic:pic>
              </a:graphicData>
            </a:graphic>
          </wp:inline>
        </w:drawing>
      </w:r>
    </w:p>
    <w:p w14:paraId="542431E4" w14:textId="1BAE58FF" w:rsidR="001A772D" w:rsidRDefault="008B763E" w:rsidP="00F725A4">
      <w:pPr>
        <w:pStyle w:val="PenNumbered"/>
      </w:pPr>
      <w:r>
        <w:t xml:space="preserve">In the </w:t>
      </w:r>
      <w:r w:rsidRPr="00A0699B">
        <w:rPr>
          <w:rStyle w:val="Strong"/>
        </w:rPr>
        <w:t>Query Editor</w:t>
      </w:r>
      <w:r>
        <w:t xml:space="preserve"> </w:t>
      </w:r>
      <w:r w:rsidR="00A0699B">
        <w:t xml:space="preserve">drag </w:t>
      </w:r>
      <w:r>
        <w:t xml:space="preserve">the Daystring and Weeknumday attributes on the </w:t>
      </w:r>
      <w:r w:rsidR="00A0699B">
        <w:rPr>
          <w:rStyle w:val="Strong"/>
        </w:rPr>
        <w:t>Selected Columns</w:t>
      </w:r>
      <w:r w:rsidR="00A0699B">
        <w:t xml:space="preserve"> area. Drag the Weeknumday attribute on the </w:t>
      </w:r>
      <w:r w:rsidR="00A0699B" w:rsidRPr="00A0699B">
        <w:rPr>
          <w:rStyle w:val="Strong"/>
        </w:rPr>
        <w:t xml:space="preserve">Order </w:t>
      </w:r>
      <w:r w:rsidR="00A0699B">
        <w:rPr>
          <w:rStyle w:val="Strong"/>
        </w:rPr>
        <w:t>B</w:t>
      </w:r>
      <w:r w:rsidR="00A0699B" w:rsidRPr="00A0699B">
        <w:rPr>
          <w:rStyle w:val="Strong"/>
        </w:rPr>
        <w:t>y</w:t>
      </w:r>
      <w:r w:rsidR="00A0699B">
        <w:t xml:space="preserve"> area. Specify the ascending </w:t>
      </w:r>
      <w:r w:rsidR="00A0699B" w:rsidRPr="00A0699B">
        <w:rPr>
          <w:rStyle w:val="Strong"/>
        </w:rPr>
        <w:t>Order</w:t>
      </w:r>
      <w:r w:rsidR="00E60B5C">
        <w:rPr>
          <w:rStyle w:val="Strong"/>
        </w:rPr>
        <w:t>.</w:t>
      </w:r>
    </w:p>
    <w:p w14:paraId="7E885DD1" w14:textId="1FC5F0E2" w:rsidR="001A772D" w:rsidRDefault="001A772D" w:rsidP="00A0699B">
      <w:pPr>
        <w:pStyle w:val="PenNumbered"/>
        <w:numPr>
          <w:ilvl w:val="0"/>
          <w:numId w:val="0"/>
        </w:numPr>
        <w:ind w:left="720" w:hanging="360"/>
      </w:pPr>
      <w:r>
        <w:rPr>
          <w:noProof/>
        </w:rPr>
        <w:drawing>
          <wp:inline distT="0" distB="0" distL="0" distR="0" wp14:anchorId="47823828" wp14:editId="2E911695">
            <wp:extent cx="5707380" cy="4138460"/>
            <wp:effectExtent l="0" t="0" r="7620" b="0"/>
            <wp:docPr id="412" name="Picture 41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2017-09-14_15-15-18.png"/>
                    <pic:cNvPicPr/>
                  </pic:nvPicPr>
                  <pic:blipFill>
                    <a:blip r:embed="rId134">
                      <a:extLst>
                        <a:ext uri="{28A0092B-C50C-407E-A947-70E740481C1C}">
                          <a14:useLocalDpi xmlns:a14="http://schemas.microsoft.com/office/drawing/2010/main" val="0"/>
                        </a:ext>
                      </a:extLst>
                    </a:blip>
                    <a:stretch>
                      <a:fillRect/>
                    </a:stretch>
                  </pic:blipFill>
                  <pic:spPr>
                    <a:xfrm>
                      <a:off x="0" y="0"/>
                      <a:ext cx="5714647" cy="4143729"/>
                    </a:xfrm>
                    <a:prstGeom prst="rect">
                      <a:avLst/>
                    </a:prstGeom>
                  </pic:spPr>
                </pic:pic>
              </a:graphicData>
            </a:graphic>
          </wp:inline>
        </w:drawing>
      </w:r>
    </w:p>
    <w:p w14:paraId="07B6E09A" w14:textId="5326C51D" w:rsidR="00A0699B" w:rsidRDefault="00A0699B" w:rsidP="001A772D">
      <w:pPr>
        <w:pStyle w:val="PenNumbered"/>
        <w:numPr>
          <w:ilvl w:val="0"/>
          <w:numId w:val="0"/>
        </w:numPr>
        <w:ind w:left="360" w:hanging="360"/>
      </w:pPr>
      <w:r>
        <w:tab/>
        <w:t xml:space="preserve">Press </w:t>
      </w:r>
      <w:r w:rsidRPr="00A0699B">
        <w:rPr>
          <w:rStyle w:val="Strong"/>
        </w:rPr>
        <w:t>OK</w:t>
      </w:r>
      <w:r>
        <w:t xml:space="preserve"> to save and close the window</w:t>
      </w:r>
    </w:p>
    <w:p w14:paraId="78C522F7" w14:textId="3AC657FF" w:rsidR="001A772D" w:rsidRDefault="00A0699B" w:rsidP="00F725A4">
      <w:pPr>
        <w:pStyle w:val="PenNumbered"/>
      </w:pPr>
      <w:r>
        <w:t xml:space="preserve">Coming back into the </w:t>
      </w:r>
      <w:r w:rsidRPr="00A0699B">
        <w:rPr>
          <w:rStyle w:val="Strong"/>
        </w:rPr>
        <w:t>Prompt</w:t>
      </w:r>
      <w:r>
        <w:t xml:space="preserve"> window select Day for the </w:t>
      </w:r>
      <w:r w:rsidRPr="00A0699B">
        <w:rPr>
          <w:rStyle w:val="Strong"/>
        </w:rPr>
        <w:t>Label</w:t>
      </w:r>
      <w:r>
        <w:t xml:space="preserve"> and </w:t>
      </w:r>
      <w:r w:rsidRPr="00A0699B">
        <w:rPr>
          <w:rStyle w:val="Strong"/>
        </w:rPr>
        <w:t>Value</w:t>
      </w:r>
    </w:p>
    <w:p w14:paraId="55406255" w14:textId="32CE0378" w:rsidR="001A772D" w:rsidRDefault="001A772D" w:rsidP="00A0699B">
      <w:pPr>
        <w:pStyle w:val="PenNumbered"/>
        <w:numPr>
          <w:ilvl w:val="0"/>
          <w:numId w:val="0"/>
        </w:numPr>
        <w:ind w:left="720" w:hanging="360"/>
      </w:pPr>
      <w:r>
        <w:rPr>
          <w:noProof/>
        </w:rPr>
        <w:lastRenderedPageBreak/>
        <w:drawing>
          <wp:inline distT="0" distB="0" distL="0" distR="0" wp14:anchorId="010EAD15" wp14:editId="4FD88530">
            <wp:extent cx="2971800" cy="2752344"/>
            <wp:effectExtent l="0" t="0" r="0" b="0"/>
            <wp:docPr id="413" name="Picture 4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2017-09-14_15-16-07.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71800" cy="2752344"/>
                    </a:xfrm>
                    <a:prstGeom prst="rect">
                      <a:avLst/>
                    </a:prstGeom>
                  </pic:spPr>
                </pic:pic>
              </a:graphicData>
            </a:graphic>
          </wp:inline>
        </w:drawing>
      </w:r>
    </w:p>
    <w:p w14:paraId="2467F101" w14:textId="2705229E" w:rsidR="00A0699B" w:rsidRDefault="00A0699B" w:rsidP="001A772D">
      <w:pPr>
        <w:pStyle w:val="PenNumbered"/>
        <w:numPr>
          <w:ilvl w:val="0"/>
          <w:numId w:val="0"/>
        </w:numPr>
        <w:ind w:left="360" w:hanging="360"/>
      </w:pPr>
      <w:r>
        <w:tab/>
        <w:t xml:space="preserve">Press </w:t>
      </w:r>
      <w:r w:rsidRPr="00A0699B">
        <w:rPr>
          <w:rStyle w:val="Strong"/>
        </w:rPr>
        <w:t>OK</w:t>
      </w:r>
      <w:r>
        <w:t xml:space="preserve"> to save and close the </w:t>
      </w:r>
      <w:r w:rsidR="00E60B5C">
        <w:t xml:space="preserve">Prompt </w:t>
      </w:r>
      <w:r>
        <w:t>window</w:t>
      </w:r>
    </w:p>
    <w:p w14:paraId="07A12245" w14:textId="3C83472A" w:rsidR="001A772D" w:rsidRDefault="00A0699B" w:rsidP="00A0699B">
      <w:pPr>
        <w:pStyle w:val="PenNumbered"/>
      </w:pPr>
      <w:r>
        <w:t>Click in the blue plus (</w:t>
      </w:r>
      <w:r w:rsidRPr="008B763E">
        <w:rPr>
          <w:b/>
          <w:color w:val="0070C0"/>
        </w:rPr>
        <w:t>+</w:t>
      </w:r>
      <w:r>
        <w:t>) icon to add a prompt for Species and configure the properties marked with red boxes in the screenshot below. DO NOT press OK.</w:t>
      </w:r>
    </w:p>
    <w:p w14:paraId="39271BEF" w14:textId="21888FC0" w:rsidR="001A772D" w:rsidRDefault="00A0699B" w:rsidP="009A5D7F">
      <w:pPr>
        <w:pStyle w:val="PenNumbered"/>
        <w:numPr>
          <w:ilvl w:val="0"/>
          <w:numId w:val="0"/>
        </w:numPr>
        <w:ind w:left="720" w:hanging="360"/>
      </w:pPr>
      <w:r>
        <w:rPr>
          <w:noProof/>
        </w:rPr>
        <w:drawing>
          <wp:inline distT="0" distB="0" distL="0" distR="0" wp14:anchorId="71B58F16" wp14:editId="5D3F3BE5">
            <wp:extent cx="3959352" cy="3666744"/>
            <wp:effectExtent l="0" t="0" r="3175" b="0"/>
            <wp:docPr id="415" name="Picture 4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2017-09-14_15-29-34.png"/>
                    <pic:cNvPicPr/>
                  </pic:nvPicPr>
                  <pic:blipFill>
                    <a:blip r:embed="rId136">
                      <a:extLst>
                        <a:ext uri="{28A0092B-C50C-407E-A947-70E740481C1C}">
                          <a14:useLocalDpi xmlns:a14="http://schemas.microsoft.com/office/drawing/2010/main" val="0"/>
                        </a:ext>
                      </a:extLst>
                    </a:blip>
                    <a:stretch>
                      <a:fillRect/>
                    </a:stretch>
                  </pic:blipFill>
                  <pic:spPr>
                    <a:xfrm>
                      <a:off x="0" y="0"/>
                      <a:ext cx="3959352" cy="3666744"/>
                    </a:xfrm>
                    <a:prstGeom prst="rect">
                      <a:avLst/>
                    </a:prstGeom>
                  </pic:spPr>
                </pic:pic>
              </a:graphicData>
            </a:graphic>
          </wp:inline>
        </w:drawing>
      </w:r>
    </w:p>
    <w:p w14:paraId="0EFF6DF4" w14:textId="21FB482E" w:rsidR="00A0699B" w:rsidRDefault="009A5D7F" w:rsidP="001A772D">
      <w:pPr>
        <w:pStyle w:val="PenNumbered"/>
        <w:numPr>
          <w:ilvl w:val="0"/>
          <w:numId w:val="0"/>
        </w:numPr>
        <w:ind w:left="360" w:hanging="360"/>
      </w:pPr>
      <w:r>
        <w:tab/>
      </w:r>
      <w:r w:rsidR="00A0699B">
        <w:t xml:space="preserve">Press </w:t>
      </w:r>
      <w:r w:rsidR="00A0699B" w:rsidRPr="008B763E">
        <w:rPr>
          <w:rStyle w:val="Strong"/>
        </w:rPr>
        <w:t>Select…</w:t>
      </w:r>
      <w:r w:rsidR="00A0699B">
        <w:t xml:space="preserve"> to define the query for the metadata list.</w:t>
      </w:r>
    </w:p>
    <w:p w14:paraId="394AD6CB" w14:textId="46C67FE7" w:rsidR="00A0699B" w:rsidRDefault="00A0699B" w:rsidP="00A0699B">
      <w:pPr>
        <w:pStyle w:val="PenNumbered"/>
      </w:pPr>
      <w:r>
        <w:t xml:space="preserve">In the </w:t>
      </w:r>
      <w:r w:rsidRPr="00A0699B">
        <w:rPr>
          <w:rStyle w:val="Strong"/>
        </w:rPr>
        <w:t>Query Editor</w:t>
      </w:r>
      <w:r>
        <w:t xml:space="preserve"> add the Speciescode attributes to the </w:t>
      </w:r>
      <w:r>
        <w:rPr>
          <w:rStyle w:val="Strong"/>
        </w:rPr>
        <w:t>Selected Columns</w:t>
      </w:r>
      <w:r>
        <w:t xml:space="preserve"> </w:t>
      </w:r>
      <w:r w:rsidR="00E60B5C">
        <w:t>and</w:t>
      </w:r>
      <w:r>
        <w:t xml:space="preserve"> the </w:t>
      </w:r>
      <w:r w:rsidRPr="00A0699B">
        <w:rPr>
          <w:rStyle w:val="Strong"/>
        </w:rPr>
        <w:t xml:space="preserve">Order </w:t>
      </w:r>
      <w:r>
        <w:rPr>
          <w:rStyle w:val="Strong"/>
        </w:rPr>
        <w:t>B</w:t>
      </w:r>
      <w:r w:rsidRPr="00A0699B">
        <w:rPr>
          <w:rStyle w:val="Strong"/>
        </w:rPr>
        <w:t>y</w:t>
      </w:r>
      <w:r>
        <w:t xml:space="preserve"> area</w:t>
      </w:r>
      <w:r w:rsidR="00E60B5C">
        <w:t xml:space="preserve"> by using the blue greater signs (</w:t>
      </w:r>
      <w:r w:rsidR="00E60B5C" w:rsidRPr="00E60B5C">
        <w:rPr>
          <w:color w:val="0070C0"/>
        </w:rPr>
        <w:t>&gt;</w:t>
      </w:r>
      <w:r w:rsidR="00E60B5C">
        <w:t>)</w:t>
      </w:r>
      <w:r>
        <w:t xml:space="preserve">. Specify the ascending </w:t>
      </w:r>
      <w:r w:rsidRPr="00A0699B">
        <w:rPr>
          <w:rStyle w:val="Strong"/>
        </w:rPr>
        <w:t>Order</w:t>
      </w:r>
      <w:r w:rsidR="00E60B5C">
        <w:rPr>
          <w:rStyle w:val="Strong"/>
        </w:rPr>
        <w:t>.</w:t>
      </w:r>
    </w:p>
    <w:p w14:paraId="3935D27C" w14:textId="03670074" w:rsidR="00A0699B" w:rsidRDefault="00A0699B" w:rsidP="00A0699B">
      <w:pPr>
        <w:pStyle w:val="PenNumbered"/>
        <w:numPr>
          <w:ilvl w:val="0"/>
          <w:numId w:val="0"/>
        </w:numPr>
        <w:ind w:left="360"/>
      </w:pPr>
    </w:p>
    <w:p w14:paraId="057C355D" w14:textId="4755F341" w:rsidR="00A0699B" w:rsidRDefault="00A0699B" w:rsidP="00E60B5C">
      <w:pPr>
        <w:pStyle w:val="PenNumbered"/>
        <w:numPr>
          <w:ilvl w:val="0"/>
          <w:numId w:val="0"/>
        </w:numPr>
        <w:ind w:left="720" w:hanging="360"/>
      </w:pPr>
      <w:r>
        <w:rPr>
          <w:noProof/>
        </w:rPr>
        <w:lastRenderedPageBreak/>
        <w:drawing>
          <wp:inline distT="0" distB="0" distL="0" distR="0" wp14:anchorId="4761D9E2" wp14:editId="149DC624">
            <wp:extent cx="5692140" cy="4120720"/>
            <wp:effectExtent l="0" t="0" r="3810" b="0"/>
            <wp:docPr id="414" name="Picture 41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2017-09-14_15-27-36.png"/>
                    <pic:cNvPicPr/>
                  </pic:nvPicPr>
                  <pic:blipFill>
                    <a:blip r:embed="rId137">
                      <a:extLst>
                        <a:ext uri="{28A0092B-C50C-407E-A947-70E740481C1C}">
                          <a14:useLocalDpi xmlns:a14="http://schemas.microsoft.com/office/drawing/2010/main" val="0"/>
                        </a:ext>
                      </a:extLst>
                    </a:blip>
                    <a:stretch>
                      <a:fillRect/>
                    </a:stretch>
                  </pic:blipFill>
                  <pic:spPr>
                    <a:xfrm>
                      <a:off x="0" y="0"/>
                      <a:ext cx="5695229" cy="4122956"/>
                    </a:xfrm>
                    <a:prstGeom prst="rect">
                      <a:avLst/>
                    </a:prstGeom>
                  </pic:spPr>
                </pic:pic>
              </a:graphicData>
            </a:graphic>
          </wp:inline>
        </w:drawing>
      </w:r>
    </w:p>
    <w:p w14:paraId="235C7C2A" w14:textId="3952C769" w:rsidR="001A772D" w:rsidRDefault="00E60B5C" w:rsidP="00A0699B">
      <w:pPr>
        <w:pStyle w:val="PenNumbered"/>
        <w:numPr>
          <w:ilvl w:val="0"/>
          <w:numId w:val="0"/>
        </w:numPr>
        <w:ind w:left="360"/>
      </w:pPr>
      <w:r>
        <w:t xml:space="preserve">Press </w:t>
      </w:r>
      <w:r w:rsidRPr="00E60B5C">
        <w:rPr>
          <w:rStyle w:val="Strong"/>
        </w:rPr>
        <w:t>OK</w:t>
      </w:r>
      <w:r>
        <w:t xml:space="preserve"> to save and close the window</w:t>
      </w:r>
    </w:p>
    <w:p w14:paraId="78E76E2B" w14:textId="1AB829FA" w:rsidR="001A772D" w:rsidRDefault="00E60B5C" w:rsidP="00F725A4">
      <w:pPr>
        <w:pStyle w:val="PenNumbered"/>
      </w:pPr>
      <w:r>
        <w:t xml:space="preserve">Press </w:t>
      </w:r>
      <w:r w:rsidRPr="00E60B5C">
        <w:rPr>
          <w:rStyle w:val="Strong"/>
        </w:rPr>
        <w:t>O</w:t>
      </w:r>
      <w:r>
        <w:rPr>
          <w:rStyle w:val="Strong"/>
        </w:rPr>
        <w:t>K</w:t>
      </w:r>
      <w:r>
        <w:t xml:space="preserve"> to close the Prompt window</w:t>
      </w:r>
    </w:p>
    <w:p w14:paraId="582C40B9" w14:textId="77777777" w:rsidR="005D6C88" w:rsidRDefault="00E60B5C" w:rsidP="00F725A4">
      <w:pPr>
        <w:pStyle w:val="PenNumbered"/>
      </w:pPr>
      <w:r>
        <w:t>Select the first Untitled object (this is the Average Reading by Hour analysis) and give it the title Average Hourly Reading on.</w:t>
      </w:r>
    </w:p>
    <w:p w14:paraId="5932B530" w14:textId="6240EC0C" w:rsidR="005D6C88" w:rsidRDefault="005D6C88" w:rsidP="005D6C88">
      <w:pPr>
        <w:pStyle w:val="PenNoteBody"/>
        <w:ind w:left="720"/>
      </w:pPr>
      <w:r w:rsidRPr="00D60A4B">
        <w:rPr>
          <w:noProof/>
          <w:lang w:val="nl-NL" w:eastAsia="nl-NL"/>
        </w:rPr>
        <w:drawing>
          <wp:anchor distT="0" distB="0" distL="114300" distR="114300" simplePos="0" relativeHeight="251747328" behindDoc="0" locked="0" layoutInCell="1" allowOverlap="1" wp14:anchorId="75F0E001" wp14:editId="34CE769B">
            <wp:simplePos x="0" y="0"/>
            <wp:positionH relativeFrom="margin">
              <wp:align>left</wp:align>
            </wp:positionH>
            <wp:positionV relativeFrom="paragraph">
              <wp:posOffset>60325</wp:posOffset>
            </wp:positionV>
            <wp:extent cx="420370" cy="530225"/>
            <wp:effectExtent l="0" t="0" r="0" b="317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t>Tip: you can copy the Content name shown in the Objects panel</w:t>
      </w:r>
    </w:p>
    <w:p w14:paraId="6FAC7D2C" w14:textId="77777777" w:rsidR="005D6C88" w:rsidRPr="005D6C88" w:rsidRDefault="005D6C88" w:rsidP="005D6C88">
      <w:pPr>
        <w:pStyle w:val="PenBody"/>
      </w:pPr>
    </w:p>
    <w:p w14:paraId="262F0FF9" w14:textId="26A9BFE0" w:rsidR="00E60B5C" w:rsidRDefault="00E60B5C" w:rsidP="005D6C88">
      <w:pPr>
        <w:pStyle w:val="PenNumbered"/>
        <w:numPr>
          <w:ilvl w:val="0"/>
          <w:numId w:val="0"/>
        </w:numPr>
        <w:ind w:left="360"/>
      </w:pPr>
      <w:r>
        <w:t xml:space="preserve">Select the correct </w:t>
      </w:r>
      <w:r w:rsidRPr="00E60B5C">
        <w:rPr>
          <w:rStyle w:val="Strong"/>
        </w:rPr>
        <w:t>Source</w:t>
      </w:r>
      <w:r>
        <w:t xml:space="preserve"> for the </w:t>
      </w:r>
      <w:r w:rsidRPr="00E60B5C">
        <w:rPr>
          <w:rStyle w:val="Strong"/>
        </w:rPr>
        <w:t>Parameters</w:t>
      </w:r>
      <w:r>
        <w:t xml:space="preserve"> as shown in the screenshot below. Click on the </w:t>
      </w:r>
      <w:r w:rsidRPr="0086190A">
        <w:rPr>
          <w:rStyle w:val="Strong"/>
        </w:rPr>
        <w:t>Add parameters to title</w:t>
      </w:r>
      <w:r>
        <w:t xml:space="preserve"> </w:t>
      </w:r>
      <w:r>
        <w:rPr>
          <w:noProof/>
        </w:rPr>
        <w:drawing>
          <wp:inline distT="0" distB="0" distL="0" distR="0" wp14:anchorId="395C0B9B" wp14:editId="1B361493">
            <wp:extent cx="247650" cy="2476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7650" cy="247650"/>
                    </a:xfrm>
                    <a:prstGeom prst="rect">
                      <a:avLst/>
                    </a:prstGeom>
                  </pic:spPr>
                </pic:pic>
              </a:graphicData>
            </a:graphic>
          </wp:inline>
        </w:drawing>
      </w:r>
      <w:r>
        <w:t xml:space="preserve"> icon to add the parameters to the title.</w:t>
      </w:r>
    </w:p>
    <w:p w14:paraId="11970F20" w14:textId="04A34896" w:rsidR="001A772D" w:rsidRDefault="001A772D" w:rsidP="001A772D">
      <w:pPr>
        <w:pStyle w:val="PenNumbered"/>
        <w:numPr>
          <w:ilvl w:val="0"/>
          <w:numId w:val="0"/>
        </w:numPr>
        <w:ind w:left="360" w:hanging="360"/>
      </w:pPr>
      <w:r>
        <w:rPr>
          <w:noProof/>
        </w:rPr>
        <w:drawing>
          <wp:inline distT="0" distB="0" distL="0" distR="0" wp14:anchorId="20C40780" wp14:editId="5A83D5D4">
            <wp:extent cx="5943600" cy="1302385"/>
            <wp:effectExtent l="0" t="0" r="0" b="0"/>
            <wp:docPr id="192" name="Picture 19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2017-09-14_15-32-15.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1302385"/>
                    </a:xfrm>
                    <a:prstGeom prst="rect">
                      <a:avLst/>
                    </a:prstGeom>
                  </pic:spPr>
                </pic:pic>
              </a:graphicData>
            </a:graphic>
          </wp:inline>
        </w:drawing>
      </w:r>
    </w:p>
    <w:p w14:paraId="07244FAE" w14:textId="69B3B742" w:rsidR="00E60B5C" w:rsidRDefault="00E60B5C" w:rsidP="001A772D">
      <w:pPr>
        <w:pStyle w:val="PenNumbered"/>
        <w:numPr>
          <w:ilvl w:val="0"/>
          <w:numId w:val="0"/>
        </w:numPr>
        <w:ind w:left="360" w:hanging="360"/>
      </w:pPr>
      <w:r>
        <w:tab/>
        <w:t xml:space="preserve">Press </w:t>
      </w:r>
      <w:r w:rsidRPr="00E60B5C">
        <w:rPr>
          <w:rStyle w:val="Strong"/>
        </w:rPr>
        <w:t>Apply</w:t>
      </w:r>
      <w:r>
        <w:t xml:space="preserve"> to save</w:t>
      </w:r>
    </w:p>
    <w:p w14:paraId="4A4E44CC" w14:textId="32E57B61" w:rsidR="001A772D" w:rsidRDefault="00E60B5C" w:rsidP="00E60B5C">
      <w:pPr>
        <w:pStyle w:val="PenNumbered"/>
      </w:pPr>
      <w:r>
        <w:t xml:space="preserve">Select the second Untitled object (this is the Average Reading by Site - Geo analysis) and give it the title Average </w:t>
      </w:r>
      <w:r w:rsidR="005D6C88">
        <w:t>Site</w:t>
      </w:r>
      <w:r>
        <w:t xml:space="preserve"> Reading on. Select the correct </w:t>
      </w:r>
      <w:r w:rsidRPr="00E60B5C">
        <w:rPr>
          <w:rStyle w:val="Strong"/>
        </w:rPr>
        <w:t>Source</w:t>
      </w:r>
      <w:r>
        <w:t xml:space="preserve"> for the </w:t>
      </w:r>
      <w:r w:rsidRPr="00E60B5C">
        <w:rPr>
          <w:rStyle w:val="Strong"/>
        </w:rPr>
        <w:lastRenderedPageBreak/>
        <w:t>Parameters</w:t>
      </w:r>
      <w:r>
        <w:t xml:space="preserve"> as shown in the screenshot below. Click on the </w:t>
      </w:r>
      <w:r w:rsidRPr="0086190A">
        <w:rPr>
          <w:rStyle w:val="Strong"/>
        </w:rPr>
        <w:t>Add parameters to title</w:t>
      </w:r>
      <w:r>
        <w:t xml:space="preserve"> </w:t>
      </w:r>
      <w:r>
        <w:rPr>
          <w:noProof/>
        </w:rPr>
        <w:drawing>
          <wp:inline distT="0" distB="0" distL="0" distR="0" wp14:anchorId="506B4517" wp14:editId="3E4659D3">
            <wp:extent cx="247650" cy="2476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7650" cy="247650"/>
                    </a:xfrm>
                    <a:prstGeom prst="rect">
                      <a:avLst/>
                    </a:prstGeom>
                  </pic:spPr>
                </pic:pic>
              </a:graphicData>
            </a:graphic>
          </wp:inline>
        </w:drawing>
      </w:r>
      <w:r>
        <w:t xml:space="preserve"> icon to add the parameters to the title.</w:t>
      </w:r>
    </w:p>
    <w:p w14:paraId="15CE43E8" w14:textId="27453F0D" w:rsidR="001A772D" w:rsidRDefault="001A772D" w:rsidP="001A772D">
      <w:pPr>
        <w:pStyle w:val="PenNumbered"/>
        <w:numPr>
          <w:ilvl w:val="0"/>
          <w:numId w:val="0"/>
        </w:numPr>
        <w:ind w:left="360" w:hanging="360"/>
      </w:pPr>
      <w:r>
        <w:rPr>
          <w:noProof/>
        </w:rPr>
        <w:drawing>
          <wp:inline distT="0" distB="0" distL="0" distR="0" wp14:anchorId="17C691BE" wp14:editId="0D3C8198">
            <wp:extent cx="5943600" cy="1295400"/>
            <wp:effectExtent l="0" t="0" r="0" b="0"/>
            <wp:docPr id="193" name="Picture 19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017-09-14_15-34-46.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1295400"/>
                    </a:xfrm>
                    <a:prstGeom prst="rect">
                      <a:avLst/>
                    </a:prstGeom>
                  </pic:spPr>
                </pic:pic>
              </a:graphicData>
            </a:graphic>
          </wp:inline>
        </w:drawing>
      </w:r>
    </w:p>
    <w:p w14:paraId="3F3E20EA" w14:textId="77777777" w:rsidR="005D6C88" w:rsidRDefault="005D6C88" w:rsidP="005D6C88">
      <w:pPr>
        <w:pStyle w:val="PenNumbered"/>
        <w:numPr>
          <w:ilvl w:val="0"/>
          <w:numId w:val="0"/>
        </w:numPr>
        <w:ind w:left="360" w:hanging="360"/>
      </w:pPr>
      <w:r>
        <w:tab/>
        <w:t xml:space="preserve">Press </w:t>
      </w:r>
      <w:r w:rsidRPr="00E60B5C">
        <w:rPr>
          <w:rStyle w:val="Strong"/>
        </w:rPr>
        <w:t>Apply</w:t>
      </w:r>
      <w:r>
        <w:t xml:space="preserve"> to save</w:t>
      </w:r>
    </w:p>
    <w:p w14:paraId="41D7B0FA" w14:textId="4C0E944C" w:rsidR="001A772D" w:rsidRDefault="005D6C88" w:rsidP="00F725A4">
      <w:pPr>
        <w:pStyle w:val="PenNumbered"/>
      </w:pPr>
      <w:r>
        <w:t>The result for the dashboard should look like this:</w:t>
      </w:r>
    </w:p>
    <w:p w14:paraId="649EAF03" w14:textId="1EB0B9D8" w:rsidR="001A772D" w:rsidRDefault="001A772D" w:rsidP="005D6C88">
      <w:pPr>
        <w:pStyle w:val="PenNumbered"/>
        <w:numPr>
          <w:ilvl w:val="0"/>
          <w:numId w:val="0"/>
        </w:numPr>
        <w:ind w:left="720" w:hanging="360"/>
      </w:pPr>
      <w:r>
        <w:rPr>
          <w:noProof/>
        </w:rPr>
        <w:drawing>
          <wp:inline distT="0" distB="0" distL="0" distR="0" wp14:anchorId="7CD657E0" wp14:editId="6D18842F">
            <wp:extent cx="5692140" cy="3557588"/>
            <wp:effectExtent l="0" t="0" r="3810" b="5080"/>
            <wp:docPr id="196" name="Picture 196" descr="A screenshot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17-09-14_15-36-08.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695742" cy="3559839"/>
                    </a:xfrm>
                    <a:prstGeom prst="rect">
                      <a:avLst/>
                    </a:prstGeom>
                  </pic:spPr>
                </pic:pic>
              </a:graphicData>
            </a:graphic>
          </wp:inline>
        </w:drawing>
      </w:r>
    </w:p>
    <w:p w14:paraId="254B285F" w14:textId="0A53D616" w:rsidR="001A772D" w:rsidRDefault="005D6C88" w:rsidP="00F725A4">
      <w:pPr>
        <w:pStyle w:val="PenNumbered"/>
      </w:pPr>
      <w:r>
        <w:t xml:space="preserve">Click on the </w:t>
      </w:r>
      <w:r w:rsidRPr="00555EE3">
        <w:rPr>
          <w:rStyle w:val="Strong"/>
        </w:rPr>
        <w:t>Save</w:t>
      </w:r>
      <w:r>
        <w:rPr>
          <w:rStyle w:val="Strong"/>
        </w:rPr>
        <w:t xml:space="preserve"> </w:t>
      </w:r>
      <w:r w:rsidRPr="00555EE3">
        <w:rPr>
          <w:rStyle w:val="Strong"/>
        </w:rPr>
        <w:t>As</w:t>
      </w:r>
      <w:r>
        <w:rPr>
          <w:rStyle w:val="Strong"/>
        </w:rPr>
        <w:t xml:space="preserve"> </w:t>
      </w:r>
      <w:r>
        <w:rPr>
          <w:noProof/>
        </w:rPr>
        <w:drawing>
          <wp:inline distT="0" distB="0" distL="0" distR="0" wp14:anchorId="1E961351" wp14:editId="7E6FBFD9">
            <wp:extent cx="272011" cy="2362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5148" cy="238944"/>
                    </a:xfrm>
                    <a:prstGeom prst="rect">
                      <a:avLst/>
                    </a:prstGeom>
                  </pic:spPr>
                </pic:pic>
              </a:graphicData>
            </a:graphic>
          </wp:inline>
        </w:drawing>
      </w:r>
      <w:r>
        <w:t xml:space="preserve"> icon to save the dashboard as Air Quality Dashboard</w:t>
      </w:r>
    </w:p>
    <w:p w14:paraId="54128BEF" w14:textId="77777777" w:rsidR="001A772D" w:rsidRDefault="001A772D" w:rsidP="001A772D">
      <w:pPr>
        <w:pStyle w:val="PenNumbered"/>
        <w:numPr>
          <w:ilvl w:val="0"/>
          <w:numId w:val="0"/>
        </w:numPr>
        <w:ind w:left="360" w:hanging="360"/>
      </w:pPr>
    </w:p>
    <w:p w14:paraId="17ED4E9C" w14:textId="3A6218B9" w:rsidR="001A772D" w:rsidRDefault="001A772D" w:rsidP="00C0108D">
      <w:pPr>
        <w:pStyle w:val="PenNumberedContinued"/>
        <w:ind w:left="0"/>
      </w:pPr>
    </w:p>
    <w:p w14:paraId="02DDCE04" w14:textId="37D46D30" w:rsidR="001A772D" w:rsidRDefault="001A772D" w:rsidP="00C0108D">
      <w:pPr>
        <w:pStyle w:val="PenNumberedContinued"/>
        <w:ind w:left="0"/>
      </w:pPr>
    </w:p>
    <w:p w14:paraId="7B9BE23D" w14:textId="2A7E32A8" w:rsidR="001A772D" w:rsidRDefault="001A772D" w:rsidP="00C0108D">
      <w:pPr>
        <w:pStyle w:val="PenNumberedContinued"/>
        <w:ind w:left="0"/>
      </w:pPr>
    </w:p>
    <w:sectPr w:rsidR="001A772D" w:rsidSect="0074221C">
      <w:headerReference w:type="default" r:id="rId143"/>
      <w:footerReference w:type="default" r:id="rId144"/>
      <w:headerReference w:type="first" r:id="rId145"/>
      <w:pgSz w:w="11906" w:h="16838" w:code="9"/>
      <w:pgMar w:top="1440" w:right="1440" w:bottom="1440" w:left="1440" w:header="634" w:footer="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Leo Cardinaals" w:date="2017-10-17T13:27:00Z" w:initials="LC">
    <w:p w14:paraId="44197002" w14:textId="3DC11FE7" w:rsidR="00A74A55" w:rsidRDefault="00A74A55">
      <w:pPr>
        <w:pStyle w:val="CommentText"/>
      </w:pPr>
      <w:r>
        <w:rPr>
          <w:rStyle w:val="CommentReference"/>
        </w:rPr>
        <w:annotationRef/>
      </w:r>
      <w:r>
        <w:t>Get errors after overload by attendees</w:t>
      </w:r>
    </w:p>
  </w:comment>
  <w:comment w:id="12" w:author="Leo Cardinaals" w:date="2017-10-17T13:28:00Z" w:initials="LC">
    <w:p w14:paraId="2D532678" w14:textId="6EB8457B" w:rsidR="00A74A55" w:rsidRDefault="00A74A55">
      <w:pPr>
        <w:pStyle w:val="CommentText"/>
      </w:pPr>
      <w:r>
        <w:rPr>
          <w:rStyle w:val="CommentReference"/>
        </w:rPr>
        <w:annotationRef/>
      </w:r>
      <w:r>
        <w:t>Get errors after overload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197002" w15:done="1"/>
  <w15:commentEx w15:paraId="2D532678"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197002" w16cid:durableId="1D9083DE"/>
  <w16cid:commentId w16cid:paraId="2D532678" w16cid:durableId="1D9083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6D415C" w14:textId="77777777" w:rsidR="00AC6DAB" w:rsidRDefault="00AC6DAB" w:rsidP="000E7423">
      <w:r>
        <w:separator/>
      </w:r>
    </w:p>
  </w:endnote>
  <w:endnote w:type="continuationSeparator" w:id="0">
    <w:p w14:paraId="262987AB" w14:textId="77777777" w:rsidR="00AC6DAB" w:rsidRDefault="00AC6DAB" w:rsidP="000E74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Open Sans">
    <w:altName w:val="Arial"/>
    <w:panose1 w:val="020B0606030504020204"/>
    <w:charset w:val="00"/>
    <w:family w:val="swiss"/>
    <w:pitch w:val="variable"/>
    <w:sig w:usb0="E00002EF" w:usb1="4000205B" w:usb2="00000028"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Myriad Pro Light">
    <w:altName w:val="Arial"/>
    <w:panose1 w:val="00000000000000000000"/>
    <w:charset w:val="00"/>
    <w:family w:val="swiss"/>
    <w:notTrueType/>
    <w:pitch w:val="variable"/>
    <w:sig w:usb0="00000001" w:usb1="5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MyriadPro-Light">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Freestyle Script">
    <w:panose1 w:val="030804020302050B04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92338" w14:textId="0C152490" w:rsidR="00A74A55" w:rsidRDefault="00A74A55" w:rsidP="00F60B5C">
    <w:pPr>
      <w:pStyle w:val="PenCopyright"/>
      <w:tabs>
        <w:tab w:val="clear" w:pos="864"/>
        <w:tab w:val="clear" w:pos="1008"/>
        <w:tab w:val="clear" w:pos="1296"/>
        <w:tab w:val="clear" w:pos="1728"/>
        <w:tab w:val="left" w:pos="0"/>
      </w:tabs>
    </w:pPr>
    <w:r>
      <w:drawing>
        <wp:anchor distT="0" distB="0" distL="114300" distR="114300" simplePos="0" relativeHeight="251671552" behindDoc="0" locked="0" layoutInCell="1" allowOverlap="1" wp14:anchorId="29236F0D" wp14:editId="0935E673">
          <wp:simplePos x="0" y="0"/>
          <wp:positionH relativeFrom="margin">
            <wp:align>left</wp:align>
          </wp:positionH>
          <wp:positionV relativeFrom="paragraph">
            <wp:posOffset>-81280</wp:posOffset>
          </wp:positionV>
          <wp:extent cx="942975" cy="281669"/>
          <wp:effectExtent l="0" t="0" r="0" b="4445"/>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42975" cy="281669"/>
                  </a:xfrm>
                  <a:prstGeom prst="rect">
                    <a:avLst/>
                  </a:prstGeom>
                </pic:spPr>
              </pic:pic>
            </a:graphicData>
          </a:graphic>
        </wp:anchor>
      </w:drawing>
    </w:r>
    <w:r>
      <w:t xml:space="preserve"> </w:t>
    </w:r>
    <w:r>
      <w:tab/>
    </w:r>
    <w:r>
      <w:tab/>
      <w:t>© 2018, Hitachi Vantara, All Rights Reserved</w:t>
    </w:r>
    <w:r>
      <w:tab/>
    </w:r>
    <w:r>
      <w:tab/>
    </w:r>
    <w:r>
      <w:tab/>
    </w:r>
    <w:r>
      <w:tab/>
    </w:r>
    <w:r>
      <w:tab/>
    </w:r>
    <w:r>
      <w:rPr>
        <w:noProof w:val="0"/>
      </w:rPr>
      <w:fldChar w:fldCharType="begin"/>
    </w:r>
    <w:r>
      <w:instrText xml:space="preserve"> PAGE   \* MERGEFORMAT </w:instrText>
    </w:r>
    <w:r>
      <w:rPr>
        <w:noProof w:val="0"/>
      </w:rPr>
      <w:fldChar w:fldCharType="separate"/>
    </w:r>
    <w:r>
      <w:t>21</w:t>
    </w:r>
    <w:r>
      <w:fldChar w:fldCharType="end"/>
    </w:r>
  </w:p>
  <w:p w14:paraId="691D5D7C" w14:textId="77777777" w:rsidR="00A74A55" w:rsidRDefault="00A74A55" w:rsidP="000E74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9462FB" w14:textId="77777777" w:rsidR="00AC6DAB" w:rsidRDefault="00AC6DAB" w:rsidP="000E7423">
      <w:r>
        <w:separator/>
      </w:r>
    </w:p>
  </w:footnote>
  <w:footnote w:type="continuationSeparator" w:id="0">
    <w:p w14:paraId="40F00202" w14:textId="77777777" w:rsidR="00AC6DAB" w:rsidRDefault="00AC6DAB" w:rsidP="000E7423">
      <w:r>
        <w:continuationSeparator/>
      </w:r>
    </w:p>
  </w:footnote>
  <w:footnote w:id="1">
    <w:p w14:paraId="3A7C5C43" w14:textId="77777777" w:rsidR="00A74A55" w:rsidRDefault="00A74A55" w:rsidP="00985E7A">
      <w:pPr>
        <w:pStyle w:val="FootnoteText"/>
      </w:pPr>
      <w:r>
        <w:rPr>
          <w:rStyle w:val="FootnoteReference"/>
        </w:rPr>
        <w:footnoteRef/>
      </w:r>
      <w:r>
        <w:t xml:space="preserve"> </w:t>
      </w:r>
      <w:r w:rsidRPr="00205EAE">
        <w:t>https://www.rcplondon.ac.uk/projects/outputs/every-breath-we-take-lifelong-impact-air-pollution</w:t>
      </w:r>
    </w:p>
  </w:footnote>
  <w:footnote w:id="2">
    <w:p w14:paraId="4FEC5247" w14:textId="77777777" w:rsidR="00A74A55" w:rsidRDefault="00A74A55" w:rsidP="00985E7A">
      <w:pPr>
        <w:pStyle w:val="FootnoteText"/>
      </w:pPr>
      <w:r>
        <w:rPr>
          <w:rStyle w:val="FootnoteReference"/>
        </w:rPr>
        <w:footnoteRef/>
      </w:r>
      <w:r>
        <w:t xml:space="preserve"> </w:t>
      </w:r>
      <w:r w:rsidRPr="00035322">
        <w:t>http://ec.europa.eu/environment/air/quality/legislation/existing_leg.htm</w:t>
      </w:r>
    </w:p>
  </w:footnote>
  <w:footnote w:id="3">
    <w:p w14:paraId="381D42C3" w14:textId="77777777" w:rsidR="00A74A55" w:rsidRDefault="00A74A55" w:rsidP="00985E7A">
      <w:pPr>
        <w:pStyle w:val="FootnoteText"/>
      </w:pPr>
      <w:r>
        <w:rPr>
          <w:rStyle w:val="FootnoteReference"/>
        </w:rPr>
        <w:footnoteRef/>
      </w:r>
      <w:r>
        <w:t xml:space="preserve"> </w:t>
      </w:r>
      <w:r w:rsidRPr="00802865">
        <w:t>https://www.londonair.org.uk/LondonAir/Default.aspx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815DA2" w14:textId="429E9904" w:rsidR="00A74A55" w:rsidRPr="00870756" w:rsidRDefault="00A74A55" w:rsidP="000E7423">
    <w:pPr>
      <w:pStyle w:val="Header"/>
    </w:pPr>
    <w:r w:rsidRPr="00591754">
      <w:t xml:space="preserve">Pentaho </w:t>
    </w:r>
    <w:r>
      <w:t>LAQ Handbook</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8549A5" w14:textId="1EDA9FEC" w:rsidR="00A74A55" w:rsidRDefault="00A74A55" w:rsidP="000E7423">
    <w:pPr>
      <w:pStyle w:val="Header"/>
    </w:pPr>
    <w:r w:rsidRPr="00591754">
      <w:rPr>
        <w:noProof/>
        <w:lang w:val="nl-NL" w:eastAsia="nl-NL"/>
      </w:rPr>
      <w:drawing>
        <wp:anchor distT="0" distB="0" distL="114300" distR="114300" simplePos="0" relativeHeight="251670528" behindDoc="1" locked="0" layoutInCell="1" allowOverlap="1" wp14:anchorId="6500B21B" wp14:editId="66BDA839">
          <wp:simplePos x="0" y="0"/>
          <wp:positionH relativeFrom="column">
            <wp:posOffset>5406390</wp:posOffset>
          </wp:positionH>
          <wp:positionV relativeFrom="paragraph">
            <wp:posOffset>-35560</wp:posOffset>
          </wp:positionV>
          <wp:extent cx="685800" cy="417195"/>
          <wp:effectExtent l="0" t="0" r="0" b="1905"/>
          <wp:wrapTight wrapText="bothSides">
            <wp:wrapPolygon edited="0">
              <wp:start x="0" y="0"/>
              <wp:lineTo x="0" y="20712"/>
              <wp:lineTo x="21000" y="20712"/>
              <wp:lineTo x="21000" y="0"/>
              <wp:lineTo x="0" y="0"/>
            </wp:wrapPolygon>
          </wp:wrapTight>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Onl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5800" cy="417195"/>
                  </a:xfrm>
                  <a:prstGeom prst="rect">
                    <a:avLst/>
                  </a:prstGeom>
                </pic:spPr>
              </pic:pic>
            </a:graphicData>
          </a:graphic>
          <wp14:sizeRelH relativeFrom="page">
            <wp14:pctWidth>0</wp14:pctWidth>
          </wp14:sizeRelH>
          <wp14:sizeRelV relativeFrom="page">
            <wp14:pctHeight>0</wp14:pctHeight>
          </wp14:sizeRelV>
        </wp:anchor>
      </w:drawing>
    </w:r>
    <w:r w:rsidRPr="00591754">
      <w:t xml:space="preserve">Pentaho </w:t>
    </w:r>
    <w:r>
      <w:t>LAQ Handbook</w:t>
    </w:r>
  </w:p>
  <w:p w14:paraId="45256043" w14:textId="77777777" w:rsidR="00A74A55" w:rsidRPr="000419F0" w:rsidRDefault="00A74A55" w:rsidP="000E7423">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22095"/>
    <w:multiLevelType w:val="multilevel"/>
    <w:tmpl w:val="122A54B2"/>
    <w:lvl w:ilvl="0">
      <w:start w:val="1"/>
      <w:numFmt w:val="decimal"/>
      <w:pStyle w:val="NumberedBulletPACKT"/>
      <w:lvlText w:val="%1."/>
      <w:lvlJc w:val="left"/>
      <w:pPr>
        <w:ind w:left="720" w:hanging="363"/>
      </w:pPr>
      <w:rPr>
        <w:rFonts w:hint="default"/>
      </w:rPr>
    </w:lvl>
    <w:lvl w:ilvl="1">
      <w:start w:val="1"/>
      <w:numFmt w:val="lowerLetter"/>
      <w:lvlText w:val="%2."/>
      <w:lvlJc w:val="left"/>
      <w:pPr>
        <w:ind w:left="2307" w:firstLine="0"/>
      </w:pPr>
      <w:rPr>
        <w:rFonts w:hint="default"/>
      </w:rPr>
    </w:lvl>
    <w:lvl w:ilvl="2">
      <w:start w:val="1"/>
      <w:numFmt w:val="lowerRoman"/>
      <w:lvlText w:val="%3."/>
      <w:lvlJc w:val="right"/>
      <w:pPr>
        <w:ind w:left="3537" w:firstLine="0"/>
      </w:pPr>
      <w:rPr>
        <w:rFonts w:hint="default"/>
      </w:rPr>
    </w:lvl>
    <w:lvl w:ilvl="3">
      <w:start w:val="1"/>
      <w:numFmt w:val="decimal"/>
      <w:lvlText w:val="%4."/>
      <w:lvlJc w:val="left"/>
      <w:pPr>
        <w:ind w:left="4767" w:firstLine="0"/>
      </w:pPr>
      <w:rPr>
        <w:rFonts w:hint="default"/>
      </w:rPr>
    </w:lvl>
    <w:lvl w:ilvl="4">
      <w:start w:val="1"/>
      <w:numFmt w:val="lowerLetter"/>
      <w:lvlText w:val="%5."/>
      <w:lvlJc w:val="left"/>
      <w:pPr>
        <w:ind w:left="5997" w:firstLine="0"/>
      </w:pPr>
      <w:rPr>
        <w:rFonts w:hint="default"/>
      </w:rPr>
    </w:lvl>
    <w:lvl w:ilvl="5">
      <w:start w:val="1"/>
      <w:numFmt w:val="lowerRoman"/>
      <w:lvlText w:val="%6."/>
      <w:lvlJc w:val="right"/>
      <w:pPr>
        <w:ind w:left="7227" w:firstLine="0"/>
      </w:pPr>
      <w:rPr>
        <w:rFonts w:hint="default"/>
      </w:rPr>
    </w:lvl>
    <w:lvl w:ilvl="6">
      <w:start w:val="1"/>
      <w:numFmt w:val="decimal"/>
      <w:lvlText w:val="%7."/>
      <w:lvlJc w:val="left"/>
      <w:pPr>
        <w:ind w:left="8457" w:firstLine="0"/>
      </w:pPr>
      <w:rPr>
        <w:rFonts w:hint="default"/>
      </w:rPr>
    </w:lvl>
    <w:lvl w:ilvl="7">
      <w:start w:val="1"/>
      <w:numFmt w:val="lowerLetter"/>
      <w:lvlText w:val="%8."/>
      <w:lvlJc w:val="left"/>
      <w:pPr>
        <w:ind w:left="9687" w:firstLine="0"/>
      </w:pPr>
      <w:rPr>
        <w:rFonts w:hint="default"/>
      </w:rPr>
    </w:lvl>
    <w:lvl w:ilvl="8">
      <w:start w:val="1"/>
      <w:numFmt w:val="lowerRoman"/>
      <w:lvlText w:val="%9."/>
      <w:lvlJc w:val="right"/>
      <w:pPr>
        <w:ind w:left="10917" w:firstLine="0"/>
      </w:pPr>
      <w:rPr>
        <w:rFonts w:hint="default"/>
      </w:rPr>
    </w:lvl>
  </w:abstractNum>
  <w:abstractNum w:abstractNumId="1" w15:restartNumberingAfterBreak="0">
    <w:nsid w:val="106D5C3B"/>
    <w:multiLevelType w:val="hybridMultilevel"/>
    <w:tmpl w:val="3B22E8C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B30B8E"/>
    <w:multiLevelType w:val="hybridMultilevel"/>
    <w:tmpl w:val="EEC0BA82"/>
    <w:lvl w:ilvl="0" w:tplc="34948156">
      <w:start w:val="1"/>
      <w:numFmt w:val="bullet"/>
      <w:pStyle w:val="PenTableBullet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85696A"/>
    <w:multiLevelType w:val="hybridMultilevel"/>
    <w:tmpl w:val="9460CFEE"/>
    <w:lvl w:ilvl="0" w:tplc="9306F4D8">
      <w:start w:val="1"/>
      <w:numFmt w:val="bullet"/>
      <w:pStyle w:val="PenBulleted1"/>
      <w:lvlText w:val=""/>
      <w:lvlJc w:val="left"/>
      <w:pPr>
        <w:ind w:left="360" w:hanging="360"/>
      </w:pPr>
      <w:rPr>
        <w:rFonts w:ascii="Symbol" w:hAnsi="Symbol" w:hint="default"/>
        <w:color w:val="005CA7"/>
      </w:rPr>
    </w:lvl>
    <w:lvl w:ilvl="1" w:tplc="699852D6">
      <w:start w:val="1"/>
      <w:numFmt w:val="bullet"/>
      <w:pStyle w:val="PenBulleted2"/>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07F3FB5"/>
    <w:multiLevelType w:val="hybridMultilevel"/>
    <w:tmpl w:val="92FC50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6346F97"/>
    <w:multiLevelType w:val="hybridMultilevel"/>
    <w:tmpl w:val="647691CE"/>
    <w:lvl w:ilvl="0" w:tplc="908A8D8A">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781606D"/>
    <w:multiLevelType w:val="hybridMultilevel"/>
    <w:tmpl w:val="EA7085D8"/>
    <w:lvl w:ilvl="0" w:tplc="48B00EF0">
      <w:start w:val="1"/>
      <w:numFmt w:val="lowerLetter"/>
      <w:lvlText w:val="%1."/>
      <w:lvlJc w:val="left"/>
      <w:pPr>
        <w:ind w:left="720" w:hanging="360"/>
      </w:pPr>
      <w:rPr>
        <w:rFonts w:hint="default"/>
        <w:b w:val="0"/>
        <w:color w:val="005CA7"/>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F5C0C77"/>
    <w:multiLevelType w:val="hybridMultilevel"/>
    <w:tmpl w:val="B268F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AD1D38"/>
    <w:multiLevelType w:val="hybridMultilevel"/>
    <w:tmpl w:val="EA88E7F6"/>
    <w:lvl w:ilvl="0" w:tplc="3BC66A76">
      <w:start w:val="1"/>
      <w:numFmt w:val="decimal"/>
      <w:pStyle w:val="PenNumbered"/>
      <w:lvlText w:val="%1."/>
      <w:lvlJc w:val="left"/>
      <w:pPr>
        <w:ind w:left="360" w:hanging="360"/>
      </w:pPr>
      <w:rPr>
        <w:rFonts w:hint="default"/>
        <w:b w:val="0"/>
        <w:color w:val="005CA7"/>
      </w:rPr>
    </w:lvl>
    <w:lvl w:ilvl="1" w:tplc="0686A58E">
      <w:start w:val="2"/>
      <w:numFmt w:val="lowerLetter"/>
      <w:lvlText w:val="%2."/>
      <w:lvlJc w:val="left"/>
      <w:pPr>
        <w:ind w:left="720" w:hanging="360"/>
      </w:pPr>
      <w:rPr>
        <w:rFonts w:hint="default"/>
      </w:rPr>
    </w:lvl>
    <w:lvl w:ilvl="2" w:tplc="0409001B">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 w15:restartNumberingAfterBreak="0">
    <w:nsid w:val="6B5B4B4F"/>
    <w:multiLevelType w:val="hybridMultilevel"/>
    <w:tmpl w:val="4DFAF130"/>
    <w:lvl w:ilvl="0" w:tplc="E4C869F4">
      <w:start w:val="1"/>
      <w:numFmt w:val="lowerLetter"/>
      <w:pStyle w:val="PenNumberedSub"/>
      <w:lvlText w:val="%1."/>
      <w:lvlJc w:val="left"/>
      <w:pPr>
        <w:ind w:left="936" w:hanging="360"/>
      </w:pPr>
      <w:rPr>
        <w:rFonts w:hint="default"/>
        <w:color w:val="005CA7"/>
      </w:rPr>
    </w:lvl>
    <w:lvl w:ilvl="1" w:tplc="04090019">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0" w15:restartNumberingAfterBreak="0">
    <w:nsid w:val="71895FF5"/>
    <w:multiLevelType w:val="hybridMultilevel"/>
    <w:tmpl w:val="F15E48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2347E2F"/>
    <w:multiLevelType w:val="hybridMultilevel"/>
    <w:tmpl w:val="3C54DD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9"/>
  </w:num>
  <w:num w:numId="3">
    <w:abstractNumId w:val="2"/>
  </w:num>
  <w:num w:numId="4">
    <w:abstractNumId w:val="0"/>
  </w:num>
  <w:num w:numId="5">
    <w:abstractNumId w:val="8"/>
  </w:num>
  <w:num w:numId="6">
    <w:abstractNumId w:val="5"/>
  </w:num>
  <w:num w:numId="7">
    <w:abstractNumId w:val="8"/>
    <w:lvlOverride w:ilvl="0">
      <w:startOverride w:val="1"/>
    </w:lvlOverride>
  </w:num>
  <w:num w:numId="8">
    <w:abstractNumId w:val="8"/>
    <w:lvlOverride w:ilvl="0">
      <w:startOverride w:val="1"/>
    </w:lvlOverride>
  </w:num>
  <w:num w:numId="9">
    <w:abstractNumId w:val="9"/>
    <w:lvlOverride w:ilvl="0">
      <w:startOverride w:val="1"/>
    </w:lvlOverride>
  </w:num>
  <w:num w:numId="10">
    <w:abstractNumId w:val="8"/>
    <w:lvlOverride w:ilvl="0">
      <w:startOverride w:val="1"/>
    </w:lvlOverride>
  </w:num>
  <w:num w:numId="11">
    <w:abstractNumId w:val="8"/>
    <w:lvlOverride w:ilvl="0">
      <w:startOverride w:val="1"/>
    </w:lvlOverride>
  </w:num>
  <w:num w:numId="12">
    <w:abstractNumId w:val="8"/>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9"/>
    <w:lvlOverride w:ilvl="0">
      <w:startOverride w:val="1"/>
    </w:lvlOverride>
  </w:num>
  <w:num w:numId="17">
    <w:abstractNumId w:val="9"/>
    <w:lvlOverride w:ilvl="0">
      <w:startOverride w:val="1"/>
    </w:lvlOverride>
  </w:num>
  <w:num w:numId="18">
    <w:abstractNumId w:val="9"/>
    <w:lvlOverride w:ilvl="0">
      <w:startOverride w:val="1"/>
    </w:lvlOverride>
  </w:num>
  <w:num w:numId="19">
    <w:abstractNumId w:val="9"/>
    <w:lvlOverride w:ilvl="0">
      <w:startOverride w:val="1"/>
    </w:lvlOverride>
  </w:num>
  <w:num w:numId="20">
    <w:abstractNumId w:val="9"/>
    <w:lvlOverride w:ilvl="0">
      <w:startOverride w:val="1"/>
    </w:lvlOverride>
  </w:num>
  <w:num w:numId="21">
    <w:abstractNumId w:val="9"/>
    <w:lvlOverride w:ilvl="0">
      <w:startOverride w:val="1"/>
    </w:lvlOverride>
  </w:num>
  <w:num w:numId="22">
    <w:abstractNumId w:val="9"/>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1"/>
  </w:num>
  <w:num w:numId="27">
    <w:abstractNumId w:val="9"/>
    <w:lvlOverride w:ilvl="0">
      <w:startOverride w:val="1"/>
    </w:lvlOverride>
  </w:num>
  <w:num w:numId="28">
    <w:abstractNumId w:val="9"/>
    <w:lvlOverride w:ilvl="0">
      <w:startOverride w:val="1"/>
    </w:lvlOverride>
  </w:num>
  <w:num w:numId="29">
    <w:abstractNumId w:val="9"/>
    <w:lvlOverride w:ilvl="0">
      <w:startOverride w:val="1"/>
    </w:lvlOverride>
  </w:num>
  <w:num w:numId="30">
    <w:abstractNumId w:val="9"/>
    <w:lvlOverride w:ilvl="0">
      <w:startOverride w:val="1"/>
    </w:lvlOverride>
  </w:num>
  <w:num w:numId="31">
    <w:abstractNumId w:val="9"/>
    <w:lvlOverride w:ilvl="0">
      <w:startOverride w:val="1"/>
    </w:lvlOverride>
  </w:num>
  <w:num w:numId="32">
    <w:abstractNumId w:val="9"/>
    <w:lvlOverride w:ilvl="0">
      <w:startOverride w:val="1"/>
    </w:lvlOverride>
  </w:num>
  <w:num w:numId="33">
    <w:abstractNumId w:val="9"/>
    <w:lvlOverride w:ilvl="0">
      <w:startOverride w:val="1"/>
    </w:lvlOverride>
  </w:num>
  <w:num w:numId="34">
    <w:abstractNumId w:val="6"/>
  </w:num>
  <w:num w:numId="35">
    <w:abstractNumId w:val="9"/>
    <w:lvlOverride w:ilvl="0">
      <w:startOverride w:val="1"/>
    </w:lvlOverride>
  </w:num>
  <w:num w:numId="36">
    <w:abstractNumId w:val="7"/>
  </w:num>
  <w:num w:numId="37">
    <w:abstractNumId w:val="8"/>
    <w:lvlOverride w:ilvl="0">
      <w:startOverride w:val="1"/>
    </w:lvlOverride>
  </w:num>
  <w:num w:numId="38">
    <w:abstractNumId w:val="9"/>
  </w:num>
  <w:num w:numId="39">
    <w:abstractNumId w:val="9"/>
    <w:lvlOverride w:ilvl="0">
      <w:startOverride w:val="1"/>
    </w:lvlOverride>
  </w:num>
  <w:num w:numId="40">
    <w:abstractNumId w:val="8"/>
    <w:lvlOverride w:ilvl="0">
      <w:startOverride w:val="1"/>
    </w:lvlOverride>
  </w:num>
  <w:num w:numId="41">
    <w:abstractNumId w:val="9"/>
    <w:lvlOverride w:ilvl="0">
      <w:startOverride w:val="1"/>
    </w:lvlOverride>
  </w:num>
  <w:num w:numId="42">
    <w:abstractNumId w:val="9"/>
    <w:lvlOverride w:ilvl="0">
      <w:startOverride w:val="1"/>
    </w:lvlOverride>
  </w:num>
  <w:num w:numId="43">
    <w:abstractNumId w:val="9"/>
    <w:lvlOverride w:ilvl="0">
      <w:startOverride w:val="1"/>
    </w:lvlOverride>
  </w:num>
  <w:num w:numId="44">
    <w:abstractNumId w:val="10"/>
  </w:num>
  <w:num w:numId="45">
    <w:abstractNumId w:val="11"/>
  </w:num>
  <w:num w:numId="46">
    <w:abstractNumId w:val="8"/>
  </w:num>
  <w:num w:numId="47">
    <w:abstractNumId w:val="9"/>
    <w:lvlOverride w:ilvl="0">
      <w:startOverride w:val="1"/>
    </w:lvlOverride>
  </w:num>
  <w:num w:numId="48">
    <w:abstractNumId w:val="9"/>
  </w:num>
  <w:num w:numId="49">
    <w:abstractNumId w:val="8"/>
    <w:lvlOverride w:ilvl="0">
      <w:startOverride w:val="1"/>
    </w:lvlOverride>
  </w:num>
  <w:num w:numId="50">
    <w:abstractNumId w:val="4"/>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o Cardinaals">
    <w15:presenceInfo w15:providerId="None" w15:userId="Leo Cardinaal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attachedTemplate r:id="rId1"/>
  <w:stylePaneFormatFilter w:val="1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0"/>
  <w:stylePaneSortMethod w:val="0000"/>
  <w:revisionView w:markup="0"/>
  <w:defaultTabStop w:val="576"/>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fillcolor="none [3212]" stroke="f" strokecolor="none [3212]">
      <v:fill color="none [3212]"/>
      <v:stroke color="none [3212]" weight="0" on="f"/>
      <v:shadow on="t" opacity="22938f" offset="0"/>
      <v:textbox inset=",7.2pt,,7.2pt"/>
      <o:colormru v:ext="edit" colors="black,#daaa1c,#e9b61d,#efbb1e,#e1bd00,#e5b81e,#efc702,#0055b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5E6"/>
    <w:rsid w:val="00000791"/>
    <w:rsid w:val="0000504C"/>
    <w:rsid w:val="00005769"/>
    <w:rsid w:val="000069FF"/>
    <w:rsid w:val="00007A1D"/>
    <w:rsid w:val="0001105B"/>
    <w:rsid w:val="00011161"/>
    <w:rsid w:val="00012927"/>
    <w:rsid w:val="00013FB0"/>
    <w:rsid w:val="00015A18"/>
    <w:rsid w:val="00016874"/>
    <w:rsid w:val="0001696A"/>
    <w:rsid w:val="00016B48"/>
    <w:rsid w:val="00017F3D"/>
    <w:rsid w:val="0002135E"/>
    <w:rsid w:val="0002453A"/>
    <w:rsid w:val="00025686"/>
    <w:rsid w:val="00025FFF"/>
    <w:rsid w:val="000369BD"/>
    <w:rsid w:val="000419F0"/>
    <w:rsid w:val="000427E0"/>
    <w:rsid w:val="00043D1C"/>
    <w:rsid w:val="00043E7E"/>
    <w:rsid w:val="00046B2F"/>
    <w:rsid w:val="000502C7"/>
    <w:rsid w:val="000505E0"/>
    <w:rsid w:val="00052650"/>
    <w:rsid w:val="00052F93"/>
    <w:rsid w:val="00053172"/>
    <w:rsid w:val="00056242"/>
    <w:rsid w:val="000602FC"/>
    <w:rsid w:val="00064036"/>
    <w:rsid w:val="00064DFE"/>
    <w:rsid w:val="00065281"/>
    <w:rsid w:val="000652FE"/>
    <w:rsid w:val="00065E19"/>
    <w:rsid w:val="00066CEC"/>
    <w:rsid w:val="000673E8"/>
    <w:rsid w:val="00070589"/>
    <w:rsid w:val="00071E4E"/>
    <w:rsid w:val="000730DC"/>
    <w:rsid w:val="00073852"/>
    <w:rsid w:val="000751CB"/>
    <w:rsid w:val="0007550F"/>
    <w:rsid w:val="000757E1"/>
    <w:rsid w:val="00075C38"/>
    <w:rsid w:val="000763F8"/>
    <w:rsid w:val="00076914"/>
    <w:rsid w:val="000806B1"/>
    <w:rsid w:val="00084791"/>
    <w:rsid w:val="000849B4"/>
    <w:rsid w:val="0008530A"/>
    <w:rsid w:val="000861E5"/>
    <w:rsid w:val="00086444"/>
    <w:rsid w:val="00087FE1"/>
    <w:rsid w:val="00091DBC"/>
    <w:rsid w:val="000921C4"/>
    <w:rsid w:val="0009246C"/>
    <w:rsid w:val="00093923"/>
    <w:rsid w:val="00095142"/>
    <w:rsid w:val="0009648B"/>
    <w:rsid w:val="000A02F5"/>
    <w:rsid w:val="000A0D24"/>
    <w:rsid w:val="000A1D9A"/>
    <w:rsid w:val="000A20EA"/>
    <w:rsid w:val="000A30DE"/>
    <w:rsid w:val="000A3B60"/>
    <w:rsid w:val="000A7A9D"/>
    <w:rsid w:val="000B093E"/>
    <w:rsid w:val="000B190B"/>
    <w:rsid w:val="000B1F78"/>
    <w:rsid w:val="000B4017"/>
    <w:rsid w:val="000B4419"/>
    <w:rsid w:val="000B45ED"/>
    <w:rsid w:val="000B4D4E"/>
    <w:rsid w:val="000B6424"/>
    <w:rsid w:val="000B7C47"/>
    <w:rsid w:val="000C386E"/>
    <w:rsid w:val="000C39A3"/>
    <w:rsid w:val="000C5620"/>
    <w:rsid w:val="000C5A27"/>
    <w:rsid w:val="000C5CFB"/>
    <w:rsid w:val="000C6AD4"/>
    <w:rsid w:val="000C70F8"/>
    <w:rsid w:val="000C71E7"/>
    <w:rsid w:val="000D00D0"/>
    <w:rsid w:val="000D203C"/>
    <w:rsid w:val="000D2129"/>
    <w:rsid w:val="000D410F"/>
    <w:rsid w:val="000D65EB"/>
    <w:rsid w:val="000D690C"/>
    <w:rsid w:val="000E0591"/>
    <w:rsid w:val="000E1B79"/>
    <w:rsid w:val="000E5098"/>
    <w:rsid w:val="000E669A"/>
    <w:rsid w:val="000E7423"/>
    <w:rsid w:val="000F02D5"/>
    <w:rsid w:val="000F08B4"/>
    <w:rsid w:val="000F294D"/>
    <w:rsid w:val="000F46E4"/>
    <w:rsid w:val="000F6FDD"/>
    <w:rsid w:val="001009F3"/>
    <w:rsid w:val="00100F7C"/>
    <w:rsid w:val="00101978"/>
    <w:rsid w:val="0010231B"/>
    <w:rsid w:val="00104310"/>
    <w:rsid w:val="001047CB"/>
    <w:rsid w:val="001058DF"/>
    <w:rsid w:val="00105DEE"/>
    <w:rsid w:val="0010796B"/>
    <w:rsid w:val="00107996"/>
    <w:rsid w:val="001124C7"/>
    <w:rsid w:val="00112DFF"/>
    <w:rsid w:val="00112E6D"/>
    <w:rsid w:val="00113FBA"/>
    <w:rsid w:val="00114C6D"/>
    <w:rsid w:val="001161F6"/>
    <w:rsid w:val="001166FB"/>
    <w:rsid w:val="00116D26"/>
    <w:rsid w:val="00117318"/>
    <w:rsid w:val="001173C7"/>
    <w:rsid w:val="00117876"/>
    <w:rsid w:val="00117B27"/>
    <w:rsid w:val="0012217C"/>
    <w:rsid w:val="0012339C"/>
    <w:rsid w:val="00124F08"/>
    <w:rsid w:val="001308F3"/>
    <w:rsid w:val="00132114"/>
    <w:rsid w:val="001326A3"/>
    <w:rsid w:val="00132A0F"/>
    <w:rsid w:val="00135ACC"/>
    <w:rsid w:val="00135B24"/>
    <w:rsid w:val="00135CEF"/>
    <w:rsid w:val="001366E7"/>
    <w:rsid w:val="00136CFA"/>
    <w:rsid w:val="00137498"/>
    <w:rsid w:val="00137712"/>
    <w:rsid w:val="001402D3"/>
    <w:rsid w:val="00141788"/>
    <w:rsid w:val="001432D3"/>
    <w:rsid w:val="001445BE"/>
    <w:rsid w:val="001467B8"/>
    <w:rsid w:val="00146886"/>
    <w:rsid w:val="00152934"/>
    <w:rsid w:val="0015310A"/>
    <w:rsid w:val="00153582"/>
    <w:rsid w:val="00153B73"/>
    <w:rsid w:val="001562D1"/>
    <w:rsid w:val="00156971"/>
    <w:rsid w:val="001576AC"/>
    <w:rsid w:val="00157CFF"/>
    <w:rsid w:val="00165D6E"/>
    <w:rsid w:val="00167945"/>
    <w:rsid w:val="00171A7F"/>
    <w:rsid w:val="00172669"/>
    <w:rsid w:val="00183068"/>
    <w:rsid w:val="00184DA1"/>
    <w:rsid w:val="00186373"/>
    <w:rsid w:val="00186AB9"/>
    <w:rsid w:val="001901EA"/>
    <w:rsid w:val="001902BF"/>
    <w:rsid w:val="001904BF"/>
    <w:rsid w:val="00190668"/>
    <w:rsid w:val="001913BE"/>
    <w:rsid w:val="00194B14"/>
    <w:rsid w:val="00196D09"/>
    <w:rsid w:val="0019770F"/>
    <w:rsid w:val="00197B98"/>
    <w:rsid w:val="001A09B3"/>
    <w:rsid w:val="001A13AB"/>
    <w:rsid w:val="001A1537"/>
    <w:rsid w:val="001A3277"/>
    <w:rsid w:val="001A5351"/>
    <w:rsid w:val="001A57A9"/>
    <w:rsid w:val="001A69A3"/>
    <w:rsid w:val="001A716C"/>
    <w:rsid w:val="001A772D"/>
    <w:rsid w:val="001B0017"/>
    <w:rsid w:val="001B0C45"/>
    <w:rsid w:val="001B1BF8"/>
    <w:rsid w:val="001B3549"/>
    <w:rsid w:val="001B397E"/>
    <w:rsid w:val="001B4A1E"/>
    <w:rsid w:val="001B5162"/>
    <w:rsid w:val="001B581C"/>
    <w:rsid w:val="001B5D01"/>
    <w:rsid w:val="001B6058"/>
    <w:rsid w:val="001B638F"/>
    <w:rsid w:val="001B6487"/>
    <w:rsid w:val="001B6575"/>
    <w:rsid w:val="001B6E2E"/>
    <w:rsid w:val="001B7CB8"/>
    <w:rsid w:val="001C0A90"/>
    <w:rsid w:val="001C1D2E"/>
    <w:rsid w:val="001C2861"/>
    <w:rsid w:val="001C32B7"/>
    <w:rsid w:val="001C408E"/>
    <w:rsid w:val="001C686F"/>
    <w:rsid w:val="001C6E80"/>
    <w:rsid w:val="001D0A10"/>
    <w:rsid w:val="001D21EA"/>
    <w:rsid w:val="001D34BF"/>
    <w:rsid w:val="001D4760"/>
    <w:rsid w:val="001D4E1F"/>
    <w:rsid w:val="001D6814"/>
    <w:rsid w:val="001D6CD4"/>
    <w:rsid w:val="001D6D2B"/>
    <w:rsid w:val="001D6E71"/>
    <w:rsid w:val="001D7602"/>
    <w:rsid w:val="001E02BF"/>
    <w:rsid w:val="001E2CF8"/>
    <w:rsid w:val="001E33A9"/>
    <w:rsid w:val="001E4F6D"/>
    <w:rsid w:val="001E78E3"/>
    <w:rsid w:val="001F0F31"/>
    <w:rsid w:val="001F2341"/>
    <w:rsid w:val="001F2A08"/>
    <w:rsid w:val="001F73A1"/>
    <w:rsid w:val="001F7FE8"/>
    <w:rsid w:val="00200978"/>
    <w:rsid w:val="00201383"/>
    <w:rsid w:val="002030D2"/>
    <w:rsid w:val="00213910"/>
    <w:rsid w:val="002173A6"/>
    <w:rsid w:val="00217AD8"/>
    <w:rsid w:val="00220060"/>
    <w:rsid w:val="002205E9"/>
    <w:rsid w:val="00220FA4"/>
    <w:rsid w:val="00223491"/>
    <w:rsid w:val="00226C28"/>
    <w:rsid w:val="00227E27"/>
    <w:rsid w:val="00230A48"/>
    <w:rsid w:val="00230C88"/>
    <w:rsid w:val="00231493"/>
    <w:rsid w:val="00231950"/>
    <w:rsid w:val="00233201"/>
    <w:rsid w:val="00236B77"/>
    <w:rsid w:val="0024034B"/>
    <w:rsid w:val="002404E4"/>
    <w:rsid w:val="002408A4"/>
    <w:rsid w:val="00241299"/>
    <w:rsid w:val="00242401"/>
    <w:rsid w:val="00242F09"/>
    <w:rsid w:val="00243781"/>
    <w:rsid w:val="002438EA"/>
    <w:rsid w:val="002441CE"/>
    <w:rsid w:val="002448F9"/>
    <w:rsid w:val="00244D32"/>
    <w:rsid w:val="00244DB8"/>
    <w:rsid w:val="00247973"/>
    <w:rsid w:val="0025035E"/>
    <w:rsid w:val="00253B28"/>
    <w:rsid w:val="002553AE"/>
    <w:rsid w:val="00255FA9"/>
    <w:rsid w:val="00257699"/>
    <w:rsid w:val="00264C52"/>
    <w:rsid w:val="00266ED7"/>
    <w:rsid w:val="00270E14"/>
    <w:rsid w:val="0027292D"/>
    <w:rsid w:val="002741C6"/>
    <w:rsid w:val="00276CC7"/>
    <w:rsid w:val="00280156"/>
    <w:rsid w:val="00282F98"/>
    <w:rsid w:val="00283CF5"/>
    <w:rsid w:val="00284CE7"/>
    <w:rsid w:val="00290AB2"/>
    <w:rsid w:val="00291449"/>
    <w:rsid w:val="002919ED"/>
    <w:rsid w:val="002923E0"/>
    <w:rsid w:val="00294774"/>
    <w:rsid w:val="00296531"/>
    <w:rsid w:val="002A00E8"/>
    <w:rsid w:val="002A07CF"/>
    <w:rsid w:val="002A0E6C"/>
    <w:rsid w:val="002A1036"/>
    <w:rsid w:val="002A2DCB"/>
    <w:rsid w:val="002A446F"/>
    <w:rsid w:val="002A5116"/>
    <w:rsid w:val="002A5CBA"/>
    <w:rsid w:val="002A708A"/>
    <w:rsid w:val="002B0EFC"/>
    <w:rsid w:val="002B1049"/>
    <w:rsid w:val="002B1558"/>
    <w:rsid w:val="002B3185"/>
    <w:rsid w:val="002B4967"/>
    <w:rsid w:val="002B4D83"/>
    <w:rsid w:val="002B7FD0"/>
    <w:rsid w:val="002C129A"/>
    <w:rsid w:val="002C3B1B"/>
    <w:rsid w:val="002C488A"/>
    <w:rsid w:val="002C4E15"/>
    <w:rsid w:val="002D1F84"/>
    <w:rsid w:val="002D28EC"/>
    <w:rsid w:val="002D2D34"/>
    <w:rsid w:val="002D4951"/>
    <w:rsid w:val="002D4E7F"/>
    <w:rsid w:val="002D60B8"/>
    <w:rsid w:val="002D6E6B"/>
    <w:rsid w:val="002D7B18"/>
    <w:rsid w:val="002E0B3A"/>
    <w:rsid w:val="002E1A16"/>
    <w:rsid w:val="002E2C36"/>
    <w:rsid w:val="002E37DC"/>
    <w:rsid w:val="002E381E"/>
    <w:rsid w:val="002E44C0"/>
    <w:rsid w:val="002E4F0F"/>
    <w:rsid w:val="002E5BBD"/>
    <w:rsid w:val="002E6F76"/>
    <w:rsid w:val="002E7D2F"/>
    <w:rsid w:val="002E7D7E"/>
    <w:rsid w:val="002F0979"/>
    <w:rsid w:val="002F3325"/>
    <w:rsid w:val="002F3E85"/>
    <w:rsid w:val="002F4EE1"/>
    <w:rsid w:val="002F5515"/>
    <w:rsid w:val="002F63AF"/>
    <w:rsid w:val="002F6B42"/>
    <w:rsid w:val="002F6B7A"/>
    <w:rsid w:val="00304189"/>
    <w:rsid w:val="00310E44"/>
    <w:rsid w:val="0031126F"/>
    <w:rsid w:val="00311BBC"/>
    <w:rsid w:val="003121A4"/>
    <w:rsid w:val="003159A7"/>
    <w:rsid w:val="003160F8"/>
    <w:rsid w:val="00316B63"/>
    <w:rsid w:val="00317DC6"/>
    <w:rsid w:val="00320914"/>
    <w:rsid w:val="00322365"/>
    <w:rsid w:val="003227B4"/>
    <w:rsid w:val="00323191"/>
    <w:rsid w:val="00323324"/>
    <w:rsid w:val="00324A3A"/>
    <w:rsid w:val="00327E30"/>
    <w:rsid w:val="00330260"/>
    <w:rsid w:val="003315DF"/>
    <w:rsid w:val="0033205A"/>
    <w:rsid w:val="00332EAD"/>
    <w:rsid w:val="00333149"/>
    <w:rsid w:val="003331D1"/>
    <w:rsid w:val="0033453B"/>
    <w:rsid w:val="00337696"/>
    <w:rsid w:val="003409E2"/>
    <w:rsid w:val="00340C87"/>
    <w:rsid w:val="00341A5E"/>
    <w:rsid w:val="00341DF0"/>
    <w:rsid w:val="003424E0"/>
    <w:rsid w:val="003433BB"/>
    <w:rsid w:val="003434DD"/>
    <w:rsid w:val="00343817"/>
    <w:rsid w:val="00343D36"/>
    <w:rsid w:val="00345A60"/>
    <w:rsid w:val="00345A73"/>
    <w:rsid w:val="003469C4"/>
    <w:rsid w:val="003535DA"/>
    <w:rsid w:val="00353B4F"/>
    <w:rsid w:val="003550EA"/>
    <w:rsid w:val="00357FBC"/>
    <w:rsid w:val="00362867"/>
    <w:rsid w:val="003631FA"/>
    <w:rsid w:val="00364783"/>
    <w:rsid w:val="003651E8"/>
    <w:rsid w:val="00366850"/>
    <w:rsid w:val="00366C33"/>
    <w:rsid w:val="003726D4"/>
    <w:rsid w:val="0037310A"/>
    <w:rsid w:val="0037552A"/>
    <w:rsid w:val="003765BD"/>
    <w:rsid w:val="00376E3A"/>
    <w:rsid w:val="00377462"/>
    <w:rsid w:val="00377754"/>
    <w:rsid w:val="0038289A"/>
    <w:rsid w:val="00383F73"/>
    <w:rsid w:val="00385491"/>
    <w:rsid w:val="0038671B"/>
    <w:rsid w:val="00392B38"/>
    <w:rsid w:val="0039320B"/>
    <w:rsid w:val="00393B3C"/>
    <w:rsid w:val="00393D08"/>
    <w:rsid w:val="00394AC1"/>
    <w:rsid w:val="003954B6"/>
    <w:rsid w:val="0039796B"/>
    <w:rsid w:val="003A0B52"/>
    <w:rsid w:val="003A1BCC"/>
    <w:rsid w:val="003A430D"/>
    <w:rsid w:val="003A7B94"/>
    <w:rsid w:val="003B160F"/>
    <w:rsid w:val="003B1849"/>
    <w:rsid w:val="003B2782"/>
    <w:rsid w:val="003B2836"/>
    <w:rsid w:val="003B377C"/>
    <w:rsid w:val="003C1680"/>
    <w:rsid w:val="003C1AD5"/>
    <w:rsid w:val="003C1E5E"/>
    <w:rsid w:val="003C22EB"/>
    <w:rsid w:val="003C2E19"/>
    <w:rsid w:val="003C453B"/>
    <w:rsid w:val="003C618E"/>
    <w:rsid w:val="003C798E"/>
    <w:rsid w:val="003D27BB"/>
    <w:rsid w:val="003D2A1A"/>
    <w:rsid w:val="003D44B0"/>
    <w:rsid w:val="003D4752"/>
    <w:rsid w:val="003D6B66"/>
    <w:rsid w:val="003E0944"/>
    <w:rsid w:val="003E167D"/>
    <w:rsid w:val="003E1CB6"/>
    <w:rsid w:val="003E4AB2"/>
    <w:rsid w:val="003E5C38"/>
    <w:rsid w:val="003E73E5"/>
    <w:rsid w:val="003F164E"/>
    <w:rsid w:val="003F35CE"/>
    <w:rsid w:val="003F69F2"/>
    <w:rsid w:val="003F79DC"/>
    <w:rsid w:val="003F7C40"/>
    <w:rsid w:val="00400EE0"/>
    <w:rsid w:val="0040235B"/>
    <w:rsid w:val="0040244A"/>
    <w:rsid w:val="0040575C"/>
    <w:rsid w:val="00405A25"/>
    <w:rsid w:val="00407AAA"/>
    <w:rsid w:val="00407D55"/>
    <w:rsid w:val="00412E9B"/>
    <w:rsid w:val="00412FC6"/>
    <w:rsid w:val="00415CDA"/>
    <w:rsid w:val="00415F8D"/>
    <w:rsid w:val="00420B4E"/>
    <w:rsid w:val="0042159C"/>
    <w:rsid w:val="004225B6"/>
    <w:rsid w:val="00422D0C"/>
    <w:rsid w:val="00423222"/>
    <w:rsid w:val="004232CD"/>
    <w:rsid w:val="00423CC4"/>
    <w:rsid w:val="004249B3"/>
    <w:rsid w:val="00424C8C"/>
    <w:rsid w:val="00424E1B"/>
    <w:rsid w:val="00426114"/>
    <w:rsid w:val="00426C40"/>
    <w:rsid w:val="00427953"/>
    <w:rsid w:val="00431A60"/>
    <w:rsid w:val="0043393C"/>
    <w:rsid w:val="00434DC8"/>
    <w:rsid w:val="004366CD"/>
    <w:rsid w:val="00437849"/>
    <w:rsid w:val="0044037F"/>
    <w:rsid w:val="0044316E"/>
    <w:rsid w:val="00443243"/>
    <w:rsid w:val="0044725D"/>
    <w:rsid w:val="00447CC9"/>
    <w:rsid w:val="00450FE2"/>
    <w:rsid w:val="004516FA"/>
    <w:rsid w:val="00453987"/>
    <w:rsid w:val="00454611"/>
    <w:rsid w:val="00454D89"/>
    <w:rsid w:val="00457054"/>
    <w:rsid w:val="00462988"/>
    <w:rsid w:val="004636BF"/>
    <w:rsid w:val="0046380F"/>
    <w:rsid w:val="00464E1F"/>
    <w:rsid w:val="00466F1C"/>
    <w:rsid w:val="00470488"/>
    <w:rsid w:val="00473BEC"/>
    <w:rsid w:val="00476C09"/>
    <w:rsid w:val="00482047"/>
    <w:rsid w:val="004820E5"/>
    <w:rsid w:val="004828E9"/>
    <w:rsid w:val="004842BC"/>
    <w:rsid w:val="0048473B"/>
    <w:rsid w:val="004854DC"/>
    <w:rsid w:val="0049245E"/>
    <w:rsid w:val="00492F2E"/>
    <w:rsid w:val="00493284"/>
    <w:rsid w:val="00493E77"/>
    <w:rsid w:val="0049594A"/>
    <w:rsid w:val="00495EAB"/>
    <w:rsid w:val="004A03F8"/>
    <w:rsid w:val="004A2071"/>
    <w:rsid w:val="004A287C"/>
    <w:rsid w:val="004A3378"/>
    <w:rsid w:val="004A33F1"/>
    <w:rsid w:val="004A5ED8"/>
    <w:rsid w:val="004B00BD"/>
    <w:rsid w:val="004B1680"/>
    <w:rsid w:val="004B513E"/>
    <w:rsid w:val="004B660B"/>
    <w:rsid w:val="004B752C"/>
    <w:rsid w:val="004B788A"/>
    <w:rsid w:val="004C1AD1"/>
    <w:rsid w:val="004D16A0"/>
    <w:rsid w:val="004D18C7"/>
    <w:rsid w:val="004D1A1F"/>
    <w:rsid w:val="004D2B52"/>
    <w:rsid w:val="004D451A"/>
    <w:rsid w:val="004D5D07"/>
    <w:rsid w:val="004D6774"/>
    <w:rsid w:val="004D6777"/>
    <w:rsid w:val="004D7395"/>
    <w:rsid w:val="004D7E2A"/>
    <w:rsid w:val="004E0A96"/>
    <w:rsid w:val="004E2E4A"/>
    <w:rsid w:val="004E5839"/>
    <w:rsid w:val="004E5DD0"/>
    <w:rsid w:val="004E639E"/>
    <w:rsid w:val="004F0248"/>
    <w:rsid w:val="004F2036"/>
    <w:rsid w:val="004F2446"/>
    <w:rsid w:val="004F49F2"/>
    <w:rsid w:val="004F5D10"/>
    <w:rsid w:val="004F7D3E"/>
    <w:rsid w:val="0050070F"/>
    <w:rsid w:val="005009F5"/>
    <w:rsid w:val="00500A2E"/>
    <w:rsid w:val="005024D3"/>
    <w:rsid w:val="0050266B"/>
    <w:rsid w:val="005051E6"/>
    <w:rsid w:val="00505E7B"/>
    <w:rsid w:val="00510807"/>
    <w:rsid w:val="005110CC"/>
    <w:rsid w:val="00511A24"/>
    <w:rsid w:val="00512499"/>
    <w:rsid w:val="005163CB"/>
    <w:rsid w:val="00517AF2"/>
    <w:rsid w:val="005227E1"/>
    <w:rsid w:val="0052464D"/>
    <w:rsid w:val="00524DD4"/>
    <w:rsid w:val="00525108"/>
    <w:rsid w:val="005255AA"/>
    <w:rsid w:val="00526132"/>
    <w:rsid w:val="00526609"/>
    <w:rsid w:val="00527016"/>
    <w:rsid w:val="0052702A"/>
    <w:rsid w:val="00527C85"/>
    <w:rsid w:val="005308D2"/>
    <w:rsid w:val="005310BA"/>
    <w:rsid w:val="00531476"/>
    <w:rsid w:val="005319C6"/>
    <w:rsid w:val="00532489"/>
    <w:rsid w:val="00533878"/>
    <w:rsid w:val="00533947"/>
    <w:rsid w:val="00536459"/>
    <w:rsid w:val="005379CE"/>
    <w:rsid w:val="00537B57"/>
    <w:rsid w:val="00537C1C"/>
    <w:rsid w:val="00540646"/>
    <w:rsid w:val="00540893"/>
    <w:rsid w:val="00543151"/>
    <w:rsid w:val="00544739"/>
    <w:rsid w:val="00550CA4"/>
    <w:rsid w:val="0055139E"/>
    <w:rsid w:val="0055463C"/>
    <w:rsid w:val="00555A67"/>
    <w:rsid w:val="00555EE3"/>
    <w:rsid w:val="005560D3"/>
    <w:rsid w:val="005604CB"/>
    <w:rsid w:val="00561A14"/>
    <w:rsid w:val="005627B1"/>
    <w:rsid w:val="005635B1"/>
    <w:rsid w:val="0056389F"/>
    <w:rsid w:val="00563C1B"/>
    <w:rsid w:val="005648AA"/>
    <w:rsid w:val="0056608E"/>
    <w:rsid w:val="0056718C"/>
    <w:rsid w:val="0057197A"/>
    <w:rsid w:val="00572919"/>
    <w:rsid w:val="005756C5"/>
    <w:rsid w:val="005756DF"/>
    <w:rsid w:val="00583546"/>
    <w:rsid w:val="00583AC8"/>
    <w:rsid w:val="00583FE9"/>
    <w:rsid w:val="00587347"/>
    <w:rsid w:val="005876E6"/>
    <w:rsid w:val="00591736"/>
    <w:rsid w:val="00591754"/>
    <w:rsid w:val="0059239B"/>
    <w:rsid w:val="00593E42"/>
    <w:rsid w:val="005941B5"/>
    <w:rsid w:val="0059468C"/>
    <w:rsid w:val="00595238"/>
    <w:rsid w:val="00595E41"/>
    <w:rsid w:val="005A1688"/>
    <w:rsid w:val="005A6754"/>
    <w:rsid w:val="005B0885"/>
    <w:rsid w:val="005B292B"/>
    <w:rsid w:val="005B30A9"/>
    <w:rsid w:val="005B5F79"/>
    <w:rsid w:val="005B76D8"/>
    <w:rsid w:val="005B7F5B"/>
    <w:rsid w:val="005C00D7"/>
    <w:rsid w:val="005C0773"/>
    <w:rsid w:val="005C27F6"/>
    <w:rsid w:val="005C291C"/>
    <w:rsid w:val="005C2E7B"/>
    <w:rsid w:val="005C36CD"/>
    <w:rsid w:val="005C5EA3"/>
    <w:rsid w:val="005C70FE"/>
    <w:rsid w:val="005D0098"/>
    <w:rsid w:val="005D4555"/>
    <w:rsid w:val="005D4AD7"/>
    <w:rsid w:val="005D51EC"/>
    <w:rsid w:val="005D60D3"/>
    <w:rsid w:val="005D69A4"/>
    <w:rsid w:val="005D6C88"/>
    <w:rsid w:val="005D72BA"/>
    <w:rsid w:val="005D747A"/>
    <w:rsid w:val="005D7665"/>
    <w:rsid w:val="005D7693"/>
    <w:rsid w:val="005E01B5"/>
    <w:rsid w:val="005E1697"/>
    <w:rsid w:val="005E1749"/>
    <w:rsid w:val="005E2F35"/>
    <w:rsid w:val="005E364D"/>
    <w:rsid w:val="005E369C"/>
    <w:rsid w:val="005E3FE5"/>
    <w:rsid w:val="005E4624"/>
    <w:rsid w:val="005E5D78"/>
    <w:rsid w:val="005E5E66"/>
    <w:rsid w:val="005E66D4"/>
    <w:rsid w:val="005E6D4F"/>
    <w:rsid w:val="005F07B0"/>
    <w:rsid w:val="005F3773"/>
    <w:rsid w:val="005F556F"/>
    <w:rsid w:val="005F5751"/>
    <w:rsid w:val="005F73A9"/>
    <w:rsid w:val="00600511"/>
    <w:rsid w:val="006012A0"/>
    <w:rsid w:val="00601B69"/>
    <w:rsid w:val="00602127"/>
    <w:rsid w:val="00602710"/>
    <w:rsid w:val="006027E2"/>
    <w:rsid w:val="00603FBC"/>
    <w:rsid w:val="00604D70"/>
    <w:rsid w:val="0060772A"/>
    <w:rsid w:val="00610050"/>
    <w:rsid w:val="00611213"/>
    <w:rsid w:val="00611D6C"/>
    <w:rsid w:val="00611DBD"/>
    <w:rsid w:val="00616205"/>
    <w:rsid w:val="0061695A"/>
    <w:rsid w:val="00620D2F"/>
    <w:rsid w:val="006220CD"/>
    <w:rsid w:val="0062302A"/>
    <w:rsid w:val="00623BC3"/>
    <w:rsid w:val="00624AE8"/>
    <w:rsid w:val="00626BAA"/>
    <w:rsid w:val="006319DA"/>
    <w:rsid w:val="00631B74"/>
    <w:rsid w:val="0063246C"/>
    <w:rsid w:val="00633F80"/>
    <w:rsid w:val="006364CF"/>
    <w:rsid w:val="00636B8D"/>
    <w:rsid w:val="006373D7"/>
    <w:rsid w:val="006379F3"/>
    <w:rsid w:val="00640B18"/>
    <w:rsid w:val="00643DEC"/>
    <w:rsid w:val="00644095"/>
    <w:rsid w:val="00645D36"/>
    <w:rsid w:val="00647312"/>
    <w:rsid w:val="006473B1"/>
    <w:rsid w:val="0065180B"/>
    <w:rsid w:val="00651FB9"/>
    <w:rsid w:val="0065282C"/>
    <w:rsid w:val="006534BA"/>
    <w:rsid w:val="0065446F"/>
    <w:rsid w:val="00655777"/>
    <w:rsid w:val="00655B77"/>
    <w:rsid w:val="0065639C"/>
    <w:rsid w:val="00656822"/>
    <w:rsid w:val="0065684F"/>
    <w:rsid w:val="0066026C"/>
    <w:rsid w:val="006603E0"/>
    <w:rsid w:val="00661826"/>
    <w:rsid w:val="00663E4E"/>
    <w:rsid w:val="006641E7"/>
    <w:rsid w:val="006652E0"/>
    <w:rsid w:val="00670F92"/>
    <w:rsid w:val="0067176A"/>
    <w:rsid w:val="0067208D"/>
    <w:rsid w:val="00673C9E"/>
    <w:rsid w:val="00674467"/>
    <w:rsid w:val="00675005"/>
    <w:rsid w:val="00677431"/>
    <w:rsid w:val="00682AD3"/>
    <w:rsid w:val="00683709"/>
    <w:rsid w:val="00683C22"/>
    <w:rsid w:val="00687DC7"/>
    <w:rsid w:val="006902D1"/>
    <w:rsid w:val="00692182"/>
    <w:rsid w:val="00693CA2"/>
    <w:rsid w:val="00695D31"/>
    <w:rsid w:val="0069701C"/>
    <w:rsid w:val="006B0CD6"/>
    <w:rsid w:val="006B10C9"/>
    <w:rsid w:val="006B144A"/>
    <w:rsid w:val="006B1E16"/>
    <w:rsid w:val="006B4C7C"/>
    <w:rsid w:val="006B74B9"/>
    <w:rsid w:val="006C15AC"/>
    <w:rsid w:val="006C194F"/>
    <w:rsid w:val="006C2F05"/>
    <w:rsid w:val="006C4550"/>
    <w:rsid w:val="006D016C"/>
    <w:rsid w:val="006D1C7B"/>
    <w:rsid w:val="006D1DC7"/>
    <w:rsid w:val="006D32E9"/>
    <w:rsid w:val="006D3EBC"/>
    <w:rsid w:val="006D4055"/>
    <w:rsid w:val="006D4ABD"/>
    <w:rsid w:val="006D4C0F"/>
    <w:rsid w:val="006D4CBB"/>
    <w:rsid w:val="006D5033"/>
    <w:rsid w:val="006D52C0"/>
    <w:rsid w:val="006D6175"/>
    <w:rsid w:val="006D6A06"/>
    <w:rsid w:val="006D6D91"/>
    <w:rsid w:val="006E1610"/>
    <w:rsid w:val="006E16B0"/>
    <w:rsid w:val="006E21FF"/>
    <w:rsid w:val="006E2DE5"/>
    <w:rsid w:val="006E4FD8"/>
    <w:rsid w:val="006E62EC"/>
    <w:rsid w:val="006E6B03"/>
    <w:rsid w:val="006F02A4"/>
    <w:rsid w:val="006F0EEF"/>
    <w:rsid w:val="006F1C8E"/>
    <w:rsid w:val="006F26C6"/>
    <w:rsid w:val="006F62F2"/>
    <w:rsid w:val="006F75CB"/>
    <w:rsid w:val="006F7F73"/>
    <w:rsid w:val="00700A9B"/>
    <w:rsid w:val="00700AB6"/>
    <w:rsid w:val="00702555"/>
    <w:rsid w:val="00702820"/>
    <w:rsid w:val="00703716"/>
    <w:rsid w:val="007039C5"/>
    <w:rsid w:val="0070713B"/>
    <w:rsid w:val="00707A15"/>
    <w:rsid w:val="00711B98"/>
    <w:rsid w:val="00712183"/>
    <w:rsid w:val="007121F8"/>
    <w:rsid w:val="00712278"/>
    <w:rsid w:val="00712814"/>
    <w:rsid w:val="00712F5D"/>
    <w:rsid w:val="00713878"/>
    <w:rsid w:val="00713D51"/>
    <w:rsid w:val="007160F4"/>
    <w:rsid w:val="00716673"/>
    <w:rsid w:val="00716F8E"/>
    <w:rsid w:val="007172EF"/>
    <w:rsid w:val="007202E0"/>
    <w:rsid w:val="0072333B"/>
    <w:rsid w:val="00727C9B"/>
    <w:rsid w:val="00727E4A"/>
    <w:rsid w:val="0073134E"/>
    <w:rsid w:val="00731B6F"/>
    <w:rsid w:val="007321EF"/>
    <w:rsid w:val="00733E94"/>
    <w:rsid w:val="00734675"/>
    <w:rsid w:val="00734B72"/>
    <w:rsid w:val="0073528F"/>
    <w:rsid w:val="007401A8"/>
    <w:rsid w:val="0074221C"/>
    <w:rsid w:val="00744DED"/>
    <w:rsid w:val="0074541C"/>
    <w:rsid w:val="007459B8"/>
    <w:rsid w:val="00745EBA"/>
    <w:rsid w:val="0074670C"/>
    <w:rsid w:val="00746811"/>
    <w:rsid w:val="00746832"/>
    <w:rsid w:val="00747747"/>
    <w:rsid w:val="0075062E"/>
    <w:rsid w:val="00750AC9"/>
    <w:rsid w:val="00750CB3"/>
    <w:rsid w:val="00752A4E"/>
    <w:rsid w:val="00754920"/>
    <w:rsid w:val="0075515C"/>
    <w:rsid w:val="0075767C"/>
    <w:rsid w:val="007603FF"/>
    <w:rsid w:val="0076044A"/>
    <w:rsid w:val="00760901"/>
    <w:rsid w:val="00760D81"/>
    <w:rsid w:val="0076173C"/>
    <w:rsid w:val="007623C0"/>
    <w:rsid w:val="00762422"/>
    <w:rsid w:val="00762B04"/>
    <w:rsid w:val="00762C95"/>
    <w:rsid w:val="00763B4A"/>
    <w:rsid w:val="00764338"/>
    <w:rsid w:val="00765BB2"/>
    <w:rsid w:val="0077004E"/>
    <w:rsid w:val="007706F0"/>
    <w:rsid w:val="0077453E"/>
    <w:rsid w:val="0077650A"/>
    <w:rsid w:val="007769B2"/>
    <w:rsid w:val="007776CC"/>
    <w:rsid w:val="007779FD"/>
    <w:rsid w:val="007819E9"/>
    <w:rsid w:val="00782324"/>
    <w:rsid w:val="007830AA"/>
    <w:rsid w:val="00786441"/>
    <w:rsid w:val="007906F8"/>
    <w:rsid w:val="007917AC"/>
    <w:rsid w:val="00791E79"/>
    <w:rsid w:val="00792306"/>
    <w:rsid w:val="007942D2"/>
    <w:rsid w:val="0079508D"/>
    <w:rsid w:val="00796D2B"/>
    <w:rsid w:val="007972B5"/>
    <w:rsid w:val="007A05DD"/>
    <w:rsid w:val="007A101F"/>
    <w:rsid w:val="007A1A28"/>
    <w:rsid w:val="007A1F41"/>
    <w:rsid w:val="007A2CD3"/>
    <w:rsid w:val="007A3DA7"/>
    <w:rsid w:val="007A40A6"/>
    <w:rsid w:val="007A451D"/>
    <w:rsid w:val="007A74B7"/>
    <w:rsid w:val="007B0418"/>
    <w:rsid w:val="007B07FF"/>
    <w:rsid w:val="007B4A6C"/>
    <w:rsid w:val="007B601F"/>
    <w:rsid w:val="007C0086"/>
    <w:rsid w:val="007C04EB"/>
    <w:rsid w:val="007C28CA"/>
    <w:rsid w:val="007C4B1B"/>
    <w:rsid w:val="007C4F2A"/>
    <w:rsid w:val="007C53A1"/>
    <w:rsid w:val="007C5F9C"/>
    <w:rsid w:val="007C69BF"/>
    <w:rsid w:val="007C6AEC"/>
    <w:rsid w:val="007C6B31"/>
    <w:rsid w:val="007C6E78"/>
    <w:rsid w:val="007C7992"/>
    <w:rsid w:val="007D0DA0"/>
    <w:rsid w:val="007D25E6"/>
    <w:rsid w:val="007D38FF"/>
    <w:rsid w:val="007D3951"/>
    <w:rsid w:val="007D4086"/>
    <w:rsid w:val="007D51BC"/>
    <w:rsid w:val="007D551B"/>
    <w:rsid w:val="007E032A"/>
    <w:rsid w:val="007E10D8"/>
    <w:rsid w:val="007E2E1D"/>
    <w:rsid w:val="007E2E96"/>
    <w:rsid w:val="007E4267"/>
    <w:rsid w:val="007E47DD"/>
    <w:rsid w:val="007E5E3B"/>
    <w:rsid w:val="007E5F67"/>
    <w:rsid w:val="007E6891"/>
    <w:rsid w:val="007E7FE7"/>
    <w:rsid w:val="007F35A9"/>
    <w:rsid w:val="007F3B07"/>
    <w:rsid w:val="007F3E39"/>
    <w:rsid w:val="00800C33"/>
    <w:rsid w:val="00800C5B"/>
    <w:rsid w:val="00801684"/>
    <w:rsid w:val="00801C45"/>
    <w:rsid w:val="00801F6B"/>
    <w:rsid w:val="0080227D"/>
    <w:rsid w:val="00802CC1"/>
    <w:rsid w:val="00803AB1"/>
    <w:rsid w:val="00810198"/>
    <w:rsid w:val="00810354"/>
    <w:rsid w:val="008103E5"/>
    <w:rsid w:val="00812E0F"/>
    <w:rsid w:val="008142C8"/>
    <w:rsid w:val="00815570"/>
    <w:rsid w:val="00817185"/>
    <w:rsid w:val="00817C4E"/>
    <w:rsid w:val="00820780"/>
    <w:rsid w:val="0082190A"/>
    <w:rsid w:val="00824404"/>
    <w:rsid w:val="00824967"/>
    <w:rsid w:val="0082502A"/>
    <w:rsid w:val="00825331"/>
    <w:rsid w:val="00825E4E"/>
    <w:rsid w:val="00826E12"/>
    <w:rsid w:val="00831DE1"/>
    <w:rsid w:val="00831F91"/>
    <w:rsid w:val="00832651"/>
    <w:rsid w:val="0083279D"/>
    <w:rsid w:val="008406C2"/>
    <w:rsid w:val="00841ACD"/>
    <w:rsid w:val="008445FA"/>
    <w:rsid w:val="008454DA"/>
    <w:rsid w:val="00847190"/>
    <w:rsid w:val="0085022C"/>
    <w:rsid w:val="00852242"/>
    <w:rsid w:val="00852924"/>
    <w:rsid w:val="00852F39"/>
    <w:rsid w:val="00853C38"/>
    <w:rsid w:val="008545E8"/>
    <w:rsid w:val="008551DC"/>
    <w:rsid w:val="00856527"/>
    <w:rsid w:val="00856E98"/>
    <w:rsid w:val="008574C4"/>
    <w:rsid w:val="008605A7"/>
    <w:rsid w:val="008607A7"/>
    <w:rsid w:val="0086190A"/>
    <w:rsid w:val="0086316E"/>
    <w:rsid w:val="008632AE"/>
    <w:rsid w:val="00863E8A"/>
    <w:rsid w:val="00863EBC"/>
    <w:rsid w:val="008657ED"/>
    <w:rsid w:val="0086675C"/>
    <w:rsid w:val="008667F4"/>
    <w:rsid w:val="00866DD2"/>
    <w:rsid w:val="0087017F"/>
    <w:rsid w:val="0087052A"/>
    <w:rsid w:val="00870756"/>
    <w:rsid w:val="0087099A"/>
    <w:rsid w:val="00871628"/>
    <w:rsid w:val="00872C3B"/>
    <w:rsid w:val="008747A4"/>
    <w:rsid w:val="00874ACA"/>
    <w:rsid w:val="0087501B"/>
    <w:rsid w:val="008762AB"/>
    <w:rsid w:val="00876C7C"/>
    <w:rsid w:val="00880498"/>
    <w:rsid w:val="00880B4F"/>
    <w:rsid w:val="0088103A"/>
    <w:rsid w:val="008812B2"/>
    <w:rsid w:val="00881716"/>
    <w:rsid w:val="00884594"/>
    <w:rsid w:val="00885C86"/>
    <w:rsid w:val="00887DDC"/>
    <w:rsid w:val="00890645"/>
    <w:rsid w:val="00890CDF"/>
    <w:rsid w:val="00891C48"/>
    <w:rsid w:val="00891F15"/>
    <w:rsid w:val="00892036"/>
    <w:rsid w:val="0089316F"/>
    <w:rsid w:val="008945BB"/>
    <w:rsid w:val="00896C81"/>
    <w:rsid w:val="008A2699"/>
    <w:rsid w:val="008A433A"/>
    <w:rsid w:val="008A65DD"/>
    <w:rsid w:val="008A68AB"/>
    <w:rsid w:val="008A784E"/>
    <w:rsid w:val="008B34E6"/>
    <w:rsid w:val="008B4327"/>
    <w:rsid w:val="008B44F0"/>
    <w:rsid w:val="008B5C30"/>
    <w:rsid w:val="008B763E"/>
    <w:rsid w:val="008C02C8"/>
    <w:rsid w:val="008C03E6"/>
    <w:rsid w:val="008C1435"/>
    <w:rsid w:val="008C1E12"/>
    <w:rsid w:val="008C4543"/>
    <w:rsid w:val="008C4D2D"/>
    <w:rsid w:val="008C4F8C"/>
    <w:rsid w:val="008D03BC"/>
    <w:rsid w:val="008D0A56"/>
    <w:rsid w:val="008D12DB"/>
    <w:rsid w:val="008D1312"/>
    <w:rsid w:val="008D3153"/>
    <w:rsid w:val="008D6CBA"/>
    <w:rsid w:val="008E02DE"/>
    <w:rsid w:val="008E2B69"/>
    <w:rsid w:val="008E3BF7"/>
    <w:rsid w:val="008E4220"/>
    <w:rsid w:val="008E6251"/>
    <w:rsid w:val="008E701D"/>
    <w:rsid w:val="008F0007"/>
    <w:rsid w:val="008F1928"/>
    <w:rsid w:val="008F3C3B"/>
    <w:rsid w:val="008F3E00"/>
    <w:rsid w:val="008F541A"/>
    <w:rsid w:val="008F6289"/>
    <w:rsid w:val="008F69A1"/>
    <w:rsid w:val="008F7BDF"/>
    <w:rsid w:val="00900E43"/>
    <w:rsid w:val="00901A40"/>
    <w:rsid w:val="00902E15"/>
    <w:rsid w:val="009049DB"/>
    <w:rsid w:val="00905BC8"/>
    <w:rsid w:val="00906137"/>
    <w:rsid w:val="00906FA4"/>
    <w:rsid w:val="00911639"/>
    <w:rsid w:val="00912772"/>
    <w:rsid w:val="00912BA7"/>
    <w:rsid w:val="00913CB8"/>
    <w:rsid w:val="00914736"/>
    <w:rsid w:val="00914F28"/>
    <w:rsid w:val="00915187"/>
    <w:rsid w:val="0091763A"/>
    <w:rsid w:val="00921A87"/>
    <w:rsid w:val="00922BC5"/>
    <w:rsid w:val="00924551"/>
    <w:rsid w:val="00924A73"/>
    <w:rsid w:val="00925428"/>
    <w:rsid w:val="0092612E"/>
    <w:rsid w:val="00927544"/>
    <w:rsid w:val="0093025D"/>
    <w:rsid w:val="00930567"/>
    <w:rsid w:val="00930628"/>
    <w:rsid w:val="00931418"/>
    <w:rsid w:val="009317B4"/>
    <w:rsid w:val="00931EAD"/>
    <w:rsid w:val="009321FB"/>
    <w:rsid w:val="009345EE"/>
    <w:rsid w:val="009358F1"/>
    <w:rsid w:val="00935F6C"/>
    <w:rsid w:val="00936081"/>
    <w:rsid w:val="0093759E"/>
    <w:rsid w:val="00940CE8"/>
    <w:rsid w:val="00942795"/>
    <w:rsid w:val="00945688"/>
    <w:rsid w:val="0094686A"/>
    <w:rsid w:val="00946B20"/>
    <w:rsid w:val="00947841"/>
    <w:rsid w:val="00947F0F"/>
    <w:rsid w:val="00953F67"/>
    <w:rsid w:val="00956B7F"/>
    <w:rsid w:val="0095753A"/>
    <w:rsid w:val="009605CA"/>
    <w:rsid w:val="00962320"/>
    <w:rsid w:val="00962FD1"/>
    <w:rsid w:val="00963775"/>
    <w:rsid w:val="0096675B"/>
    <w:rsid w:val="009703EF"/>
    <w:rsid w:val="00971F0A"/>
    <w:rsid w:val="00973655"/>
    <w:rsid w:val="00973905"/>
    <w:rsid w:val="009739E2"/>
    <w:rsid w:val="00975547"/>
    <w:rsid w:val="0098248F"/>
    <w:rsid w:val="009824B8"/>
    <w:rsid w:val="00983A76"/>
    <w:rsid w:val="00984AED"/>
    <w:rsid w:val="00985E7A"/>
    <w:rsid w:val="009939CE"/>
    <w:rsid w:val="00994097"/>
    <w:rsid w:val="00996A46"/>
    <w:rsid w:val="009A1EC3"/>
    <w:rsid w:val="009A2C3C"/>
    <w:rsid w:val="009A4406"/>
    <w:rsid w:val="009A54FB"/>
    <w:rsid w:val="009A5D7F"/>
    <w:rsid w:val="009A6C8E"/>
    <w:rsid w:val="009A7344"/>
    <w:rsid w:val="009B05DB"/>
    <w:rsid w:val="009B64E8"/>
    <w:rsid w:val="009C1A15"/>
    <w:rsid w:val="009C2148"/>
    <w:rsid w:val="009C2521"/>
    <w:rsid w:val="009C35B1"/>
    <w:rsid w:val="009C39CA"/>
    <w:rsid w:val="009C5049"/>
    <w:rsid w:val="009C5300"/>
    <w:rsid w:val="009C543A"/>
    <w:rsid w:val="009C576D"/>
    <w:rsid w:val="009C6A10"/>
    <w:rsid w:val="009D3421"/>
    <w:rsid w:val="009D35B4"/>
    <w:rsid w:val="009D3B6B"/>
    <w:rsid w:val="009D58C0"/>
    <w:rsid w:val="009D62B6"/>
    <w:rsid w:val="009E1C13"/>
    <w:rsid w:val="009E2F6F"/>
    <w:rsid w:val="009E35F2"/>
    <w:rsid w:val="009E4752"/>
    <w:rsid w:val="009E6AB9"/>
    <w:rsid w:val="009F59B3"/>
    <w:rsid w:val="009F6704"/>
    <w:rsid w:val="009F68BE"/>
    <w:rsid w:val="00A00CE7"/>
    <w:rsid w:val="00A02A30"/>
    <w:rsid w:val="00A0418A"/>
    <w:rsid w:val="00A041B6"/>
    <w:rsid w:val="00A04B01"/>
    <w:rsid w:val="00A0699B"/>
    <w:rsid w:val="00A06B5F"/>
    <w:rsid w:val="00A06E60"/>
    <w:rsid w:val="00A07BF8"/>
    <w:rsid w:val="00A10D1B"/>
    <w:rsid w:val="00A12D68"/>
    <w:rsid w:val="00A157BE"/>
    <w:rsid w:val="00A17184"/>
    <w:rsid w:val="00A20D5C"/>
    <w:rsid w:val="00A2182C"/>
    <w:rsid w:val="00A2189C"/>
    <w:rsid w:val="00A24D74"/>
    <w:rsid w:val="00A24E5F"/>
    <w:rsid w:val="00A25452"/>
    <w:rsid w:val="00A2663D"/>
    <w:rsid w:val="00A273E4"/>
    <w:rsid w:val="00A3222E"/>
    <w:rsid w:val="00A32B3A"/>
    <w:rsid w:val="00A32E1A"/>
    <w:rsid w:val="00A33083"/>
    <w:rsid w:val="00A34806"/>
    <w:rsid w:val="00A35D4F"/>
    <w:rsid w:val="00A37997"/>
    <w:rsid w:val="00A37CF9"/>
    <w:rsid w:val="00A40689"/>
    <w:rsid w:val="00A40AE4"/>
    <w:rsid w:val="00A40DFE"/>
    <w:rsid w:val="00A4486B"/>
    <w:rsid w:val="00A4533D"/>
    <w:rsid w:val="00A45A54"/>
    <w:rsid w:val="00A4605C"/>
    <w:rsid w:val="00A46122"/>
    <w:rsid w:val="00A531E1"/>
    <w:rsid w:val="00A55610"/>
    <w:rsid w:val="00A56210"/>
    <w:rsid w:val="00A56D4A"/>
    <w:rsid w:val="00A57A63"/>
    <w:rsid w:val="00A60414"/>
    <w:rsid w:val="00A60976"/>
    <w:rsid w:val="00A6111E"/>
    <w:rsid w:val="00A61F18"/>
    <w:rsid w:val="00A6245A"/>
    <w:rsid w:val="00A62488"/>
    <w:rsid w:val="00A624BF"/>
    <w:rsid w:val="00A628DC"/>
    <w:rsid w:val="00A63DA5"/>
    <w:rsid w:val="00A64616"/>
    <w:rsid w:val="00A66F39"/>
    <w:rsid w:val="00A66F53"/>
    <w:rsid w:val="00A7132B"/>
    <w:rsid w:val="00A71D09"/>
    <w:rsid w:val="00A731FF"/>
    <w:rsid w:val="00A74A55"/>
    <w:rsid w:val="00A76D91"/>
    <w:rsid w:val="00A771D2"/>
    <w:rsid w:val="00A778EA"/>
    <w:rsid w:val="00A80CD6"/>
    <w:rsid w:val="00A82C75"/>
    <w:rsid w:val="00A8363D"/>
    <w:rsid w:val="00A83CD0"/>
    <w:rsid w:val="00A843DB"/>
    <w:rsid w:val="00A854DC"/>
    <w:rsid w:val="00A85FF8"/>
    <w:rsid w:val="00A8601E"/>
    <w:rsid w:val="00A90A83"/>
    <w:rsid w:val="00A91452"/>
    <w:rsid w:val="00A91DEC"/>
    <w:rsid w:val="00A92882"/>
    <w:rsid w:val="00A9335B"/>
    <w:rsid w:val="00A93522"/>
    <w:rsid w:val="00A95B46"/>
    <w:rsid w:val="00A9626D"/>
    <w:rsid w:val="00A96538"/>
    <w:rsid w:val="00A97D49"/>
    <w:rsid w:val="00AA1C1F"/>
    <w:rsid w:val="00AA2199"/>
    <w:rsid w:val="00AA4EFB"/>
    <w:rsid w:val="00AA7574"/>
    <w:rsid w:val="00AB0328"/>
    <w:rsid w:val="00AB23AA"/>
    <w:rsid w:val="00AB6E17"/>
    <w:rsid w:val="00AB7EE4"/>
    <w:rsid w:val="00AC13F9"/>
    <w:rsid w:val="00AC1796"/>
    <w:rsid w:val="00AC22BF"/>
    <w:rsid w:val="00AC26EA"/>
    <w:rsid w:val="00AC38E9"/>
    <w:rsid w:val="00AC4126"/>
    <w:rsid w:val="00AC53B0"/>
    <w:rsid w:val="00AC5D94"/>
    <w:rsid w:val="00AC5F1C"/>
    <w:rsid w:val="00AC6DAB"/>
    <w:rsid w:val="00AC728A"/>
    <w:rsid w:val="00AD05CA"/>
    <w:rsid w:val="00AD20CD"/>
    <w:rsid w:val="00AD256F"/>
    <w:rsid w:val="00AD3BD8"/>
    <w:rsid w:val="00AD4884"/>
    <w:rsid w:val="00AD5263"/>
    <w:rsid w:val="00AD7043"/>
    <w:rsid w:val="00AD758F"/>
    <w:rsid w:val="00AE096D"/>
    <w:rsid w:val="00AE1DDA"/>
    <w:rsid w:val="00AE49F0"/>
    <w:rsid w:val="00AE4E39"/>
    <w:rsid w:val="00AE5422"/>
    <w:rsid w:val="00AE5D4C"/>
    <w:rsid w:val="00AE773C"/>
    <w:rsid w:val="00AE7FB6"/>
    <w:rsid w:val="00AF1831"/>
    <w:rsid w:val="00AF1BC2"/>
    <w:rsid w:val="00AF2DD4"/>
    <w:rsid w:val="00AF42C8"/>
    <w:rsid w:val="00AF5A92"/>
    <w:rsid w:val="00AF6CCE"/>
    <w:rsid w:val="00B03A90"/>
    <w:rsid w:val="00B03CC6"/>
    <w:rsid w:val="00B07B0D"/>
    <w:rsid w:val="00B111D7"/>
    <w:rsid w:val="00B1235B"/>
    <w:rsid w:val="00B1689A"/>
    <w:rsid w:val="00B17005"/>
    <w:rsid w:val="00B17B02"/>
    <w:rsid w:val="00B2186C"/>
    <w:rsid w:val="00B2200C"/>
    <w:rsid w:val="00B22729"/>
    <w:rsid w:val="00B24194"/>
    <w:rsid w:val="00B2447C"/>
    <w:rsid w:val="00B26973"/>
    <w:rsid w:val="00B27282"/>
    <w:rsid w:val="00B2788A"/>
    <w:rsid w:val="00B33C9E"/>
    <w:rsid w:val="00B34656"/>
    <w:rsid w:val="00B35CEE"/>
    <w:rsid w:val="00B4330B"/>
    <w:rsid w:val="00B45A04"/>
    <w:rsid w:val="00B46E8B"/>
    <w:rsid w:val="00B470AD"/>
    <w:rsid w:val="00B47205"/>
    <w:rsid w:val="00B51D1C"/>
    <w:rsid w:val="00B52A65"/>
    <w:rsid w:val="00B52C13"/>
    <w:rsid w:val="00B52D59"/>
    <w:rsid w:val="00B52F8E"/>
    <w:rsid w:val="00B5313E"/>
    <w:rsid w:val="00B534B3"/>
    <w:rsid w:val="00B53F7A"/>
    <w:rsid w:val="00B56BE8"/>
    <w:rsid w:val="00B56C02"/>
    <w:rsid w:val="00B57CE0"/>
    <w:rsid w:val="00B617CB"/>
    <w:rsid w:val="00B65A92"/>
    <w:rsid w:val="00B662CB"/>
    <w:rsid w:val="00B667B1"/>
    <w:rsid w:val="00B67549"/>
    <w:rsid w:val="00B702BC"/>
    <w:rsid w:val="00B70A1A"/>
    <w:rsid w:val="00B70F9B"/>
    <w:rsid w:val="00B7194B"/>
    <w:rsid w:val="00B72458"/>
    <w:rsid w:val="00B76362"/>
    <w:rsid w:val="00B76A3F"/>
    <w:rsid w:val="00B81980"/>
    <w:rsid w:val="00B82C89"/>
    <w:rsid w:val="00B83485"/>
    <w:rsid w:val="00B839D4"/>
    <w:rsid w:val="00B83DFC"/>
    <w:rsid w:val="00B83E26"/>
    <w:rsid w:val="00B85B82"/>
    <w:rsid w:val="00B8668B"/>
    <w:rsid w:val="00B86A59"/>
    <w:rsid w:val="00B90711"/>
    <w:rsid w:val="00B90966"/>
    <w:rsid w:val="00B931DA"/>
    <w:rsid w:val="00B94E73"/>
    <w:rsid w:val="00B961DB"/>
    <w:rsid w:val="00BA0CB1"/>
    <w:rsid w:val="00BA24B2"/>
    <w:rsid w:val="00BA377F"/>
    <w:rsid w:val="00BA3CD5"/>
    <w:rsid w:val="00BA57D1"/>
    <w:rsid w:val="00BA713C"/>
    <w:rsid w:val="00BB23D6"/>
    <w:rsid w:val="00BB4050"/>
    <w:rsid w:val="00BB4EA2"/>
    <w:rsid w:val="00BB5F53"/>
    <w:rsid w:val="00BC2B49"/>
    <w:rsid w:val="00BC3437"/>
    <w:rsid w:val="00BC42F8"/>
    <w:rsid w:val="00BC4D37"/>
    <w:rsid w:val="00BC534F"/>
    <w:rsid w:val="00BC5E74"/>
    <w:rsid w:val="00BD0153"/>
    <w:rsid w:val="00BD1281"/>
    <w:rsid w:val="00BD1A51"/>
    <w:rsid w:val="00BE0417"/>
    <w:rsid w:val="00BE05BB"/>
    <w:rsid w:val="00BE267A"/>
    <w:rsid w:val="00BE2A2C"/>
    <w:rsid w:val="00BE2D31"/>
    <w:rsid w:val="00BE3FE6"/>
    <w:rsid w:val="00BE498F"/>
    <w:rsid w:val="00BE5ABF"/>
    <w:rsid w:val="00BE645D"/>
    <w:rsid w:val="00BE79A9"/>
    <w:rsid w:val="00BF0249"/>
    <w:rsid w:val="00BF14B6"/>
    <w:rsid w:val="00BF15C4"/>
    <w:rsid w:val="00BF1756"/>
    <w:rsid w:val="00BF1A94"/>
    <w:rsid w:val="00BF22D7"/>
    <w:rsid w:val="00BF46E6"/>
    <w:rsid w:val="00BF4B4F"/>
    <w:rsid w:val="00BF6CE2"/>
    <w:rsid w:val="00BF73D8"/>
    <w:rsid w:val="00C00094"/>
    <w:rsid w:val="00C0009F"/>
    <w:rsid w:val="00C0108D"/>
    <w:rsid w:val="00C02084"/>
    <w:rsid w:val="00C024AD"/>
    <w:rsid w:val="00C02507"/>
    <w:rsid w:val="00C0266D"/>
    <w:rsid w:val="00C0527C"/>
    <w:rsid w:val="00C0596A"/>
    <w:rsid w:val="00C06F2A"/>
    <w:rsid w:val="00C1075C"/>
    <w:rsid w:val="00C10FA9"/>
    <w:rsid w:val="00C1132A"/>
    <w:rsid w:val="00C12C2E"/>
    <w:rsid w:val="00C130DD"/>
    <w:rsid w:val="00C1314D"/>
    <w:rsid w:val="00C13BD4"/>
    <w:rsid w:val="00C15B75"/>
    <w:rsid w:val="00C161BF"/>
    <w:rsid w:val="00C17123"/>
    <w:rsid w:val="00C17AC6"/>
    <w:rsid w:val="00C17ECA"/>
    <w:rsid w:val="00C20D4E"/>
    <w:rsid w:val="00C22F0D"/>
    <w:rsid w:val="00C26DD9"/>
    <w:rsid w:val="00C27EAA"/>
    <w:rsid w:val="00C3173D"/>
    <w:rsid w:val="00C32327"/>
    <w:rsid w:val="00C3401C"/>
    <w:rsid w:val="00C36B9B"/>
    <w:rsid w:val="00C374CD"/>
    <w:rsid w:val="00C40CCC"/>
    <w:rsid w:val="00C420D3"/>
    <w:rsid w:val="00C42BBB"/>
    <w:rsid w:val="00C42D69"/>
    <w:rsid w:val="00C448D9"/>
    <w:rsid w:val="00C45118"/>
    <w:rsid w:val="00C4526B"/>
    <w:rsid w:val="00C454AF"/>
    <w:rsid w:val="00C45610"/>
    <w:rsid w:val="00C4617A"/>
    <w:rsid w:val="00C47E28"/>
    <w:rsid w:val="00C513B7"/>
    <w:rsid w:val="00C54C48"/>
    <w:rsid w:val="00C559BB"/>
    <w:rsid w:val="00C55DD4"/>
    <w:rsid w:val="00C56790"/>
    <w:rsid w:val="00C5742A"/>
    <w:rsid w:val="00C60414"/>
    <w:rsid w:val="00C61F0B"/>
    <w:rsid w:val="00C63318"/>
    <w:rsid w:val="00C63EF2"/>
    <w:rsid w:val="00C674D7"/>
    <w:rsid w:val="00C70208"/>
    <w:rsid w:val="00C73243"/>
    <w:rsid w:val="00C759CE"/>
    <w:rsid w:val="00C77C11"/>
    <w:rsid w:val="00C77D1C"/>
    <w:rsid w:val="00C77E6C"/>
    <w:rsid w:val="00C81DB3"/>
    <w:rsid w:val="00C8375D"/>
    <w:rsid w:val="00C846F1"/>
    <w:rsid w:val="00C84B09"/>
    <w:rsid w:val="00C86455"/>
    <w:rsid w:val="00C8702A"/>
    <w:rsid w:val="00C8714B"/>
    <w:rsid w:val="00C87558"/>
    <w:rsid w:val="00C92E32"/>
    <w:rsid w:val="00C932F6"/>
    <w:rsid w:val="00C94517"/>
    <w:rsid w:val="00C96BC4"/>
    <w:rsid w:val="00C97936"/>
    <w:rsid w:val="00C97B35"/>
    <w:rsid w:val="00C97D20"/>
    <w:rsid w:val="00CA0250"/>
    <w:rsid w:val="00CA0D43"/>
    <w:rsid w:val="00CA243E"/>
    <w:rsid w:val="00CA252C"/>
    <w:rsid w:val="00CA3AE5"/>
    <w:rsid w:val="00CA4679"/>
    <w:rsid w:val="00CA5D1E"/>
    <w:rsid w:val="00CA5DF5"/>
    <w:rsid w:val="00CB01E3"/>
    <w:rsid w:val="00CB165D"/>
    <w:rsid w:val="00CB256C"/>
    <w:rsid w:val="00CB2B39"/>
    <w:rsid w:val="00CB3699"/>
    <w:rsid w:val="00CB3C9D"/>
    <w:rsid w:val="00CC0B89"/>
    <w:rsid w:val="00CC1190"/>
    <w:rsid w:val="00CC1C3D"/>
    <w:rsid w:val="00CC2A3C"/>
    <w:rsid w:val="00CC39D7"/>
    <w:rsid w:val="00CC415C"/>
    <w:rsid w:val="00CC489D"/>
    <w:rsid w:val="00CC49E6"/>
    <w:rsid w:val="00CC555E"/>
    <w:rsid w:val="00CC6898"/>
    <w:rsid w:val="00CC6C4E"/>
    <w:rsid w:val="00CD124F"/>
    <w:rsid w:val="00CD15A3"/>
    <w:rsid w:val="00CD237B"/>
    <w:rsid w:val="00CD2923"/>
    <w:rsid w:val="00CD35EC"/>
    <w:rsid w:val="00CD3FA8"/>
    <w:rsid w:val="00CD42E7"/>
    <w:rsid w:val="00CD7C4B"/>
    <w:rsid w:val="00CE1BBB"/>
    <w:rsid w:val="00CE2265"/>
    <w:rsid w:val="00CE4345"/>
    <w:rsid w:val="00CE5758"/>
    <w:rsid w:val="00CF099B"/>
    <w:rsid w:val="00CF4D63"/>
    <w:rsid w:val="00CF6C35"/>
    <w:rsid w:val="00CF7168"/>
    <w:rsid w:val="00CF7375"/>
    <w:rsid w:val="00D002C7"/>
    <w:rsid w:val="00D004A7"/>
    <w:rsid w:val="00D0071B"/>
    <w:rsid w:val="00D01A20"/>
    <w:rsid w:val="00D04F01"/>
    <w:rsid w:val="00D0615D"/>
    <w:rsid w:val="00D06876"/>
    <w:rsid w:val="00D0697F"/>
    <w:rsid w:val="00D069BD"/>
    <w:rsid w:val="00D0777B"/>
    <w:rsid w:val="00D07E19"/>
    <w:rsid w:val="00D10574"/>
    <w:rsid w:val="00D11D38"/>
    <w:rsid w:val="00D13254"/>
    <w:rsid w:val="00D13B49"/>
    <w:rsid w:val="00D14805"/>
    <w:rsid w:val="00D14C27"/>
    <w:rsid w:val="00D17D3C"/>
    <w:rsid w:val="00D206BE"/>
    <w:rsid w:val="00D20E65"/>
    <w:rsid w:val="00D218DB"/>
    <w:rsid w:val="00D2272B"/>
    <w:rsid w:val="00D250DA"/>
    <w:rsid w:val="00D262CC"/>
    <w:rsid w:val="00D2664C"/>
    <w:rsid w:val="00D26A86"/>
    <w:rsid w:val="00D26FDC"/>
    <w:rsid w:val="00D2762D"/>
    <w:rsid w:val="00D3404A"/>
    <w:rsid w:val="00D34ECE"/>
    <w:rsid w:val="00D351BC"/>
    <w:rsid w:val="00D35A89"/>
    <w:rsid w:val="00D35BB9"/>
    <w:rsid w:val="00D40249"/>
    <w:rsid w:val="00D45427"/>
    <w:rsid w:val="00D456DD"/>
    <w:rsid w:val="00D467FB"/>
    <w:rsid w:val="00D46885"/>
    <w:rsid w:val="00D52316"/>
    <w:rsid w:val="00D571EE"/>
    <w:rsid w:val="00D57A5F"/>
    <w:rsid w:val="00D57FCD"/>
    <w:rsid w:val="00D61703"/>
    <w:rsid w:val="00D668D5"/>
    <w:rsid w:val="00D70E36"/>
    <w:rsid w:val="00D71E30"/>
    <w:rsid w:val="00D7203F"/>
    <w:rsid w:val="00D72D0E"/>
    <w:rsid w:val="00D74EDC"/>
    <w:rsid w:val="00D75E97"/>
    <w:rsid w:val="00D76F32"/>
    <w:rsid w:val="00D76F50"/>
    <w:rsid w:val="00D80BD4"/>
    <w:rsid w:val="00D80E29"/>
    <w:rsid w:val="00D815D8"/>
    <w:rsid w:val="00D826AA"/>
    <w:rsid w:val="00D82F69"/>
    <w:rsid w:val="00D8523B"/>
    <w:rsid w:val="00D8587B"/>
    <w:rsid w:val="00D86075"/>
    <w:rsid w:val="00D8723B"/>
    <w:rsid w:val="00D87261"/>
    <w:rsid w:val="00D87CF0"/>
    <w:rsid w:val="00D87D8C"/>
    <w:rsid w:val="00D9239E"/>
    <w:rsid w:val="00D93E71"/>
    <w:rsid w:val="00D969CE"/>
    <w:rsid w:val="00D96E9E"/>
    <w:rsid w:val="00DA007E"/>
    <w:rsid w:val="00DA01E8"/>
    <w:rsid w:val="00DA0547"/>
    <w:rsid w:val="00DA0A87"/>
    <w:rsid w:val="00DA36C8"/>
    <w:rsid w:val="00DA3F1B"/>
    <w:rsid w:val="00DA404D"/>
    <w:rsid w:val="00DA463A"/>
    <w:rsid w:val="00DA6436"/>
    <w:rsid w:val="00DA7DD9"/>
    <w:rsid w:val="00DB11B2"/>
    <w:rsid w:val="00DB1BCD"/>
    <w:rsid w:val="00DB4FD7"/>
    <w:rsid w:val="00DB5606"/>
    <w:rsid w:val="00DB632B"/>
    <w:rsid w:val="00DC01F5"/>
    <w:rsid w:val="00DC16E5"/>
    <w:rsid w:val="00DC3AA4"/>
    <w:rsid w:val="00DC5A2D"/>
    <w:rsid w:val="00DC616C"/>
    <w:rsid w:val="00DC650B"/>
    <w:rsid w:val="00DC75AF"/>
    <w:rsid w:val="00DC7A59"/>
    <w:rsid w:val="00DD1845"/>
    <w:rsid w:val="00DD36D4"/>
    <w:rsid w:val="00DD43E9"/>
    <w:rsid w:val="00DD51EF"/>
    <w:rsid w:val="00DD6882"/>
    <w:rsid w:val="00DE242D"/>
    <w:rsid w:val="00DE5280"/>
    <w:rsid w:val="00DE6951"/>
    <w:rsid w:val="00DE6C9D"/>
    <w:rsid w:val="00DE71C1"/>
    <w:rsid w:val="00DF06DB"/>
    <w:rsid w:val="00DF4D60"/>
    <w:rsid w:val="00DF562E"/>
    <w:rsid w:val="00DF6F15"/>
    <w:rsid w:val="00DF762E"/>
    <w:rsid w:val="00DF7C1B"/>
    <w:rsid w:val="00DF7F66"/>
    <w:rsid w:val="00E00382"/>
    <w:rsid w:val="00E01EA8"/>
    <w:rsid w:val="00E0225C"/>
    <w:rsid w:val="00E02676"/>
    <w:rsid w:val="00E03D39"/>
    <w:rsid w:val="00E11805"/>
    <w:rsid w:val="00E11C79"/>
    <w:rsid w:val="00E11FAC"/>
    <w:rsid w:val="00E12C2A"/>
    <w:rsid w:val="00E13231"/>
    <w:rsid w:val="00E137DE"/>
    <w:rsid w:val="00E14647"/>
    <w:rsid w:val="00E16B9E"/>
    <w:rsid w:val="00E20BA9"/>
    <w:rsid w:val="00E21BCC"/>
    <w:rsid w:val="00E21F75"/>
    <w:rsid w:val="00E239DF"/>
    <w:rsid w:val="00E3108A"/>
    <w:rsid w:val="00E3496E"/>
    <w:rsid w:val="00E35FC5"/>
    <w:rsid w:val="00E36B62"/>
    <w:rsid w:val="00E4051E"/>
    <w:rsid w:val="00E45256"/>
    <w:rsid w:val="00E46F9A"/>
    <w:rsid w:val="00E474BF"/>
    <w:rsid w:val="00E51808"/>
    <w:rsid w:val="00E519D6"/>
    <w:rsid w:val="00E51C5D"/>
    <w:rsid w:val="00E54ECE"/>
    <w:rsid w:val="00E55A7C"/>
    <w:rsid w:val="00E6054F"/>
    <w:rsid w:val="00E60B5C"/>
    <w:rsid w:val="00E62BC1"/>
    <w:rsid w:val="00E64236"/>
    <w:rsid w:val="00E65389"/>
    <w:rsid w:val="00E65D96"/>
    <w:rsid w:val="00E675F2"/>
    <w:rsid w:val="00E71269"/>
    <w:rsid w:val="00E71594"/>
    <w:rsid w:val="00E716FB"/>
    <w:rsid w:val="00E71D7E"/>
    <w:rsid w:val="00E72B00"/>
    <w:rsid w:val="00E7318F"/>
    <w:rsid w:val="00E73D02"/>
    <w:rsid w:val="00E75118"/>
    <w:rsid w:val="00E75CE3"/>
    <w:rsid w:val="00E77762"/>
    <w:rsid w:val="00E77B5E"/>
    <w:rsid w:val="00E802E5"/>
    <w:rsid w:val="00E816D3"/>
    <w:rsid w:val="00E842A2"/>
    <w:rsid w:val="00E86423"/>
    <w:rsid w:val="00E86E3B"/>
    <w:rsid w:val="00E90BC8"/>
    <w:rsid w:val="00E9496D"/>
    <w:rsid w:val="00E94A26"/>
    <w:rsid w:val="00E965EE"/>
    <w:rsid w:val="00E969C8"/>
    <w:rsid w:val="00EA0053"/>
    <w:rsid w:val="00EA09CC"/>
    <w:rsid w:val="00EA1C7B"/>
    <w:rsid w:val="00EA4966"/>
    <w:rsid w:val="00EA6C3A"/>
    <w:rsid w:val="00EA747D"/>
    <w:rsid w:val="00EA7BD6"/>
    <w:rsid w:val="00EB091D"/>
    <w:rsid w:val="00EB0FC6"/>
    <w:rsid w:val="00EB3D16"/>
    <w:rsid w:val="00EB5161"/>
    <w:rsid w:val="00EB5AC8"/>
    <w:rsid w:val="00EB5AEE"/>
    <w:rsid w:val="00EB5E37"/>
    <w:rsid w:val="00EB62DC"/>
    <w:rsid w:val="00EB68FB"/>
    <w:rsid w:val="00EB6EAD"/>
    <w:rsid w:val="00EC1D70"/>
    <w:rsid w:val="00EC294F"/>
    <w:rsid w:val="00EC3F7E"/>
    <w:rsid w:val="00EC4484"/>
    <w:rsid w:val="00ED1BE2"/>
    <w:rsid w:val="00ED3018"/>
    <w:rsid w:val="00ED51B6"/>
    <w:rsid w:val="00ED5E13"/>
    <w:rsid w:val="00ED6CB8"/>
    <w:rsid w:val="00EE03E0"/>
    <w:rsid w:val="00EE1EC6"/>
    <w:rsid w:val="00EE21B5"/>
    <w:rsid w:val="00EE2F8F"/>
    <w:rsid w:val="00EE3834"/>
    <w:rsid w:val="00EE6369"/>
    <w:rsid w:val="00EE707B"/>
    <w:rsid w:val="00EF1CA6"/>
    <w:rsid w:val="00EF3B7B"/>
    <w:rsid w:val="00EF4632"/>
    <w:rsid w:val="00EF6AE9"/>
    <w:rsid w:val="00EF79DE"/>
    <w:rsid w:val="00F002F8"/>
    <w:rsid w:val="00F02039"/>
    <w:rsid w:val="00F038FC"/>
    <w:rsid w:val="00F10A81"/>
    <w:rsid w:val="00F11E89"/>
    <w:rsid w:val="00F12471"/>
    <w:rsid w:val="00F12615"/>
    <w:rsid w:val="00F12DD2"/>
    <w:rsid w:val="00F1326E"/>
    <w:rsid w:val="00F136C9"/>
    <w:rsid w:val="00F15F88"/>
    <w:rsid w:val="00F16976"/>
    <w:rsid w:val="00F17961"/>
    <w:rsid w:val="00F20AB6"/>
    <w:rsid w:val="00F2420A"/>
    <w:rsid w:val="00F25CA2"/>
    <w:rsid w:val="00F2607C"/>
    <w:rsid w:val="00F317E5"/>
    <w:rsid w:val="00F36051"/>
    <w:rsid w:val="00F40DAB"/>
    <w:rsid w:val="00F41C43"/>
    <w:rsid w:val="00F41C4C"/>
    <w:rsid w:val="00F43BD7"/>
    <w:rsid w:val="00F459D2"/>
    <w:rsid w:val="00F51572"/>
    <w:rsid w:val="00F5174D"/>
    <w:rsid w:val="00F5357C"/>
    <w:rsid w:val="00F53883"/>
    <w:rsid w:val="00F57C74"/>
    <w:rsid w:val="00F57FC1"/>
    <w:rsid w:val="00F60B5C"/>
    <w:rsid w:val="00F617E0"/>
    <w:rsid w:val="00F618B2"/>
    <w:rsid w:val="00F6210C"/>
    <w:rsid w:val="00F62CBC"/>
    <w:rsid w:val="00F647F0"/>
    <w:rsid w:val="00F64FF9"/>
    <w:rsid w:val="00F653A5"/>
    <w:rsid w:val="00F661CB"/>
    <w:rsid w:val="00F6728D"/>
    <w:rsid w:val="00F701FB"/>
    <w:rsid w:val="00F71873"/>
    <w:rsid w:val="00F7247F"/>
    <w:rsid w:val="00F725A4"/>
    <w:rsid w:val="00F72922"/>
    <w:rsid w:val="00F732D6"/>
    <w:rsid w:val="00F737B1"/>
    <w:rsid w:val="00F751D2"/>
    <w:rsid w:val="00F76460"/>
    <w:rsid w:val="00F7647C"/>
    <w:rsid w:val="00F7671D"/>
    <w:rsid w:val="00F7704D"/>
    <w:rsid w:val="00F801DF"/>
    <w:rsid w:val="00F82596"/>
    <w:rsid w:val="00F83C1A"/>
    <w:rsid w:val="00F84818"/>
    <w:rsid w:val="00F86A8C"/>
    <w:rsid w:val="00F86D77"/>
    <w:rsid w:val="00F86FA9"/>
    <w:rsid w:val="00F87889"/>
    <w:rsid w:val="00F87C2B"/>
    <w:rsid w:val="00F90392"/>
    <w:rsid w:val="00F9132D"/>
    <w:rsid w:val="00F91E3F"/>
    <w:rsid w:val="00F93674"/>
    <w:rsid w:val="00F93DDA"/>
    <w:rsid w:val="00F94C6E"/>
    <w:rsid w:val="00F9679D"/>
    <w:rsid w:val="00FA1A11"/>
    <w:rsid w:val="00FA237D"/>
    <w:rsid w:val="00FA2424"/>
    <w:rsid w:val="00FA2B4E"/>
    <w:rsid w:val="00FA4FD2"/>
    <w:rsid w:val="00FA57A2"/>
    <w:rsid w:val="00FA6F26"/>
    <w:rsid w:val="00FA72A7"/>
    <w:rsid w:val="00FB051C"/>
    <w:rsid w:val="00FB0F43"/>
    <w:rsid w:val="00FB2D91"/>
    <w:rsid w:val="00FB5018"/>
    <w:rsid w:val="00FB5560"/>
    <w:rsid w:val="00FB5956"/>
    <w:rsid w:val="00FB7B35"/>
    <w:rsid w:val="00FC2438"/>
    <w:rsid w:val="00FC24FA"/>
    <w:rsid w:val="00FC482D"/>
    <w:rsid w:val="00FD00C4"/>
    <w:rsid w:val="00FD09C8"/>
    <w:rsid w:val="00FD2CE4"/>
    <w:rsid w:val="00FD584F"/>
    <w:rsid w:val="00FD5B4A"/>
    <w:rsid w:val="00FD7BBC"/>
    <w:rsid w:val="00FD7D53"/>
    <w:rsid w:val="00FE0FE8"/>
    <w:rsid w:val="00FE1724"/>
    <w:rsid w:val="00FE18F3"/>
    <w:rsid w:val="00FE24C3"/>
    <w:rsid w:val="00FE2B3A"/>
    <w:rsid w:val="00FE488C"/>
    <w:rsid w:val="00FE708B"/>
    <w:rsid w:val="00FE7A57"/>
    <w:rsid w:val="00FF0670"/>
    <w:rsid w:val="00FF084A"/>
    <w:rsid w:val="00FF136D"/>
    <w:rsid w:val="00FF1A74"/>
    <w:rsid w:val="00FF218A"/>
    <w:rsid w:val="00FF38F0"/>
    <w:rsid w:val="00FF3B2C"/>
    <w:rsid w:val="00FF4514"/>
    <w:rsid w:val="00FF4E90"/>
    <w:rsid w:val="00FF6559"/>
    <w:rsid w:val="17AC972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color="none [3212]" stroke="f" strokecolor="none [3212]">
      <v:fill color="none [3212]"/>
      <v:stroke color="none [3212]" weight="0" on="f"/>
      <v:shadow on="t" opacity="22938f" offset="0"/>
      <v:textbox inset=",7.2pt,,7.2pt"/>
      <o:colormru v:ext="edit" colors="black,#daaa1c,#e9b61d,#efbb1e,#e1bd00,#e5b81e,#efc702,#0055b8"/>
    </o:shapedefaults>
    <o:shapelayout v:ext="edit">
      <o:idmap v:ext="edit" data="1"/>
    </o:shapelayout>
  </w:shapeDefaults>
  <w:doNotEmbedSmartTags/>
  <w:decimalSymbol w:val="."/>
  <w:listSeparator w:val=","/>
  <w14:docId w14:val="28C99059"/>
  <w15:docId w15:val="{16612EE5-7C31-43D2-977D-858CCBD50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5">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semiHidden="1" w:uiPriority="99" w:unhideWhenUsed="1"/>
  </w:latentStyles>
  <w:style w:type="paragraph" w:default="1" w:styleId="Normal">
    <w:name w:val="Normal"/>
    <w:qFormat/>
    <w:rsid w:val="000E7423"/>
    <w:pPr>
      <w:tabs>
        <w:tab w:val="left" w:pos="864"/>
        <w:tab w:val="left" w:pos="1008"/>
        <w:tab w:val="left" w:pos="1296"/>
        <w:tab w:val="left" w:pos="1728"/>
      </w:tabs>
      <w:autoSpaceDE w:val="0"/>
      <w:autoSpaceDN w:val="0"/>
      <w:adjustRightInd w:val="0"/>
      <w:spacing w:after="120"/>
      <w:textAlignment w:val="center"/>
    </w:pPr>
    <w:rPr>
      <w:rFonts w:ascii="Open Sans" w:hAnsi="Open Sans" w:cs="Arial Narrow"/>
      <w:color w:val="333E48"/>
      <w:sz w:val="22"/>
      <w:szCs w:val="22"/>
    </w:rPr>
  </w:style>
  <w:style w:type="paragraph" w:styleId="Heading1">
    <w:name w:val="heading 1"/>
    <w:basedOn w:val="PenBody"/>
    <w:next w:val="PenBody"/>
    <w:link w:val="Heading1Char"/>
    <w:rsid w:val="00B45A04"/>
    <w:pPr>
      <w:keepNext/>
      <w:outlineLvl w:val="0"/>
    </w:pPr>
    <w:rPr>
      <w:rFonts w:eastAsiaTheme="majorEastAsia" w:cstheme="majorBidi"/>
      <w:b/>
      <w:bCs/>
      <w:color w:val="3F4E54"/>
      <w:sz w:val="32"/>
      <w:szCs w:val="28"/>
    </w:rPr>
  </w:style>
  <w:style w:type="paragraph" w:styleId="Heading2">
    <w:name w:val="heading 2"/>
    <w:basedOn w:val="Heading1"/>
    <w:next w:val="PenBody"/>
    <w:link w:val="Heading2Char"/>
    <w:rsid w:val="00B45A04"/>
    <w:pPr>
      <w:outlineLvl w:val="1"/>
    </w:pPr>
    <w:rPr>
      <w:bCs w:val="0"/>
      <w:sz w:val="26"/>
      <w:szCs w:val="26"/>
    </w:rPr>
  </w:style>
  <w:style w:type="paragraph" w:styleId="Heading3">
    <w:name w:val="heading 3"/>
    <w:basedOn w:val="Normal"/>
    <w:next w:val="Normal"/>
    <w:link w:val="Heading3Char"/>
    <w:rsid w:val="00AB0328"/>
    <w:pPr>
      <w:keepNext/>
      <w:keepLines/>
      <w:spacing w:before="20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rsid w:val="00DB5606"/>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6C09"/>
    <w:pPr>
      <w:tabs>
        <w:tab w:val="center" w:pos="5760"/>
        <w:tab w:val="right" w:pos="11376"/>
      </w:tabs>
    </w:pPr>
  </w:style>
  <w:style w:type="character" w:customStyle="1" w:styleId="HeaderChar">
    <w:name w:val="Header Char"/>
    <w:basedOn w:val="DefaultParagraphFont"/>
    <w:link w:val="Header"/>
    <w:uiPriority w:val="99"/>
    <w:rsid w:val="00476C09"/>
  </w:style>
  <w:style w:type="paragraph" w:styleId="Footer">
    <w:name w:val="footer"/>
    <w:basedOn w:val="Normal"/>
    <w:link w:val="FooterChar"/>
    <w:uiPriority w:val="99"/>
    <w:unhideWhenUsed/>
    <w:rsid w:val="000652FE"/>
    <w:pPr>
      <w:tabs>
        <w:tab w:val="center" w:pos="4320"/>
        <w:tab w:val="right" w:pos="8640"/>
      </w:tabs>
    </w:pPr>
  </w:style>
  <w:style w:type="character" w:customStyle="1" w:styleId="FooterChar">
    <w:name w:val="Footer Char"/>
    <w:basedOn w:val="DefaultParagraphFont"/>
    <w:link w:val="Footer"/>
    <w:uiPriority w:val="99"/>
    <w:rsid w:val="000652FE"/>
    <w:rPr>
      <w:sz w:val="24"/>
      <w:szCs w:val="24"/>
    </w:rPr>
  </w:style>
  <w:style w:type="paragraph" w:customStyle="1" w:styleId="PenBody">
    <w:name w:val="Pen Body"/>
    <w:basedOn w:val="Normal"/>
    <w:link w:val="PenBodyChar"/>
    <w:uiPriority w:val="99"/>
    <w:rsid w:val="006D6175"/>
    <w:pPr>
      <w:spacing w:after="240"/>
    </w:pPr>
  </w:style>
  <w:style w:type="paragraph" w:customStyle="1" w:styleId="PenHeadline">
    <w:name w:val="Pen Headline"/>
    <w:basedOn w:val="Heading1"/>
    <w:next w:val="PenBody"/>
    <w:link w:val="PenHeadlineChar"/>
    <w:uiPriority w:val="99"/>
    <w:rsid w:val="006D6175"/>
    <w:pPr>
      <w:tabs>
        <w:tab w:val="clear" w:pos="864"/>
        <w:tab w:val="clear" w:pos="1296"/>
        <w:tab w:val="clear" w:pos="1728"/>
      </w:tabs>
      <w:ind w:left="-432"/>
    </w:pPr>
    <w:rPr>
      <w:bCs w:val="0"/>
      <w:color w:val="005DA6"/>
      <w:sz w:val="52"/>
      <w:szCs w:val="63"/>
    </w:rPr>
  </w:style>
  <w:style w:type="paragraph" w:customStyle="1" w:styleId="PenTOCHeading">
    <w:name w:val="Pen TOC Heading"/>
    <w:basedOn w:val="PenHeading1"/>
    <w:next w:val="PenBody"/>
    <w:link w:val="PenTOCHeadingChar"/>
    <w:qFormat/>
    <w:rsid w:val="00C73243"/>
  </w:style>
  <w:style w:type="character" w:customStyle="1" w:styleId="PenTOCHeadingChar">
    <w:name w:val="Pen TOC Heading Char"/>
    <w:basedOn w:val="PenHeading1Char"/>
    <w:link w:val="PenTOCHeading"/>
    <w:rsid w:val="00C73243"/>
    <w:rPr>
      <w:rFonts w:ascii="Myriad Pro Light" w:eastAsiaTheme="majorEastAsia" w:hAnsi="Myriad Pro Light" w:cstheme="majorBidi"/>
      <w:b/>
      <w:bCs/>
      <w:color w:val="005CA7"/>
      <w:sz w:val="40"/>
      <w:szCs w:val="28"/>
    </w:rPr>
  </w:style>
  <w:style w:type="paragraph" w:styleId="BalloonText">
    <w:name w:val="Balloon Text"/>
    <w:basedOn w:val="Normal"/>
    <w:link w:val="BalloonTextChar"/>
    <w:rsid w:val="00537C1C"/>
    <w:rPr>
      <w:rFonts w:ascii="Tahoma" w:hAnsi="Tahoma" w:cs="Tahoma"/>
      <w:sz w:val="16"/>
      <w:szCs w:val="16"/>
    </w:rPr>
  </w:style>
  <w:style w:type="character" w:customStyle="1" w:styleId="BalloonTextChar">
    <w:name w:val="Balloon Text Char"/>
    <w:basedOn w:val="DefaultParagraphFont"/>
    <w:link w:val="BalloonText"/>
    <w:rsid w:val="00537C1C"/>
    <w:rPr>
      <w:rFonts w:ascii="Tahoma" w:hAnsi="Tahoma" w:cs="Tahoma"/>
      <w:sz w:val="16"/>
      <w:szCs w:val="16"/>
    </w:rPr>
  </w:style>
  <w:style w:type="paragraph" w:customStyle="1" w:styleId="PenCodeblockBody">
    <w:name w:val="Pen Codeblock Body"/>
    <w:basedOn w:val="PenBody"/>
    <w:link w:val="PenCodeblockBodyChar"/>
    <w:qFormat/>
    <w:rsid w:val="00492F2E"/>
    <w:pPr>
      <w:tabs>
        <w:tab w:val="clear" w:pos="864"/>
        <w:tab w:val="clear" w:pos="1728"/>
        <w:tab w:val="left" w:pos="432"/>
        <w:tab w:val="left" w:pos="720"/>
        <w:tab w:val="left" w:pos="1584"/>
        <w:tab w:val="left" w:pos="1872"/>
        <w:tab w:val="left" w:pos="2160"/>
        <w:tab w:val="left" w:pos="2448"/>
        <w:tab w:val="left" w:pos="2736"/>
      </w:tabs>
      <w:spacing w:after="120"/>
      <w:contextualSpacing/>
    </w:pPr>
    <w:rPr>
      <w:rFonts w:ascii="Courier New" w:eastAsia="Courier New" w:hAnsi="Courier New" w:cs="Courier New"/>
    </w:rPr>
  </w:style>
  <w:style w:type="paragraph" w:customStyle="1" w:styleId="PenNumbered">
    <w:name w:val="Pen Numbered"/>
    <w:basedOn w:val="PenBody"/>
    <w:link w:val="PenNumberedChar"/>
    <w:qFormat/>
    <w:rsid w:val="006D6175"/>
    <w:pPr>
      <w:numPr>
        <w:numId w:val="5"/>
      </w:numPr>
      <w:spacing w:after="120"/>
    </w:pPr>
  </w:style>
  <w:style w:type="paragraph" w:customStyle="1" w:styleId="PenNumberedSub">
    <w:name w:val="Pen Numbered Sub"/>
    <w:basedOn w:val="PenNumbered"/>
    <w:qFormat/>
    <w:rsid w:val="00BF15C4"/>
    <w:pPr>
      <w:numPr>
        <w:numId w:val="2"/>
      </w:numPr>
      <w:tabs>
        <w:tab w:val="clear" w:pos="864"/>
        <w:tab w:val="clear" w:pos="1728"/>
      </w:tabs>
      <w:contextualSpacing/>
    </w:pPr>
  </w:style>
  <w:style w:type="paragraph" w:customStyle="1" w:styleId="PenSpacer6pt">
    <w:name w:val="Pen Spacer 6pt"/>
    <w:basedOn w:val="Normal"/>
    <w:qFormat/>
    <w:rsid w:val="001B397E"/>
    <w:rPr>
      <w:rFonts w:ascii="Myriad Pro Light" w:hAnsi="Myriad Pro Light"/>
      <w:sz w:val="12"/>
      <w:szCs w:val="16"/>
    </w:rPr>
  </w:style>
  <w:style w:type="character" w:styleId="Hyperlink">
    <w:name w:val="Hyperlink"/>
    <w:basedOn w:val="DefaultParagraphFont"/>
    <w:uiPriority w:val="99"/>
    <w:rsid w:val="008657ED"/>
    <w:rPr>
      <w:color w:val="005CA7"/>
      <w:u w:val="single"/>
    </w:rPr>
  </w:style>
  <w:style w:type="character" w:styleId="CommentReference">
    <w:name w:val="annotation reference"/>
    <w:basedOn w:val="DefaultParagraphFont"/>
    <w:uiPriority w:val="99"/>
    <w:rsid w:val="00C8702A"/>
    <w:rPr>
      <w:sz w:val="16"/>
      <w:szCs w:val="16"/>
    </w:rPr>
  </w:style>
  <w:style w:type="paragraph" w:styleId="CommentText">
    <w:name w:val="annotation text"/>
    <w:basedOn w:val="Normal"/>
    <w:link w:val="CommentTextChar"/>
    <w:uiPriority w:val="99"/>
    <w:rsid w:val="00C8702A"/>
    <w:rPr>
      <w:sz w:val="20"/>
      <w:szCs w:val="20"/>
    </w:rPr>
  </w:style>
  <w:style w:type="character" w:customStyle="1" w:styleId="CommentTextChar">
    <w:name w:val="Comment Text Char"/>
    <w:basedOn w:val="DefaultParagraphFont"/>
    <w:link w:val="CommentText"/>
    <w:uiPriority w:val="99"/>
    <w:rsid w:val="00C8702A"/>
    <w:rPr>
      <w:sz w:val="20"/>
      <w:szCs w:val="20"/>
    </w:rPr>
  </w:style>
  <w:style w:type="paragraph" w:styleId="CommentSubject">
    <w:name w:val="annotation subject"/>
    <w:basedOn w:val="CommentText"/>
    <w:next w:val="CommentText"/>
    <w:link w:val="CommentSubjectChar"/>
    <w:rsid w:val="00C8702A"/>
    <w:rPr>
      <w:b/>
      <w:bCs/>
    </w:rPr>
  </w:style>
  <w:style w:type="character" w:customStyle="1" w:styleId="CommentSubjectChar">
    <w:name w:val="Comment Subject Char"/>
    <w:basedOn w:val="CommentTextChar"/>
    <w:link w:val="CommentSubject"/>
    <w:rsid w:val="00C8702A"/>
    <w:rPr>
      <w:b/>
      <w:bCs/>
      <w:sz w:val="20"/>
      <w:szCs w:val="20"/>
    </w:rPr>
  </w:style>
  <w:style w:type="character" w:customStyle="1" w:styleId="Heading1Char">
    <w:name w:val="Heading 1 Char"/>
    <w:basedOn w:val="DefaultParagraphFont"/>
    <w:link w:val="Heading1"/>
    <w:rsid w:val="00B45A04"/>
    <w:rPr>
      <w:rFonts w:ascii="Myriad Pro Light" w:eastAsiaTheme="majorEastAsia" w:hAnsi="Myriad Pro Light" w:cstheme="majorBidi"/>
      <w:b/>
      <w:bCs/>
      <w:color w:val="3F4E54"/>
      <w:sz w:val="32"/>
      <w:szCs w:val="28"/>
    </w:rPr>
  </w:style>
  <w:style w:type="character" w:customStyle="1" w:styleId="Heading2Char">
    <w:name w:val="Heading 2 Char"/>
    <w:basedOn w:val="DefaultParagraphFont"/>
    <w:link w:val="Heading2"/>
    <w:rsid w:val="00B45A04"/>
    <w:rPr>
      <w:rFonts w:ascii="Myriad Pro Light" w:eastAsiaTheme="majorEastAsia" w:hAnsi="Myriad Pro Light" w:cstheme="majorBidi"/>
      <w:b/>
      <w:color w:val="3F4E54"/>
      <w:sz w:val="26"/>
      <w:szCs w:val="26"/>
    </w:rPr>
  </w:style>
  <w:style w:type="character" w:customStyle="1" w:styleId="Heading3Char">
    <w:name w:val="Heading 3 Char"/>
    <w:basedOn w:val="DefaultParagraphFont"/>
    <w:link w:val="Heading3"/>
    <w:rsid w:val="00AB0328"/>
    <w:rPr>
      <w:rFonts w:asciiTheme="majorHAnsi" w:eastAsiaTheme="majorEastAsia" w:hAnsiTheme="majorHAnsi" w:cstheme="majorBidi"/>
      <w:b/>
      <w:bCs/>
      <w:color w:val="4F81BD" w:themeColor="accent1"/>
    </w:rPr>
  </w:style>
  <w:style w:type="character" w:customStyle="1" w:styleId="CrossReference">
    <w:name w:val="Cross Reference"/>
    <w:basedOn w:val="Hyperlink"/>
    <w:uiPriority w:val="1"/>
    <w:qFormat/>
    <w:rsid w:val="009A1EC3"/>
    <w:rPr>
      <w:color w:val="005CA7"/>
      <w:u w:val="single"/>
    </w:rPr>
  </w:style>
  <w:style w:type="paragraph" w:styleId="TOCHeading">
    <w:name w:val="TOC Heading"/>
    <w:basedOn w:val="Heading1"/>
    <w:next w:val="Normal"/>
    <w:uiPriority w:val="39"/>
    <w:unhideWhenUsed/>
    <w:qFormat/>
    <w:rsid w:val="00C513B7"/>
    <w:pPr>
      <w:keepLines/>
      <w:tabs>
        <w:tab w:val="clear" w:pos="864"/>
        <w:tab w:val="clear" w:pos="1296"/>
        <w:tab w:val="clear" w:pos="1728"/>
      </w:tabs>
      <w:autoSpaceDE/>
      <w:autoSpaceDN/>
      <w:adjustRightInd/>
      <w:spacing w:before="480" w:after="0" w:line="276" w:lineRule="auto"/>
      <w:textAlignment w:val="auto"/>
      <w:outlineLvl w:val="9"/>
    </w:pPr>
    <w:rPr>
      <w:rFonts w:asciiTheme="majorHAnsi" w:hAnsiTheme="majorHAnsi"/>
      <w:color w:val="365F91" w:themeColor="accent1" w:themeShade="BF"/>
      <w:sz w:val="28"/>
      <w:lang w:eastAsia="ja-JP"/>
    </w:rPr>
  </w:style>
  <w:style w:type="paragraph" w:styleId="TOC1">
    <w:name w:val="toc 1"/>
    <w:basedOn w:val="Normal"/>
    <w:next w:val="Normal"/>
    <w:link w:val="TOC1Char"/>
    <w:autoRedefine/>
    <w:uiPriority w:val="39"/>
    <w:rsid w:val="00190668"/>
    <w:pPr>
      <w:tabs>
        <w:tab w:val="clear" w:pos="864"/>
        <w:tab w:val="clear" w:pos="1008"/>
        <w:tab w:val="clear" w:pos="1296"/>
        <w:tab w:val="clear" w:pos="1728"/>
        <w:tab w:val="right" w:leader="dot" w:pos="9350"/>
      </w:tabs>
      <w:autoSpaceDE/>
      <w:autoSpaceDN/>
      <w:adjustRightInd/>
      <w:spacing w:before="120"/>
      <w:textAlignment w:val="auto"/>
    </w:pPr>
    <w:rPr>
      <w:bCs/>
      <w:szCs w:val="20"/>
    </w:rPr>
  </w:style>
  <w:style w:type="paragraph" w:styleId="TOC2">
    <w:name w:val="toc 2"/>
    <w:basedOn w:val="Normal"/>
    <w:next w:val="Normal"/>
    <w:link w:val="TOC2Char"/>
    <w:autoRedefine/>
    <w:uiPriority w:val="39"/>
    <w:rsid w:val="00190668"/>
    <w:pPr>
      <w:tabs>
        <w:tab w:val="clear" w:pos="864"/>
        <w:tab w:val="clear" w:pos="1008"/>
        <w:tab w:val="clear" w:pos="1296"/>
        <w:tab w:val="clear" w:pos="1728"/>
      </w:tabs>
      <w:spacing w:before="120" w:after="0"/>
      <w:ind w:left="576"/>
    </w:pPr>
    <w:rPr>
      <w:iCs/>
      <w:szCs w:val="20"/>
    </w:rPr>
  </w:style>
  <w:style w:type="character" w:styleId="FollowedHyperlink">
    <w:name w:val="FollowedHyperlink"/>
    <w:basedOn w:val="DefaultParagraphFont"/>
    <w:rsid w:val="008657ED"/>
    <w:rPr>
      <w:color w:val="808080" w:themeColor="background1" w:themeShade="80"/>
      <w:u w:val="single"/>
    </w:rPr>
  </w:style>
  <w:style w:type="table" w:styleId="TableGrid">
    <w:name w:val="Table Grid"/>
    <w:basedOn w:val="TableNormal"/>
    <w:rsid w:val="003C1E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1-Accent1">
    <w:name w:val="Medium List 1 Accent 1"/>
    <w:basedOn w:val="TableNormal"/>
    <w:rsid w:val="003C1E5E"/>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customStyle="1" w:styleId="PenTableHeading">
    <w:name w:val="Pen Table Heading"/>
    <w:basedOn w:val="Normal"/>
    <w:qFormat/>
    <w:rsid w:val="00E802E5"/>
    <w:pPr>
      <w:spacing w:after="40"/>
      <w:jc w:val="center"/>
    </w:pPr>
    <w:rPr>
      <w:rFonts w:eastAsiaTheme="majorEastAsia"/>
      <w:b/>
      <w:bCs/>
      <w:sz w:val="20"/>
    </w:rPr>
  </w:style>
  <w:style w:type="table" w:styleId="ColorfulList-Accent1">
    <w:name w:val="Colorful List Accent 1"/>
    <w:basedOn w:val="TableNormal"/>
    <w:rsid w:val="00B2200C"/>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customStyle="1" w:styleId="PenTableBody">
    <w:name w:val="Pen Table Body"/>
    <w:basedOn w:val="PenBody"/>
    <w:link w:val="PenTableBodyChar"/>
    <w:qFormat/>
    <w:rsid w:val="0052464D"/>
    <w:pPr>
      <w:spacing w:after="0"/>
    </w:pPr>
    <w:rPr>
      <w:sz w:val="20"/>
    </w:rPr>
  </w:style>
  <w:style w:type="paragraph" w:customStyle="1" w:styleId="PenByline">
    <w:name w:val="Pen Byline"/>
    <w:basedOn w:val="PenBody"/>
    <w:qFormat/>
    <w:rsid w:val="002404E4"/>
    <w:pPr>
      <w:keepNext/>
      <w:tabs>
        <w:tab w:val="clear" w:pos="864"/>
        <w:tab w:val="clear" w:pos="1296"/>
        <w:tab w:val="clear" w:pos="1728"/>
      </w:tabs>
      <w:contextualSpacing/>
    </w:pPr>
    <w:rPr>
      <w:color w:val="40595F"/>
      <w:sz w:val="18"/>
    </w:rPr>
  </w:style>
  <w:style w:type="paragraph" w:styleId="Revision">
    <w:name w:val="Revision"/>
    <w:hidden/>
    <w:rsid w:val="00EC294F"/>
  </w:style>
  <w:style w:type="character" w:customStyle="1" w:styleId="PenHeadlineChar">
    <w:name w:val="Pen Headline Char"/>
    <w:basedOn w:val="Heading1Char"/>
    <w:link w:val="PenHeadline"/>
    <w:uiPriority w:val="99"/>
    <w:rsid w:val="006D6175"/>
    <w:rPr>
      <w:rFonts w:ascii="Open Sans" w:eastAsiaTheme="majorEastAsia" w:hAnsi="Open Sans" w:cstheme="majorBidi"/>
      <w:b/>
      <w:bCs w:val="0"/>
      <w:color w:val="005DA6"/>
      <w:sz w:val="52"/>
      <w:szCs w:val="63"/>
    </w:rPr>
  </w:style>
  <w:style w:type="paragraph" w:customStyle="1" w:styleId="PenHeading1">
    <w:name w:val="Pen Heading 1"/>
    <w:basedOn w:val="Heading1"/>
    <w:link w:val="PenHeading1Char"/>
    <w:qFormat/>
    <w:rsid w:val="006D6175"/>
    <w:pPr>
      <w:ind w:left="-432"/>
    </w:pPr>
    <w:rPr>
      <w:color w:val="005DA6"/>
      <w:sz w:val="44"/>
    </w:rPr>
  </w:style>
  <w:style w:type="paragraph" w:customStyle="1" w:styleId="PenHeading2">
    <w:name w:val="Pen Heading 2"/>
    <w:basedOn w:val="Heading2"/>
    <w:next w:val="PenBody"/>
    <w:link w:val="PenHeading2Char"/>
    <w:qFormat/>
    <w:rsid w:val="006D6175"/>
    <w:pPr>
      <w:ind w:left="-432"/>
    </w:pPr>
    <w:rPr>
      <w:color w:val="005DA6"/>
      <w:sz w:val="36"/>
    </w:rPr>
  </w:style>
  <w:style w:type="character" w:customStyle="1" w:styleId="PenHeading1Char">
    <w:name w:val="Pen Heading 1 Char"/>
    <w:basedOn w:val="Heading1Char"/>
    <w:link w:val="PenHeading1"/>
    <w:rsid w:val="006D6175"/>
    <w:rPr>
      <w:rFonts w:ascii="Open Sans" w:eastAsiaTheme="majorEastAsia" w:hAnsi="Open Sans" w:cstheme="majorBidi"/>
      <w:b/>
      <w:bCs/>
      <w:color w:val="005DA6"/>
      <w:sz w:val="44"/>
      <w:szCs w:val="28"/>
    </w:rPr>
  </w:style>
  <w:style w:type="paragraph" w:customStyle="1" w:styleId="PenHeading3">
    <w:name w:val="Pen Heading 3"/>
    <w:basedOn w:val="Heading1"/>
    <w:link w:val="PenHeading3Char"/>
    <w:qFormat/>
    <w:rsid w:val="006D6175"/>
    <w:rPr>
      <w:color w:val="005DA6"/>
    </w:rPr>
  </w:style>
  <w:style w:type="character" w:customStyle="1" w:styleId="PenHeading2Char">
    <w:name w:val="Pen Heading 2 Char"/>
    <w:basedOn w:val="Heading2Char"/>
    <w:link w:val="PenHeading2"/>
    <w:rsid w:val="006D6175"/>
    <w:rPr>
      <w:rFonts w:ascii="Open Sans" w:eastAsiaTheme="majorEastAsia" w:hAnsi="Open Sans" w:cstheme="majorBidi"/>
      <w:b/>
      <w:color w:val="005DA6"/>
      <w:sz w:val="36"/>
      <w:szCs w:val="26"/>
    </w:rPr>
  </w:style>
  <w:style w:type="paragraph" w:customStyle="1" w:styleId="PenBulleted1">
    <w:name w:val="Pen Bulleted 1"/>
    <w:basedOn w:val="Normal"/>
    <w:link w:val="PenBulleted1Char"/>
    <w:qFormat/>
    <w:rsid w:val="00BF15C4"/>
    <w:pPr>
      <w:numPr>
        <w:numId w:val="1"/>
      </w:numPr>
      <w:contextualSpacing/>
    </w:pPr>
  </w:style>
  <w:style w:type="character" w:customStyle="1" w:styleId="PenHeading3Char">
    <w:name w:val="Pen Heading 3 Char"/>
    <w:basedOn w:val="Heading1Char"/>
    <w:link w:val="PenHeading3"/>
    <w:rsid w:val="006D6175"/>
    <w:rPr>
      <w:rFonts w:ascii="Open Sans" w:eastAsiaTheme="majorEastAsia" w:hAnsi="Open Sans" w:cstheme="majorBidi"/>
      <w:b/>
      <w:bCs/>
      <w:color w:val="005DA6"/>
      <w:sz w:val="32"/>
      <w:szCs w:val="28"/>
    </w:rPr>
  </w:style>
  <w:style w:type="paragraph" w:customStyle="1" w:styleId="PenCopyright">
    <w:name w:val="Pen Copyright"/>
    <w:basedOn w:val="Normal"/>
    <w:link w:val="PenCopyrightChar"/>
    <w:qFormat/>
    <w:rsid w:val="00C73243"/>
    <w:pPr>
      <w:widowControl w:val="0"/>
      <w:spacing w:after="360" w:line="180" w:lineRule="atLeast"/>
      <w:jc w:val="center"/>
    </w:pPr>
    <w:rPr>
      <w:rFonts w:ascii="MyriadPro-Light" w:hAnsi="MyriadPro-Light" w:cs="MyriadPro-Light"/>
      <w:noProof/>
      <w:color w:val="45545F"/>
      <w:sz w:val="16"/>
      <w:szCs w:val="16"/>
    </w:rPr>
  </w:style>
  <w:style w:type="character" w:customStyle="1" w:styleId="PenBodyChar">
    <w:name w:val="Pen Body Char"/>
    <w:basedOn w:val="DefaultParagraphFont"/>
    <w:link w:val="PenBody"/>
    <w:uiPriority w:val="99"/>
    <w:rsid w:val="006D6175"/>
    <w:rPr>
      <w:rFonts w:ascii="Open Sans" w:hAnsi="Open Sans" w:cs="Arial Narrow"/>
      <w:color w:val="333E48"/>
      <w:sz w:val="22"/>
      <w:szCs w:val="22"/>
    </w:rPr>
  </w:style>
  <w:style w:type="character" w:customStyle="1" w:styleId="PenBulleted1Char">
    <w:name w:val="Pen Bulleted 1 Char"/>
    <w:basedOn w:val="DefaultParagraphFont"/>
    <w:link w:val="PenBulleted1"/>
    <w:rsid w:val="00BF15C4"/>
    <w:rPr>
      <w:rFonts w:ascii="Open Sans" w:hAnsi="Open Sans" w:cs="Arial Narrow"/>
      <w:color w:val="333E48"/>
      <w:sz w:val="22"/>
      <w:szCs w:val="22"/>
    </w:rPr>
  </w:style>
  <w:style w:type="paragraph" w:customStyle="1" w:styleId="PenBulletedContinued1">
    <w:name w:val="Pen Bulleted Continued 1"/>
    <w:basedOn w:val="Normal"/>
    <w:link w:val="PenBulletedContinued1Char"/>
    <w:qFormat/>
    <w:rsid w:val="005E369C"/>
    <w:pPr>
      <w:ind w:left="288"/>
    </w:pPr>
  </w:style>
  <w:style w:type="character" w:customStyle="1" w:styleId="PenNumberedChar">
    <w:name w:val="Pen Numbered Char"/>
    <w:basedOn w:val="PenBodyChar"/>
    <w:link w:val="PenNumbered"/>
    <w:rsid w:val="006D6175"/>
    <w:rPr>
      <w:rFonts w:ascii="Open Sans" w:hAnsi="Open Sans" w:cs="Arial Narrow"/>
      <w:color w:val="333E48"/>
      <w:sz w:val="22"/>
      <w:szCs w:val="22"/>
    </w:rPr>
  </w:style>
  <w:style w:type="character" w:customStyle="1" w:styleId="PenCodeLine">
    <w:name w:val="Pen Code Line"/>
    <w:basedOn w:val="PenBodyChar"/>
    <w:qFormat/>
    <w:rsid w:val="009C5049"/>
    <w:rPr>
      <w:rFonts w:ascii="Courier New" w:hAnsi="Courier New" w:cs="Arial Narrow"/>
      <w:b w:val="0"/>
      <w:bCs/>
      <w:color w:val="auto"/>
      <w:sz w:val="22"/>
      <w:szCs w:val="22"/>
    </w:rPr>
  </w:style>
  <w:style w:type="paragraph" w:customStyle="1" w:styleId="PenFooter">
    <w:name w:val="Pen Footer"/>
    <w:basedOn w:val="Normal"/>
    <w:link w:val="PenFooterChar"/>
    <w:qFormat/>
    <w:rsid w:val="00C73243"/>
    <w:pPr>
      <w:widowControl w:val="0"/>
      <w:spacing w:after="360" w:line="180" w:lineRule="atLeast"/>
      <w:jc w:val="center"/>
    </w:pPr>
    <w:rPr>
      <w:rFonts w:ascii="MyriadPro-Light" w:hAnsi="MyriadPro-Light" w:cs="MyriadPro-Light"/>
      <w:color w:val="45545F"/>
      <w:sz w:val="16"/>
      <w:szCs w:val="16"/>
    </w:rPr>
  </w:style>
  <w:style w:type="character" w:customStyle="1" w:styleId="PenBulletedContinued1Char">
    <w:name w:val="Pen Bulleted Continued 1 Char"/>
    <w:basedOn w:val="DefaultParagraphFont"/>
    <w:link w:val="PenBulletedContinued1"/>
    <w:rsid w:val="005E369C"/>
    <w:rPr>
      <w:rFonts w:ascii="Open Sans" w:hAnsi="Open Sans" w:cs="Arial Narrow"/>
      <w:sz w:val="22"/>
      <w:szCs w:val="22"/>
    </w:rPr>
  </w:style>
  <w:style w:type="paragraph" w:customStyle="1" w:styleId="PenBulleted2">
    <w:name w:val="Pen Bulleted 2"/>
    <w:basedOn w:val="PenBulleted1"/>
    <w:link w:val="PenBulleted2Char"/>
    <w:qFormat/>
    <w:rsid w:val="00BF15C4"/>
    <w:pPr>
      <w:numPr>
        <w:ilvl w:val="1"/>
      </w:numPr>
      <w:tabs>
        <w:tab w:val="clear" w:pos="864"/>
        <w:tab w:val="clear" w:pos="1008"/>
        <w:tab w:val="left" w:pos="1080"/>
      </w:tabs>
    </w:pPr>
  </w:style>
  <w:style w:type="character" w:customStyle="1" w:styleId="PenFooterChar">
    <w:name w:val="Pen Footer Char"/>
    <w:basedOn w:val="DefaultParagraphFont"/>
    <w:link w:val="PenFooter"/>
    <w:rsid w:val="00C73243"/>
    <w:rPr>
      <w:rFonts w:ascii="MyriadPro-Light" w:hAnsi="MyriadPro-Light" w:cs="MyriadPro-Light"/>
      <w:color w:val="45545F"/>
      <w:sz w:val="16"/>
      <w:szCs w:val="16"/>
    </w:rPr>
  </w:style>
  <w:style w:type="paragraph" w:customStyle="1" w:styleId="PenBulletedContinued2">
    <w:name w:val="Pen Bulleted Continued 2"/>
    <w:basedOn w:val="PenBulletedContinued1"/>
    <w:link w:val="PenBulletedContinued2Char"/>
    <w:qFormat/>
    <w:rsid w:val="00762422"/>
    <w:pPr>
      <w:ind w:left="720"/>
    </w:pPr>
  </w:style>
  <w:style w:type="character" w:customStyle="1" w:styleId="PenBulleted2Char">
    <w:name w:val="Pen Bulleted 2 Char"/>
    <w:basedOn w:val="PenBulleted1Char"/>
    <w:link w:val="PenBulleted2"/>
    <w:rsid w:val="00BF15C4"/>
    <w:rPr>
      <w:rFonts w:ascii="Open Sans" w:hAnsi="Open Sans" w:cs="Arial Narrow"/>
      <w:color w:val="333E48"/>
      <w:sz w:val="22"/>
      <w:szCs w:val="22"/>
    </w:rPr>
  </w:style>
  <w:style w:type="character" w:customStyle="1" w:styleId="PenCopyrightChar">
    <w:name w:val="Pen Copyright Char"/>
    <w:basedOn w:val="DefaultParagraphFont"/>
    <w:link w:val="PenCopyright"/>
    <w:rsid w:val="00C73243"/>
    <w:rPr>
      <w:rFonts w:ascii="MyriadPro-Light" w:hAnsi="MyriadPro-Light" w:cs="MyriadPro-Light"/>
      <w:noProof/>
      <w:color w:val="45545F"/>
      <w:sz w:val="16"/>
      <w:szCs w:val="16"/>
    </w:rPr>
  </w:style>
  <w:style w:type="character" w:customStyle="1" w:styleId="PenBulletedContinued2Char">
    <w:name w:val="Pen Bulleted Continued 2 Char"/>
    <w:basedOn w:val="PenBulletedContinued1Char"/>
    <w:link w:val="PenBulletedContinued2"/>
    <w:rsid w:val="00762422"/>
    <w:rPr>
      <w:rFonts w:ascii="Myriad Pro Light" w:hAnsi="Myriad Pro Light" w:cs="Arial Narrow"/>
      <w:sz w:val="22"/>
      <w:szCs w:val="22"/>
    </w:rPr>
  </w:style>
  <w:style w:type="paragraph" w:customStyle="1" w:styleId="PenNoteTitle">
    <w:name w:val="Pen Note Title"/>
    <w:basedOn w:val="PenBody"/>
    <w:next w:val="PenNoteBody"/>
    <w:link w:val="PenNoteTitleChar"/>
    <w:qFormat/>
    <w:rsid w:val="00A9626D"/>
    <w:pPr>
      <w:keepNext/>
      <w:spacing w:after="60"/>
    </w:pPr>
    <w:rPr>
      <w:smallCaps/>
      <w:color w:val="auto"/>
      <w:spacing w:val="20"/>
      <w:sz w:val="24"/>
    </w:rPr>
  </w:style>
  <w:style w:type="character" w:customStyle="1" w:styleId="PenNoteTitleChar">
    <w:name w:val="Pen Note Title Char"/>
    <w:basedOn w:val="PenBodyChar"/>
    <w:link w:val="PenNoteTitle"/>
    <w:rsid w:val="00A9626D"/>
    <w:rPr>
      <w:rFonts w:ascii="Myriad Pro Light" w:hAnsi="Myriad Pro Light" w:cs="Arial Narrow"/>
      <w:smallCaps/>
      <w:color w:val="1D1D1D"/>
      <w:spacing w:val="20"/>
      <w:sz w:val="22"/>
      <w:szCs w:val="22"/>
    </w:rPr>
  </w:style>
  <w:style w:type="paragraph" w:customStyle="1" w:styleId="PenNumberedContinued">
    <w:name w:val="Pen Numbered Continued"/>
    <w:basedOn w:val="PenBulletedContinued1"/>
    <w:link w:val="PenNumberedContinuedChar"/>
    <w:qFormat/>
    <w:rsid w:val="00AF1831"/>
    <w:pPr>
      <w:ind w:left="360"/>
    </w:pPr>
  </w:style>
  <w:style w:type="paragraph" w:customStyle="1" w:styleId="PenNumberedSubContinued">
    <w:name w:val="Pen Numbered Sub Continued"/>
    <w:basedOn w:val="PenBulletedContinued2"/>
    <w:link w:val="PenNumberedSubContinuedChar"/>
    <w:rsid w:val="006D6175"/>
    <w:pPr>
      <w:ind w:left="734"/>
    </w:pPr>
  </w:style>
  <w:style w:type="character" w:customStyle="1" w:styleId="PenNumberedContinuedChar">
    <w:name w:val="Pen Numbered Continued Char"/>
    <w:basedOn w:val="PenBulletedContinued1Char"/>
    <w:link w:val="PenNumberedContinued"/>
    <w:rsid w:val="00AF1831"/>
    <w:rPr>
      <w:rFonts w:ascii="Open Sans" w:hAnsi="Open Sans" w:cs="Arial Narrow"/>
      <w:color w:val="333E48"/>
      <w:sz w:val="22"/>
      <w:szCs w:val="22"/>
    </w:rPr>
  </w:style>
  <w:style w:type="character" w:customStyle="1" w:styleId="PenNumberedSubContinuedChar">
    <w:name w:val="Pen Numbered Sub Continued Char"/>
    <w:basedOn w:val="PenBulletedContinued2Char"/>
    <w:link w:val="PenNumberedSubContinued"/>
    <w:rsid w:val="006D6175"/>
    <w:rPr>
      <w:rFonts w:ascii="Open Sans" w:hAnsi="Open Sans" w:cs="Arial Narrow"/>
      <w:color w:val="333E48"/>
      <w:sz w:val="22"/>
      <w:szCs w:val="22"/>
    </w:rPr>
  </w:style>
  <w:style w:type="paragraph" w:customStyle="1" w:styleId="PenHeading4">
    <w:name w:val="Pen Heading 4"/>
    <w:basedOn w:val="PenHeading3"/>
    <w:next w:val="PenBody"/>
    <w:link w:val="PenHeading4Char"/>
    <w:qFormat/>
    <w:rsid w:val="006D6175"/>
    <w:rPr>
      <w:color w:val="333E48"/>
      <w:sz w:val="28"/>
    </w:rPr>
  </w:style>
  <w:style w:type="paragraph" w:customStyle="1" w:styleId="PenTableCaption">
    <w:name w:val="Pen Table Caption"/>
    <w:basedOn w:val="PenBody"/>
    <w:link w:val="PenTableCaptionChar"/>
    <w:qFormat/>
    <w:rsid w:val="0088103A"/>
    <w:pPr>
      <w:keepNext/>
      <w:spacing w:after="120"/>
      <w:jc w:val="center"/>
    </w:pPr>
    <w:rPr>
      <w:sz w:val="20"/>
    </w:rPr>
  </w:style>
  <w:style w:type="character" w:customStyle="1" w:styleId="PenHeading4Char">
    <w:name w:val="Pen Heading 4 Char"/>
    <w:basedOn w:val="PenHeading3Char"/>
    <w:link w:val="PenHeading4"/>
    <w:rsid w:val="006D6175"/>
    <w:rPr>
      <w:rFonts w:ascii="Open Sans" w:eastAsiaTheme="majorEastAsia" w:hAnsi="Open Sans" w:cstheme="majorBidi"/>
      <w:b/>
      <w:bCs/>
      <w:color w:val="333E48"/>
      <w:sz w:val="28"/>
      <w:szCs w:val="28"/>
    </w:rPr>
  </w:style>
  <w:style w:type="paragraph" w:customStyle="1" w:styleId="PenTableBulleted">
    <w:name w:val="Pen Table Bulleted"/>
    <w:basedOn w:val="PenTableBody"/>
    <w:link w:val="PenTableBulletedChar"/>
    <w:qFormat/>
    <w:rsid w:val="00172669"/>
    <w:pPr>
      <w:numPr>
        <w:numId w:val="3"/>
      </w:numPr>
      <w:ind w:left="360"/>
    </w:pPr>
  </w:style>
  <w:style w:type="character" w:customStyle="1" w:styleId="PenTableCaptionChar">
    <w:name w:val="Pen Table Caption Char"/>
    <w:basedOn w:val="PenBodyChar"/>
    <w:link w:val="PenTableCaption"/>
    <w:rsid w:val="0088103A"/>
    <w:rPr>
      <w:rFonts w:ascii="Open Sans" w:hAnsi="Open Sans" w:cs="Arial Narrow"/>
      <w:color w:val="333E48"/>
      <w:sz w:val="20"/>
      <w:szCs w:val="22"/>
    </w:rPr>
  </w:style>
  <w:style w:type="character" w:customStyle="1" w:styleId="PenCodeEmphasis">
    <w:name w:val="Pen Code Emphasis"/>
    <w:basedOn w:val="DefaultParagraphFont"/>
    <w:uiPriority w:val="1"/>
    <w:rsid w:val="0037310A"/>
    <w:rPr>
      <w:rFonts w:ascii="Courier New" w:hAnsi="Courier New"/>
      <w:b w:val="0"/>
      <w:bCs/>
      <w:color w:val="F2682A"/>
    </w:rPr>
  </w:style>
  <w:style w:type="character" w:customStyle="1" w:styleId="PenTableBodyChar">
    <w:name w:val="Pen Table Body Char"/>
    <w:basedOn w:val="PenBodyChar"/>
    <w:link w:val="PenTableBody"/>
    <w:rsid w:val="00016B48"/>
    <w:rPr>
      <w:rFonts w:ascii="Myriad Pro Light" w:hAnsi="Myriad Pro Light" w:cs="Arial Narrow"/>
      <w:color w:val="1D1D1D"/>
      <w:sz w:val="20"/>
      <w:szCs w:val="22"/>
    </w:rPr>
  </w:style>
  <w:style w:type="character" w:customStyle="1" w:styleId="PenTableBulletedChar">
    <w:name w:val="Pen Table Bulleted Char"/>
    <w:basedOn w:val="PenTableBodyChar"/>
    <w:link w:val="PenTableBulleted"/>
    <w:rsid w:val="00172669"/>
    <w:rPr>
      <w:rFonts w:ascii="Open Sans" w:hAnsi="Open Sans" w:cs="Arial Narrow"/>
      <w:color w:val="333E48"/>
      <w:sz w:val="20"/>
      <w:szCs w:val="22"/>
    </w:rPr>
  </w:style>
  <w:style w:type="paragraph" w:customStyle="1" w:styleId="PenTableCodeblock">
    <w:name w:val="Pen Table Codeblock"/>
    <w:basedOn w:val="PenTableBody"/>
    <w:link w:val="PenTableCodeblockChar"/>
    <w:qFormat/>
    <w:rsid w:val="000D00D0"/>
    <w:rPr>
      <w:rFonts w:ascii="Courier New" w:hAnsi="Courier New"/>
    </w:rPr>
  </w:style>
  <w:style w:type="character" w:customStyle="1" w:styleId="PenTableCodeblockChar">
    <w:name w:val="Pen Table Codeblock Char"/>
    <w:basedOn w:val="PenTableBodyChar"/>
    <w:link w:val="PenTableCodeblock"/>
    <w:rsid w:val="000D00D0"/>
    <w:rPr>
      <w:rFonts w:ascii="Courier New" w:hAnsi="Courier New" w:cs="Arial Narrow"/>
      <w:color w:val="1D1D1D"/>
      <w:sz w:val="20"/>
      <w:szCs w:val="22"/>
    </w:rPr>
  </w:style>
  <w:style w:type="paragraph" w:customStyle="1" w:styleId="PenHeader">
    <w:name w:val="Pen Header"/>
    <w:basedOn w:val="PenFooter"/>
    <w:link w:val="PenHeaderChar"/>
    <w:qFormat/>
    <w:rsid w:val="00EB68FB"/>
  </w:style>
  <w:style w:type="character" w:customStyle="1" w:styleId="PenHeaderChar">
    <w:name w:val="Pen Header Char"/>
    <w:basedOn w:val="PenFooterChar"/>
    <w:link w:val="PenHeader"/>
    <w:rsid w:val="00EB68FB"/>
    <w:rPr>
      <w:rFonts w:ascii="MyriadPro-Light" w:hAnsi="MyriadPro-Light" w:cs="MyriadPro-Light"/>
      <w:color w:val="45545F"/>
      <w:sz w:val="16"/>
      <w:szCs w:val="16"/>
    </w:rPr>
  </w:style>
  <w:style w:type="paragraph" w:customStyle="1" w:styleId="PenHeading5">
    <w:name w:val="Pen Heading 5"/>
    <w:basedOn w:val="PenBody"/>
    <w:next w:val="PenBody"/>
    <w:link w:val="PenHeading5Char"/>
    <w:qFormat/>
    <w:rsid w:val="006D6175"/>
    <w:rPr>
      <w:b/>
    </w:rPr>
  </w:style>
  <w:style w:type="paragraph" w:customStyle="1" w:styleId="PenHeading6">
    <w:name w:val="Pen Heading 6"/>
    <w:basedOn w:val="PenHeading5"/>
    <w:next w:val="PenBody"/>
    <w:link w:val="PenHeading6Char"/>
    <w:qFormat/>
    <w:rsid w:val="006D6175"/>
    <w:pPr>
      <w:keepNext/>
    </w:pPr>
    <w:rPr>
      <w:i/>
    </w:rPr>
  </w:style>
  <w:style w:type="character" w:customStyle="1" w:styleId="PenHeading5Char">
    <w:name w:val="Pen Heading 5 Char"/>
    <w:basedOn w:val="PenBodyChar"/>
    <w:link w:val="PenHeading5"/>
    <w:rsid w:val="006D6175"/>
    <w:rPr>
      <w:rFonts w:ascii="Open Sans" w:hAnsi="Open Sans" w:cs="Arial Narrow"/>
      <w:b/>
      <w:color w:val="333E48"/>
      <w:sz w:val="22"/>
      <w:szCs w:val="22"/>
    </w:rPr>
  </w:style>
  <w:style w:type="paragraph" w:customStyle="1" w:styleId="PenOSNumbered">
    <w:name w:val="Pen OS Numbered"/>
    <w:basedOn w:val="PenNumberedContinued"/>
    <w:next w:val="PenNumberedContinued"/>
    <w:link w:val="PenOSNumberedChar"/>
    <w:qFormat/>
    <w:rsid w:val="00D70E36"/>
    <w:rPr>
      <w:color w:val="7F7F7F" w:themeColor="text1" w:themeTint="80"/>
    </w:rPr>
  </w:style>
  <w:style w:type="character" w:customStyle="1" w:styleId="PenHeading6Char">
    <w:name w:val="Pen Heading 6 Char"/>
    <w:basedOn w:val="PenHeading4Char"/>
    <w:link w:val="PenHeading6"/>
    <w:rsid w:val="006D6175"/>
    <w:rPr>
      <w:rFonts w:ascii="Open Sans" w:eastAsiaTheme="majorEastAsia" w:hAnsi="Open Sans" w:cs="Arial Narrow"/>
      <w:b/>
      <w:bCs w:val="0"/>
      <w:i/>
      <w:color w:val="333E48"/>
      <w:sz w:val="22"/>
      <w:szCs w:val="22"/>
    </w:rPr>
  </w:style>
  <w:style w:type="paragraph" w:customStyle="1" w:styleId="PenOSSubNumbered">
    <w:name w:val="Pen OS Sub Numbered"/>
    <w:basedOn w:val="PenNumberedSubContinued"/>
    <w:next w:val="PenNumberedSubContinued"/>
    <w:link w:val="PenOSSubNumberedChar"/>
    <w:qFormat/>
    <w:rsid w:val="006D6175"/>
  </w:style>
  <w:style w:type="character" w:customStyle="1" w:styleId="PenOSNumberedChar">
    <w:name w:val="Pen OS Numbered Char"/>
    <w:basedOn w:val="PenNumberedContinuedChar"/>
    <w:link w:val="PenOSNumbered"/>
    <w:rsid w:val="00D70E36"/>
    <w:rPr>
      <w:rFonts w:ascii="Myriad Pro Light" w:hAnsi="Myriad Pro Light" w:cs="Arial Narrow"/>
      <w:color w:val="7F7F7F" w:themeColor="text1" w:themeTint="80"/>
      <w:sz w:val="22"/>
      <w:szCs w:val="22"/>
    </w:rPr>
  </w:style>
  <w:style w:type="paragraph" w:customStyle="1" w:styleId="PenCodeblockNumbered">
    <w:name w:val="Pen Codeblock Numbered"/>
    <w:basedOn w:val="PenCodeblockBody"/>
    <w:link w:val="PenCodeblockNumberedChar"/>
    <w:qFormat/>
    <w:rsid w:val="00E45256"/>
    <w:pPr>
      <w:ind w:left="288"/>
    </w:pPr>
  </w:style>
  <w:style w:type="character" w:customStyle="1" w:styleId="PenOSSubNumberedChar">
    <w:name w:val="Pen OS Sub Numbered Char"/>
    <w:basedOn w:val="PenNumberedSubContinuedChar"/>
    <w:link w:val="PenOSSubNumbered"/>
    <w:rsid w:val="006D6175"/>
    <w:rPr>
      <w:rFonts w:ascii="Open Sans" w:hAnsi="Open Sans" w:cs="Arial Narrow"/>
      <w:color w:val="333E48"/>
      <w:sz w:val="22"/>
      <w:szCs w:val="22"/>
    </w:rPr>
  </w:style>
  <w:style w:type="paragraph" w:customStyle="1" w:styleId="PenCodeblockSubNumbered">
    <w:name w:val="Pen Codeblock Sub Numbered"/>
    <w:basedOn w:val="PenCodeblockNumbered"/>
    <w:link w:val="PenCodeblockSubNumberedChar"/>
    <w:qFormat/>
    <w:rsid w:val="00593E42"/>
    <w:pPr>
      <w:ind w:left="720"/>
    </w:pPr>
  </w:style>
  <w:style w:type="character" w:customStyle="1" w:styleId="PenCodeblockBodyChar">
    <w:name w:val="Pen Codeblock Body Char"/>
    <w:basedOn w:val="PenBodyChar"/>
    <w:link w:val="PenCodeblockBody"/>
    <w:rsid w:val="00492F2E"/>
    <w:rPr>
      <w:rFonts w:ascii="Courier New" w:eastAsia="Courier New" w:hAnsi="Courier New" w:cs="Courier New"/>
      <w:color w:val="333E48"/>
      <w:sz w:val="22"/>
      <w:szCs w:val="22"/>
    </w:rPr>
  </w:style>
  <w:style w:type="character" w:customStyle="1" w:styleId="PenCodeblockNumberedChar">
    <w:name w:val="Pen Codeblock Numbered Char"/>
    <w:basedOn w:val="PenCodeblockBodyChar"/>
    <w:link w:val="PenCodeblockNumbered"/>
    <w:rsid w:val="00E45256"/>
    <w:rPr>
      <w:rFonts w:ascii="Courier New" w:eastAsia="Courier New" w:hAnsi="Courier New" w:cs="Courier New"/>
      <w:color w:val="1D1D1D"/>
      <w:sz w:val="20"/>
      <w:szCs w:val="22"/>
    </w:rPr>
  </w:style>
  <w:style w:type="character" w:customStyle="1" w:styleId="PenCodeblockSubNumberedChar">
    <w:name w:val="Pen Codeblock Sub Numbered Char"/>
    <w:basedOn w:val="PenCodeblockNumberedChar"/>
    <w:link w:val="PenCodeblockSubNumbered"/>
    <w:rsid w:val="00593E42"/>
    <w:rPr>
      <w:rFonts w:ascii="Courier New" w:eastAsia="Courier New" w:hAnsi="Courier New" w:cs="Courier New"/>
      <w:color w:val="1D1D1D"/>
      <w:sz w:val="20"/>
      <w:szCs w:val="22"/>
    </w:rPr>
  </w:style>
  <w:style w:type="paragraph" w:customStyle="1" w:styleId="PenCautionTitle">
    <w:name w:val="Pen Caution Title"/>
    <w:basedOn w:val="PenBody"/>
    <w:next w:val="PenNoteBody"/>
    <w:link w:val="PenCautionTitleChar"/>
    <w:qFormat/>
    <w:rsid w:val="00A9626D"/>
    <w:pPr>
      <w:keepNext/>
      <w:spacing w:after="60"/>
    </w:pPr>
    <w:rPr>
      <w:smallCaps/>
      <w:color w:val="F79646" w:themeColor="accent6"/>
      <w:spacing w:val="20"/>
      <w:sz w:val="24"/>
    </w:rPr>
  </w:style>
  <w:style w:type="paragraph" w:customStyle="1" w:styleId="PenCautionTitleNumbered">
    <w:name w:val="Pen Caution Title Numbered"/>
    <w:basedOn w:val="PenCautionTitle"/>
    <w:next w:val="PenNoteNumbered"/>
    <w:link w:val="PenCautionTitleNumberedChar"/>
    <w:qFormat/>
    <w:rsid w:val="001A716C"/>
    <w:pPr>
      <w:ind w:left="288"/>
    </w:pPr>
    <w:rPr>
      <w:color w:val="F2682A"/>
    </w:rPr>
  </w:style>
  <w:style w:type="character" w:customStyle="1" w:styleId="PenCautionTitleChar">
    <w:name w:val="Pen Caution Title Char"/>
    <w:basedOn w:val="PenBodyChar"/>
    <w:link w:val="PenCautionTitle"/>
    <w:rsid w:val="00A9626D"/>
    <w:rPr>
      <w:rFonts w:ascii="Myriad Pro Light" w:hAnsi="Myriad Pro Light" w:cs="Arial Narrow"/>
      <w:smallCaps/>
      <w:color w:val="F79646" w:themeColor="accent6"/>
      <w:spacing w:val="20"/>
      <w:sz w:val="22"/>
      <w:szCs w:val="22"/>
    </w:rPr>
  </w:style>
  <w:style w:type="paragraph" w:customStyle="1" w:styleId="PenNoteTitleNumbered">
    <w:name w:val="Pen Note Title Numbered"/>
    <w:basedOn w:val="PenNoteTitle"/>
    <w:next w:val="PenNoteNumbered"/>
    <w:link w:val="PenNoteTitleNumberedChar"/>
    <w:qFormat/>
    <w:rsid w:val="00D70E36"/>
    <w:pPr>
      <w:ind w:left="288"/>
    </w:pPr>
  </w:style>
  <w:style w:type="character" w:customStyle="1" w:styleId="PenCautionTitleNumberedChar">
    <w:name w:val="Pen Caution Title Numbered Char"/>
    <w:basedOn w:val="PenCautionTitleChar"/>
    <w:link w:val="PenCautionTitleNumbered"/>
    <w:rsid w:val="001A716C"/>
    <w:rPr>
      <w:rFonts w:ascii="Open Sans" w:hAnsi="Open Sans" w:cs="Arial Narrow"/>
      <w:smallCaps/>
      <w:color w:val="F2682A"/>
      <w:spacing w:val="20"/>
      <w:sz w:val="22"/>
      <w:szCs w:val="22"/>
    </w:rPr>
  </w:style>
  <w:style w:type="paragraph" w:customStyle="1" w:styleId="PenNoteNumbered">
    <w:name w:val="Pen Note Numbered"/>
    <w:basedOn w:val="PenNoteBody"/>
    <w:next w:val="PenNumberedContinued"/>
    <w:link w:val="PenNoteNumberedChar"/>
    <w:qFormat/>
    <w:rsid w:val="005F3773"/>
    <w:pPr>
      <w:spacing w:after="120"/>
      <w:ind w:left="288"/>
    </w:pPr>
  </w:style>
  <w:style w:type="character" w:customStyle="1" w:styleId="PenNoteTitleNumberedChar">
    <w:name w:val="Pen Note Title Numbered Char"/>
    <w:basedOn w:val="PenNoteTitleChar"/>
    <w:link w:val="PenNoteTitleNumbered"/>
    <w:rsid w:val="00D70E36"/>
    <w:rPr>
      <w:rFonts w:ascii="Myriad Pro Light" w:hAnsi="Myriad Pro Light" w:cs="Arial Narrow"/>
      <w:smallCaps/>
      <w:color w:val="1D1D1D"/>
      <w:spacing w:val="20"/>
      <w:sz w:val="22"/>
      <w:szCs w:val="22"/>
    </w:rPr>
  </w:style>
  <w:style w:type="paragraph" w:customStyle="1" w:styleId="PenCautionTitleSubNumbered">
    <w:name w:val="Pen Caution Title Sub Numbered"/>
    <w:basedOn w:val="PenCautionTitleNumbered"/>
    <w:next w:val="PenNoteSubNumbered"/>
    <w:link w:val="PenCautionTitleSubNumberedChar"/>
    <w:qFormat/>
    <w:rsid w:val="005F3773"/>
    <w:pPr>
      <w:ind w:left="720"/>
    </w:pPr>
  </w:style>
  <w:style w:type="character" w:customStyle="1" w:styleId="PenNoteNumberedChar">
    <w:name w:val="Pen Note Numbered Char"/>
    <w:basedOn w:val="PenNumberedContinuedChar"/>
    <w:link w:val="PenNoteNumbered"/>
    <w:rsid w:val="005F3773"/>
    <w:rPr>
      <w:rFonts w:ascii="Myriad Pro Light" w:hAnsi="Myriad Pro Light" w:cs="Arial Narrow"/>
      <w:color w:val="1D1D1D"/>
      <w:sz w:val="22"/>
      <w:szCs w:val="22"/>
      <w:shd w:val="clear" w:color="auto" w:fill="FDE9D9" w:themeFill="accent6" w:themeFillTint="33"/>
    </w:rPr>
  </w:style>
  <w:style w:type="paragraph" w:customStyle="1" w:styleId="PenNoteBody">
    <w:name w:val="Pen Note Body"/>
    <w:basedOn w:val="PenBody"/>
    <w:next w:val="PenBody"/>
    <w:link w:val="PenNoteBodyChar"/>
    <w:qFormat/>
    <w:rsid w:val="004A2071"/>
    <w:pPr>
      <w:pBdr>
        <w:top w:val="single" w:sz="24" w:space="1" w:color="EDEFEF"/>
        <w:left w:val="single" w:sz="24" w:space="4" w:color="EDEFEF"/>
        <w:bottom w:val="single" w:sz="24" w:space="1" w:color="EDEFEF"/>
        <w:right w:val="single" w:sz="24" w:space="4" w:color="EDEFEF"/>
      </w:pBdr>
      <w:shd w:val="clear" w:color="auto" w:fill="EDEFEF"/>
    </w:pPr>
  </w:style>
  <w:style w:type="paragraph" w:customStyle="1" w:styleId="PenNoteSubNumbered">
    <w:name w:val="Pen Note Sub Numbered"/>
    <w:basedOn w:val="PenNoteNumbered"/>
    <w:next w:val="PenNumberedSubContinued"/>
    <w:link w:val="PenNoteSubNumberedChar"/>
    <w:qFormat/>
    <w:rsid w:val="005F3773"/>
    <w:pPr>
      <w:ind w:left="720"/>
    </w:pPr>
  </w:style>
  <w:style w:type="character" w:customStyle="1" w:styleId="PenCautionTitleSubNumberedChar">
    <w:name w:val="Pen Caution Title Sub Numbered Char"/>
    <w:basedOn w:val="PenCautionTitleNumberedChar"/>
    <w:link w:val="PenCautionTitleSubNumbered"/>
    <w:rsid w:val="005F3773"/>
    <w:rPr>
      <w:rFonts w:ascii="Myriad Pro Light" w:hAnsi="Myriad Pro Light" w:cs="Arial Narrow"/>
      <w:smallCaps/>
      <w:color w:val="F79646" w:themeColor="accent6"/>
      <w:spacing w:val="20"/>
      <w:sz w:val="22"/>
      <w:szCs w:val="22"/>
    </w:rPr>
  </w:style>
  <w:style w:type="character" w:customStyle="1" w:styleId="PenNoteBodyChar">
    <w:name w:val="Pen Note Body Char"/>
    <w:basedOn w:val="PenBodyChar"/>
    <w:link w:val="PenNoteBody"/>
    <w:rsid w:val="004A2071"/>
    <w:rPr>
      <w:rFonts w:ascii="Open Sans" w:hAnsi="Open Sans" w:cs="Arial Narrow"/>
      <w:color w:val="333E48"/>
      <w:sz w:val="22"/>
      <w:szCs w:val="22"/>
      <w:shd w:val="clear" w:color="auto" w:fill="EDEFEF"/>
    </w:rPr>
  </w:style>
  <w:style w:type="paragraph" w:customStyle="1" w:styleId="PenNoteTitleSubNumbered">
    <w:name w:val="Pen Note Title Sub Numbered"/>
    <w:basedOn w:val="PenNoteTitle"/>
    <w:next w:val="PenNoteSubNumbered"/>
    <w:link w:val="PenNoteTitleSubNumberedChar"/>
    <w:qFormat/>
    <w:rsid w:val="006D1C7B"/>
    <w:pPr>
      <w:ind w:left="720"/>
    </w:pPr>
  </w:style>
  <w:style w:type="character" w:customStyle="1" w:styleId="PenNoteSubNumberedChar">
    <w:name w:val="Pen Note Sub Numbered Char"/>
    <w:basedOn w:val="PenNoteNumberedChar"/>
    <w:link w:val="PenNoteSubNumbered"/>
    <w:rsid w:val="005F3773"/>
    <w:rPr>
      <w:rFonts w:ascii="Myriad Pro Light" w:hAnsi="Myriad Pro Light" w:cs="Arial Narrow"/>
      <w:color w:val="1D1D1D"/>
      <w:sz w:val="22"/>
      <w:szCs w:val="22"/>
      <w:shd w:val="clear" w:color="auto" w:fill="FDE9D9" w:themeFill="accent6" w:themeFillTint="33"/>
    </w:rPr>
  </w:style>
  <w:style w:type="character" w:customStyle="1" w:styleId="PenNoteTitleSubNumberedChar">
    <w:name w:val="Pen Note Title Sub Numbered Char"/>
    <w:basedOn w:val="PenNoteNumberedChar"/>
    <w:link w:val="PenNoteTitleSubNumbered"/>
    <w:rsid w:val="006D1C7B"/>
    <w:rPr>
      <w:rFonts w:ascii="Myriad Pro Light" w:hAnsi="Myriad Pro Light" w:cs="Arial Narrow"/>
      <w:smallCaps/>
      <w:color w:val="1D1D1D"/>
      <w:spacing w:val="20"/>
      <w:sz w:val="22"/>
      <w:szCs w:val="22"/>
      <w:shd w:val="clear" w:color="auto" w:fill="FDE9D9" w:themeFill="accent6" w:themeFillTint="33"/>
    </w:rPr>
  </w:style>
  <w:style w:type="paragraph" w:customStyle="1" w:styleId="PenReleaseAnotation">
    <w:name w:val="Pen Release Anotation"/>
    <w:basedOn w:val="PenHeading6"/>
    <w:next w:val="PenBody"/>
    <w:qFormat/>
    <w:rsid w:val="007A74B7"/>
  </w:style>
  <w:style w:type="character" w:customStyle="1" w:styleId="Heading5Char">
    <w:name w:val="Heading 5 Char"/>
    <w:basedOn w:val="DefaultParagraphFont"/>
    <w:link w:val="Heading5"/>
    <w:rsid w:val="00DB5606"/>
    <w:rPr>
      <w:rFonts w:asciiTheme="majorHAnsi" w:eastAsiaTheme="majorEastAsia" w:hAnsiTheme="majorHAnsi" w:cstheme="majorBidi"/>
      <w:color w:val="243F60" w:themeColor="accent1" w:themeShade="7F"/>
    </w:rPr>
  </w:style>
  <w:style w:type="paragraph" w:customStyle="1" w:styleId="PenScreenText">
    <w:name w:val="Pen Screen Text"/>
    <w:basedOn w:val="PenBody"/>
    <w:link w:val="PenScreenTextChar"/>
    <w:autoRedefine/>
    <w:rsid w:val="00996A46"/>
    <w:rPr>
      <w:b/>
      <w:color w:val="1F497D" w:themeColor="text2"/>
    </w:rPr>
  </w:style>
  <w:style w:type="character" w:customStyle="1" w:styleId="PenScreenTextChar">
    <w:name w:val="Pen Screen Text Char"/>
    <w:basedOn w:val="PenBodyChar"/>
    <w:link w:val="PenScreenText"/>
    <w:rsid w:val="00996A46"/>
    <w:rPr>
      <w:rFonts w:ascii="Open Sans" w:hAnsi="Open Sans" w:cs="Arial Narrow"/>
      <w:b/>
      <w:color w:val="1F497D" w:themeColor="text2"/>
      <w:sz w:val="22"/>
      <w:szCs w:val="22"/>
    </w:rPr>
  </w:style>
  <w:style w:type="paragraph" w:customStyle="1" w:styleId="PenBodyItalic">
    <w:name w:val="Pen Body + Italic"/>
    <w:basedOn w:val="PenBody"/>
    <w:qFormat/>
    <w:rsid w:val="00D82F69"/>
    <w:pPr>
      <w:ind w:left="450" w:hanging="450"/>
    </w:pPr>
    <w:rPr>
      <w:bCs/>
      <w:i/>
    </w:rPr>
  </w:style>
  <w:style w:type="paragraph" w:customStyle="1" w:styleId="StylePenBodyItalic">
    <w:name w:val="Style Pen Body + Italic"/>
    <w:basedOn w:val="PenBody"/>
    <w:link w:val="StylePenBodyItalicChar"/>
    <w:rsid w:val="00D82F69"/>
    <w:rPr>
      <w:bCs/>
      <w:i/>
      <w:iCs/>
    </w:rPr>
  </w:style>
  <w:style w:type="character" w:customStyle="1" w:styleId="StylePenBodyItalicChar">
    <w:name w:val="Style Pen Body + Italic Char"/>
    <w:basedOn w:val="PenBodyChar"/>
    <w:link w:val="StylePenBodyItalic"/>
    <w:rsid w:val="00D82F69"/>
    <w:rPr>
      <w:rFonts w:ascii="Open Sans" w:hAnsi="Open Sans" w:cs="Arial Narrow"/>
      <w:bCs/>
      <w:i/>
      <w:iCs/>
      <w:color w:val="333E48"/>
      <w:sz w:val="22"/>
      <w:szCs w:val="22"/>
    </w:rPr>
  </w:style>
  <w:style w:type="paragraph" w:customStyle="1" w:styleId="NumberedBulletPACKT">
    <w:name w:val="Numbered Bullet [PACKT]"/>
    <w:basedOn w:val="Normal"/>
    <w:uiPriority w:val="99"/>
    <w:locked/>
    <w:rsid w:val="004249B3"/>
    <w:pPr>
      <w:numPr>
        <w:numId w:val="4"/>
      </w:numPr>
      <w:tabs>
        <w:tab w:val="left" w:pos="360"/>
      </w:tabs>
      <w:suppressAutoHyphens/>
      <w:spacing w:after="60"/>
      <w:ind w:right="360"/>
    </w:pPr>
    <w:rPr>
      <w:rFonts w:ascii="Times New Roman" w:eastAsia="Times New Roman" w:hAnsi="Times New Roman" w:cs="Times New Roman"/>
    </w:rPr>
  </w:style>
  <w:style w:type="character" w:customStyle="1" w:styleId="resultoftext">
    <w:name w:val="resultoftext"/>
    <w:basedOn w:val="DefaultParagraphFont"/>
    <w:rsid w:val="00FB2D91"/>
  </w:style>
  <w:style w:type="paragraph" w:styleId="ListParagraph">
    <w:name w:val="List Paragraph"/>
    <w:basedOn w:val="Normal"/>
    <w:uiPriority w:val="34"/>
    <w:qFormat/>
    <w:rsid w:val="00FB2D91"/>
    <w:pPr>
      <w:ind w:left="720"/>
      <w:contextualSpacing/>
    </w:pPr>
  </w:style>
  <w:style w:type="paragraph" w:styleId="TOC3">
    <w:name w:val="toc 3"/>
    <w:basedOn w:val="Normal"/>
    <w:next w:val="Normal"/>
    <w:link w:val="TOC3Char"/>
    <w:autoRedefine/>
    <w:uiPriority w:val="39"/>
    <w:unhideWhenUsed/>
    <w:rsid w:val="00400EE0"/>
    <w:pPr>
      <w:tabs>
        <w:tab w:val="clear" w:pos="864"/>
        <w:tab w:val="clear" w:pos="1008"/>
        <w:tab w:val="clear" w:pos="1296"/>
        <w:tab w:val="clear" w:pos="1728"/>
      </w:tabs>
      <w:spacing w:after="0"/>
      <w:ind w:left="1152"/>
    </w:pPr>
    <w:rPr>
      <w:szCs w:val="20"/>
    </w:rPr>
  </w:style>
  <w:style w:type="paragraph" w:customStyle="1" w:styleId="Default">
    <w:name w:val="Default"/>
    <w:rsid w:val="00CF4D63"/>
    <w:pPr>
      <w:autoSpaceDE w:val="0"/>
      <w:autoSpaceDN w:val="0"/>
      <w:adjustRightInd w:val="0"/>
    </w:pPr>
    <w:rPr>
      <w:rFonts w:ascii="Arial" w:hAnsi="Arial" w:cs="Arial"/>
      <w:color w:val="000000"/>
    </w:rPr>
  </w:style>
  <w:style w:type="character" w:customStyle="1" w:styleId="tx">
    <w:name w:val="tx"/>
    <w:basedOn w:val="DefaultParagraphFont"/>
    <w:rsid w:val="001B0C45"/>
  </w:style>
  <w:style w:type="paragraph" w:customStyle="1" w:styleId="Style1">
    <w:name w:val="Style1"/>
    <w:basedOn w:val="PenNumbered"/>
    <w:qFormat/>
    <w:rsid w:val="007321EF"/>
    <w:pPr>
      <w:numPr>
        <w:numId w:val="0"/>
      </w:numPr>
      <w:ind w:left="450"/>
    </w:pPr>
    <w:rPr>
      <w:rFonts w:ascii="Courier New" w:hAnsi="Courier New"/>
    </w:rPr>
  </w:style>
  <w:style w:type="character" w:styleId="Strong">
    <w:name w:val="Strong"/>
    <w:uiPriority w:val="22"/>
    <w:qFormat/>
    <w:rsid w:val="00280156"/>
    <w:rPr>
      <w:b/>
      <w:color w:val="005DA6"/>
    </w:rPr>
  </w:style>
  <w:style w:type="character" w:styleId="Emphasis">
    <w:name w:val="Emphasis"/>
    <w:basedOn w:val="DefaultParagraphFont"/>
    <w:uiPriority w:val="20"/>
    <w:qFormat/>
    <w:rsid w:val="00AC53B0"/>
    <w:rPr>
      <w:i/>
      <w:iCs/>
    </w:rPr>
  </w:style>
  <w:style w:type="paragraph" w:styleId="TOC4">
    <w:name w:val="toc 4"/>
    <w:basedOn w:val="Normal"/>
    <w:next w:val="Normal"/>
    <w:autoRedefine/>
    <w:unhideWhenUsed/>
    <w:rsid w:val="00583AC8"/>
    <w:pPr>
      <w:tabs>
        <w:tab w:val="clear" w:pos="864"/>
        <w:tab w:val="clear" w:pos="1008"/>
        <w:tab w:val="clear" w:pos="1296"/>
        <w:tab w:val="clear" w:pos="1728"/>
      </w:tabs>
      <w:spacing w:after="0"/>
      <w:ind w:left="660"/>
    </w:pPr>
    <w:rPr>
      <w:rFonts w:asciiTheme="minorHAnsi" w:hAnsiTheme="minorHAnsi"/>
      <w:sz w:val="20"/>
      <w:szCs w:val="20"/>
    </w:rPr>
  </w:style>
  <w:style w:type="paragraph" w:styleId="TOC5">
    <w:name w:val="toc 5"/>
    <w:basedOn w:val="Normal"/>
    <w:next w:val="Normal"/>
    <w:autoRedefine/>
    <w:unhideWhenUsed/>
    <w:rsid w:val="00942795"/>
    <w:pPr>
      <w:tabs>
        <w:tab w:val="clear" w:pos="864"/>
        <w:tab w:val="clear" w:pos="1008"/>
        <w:tab w:val="clear" w:pos="1296"/>
        <w:tab w:val="clear" w:pos="1728"/>
      </w:tabs>
      <w:spacing w:after="0"/>
      <w:ind w:left="880"/>
    </w:pPr>
    <w:rPr>
      <w:rFonts w:asciiTheme="minorHAnsi" w:hAnsiTheme="minorHAnsi"/>
      <w:sz w:val="20"/>
      <w:szCs w:val="20"/>
    </w:rPr>
  </w:style>
  <w:style w:type="paragraph" w:styleId="TOC6">
    <w:name w:val="toc 6"/>
    <w:basedOn w:val="Normal"/>
    <w:next w:val="Normal"/>
    <w:autoRedefine/>
    <w:unhideWhenUsed/>
    <w:rsid w:val="00583AC8"/>
    <w:pPr>
      <w:tabs>
        <w:tab w:val="clear" w:pos="864"/>
        <w:tab w:val="clear" w:pos="1008"/>
        <w:tab w:val="clear" w:pos="1296"/>
        <w:tab w:val="clear" w:pos="1728"/>
      </w:tabs>
      <w:spacing w:after="0"/>
      <w:ind w:left="1100"/>
    </w:pPr>
    <w:rPr>
      <w:rFonts w:asciiTheme="minorHAnsi" w:hAnsiTheme="minorHAnsi"/>
      <w:sz w:val="20"/>
      <w:szCs w:val="20"/>
    </w:rPr>
  </w:style>
  <w:style w:type="paragraph" w:styleId="TOC7">
    <w:name w:val="toc 7"/>
    <w:basedOn w:val="Normal"/>
    <w:next w:val="Normal"/>
    <w:autoRedefine/>
    <w:unhideWhenUsed/>
    <w:rsid w:val="00583AC8"/>
    <w:pPr>
      <w:tabs>
        <w:tab w:val="clear" w:pos="864"/>
        <w:tab w:val="clear" w:pos="1008"/>
        <w:tab w:val="clear" w:pos="1296"/>
        <w:tab w:val="clear" w:pos="1728"/>
      </w:tabs>
      <w:spacing w:after="0"/>
      <w:ind w:left="1320"/>
    </w:pPr>
    <w:rPr>
      <w:rFonts w:asciiTheme="minorHAnsi" w:hAnsiTheme="minorHAnsi"/>
      <w:sz w:val="20"/>
      <w:szCs w:val="20"/>
    </w:rPr>
  </w:style>
  <w:style w:type="paragraph" w:styleId="TOC8">
    <w:name w:val="toc 8"/>
    <w:basedOn w:val="Normal"/>
    <w:next w:val="Normal"/>
    <w:autoRedefine/>
    <w:unhideWhenUsed/>
    <w:rsid w:val="00583AC8"/>
    <w:pPr>
      <w:tabs>
        <w:tab w:val="clear" w:pos="864"/>
        <w:tab w:val="clear" w:pos="1008"/>
        <w:tab w:val="clear" w:pos="1296"/>
        <w:tab w:val="clear" w:pos="1728"/>
      </w:tabs>
      <w:spacing w:after="0"/>
      <w:ind w:left="1540"/>
    </w:pPr>
    <w:rPr>
      <w:rFonts w:asciiTheme="minorHAnsi" w:hAnsiTheme="minorHAnsi"/>
      <w:sz w:val="20"/>
      <w:szCs w:val="20"/>
    </w:rPr>
  </w:style>
  <w:style w:type="paragraph" w:styleId="TOC9">
    <w:name w:val="toc 9"/>
    <w:basedOn w:val="Normal"/>
    <w:next w:val="Normal"/>
    <w:autoRedefine/>
    <w:unhideWhenUsed/>
    <w:rsid w:val="00583AC8"/>
    <w:pPr>
      <w:tabs>
        <w:tab w:val="clear" w:pos="864"/>
        <w:tab w:val="clear" w:pos="1008"/>
        <w:tab w:val="clear" w:pos="1296"/>
        <w:tab w:val="clear" w:pos="1728"/>
      </w:tabs>
      <w:spacing w:after="0"/>
      <w:ind w:left="1760"/>
    </w:pPr>
    <w:rPr>
      <w:rFonts w:asciiTheme="minorHAnsi" w:hAnsiTheme="minorHAnsi"/>
      <w:sz w:val="20"/>
      <w:szCs w:val="20"/>
    </w:rPr>
  </w:style>
  <w:style w:type="character" w:styleId="UnresolvedMention">
    <w:name w:val="Unresolved Mention"/>
    <w:basedOn w:val="DefaultParagraphFont"/>
    <w:uiPriority w:val="99"/>
    <w:semiHidden/>
    <w:unhideWhenUsed/>
    <w:rsid w:val="00242F09"/>
    <w:rPr>
      <w:color w:val="808080"/>
      <w:shd w:val="clear" w:color="auto" w:fill="E6E6E6"/>
    </w:rPr>
  </w:style>
  <w:style w:type="character" w:customStyle="1" w:styleId="ph">
    <w:name w:val="ph"/>
    <w:basedOn w:val="DefaultParagraphFont"/>
    <w:rsid w:val="00994097"/>
  </w:style>
  <w:style w:type="character" w:customStyle="1" w:styleId="TOC1Char">
    <w:name w:val="TOC 1 Char"/>
    <w:basedOn w:val="DefaultParagraphFont"/>
    <w:link w:val="TOC1"/>
    <w:uiPriority w:val="39"/>
    <w:rsid w:val="00190668"/>
    <w:rPr>
      <w:rFonts w:ascii="Open Sans" w:hAnsi="Open Sans" w:cs="Arial Narrow"/>
      <w:bCs/>
      <w:color w:val="333E48"/>
      <w:sz w:val="22"/>
      <w:szCs w:val="20"/>
    </w:rPr>
  </w:style>
  <w:style w:type="character" w:customStyle="1" w:styleId="TOC2Char">
    <w:name w:val="TOC 2 Char"/>
    <w:basedOn w:val="DefaultParagraphFont"/>
    <w:link w:val="TOC2"/>
    <w:uiPriority w:val="39"/>
    <w:rsid w:val="00190668"/>
    <w:rPr>
      <w:rFonts w:ascii="Open Sans" w:hAnsi="Open Sans" w:cs="Arial Narrow"/>
      <w:iCs/>
      <w:color w:val="333E48"/>
      <w:sz w:val="22"/>
      <w:szCs w:val="20"/>
    </w:rPr>
  </w:style>
  <w:style w:type="character" w:customStyle="1" w:styleId="TOC3Char">
    <w:name w:val="TOC 3 Char"/>
    <w:basedOn w:val="DefaultParagraphFont"/>
    <w:link w:val="TOC3"/>
    <w:uiPriority w:val="39"/>
    <w:rsid w:val="00190668"/>
    <w:rPr>
      <w:rFonts w:ascii="Open Sans" w:hAnsi="Open Sans" w:cs="Arial Narrow"/>
      <w:color w:val="333E48"/>
      <w:sz w:val="22"/>
      <w:szCs w:val="20"/>
    </w:rPr>
  </w:style>
  <w:style w:type="paragraph" w:styleId="FootnoteText">
    <w:name w:val="footnote text"/>
    <w:basedOn w:val="Normal"/>
    <w:link w:val="FootnoteTextChar"/>
    <w:uiPriority w:val="99"/>
    <w:semiHidden/>
    <w:unhideWhenUsed/>
    <w:rsid w:val="00985E7A"/>
    <w:pPr>
      <w:tabs>
        <w:tab w:val="clear" w:pos="864"/>
        <w:tab w:val="clear" w:pos="1008"/>
        <w:tab w:val="clear" w:pos="1296"/>
        <w:tab w:val="clear" w:pos="1728"/>
      </w:tabs>
      <w:autoSpaceDE/>
      <w:autoSpaceDN/>
      <w:adjustRightInd/>
      <w:spacing w:after="0"/>
      <w:textAlignment w:val="auto"/>
    </w:pPr>
    <w:rPr>
      <w:rFonts w:asciiTheme="minorHAnsi" w:hAnsiTheme="minorHAnsi" w:cstheme="minorBidi"/>
      <w:color w:val="auto"/>
      <w:sz w:val="20"/>
      <w:szCs w:val="20"/>
      <w:lang w:val="en-GB"/>
    </w:rPr>
  </w:style>
  <w:style w:type="character" w:customStyle="1" w:styleId="FootnoteTextChar">
    <w:name w:val="Footnote Text Char"/>
    <w:basedOn w:val="DefaultParagraphFont"/>
    <w:link w:val="FootnoteText"/>
    <w:uiPriority w:val="99"/>
    <w:semiHidden/>
    <w:rsid w:val="00985E7A"/>
    <w:rPr>
      <w:sz w:val="20"/>
      <w:szCs w:val="20"/>
      <w:lang w:val="en-GB"/>
    </w:rPr>
  </w:style>
  <w:style w:type="character" w:styleId="FootnoteReference">
    <w:name w:val="footnote reference"/>
    <w:basedOn w:val="DefaultParagraphFont"/>
    <w:uiPriority w:val="99"/>
    <w:semiHidden/>
    <w:unhideWhenUsed/>
    <w:rsid w:val="00985E7A"/>
    <w:rPr>
      <w:vertAlign w:val="superscript"/>
    </w:rPr>
  </w:style>
  <w:style w:type="table" w:styleId="PlainTable1">
    <w:name w:val="Plain Table 1"/>
    <w:basedOn w:val="TableNormal"/>
    <w:uiPriority w:val="41"/>
    <w:rsid w:val="00985E7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semiHidden/>
    <w:unhideWhenUsed/>
    <w:rsid w:val="00B4330B"/>
    <w:pPr>
      <w:spacing w:after="200"/>
    </w:pPr>
    <w:rPr>
      <w:i/>
      <w:iCs/>
      <w:color w:val="1F497D" w:themeColor="text2"/>
      <w:sz w:val="18"/>
      <w:szCs w:val="18"/>
    </w:rPr>
  </w:style>
  <w:style w:type="table" w:styleId="GridTable6Colorful">
    <w:name w:val="Grid Table 6 Colorful"/>
    <w:basedOn w:val="TableNormal"/>
    <w:uiPriority w:val="51"/>
    <w:rsid w:val="0005624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
    <w:name w:val="p"/>
    <w:basedOn w:val="Normal"/>
    <w:rsid w:val="00CE2265"/>
    <w:pPr>
      <w:tabs>
        <w:tab w:val="clear" w:pos="864"/>
        <w:tab w:val="clear" w:pos="1008"/>
        <w:tab w:val="clear" w:pos="1296"/>
        <w:tab w:val="clear" w:pos="1728"/>
      </w:tabs>
      <w:autoSpaceDE/>
      <w:autoSpaceDN/>
      <w:adjustRightInd/>
      <w:spacing w:before="100" w:beforeAutospacing="1" w:after="100" w:afterAutospacing="1"/>
      <w:textAlignment w:val="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7268998">
      <w:bodyDiv w:val="1"/>
      <w:marLeft w:val="0"/>
      <w:marRight w:val="0"/>
      <w:marTop w:val="0"/>
      <w:marBottom w:val="0"/>
      <w:divBdr>
        <w:top w:val="none" w:sz="0" w:space="0" w:color="auto"/>
        <w:left w:val="none" w:sz="0" w:space="0" w:color="auto"/>
        <w:bottom w:val="none" w:sz="0" w:space="0" w:color="auto"/>
        <w:right w:val="none" w:sz="0" w:space="0" w:color="auto"/>
      </w:divBdr>
    </w:div>
    <w:div w:id="805509602">
      <w:bodyDiv w:val="1"/>
      <w:marLeft w:val="0"/>
      <w:marRight w:val="0"/>
      <w:marTop w:val="0"/>
      <w:marBottom w:val="0"/>
      <w:divBdr>
        <w:top w:val="none" w:sz="0" w:space="0" w:color="auto"/>
        <w:left w:val="none" w:sz="0" w:space="0" w:color="auto"/>
        <w:bottom w:val="none" w:sz="0" w:space="0" w:color="auto"/>
        <w:right w:val="none" w:sz="0" w:space="0" w:color="auto"/>
      </w:divBdr>
    </w:div>
    <w:div w:id="844516109">
      <w:bodyDiv w:val="1"/>
      <w:marLeft w:val="0"/>
      <w:marRight w:val="0"/>
      <w:marTop w:val="0"/>
      <w:marBottom w:val="0"/>
      <w:divBdr>
        <w:top w:val="none" w:sz="0" w:space="0" w:color="auto"/>
        <w:left w:val="none" w:sz="0" w:space="0" w:color="auto"/>
        <w:bottom w:val="none" w:sz="0" w:space="0" w:color="auto"/>
        <w:right w:val="none" w:sz="0" w:space="0" w:color="auto"/>
      </w:divBdr>
      <w:divsChild>
        <w:div w:id="1294411403">
          <w:marLeft w:val="0"/>
          <w:marRight w:val="0"/>
          <w:marTop w:val="0"/>
          <w:marBottom w:val="0"/>
          <w:divBdr>
            <w:top w:val="none" w:sz="0" w:space="0" w:color="auto"/>
            <w:left w:val="none" w:sz="0" w:space="0" w:color="auto"/>
            <w:bottom w:val="none" w:sz="0" w:space="0" w:color="auto"/>
            <w:right w:val="none" w:sz="0" w:space="0" w:color="auto"/>
          </w:divBdr>
        </w:div>
      </w:divsChild>
    </w:div>
    <w:div w:id="845099039">
      <w:bodyDiv w:val="1"/>
      <w:marLeft w:val="0"/>
      <w:marRight w:val="0"/>
      <w:marTop w:val="0"/>
      <w:marBottom w:val="0"/>
      <w:divBdr>
        <w:top w:val="none" w:sz="0" w:space="0" w:color="auto"/>
        <w:left w:val="none" w:sz="0" w:space="0" w:color="auto"/>
        <w:bottom w:val="none" w:sz="0" w:space="0" w:color="auto"/>
        <w:right w:val="none" w:sz="0" w:space="0" w:color="auto"/>
      </w:divBdr>
    </w:div>
    <w:div w:id="1466318450">
      <w:bodyDiv w:val="1"/>
      <w:marLeft w:val="0"/>
      <w:marRight w:val="0"/>
      <w:marTop w:val="0"/>
      <w:marBottom w:val="0"/>
      <w:divBdr>
        <w:top w:val="none" w:sz="0" w:space="0" w:color="auto"/>
        <w:left w:val="none" w:sz="0" w:space="0" w:color="auto"/>
        <w:bottom w:val="none" w:sz="0" w:space="0" w:color="auto"/>
        <w:right w:val="none" w:sz="0" w:space="0" w:color="auto"/>
      </w:divBdr>
    </w:div>
    <w:div w:id="1509979386">
      <w:bodyDiv w:val="1"/>
      <w:marLeft w:val="0"/>
      <w:marRight w:val="0"/>
      <w:marTop w:val="0"/>
      <w:marBottom w:val="0"/>
      <w:divBdr>
        <w:top w:val="none" w:sz="0" w:space="0" w:color="auto"/>
        <w:left w:val="none" w:sz="0" w:space="0" w:color="auto"/>
        <w:bottom w:val="none" w:sz="0" w:space="0" w:color="auto"/>
        <w:right w:val="none" w:sz="0" w:space="0" w:color="auto"/>
      </w:divBdr>
    </w:div>
    <w:div w:id="1585605057">
      <w:bodyDiv w:val="1"/>
      <w:marLeft w:val="0"/>
      <w:marRight w:val="0"/>
      <w:marTop w:val="0"/>
      <w:marBottom w:val="0"/>
      <w:divBdr>
        <w:top w:val="none" w:sz="0" w:space="0" w:color="auto"/>
        <w:left w:val="none" w:sz="0" w:space="0" w:color="auto"/>
        <w:bottom w:val="none" w:sz="0" w:space="0" w:color="auto"/>
        <w:right w:val="none" w:sz="0" w:space="0" w:color="auto"/>
      </w:divBdr>
      <w:divsChild>
        <w:div w:id="2069834857">
          <w:marLeft w:val="0"/>
          <w:marRight w:val="0"/>
          <w:marTop w:val="0"/>
          <w:marBottom w:val="0"/>
          <w:divBdr>
            <w:top w:val="none" w:sz="0" w:space="0" w:color="auto"/>
            <w:left w:val="none" w:sz="0" w:space="0" w:color="auto"/>
            <w:bottom w:val="none" w:sz="0" w:space="0" w:color="auto"/>
            <w:right w:val="none" w:sz="0" w:space="0" w:color="auto"/>
          </w:divBdr>
        </w:div>
      </w:divsChild>
    </w:div>
    <w:div w:id="1790006787">
      <w:bodyDiv w:val="1"/>
      <w:marLeft w:val="0"/>
      <w:marRight w:val="0"/>
      <w:marTop w:val="0"/>
      <w:marBottom w:val="0"/>
      <w:divBdr>
        <w:top w:val="none" w:sz="0" w:space="0" w:color="auto"/>
        <w:left w:val="none" w:sz="0" w:space="0" w:color="auto"/>
        <w:bottom w:val="none" w:sz="0" w:space="0" w:color="auto"/>
        <w:right w:val="none" w:sz="0" w:space="0" w:color="auto"/>
      </w:divBdr>
      <w:divsChild>
        <w:div w:id="50540867">
          <w:marLeft w:val="0"/>
          <w:marRight w:val="0"/>
          <w:marTop w:val="0"/>
          <w:marBottom w:val="0"/>
          <w:divBdr>
            <w:top w:val="none" w:sz="0" w:space="0" w:color="auto"/>
            <w:left w:val="none" w:sz="0" w:space="0" w:color="auto"/>
            <w:bottom w:val="none" w:sz="0" w:space="0" w:color="auto"/>
            <w:right w:val="none" w:sz="0" w:space="0" w:color="auto"/>
          </w:divBdr>
        </w:div>
      </w:divsChild>
    </w:div>
    <w:div w:id="1802645872">
      <w:bodyDiv w:val="1"/>
      <w:marLeft w:val="0"/>
      <w:marRight w:val="0"/>
      <w:marTop w:val="0"/>
      <w:marBottom w:val="0"/>
      <w:divBdr>
        <w:top w:val="none" w:sz="0" w:space="0" w:color="auto"/>
        <w:left w:val="none" w:sz="0" w:space="0" w:color="auto"/>
        <w:bottom w:val="none" w:sz="0" w:space="0" w:color="auto"/>
        <w:right w:val="none" w:sz="0" w:space="0" w:color="auto"/>
      </w:divBdr>
      <w:divsChild>
        <w:div w:id="2098675235">
          <w:marLeft w:val="0"/>
          <w:marRight w:val="0"/>
          <w:marTop w:val="0"/>
          <w:marBottom w:val="0"/>
          <w:divBdr>
            <w:top w:val="none" w:sz="0" w:space="0" w:color="auto"/>
            <w:left w:val="none" w:sz="0" w:space="0" w:color="auto"/>
            <w:bottom w:val="none" w:sz="0" w:space="0" w:color="auto"/>
            <w:right w:val="none" w:sz="0" w:space="0" w:color="auto"/>
          </w:divBdr>
        </w:div>
      </w:divsChild>
    </w:div>
    <w:div w:id="19261065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117" Type="http://schemas.openxmlformats.org/officeDocument/2006/relationships/image" Target="media/image99.png"/><Relationship Id="rId21" Type="http://schemas.openxmlformats.org/officeDocument/2006/relationships/hyperlink" Target="https://www.w3schools.com/js/js_json_objects.asp"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en.wikipedia.org/wiki/Multidimensional_database" TargetMode="External"/><Relationship Id="rId68" Type="http://schemas.openxmlformats.org/officeDocument/2006/relationships/hyperlink" Target="https://www.highcharts.com/" TargetMode="External"/><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9.png"/><Relationship Id="rId16" Type="http://schemas.openxmlformats.org/officeDocument/2006/relationships/image" Target="media/image7.png"/><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localhost:8080" TargetMode="Externa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09.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2.png"/><Relationship Id="rId27" Type="http://schemas.microsoft.com/office/2016/09/relationships/commentsIds" Target="commentsIds.xm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hyperlink" Target="http://www.fusioncharts.com/" TargetMode="External"/><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omments" Target="comments.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0.png"/><Relationship Id="rId137" Type="http://schemas.openxmlformats.org/officeDocument/2006/relationships/image" Target="media/image118.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en.wikipedia.org/wiki/Relational_model" TargetMode="External"/><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hyperlink" Target="http://localhost:8080" TargetMode="External"/><Relationship Id="rId10" Type="http://schemas.openxmlformats.org/officeDocument/2006/relationships/hyperlink" Target="https://help.pentaho.com/Documentation/8.1/Products/Data_Integration/Transformation_Step_Referenc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header" Target="header1.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help.pentaho.com/Documentation/8.1/Products/Data_Integration/Job_Entry_Reference" TargetMode="External"/><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emf"/><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8.png"/><Relationship Id="rId82" Type="http://schemas.openxmlformats.org/officeDocument/2006/relationships/image" Target="media/image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5.emf"/><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3.png"/></Relationships>
</file>

<file path=word/_rels/footer1.xml.rels><?xml version="1.0" encoding="UTF-8" standalone="yes"?>
<Relationships xmlns="http://schemas.openxmlformats.org/package/2006/relationships"><Relationship Id="rId1" Type="http://schemas.openxmlformats.org/officeDocument/2006/relationships/image" Target="media/image124.png"/></Relationships>
</file>

<file path=word/_rels/header2.xml.rels><?xml version="1.0" encoding="UTF-8" standalone="yes"?>
<Relationships xmlns="http://schemas.openxmlformats.org/package/2006/relationships"><Relationship Id="rId1" Type="http://schemas.openxmlformats.org/officeDocument/2006/relationships/image" Target="media/image1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toth\Desktop\Short_Doc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9DD2338-0A32-41C0-9D46-6404DAE6F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Short_Doc_Template.dotx</Template>
  <TotalTime>310</TotalTime>
  <Pages>1</Pages>
  <Words>6952</Words>
  <Characters>39632</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Pentaho LAQ Demo Handbook</vt:lpstr>
    </vt:vector>
  </TitlesOfParts>
  <Company>Microsoft</Company>
  <LinksUpToDate>false</LinksUpToDate>
  <CharactersWithSpaces>46492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Pentaho LAQ Demo Handbook</dc:title>
  <dc:subject/>
  <dc:creator>lcardinaals@pentaho.com</dc:creator>
  <cp:keywords/>
  <dc:description/>
  <cp:lastModifiedBy>Harald Erb</cp:lastModifiedBy>
  <cp:revision>24</cp:revision>
  <cp:lastPrinted>2018-06-20T08:57:00Z</cp:lastPrinted>
  <dcterms:created xsi:type="dcterms:W3CDTF">2018-02-09T12:57:00Z</dcterms:created>
  <dcterms:modified xsi:type="dcterms:W3CDTF">2018-06-20T08:59:00Z</dcterms:modified>
  <cp:contentStatus>First version</cp:contentStatus>
</cp:coreProperties>
</file>